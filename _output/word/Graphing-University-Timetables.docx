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997993" w14:textId="77777777" w:rsidR="000B4FCE" w:rsidRDefault="004D1892">
      <w:pPr>
        <w:pStyle w:val="Title"/>
      </w:pPr>
      <w:bookmarkStart w:id="0" w:name="_Toc175217446"/>
      <w:r>
        <w:t>Graphing University Timetables</w:t>
      </w:r>
      <w:bookmarkEnd w:id="0"/>
    </w:p>
    <w:p w14:paraId="06997994" w14:textId="77777777" w:rsidR="000B4FCE" w:rsidRDefault="004D1892">
      <w:pPr>
        <w:pStyle w:val="Subtitle"/>
      </w:pPr>
      <w:r>
        <w:t>A proof-of-concept data engineering project</w:t>
      </w:r>
    </w:p>
    <w:p w14:paraId="06997995" w14:textId="77777777" w:rsidR="000B4FCE" w:rsidRDefault="004D1892">
      <w:r>
        <w:t>Petter Lovehagen</w:t>
      </w:r>
    </w:p>
    <w:p w14:paraId="06997996" w14:textId="77777777" w:rsidR="000B4FCE" w:rsidRDefault="004D1892">
      <w:r>
        <w:t>2024-08-29</w:t>
      </w:r>
    </w:p>
    <w:sdt>
      <w:sdtPr>
        <w:rPr>
          <w:rFonts w:asciiTheme="minorHAnsi" w:eastAsiaTheme="minorHAnsi" w:hAnsiTheme="minorHAnsi" w:cstheme="minorBidi"/>
          <w:color w:val="auto"/>
          <w:sz w:val="24"/>
          <w:szCs w:val="22"/>
          <w:lang w:val="en-GB"/>
        </w:rPr>
        <w:id w:val="659193373"/>
        <w:docPartObj>
          <w:docPartGallery w:val="Table of Contents"/>
          <w:docPartUnique/>
        </w:docPartObj>
      </w:sdtPr>
      <w:sdtEndPr/>
      <w:sdtContent>
        <w:p w14:paraId="06997997" w14:textId="77777777" w:rsidR="000B4FCE" w:rsidRDefault="004D1892">
          <w:pPr>
            <w:pStyle w:val="TOCHeading"/>
          </w:pPr>
          <w:r>
            <w:t>Contents</w:t>
          </w:r>
        </w:p>
        <w:p w14:paraId="4480233B" w14:textId="0AFC5E50" w:rsidR="00AA23CB" w:rsidRDefault="004D1892">
          <w:pPr>
            <w:pStyle w:val="TOC1"/>
            <w:tabs>
              <w:tab w:val="right" w:leader="dot" w:pos="9016"/>
            </w:tabs>
            <w:rPr>
              <w:rFonts w:eastAsiaTheme="minorEastAsia" w:cstheme="minorBidi"/>
              <w:b w:val="0"/>
              <w:bCs w:val="0"/>
              <w:noProof/>
              <w:kern w:val="2"/>
              <w:sz w:val="24"/>
              <w:szCs w:val="24"/>
              <w:lang w:eastAsia="en-GB"/>
              <w14:ligatures w14:val="standardContextual"/>
            </w:rPr>
          </w:pPr>
          <w:r>
            <w:fldChar w:fldCharType="begin"/>
          </w:r>
          <w:r>
            <w:instrText>TOC \o "1-2" \h \z \u</w:instrText>
          </w:r>
          <w:r>
            <w:fldChar w:fldCharType="separate"/>
          </w:r>
          <w:hyperlink w:anchor="_Toc175217446" w:history="1">
            <w:r w:rsidR="00AA23CB" w:rsidRPr="001C364D">
              <w:rPr>
                <w:rStyle w:val="Hyperlink"/>
                <w:noProof/>
              </w:rPr>
              <w:t>Graphing University Timetables</w:t>
            </w:r>
            <w:r w:rsidR="00AA23CB">
              <w:rPr>
                <w:noProof/>
                <w:webHidden/>
              </w:rPr>
              <w:tab/>
            </w:r>
            <w:r w:rsidR="00AA23CB">
              <w:rPr>
                <w:noProof/>
                <w:webHidden/>
              </w:rPr>
              <w:fldChar w:fldCharType="begin"/>
            </w:r>
            <w:r w:rsidR="00AA23CB">
              <w:rPr>
                <w:noProof/>
                <w:webHidden/>
              </w:rPr>
              <w:instrText xml:space="preserve"> PAGEREF _Toc175217446 \h </w:instrText>
            </w:r>
            <w:r w:rsidR="00AA23CB">
              <w:rPr>
                <w:noProof/>
                <w:webHidden/>
              </w:rPr>
            </w:r>
            <w:r w:rsidR="00AA23CB">
              <w:rPr>
                <w:noProof/>
                <w:webHidden/>
              </w:rPr>
              <w:fldChar w:fldCharType="separate"/>
            </w:r>
            <w:r w:rsidR="00AA23CB">
              <w:rPr>
                <w:noProof/>
                <w:webHidden/>
              </w:rPr>
              <w:t>1</w:t>
            </w:r>
            <w:r w:rsidR="00AA23CB">
              <w:rPr>
                <w:noProof/>
                <w:webHidden/>
              </w:rPr>
              <w:fldChar w:fldCharType="end"/>
            </w:r>
          </w:hyperlink>
        </w:p>
        <w:p w14:paraId="02D46667" w14:textId="2D623E4B"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447" w:history="1">
            <w:r w:rsidR="00AA23CB" w:rsidRPr="001C364D">
              <w:rPr>
                <w:rStyle w:val="Hyperlink"/>
                <w:noProof/>
              </w:rPr>
              <w:t>Exploring Graph Data Models for Timetabling Insights</w:t>
            </w:r>
            <w:r w:rsidR="00AA23CB">
              <w:rPr>
                <w:noProof/>
                <w:webHidden/>
              </w:rPr>
              <w:tab/>
            </w:r>
            <w:r w:rsidR="00AA23CB">
              <w:rPr>
                <w:noProof/>
                <w:webHidden/>
              </w:rPr>
              <w:fldChar w:fldCharType="begin"/>
            </w:r>
            <w:r w:rsidR="00AA23CB">
              <w:rPr>
                <w:noProof/>
                <w:webHidden/>
              </w:rPr>
              <w:instrText xml:space="preserve"> PAGEREF _Toc175217447 \h </w:instrText>
            </w:r>
            <w:r w:rsidR="00AA23CB">
              <w:rPr>
                <w:noProof/>
                <w:webHidden/>
              </w:rPr>
            </w:r>
            <w:r w:rsidR="00AA23CB">
              <w:rPr>
                <w:noProof/>
                <w:webHidden/>
              </w:rPr>
              <w:fldChar w:fldCharType="separate"/>
            </w:r>
            <w:r w:rsidR="00AA23CB">
              <w:rPr>
                <w:noProof/>
                <w:webHidden/>
              </w:rPr>
              <w:t>6</w:t>
            </w:r>
            <w:r w:rsidR="00AA23CB">
              <w:rPr>
                <w:noProof/>
                <w:webHidden/>
              </w:rPr>
              <w:fldChar w:fldCharType="end"/>
            </w:r>
          </w:hyperlink>
        </w:p>
        <w:p w14:paraId="29693A56" w14:textId="59A00D68"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448" w:history="1">
            <w:r w:rsidR="00AA23CB" w:rsidRPr="001C364D">
              <w:rPr>
                <w:rStyle w:val="Hyperlink"/>
                <w:noProof/>
              </w:rPr>
              <w:t>Introduction</w:t>
            </w:r>
            <w:r w:rsidR="00AA23CB">
              <w:rPr>
                <w:noProof/>
                <w:webHidden/>
              </w:rPr>
              <w:tab/>
            </w:r>
            <w:r w:rsidR="00AA23CB">
              <w:rPr>
                <w:noProof/>
                <w:webHidden/>
              </w:rPr>
              <w:fldChar w:fldCharType="begin"/>
            </w:r>
            <w:r w:rsidR="00AA23CB">
              <w:rPr>
                <w:noProof/>
                <w:webHidden/>
              </w:rPr>
              <w:instrText xml:space="preserve"> PAGEREF _Toc175217448 \h </w:instrText>
            </w:r>
            <w:r w:rsidR="00AA23CB">
              <w:rPr>
                <w:noProof/>
                <w:webHidden/>
              </w:rPr>
            </w:r>
            <w:r w:rsidR="00AA23CB">
              <w:rPr>
                <w:noProof/>
                <w:webHidden/>
              </w:rPr>
              <w:fldChar w:fldCharType="separate"/>
            </w:r>
            <w:r w:rsidR="00AA23CB">
              <w:rPr>
                <w:noProof/>
                <w:webHidden/>
              </w:rPr>
              <w:t>7</w:t>
            </w:r>
            <w:r w:rsidR="00AA23CB">
              <w:rPr>
                <w:noProof/>
                <w:webHidden/>
              </w:rPr>
              <w:fldChar w:fldCharType="end"/>
            </w:r>
          </w:hyperlink>
        </w:p>
        <w:p w14:paraId="44EFC292" w14:textId="0360B8EE"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449" w:history="1">
            <w:r w:rsidR="00AA23CB" w:rsidRPr="001C364D">
              <w:rPr>
                <w:rStyle w:val="Hyperlink"/>
                <w:noProof/>
              </w:rPr>
              <w:t>Background and Motivation</w:t>
            </w:r>
            <w:r w:rsidR="00AA23CB">
              <w:rPr>
                <w:noProof/>
                <w:webHidden/>
              </w:rPr>
              <w:tab/>
            </w:r>
            <w:r w:rsidR="00AA23CB">
              <w:rPr>
                <w:noProof/>
                <w:webHidden/>
              </w:rPr>
              <w:fldChar w:fldCharType="begin"/>
            </w:r>
            <w:r w:rsidR="00AA23CB">
              <w:rPr>
                <w:noProof/>
                <w:webHidden/>
              </w:rPr>
              <w:instrText xml:space="preserve"> PAGEREF _Toc175217449 \h </w:instrText>
            </w:r>
            <w:r w:rsidR="00AA23CB">
              <w:rPr>
                <w:noProof/>
                <w:webHidden/>
              </w:rPr>
            </w:r>
            <w:r w:rsidR="00AA23CB">
              <w:rPr>
                <w:noProof/>
                <w:webHidden/>
              </w:rPr>
              <w:fldChar w:fldCharType="separate"/>
            </w:r>
            <w:r w:rsidR="00AA23CB">
              <w:rPr>
                <w:noProof/>
                <w:webHidden/>
              </w:rPr>
              <w:t>8</w:t>
            </w:r>
            <w:r w:rsidR="00AA23CB">
              <w:rPr>
                <w:noProof/>
                <w:webHidden/>
              </w:rPr>
              <w:fldChar w:fldCharType="end"/>
            </w:r>
          </w:hyperlink>
        </w:p>
        <w:p w14:paraId="3D0836E7" w14:textId="56E55D3D"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450" w:history="1">
            <w:r w:rsidR="00AA23CB" w:rsidRPr="001C364D">
              <w:rPr>
                <w:rStyle w:val="Hyperlink"/>
                <w:noProof/>
              </w:rPr>
              <w:t>Personal</w:t>
            </w:r>
            <w:r w:rsidR="00AA23CB">
              <w:rPr>
                <w:noProof/>
                <w:webHidden/>
              </w:rPr>
              <w:tab/>
            </w:r>
            <w:r w:rsidR="00AA23CB">
              <w:rPr>
                <w:noProof/>
                <w:webHidden/>
              </w:rPr>
              <w:fldChar w:fldCharType="begin"/>
            </w:r>
            <w:r w:rsidR="00AA23CB">
              <w:rPr>
                <w:noProof/>
                <w:webHidden/>
              </w:rPr>
              <w:instrText xml:space="preserve"> PAGEREF _Toc175217450 \h </w:instrText>
            </w:r>
            <w:r w:rsidR="00AA23CB">
              <w:rPr>
                <w:noProof/>
                <w:webHidden/>
              </w:rPr>
            </w:r>
            <w:r w:rsidR="00AA23CB">
              <w:rPr>
                <w:noProof/>
                <w:webHidden/>
              </w:rPr>
              <w:fldChar w:fldCharType="separate"/>
            </w:r>
            <w:r w:rsidR="00AA23CB">
              <w:rPr>
                <w:noProof/>
                <w:webHidden/>
              </w:rPr>
              <w:t>8</w:t>
            </w:r>
            <w:r w:rsidR="00AA23CB">
              <w:rPr>
                <w:noProof/>
                <w:webHidden/>
              </w:rPr>
              <w:fldChar w:fldCharType="end"/>
            </w:r>
          </w:hyperlink>
        </w:p>
        <w:p w14:paraId="7F2F09EA" w14:textId="08ECC1C0"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451" w:history="1">
            <w:r w:rsidR="00AA23CB" w:rsidRPr="001C364D">
              <w:rPr>
                <w:rStyle w:val="Hyperlink"/>
                <w:noProof/>
              </w:rPr>
              <w:t>Research Gap: Bridging Theory and Practice</w:t>
            </w:r>
            <w:r w:rsidR="00AA23CB">
              <w:rPr>
                <w:noProof/>
                <w:webHidden/>
              </w:rPr>
              <w:tab/>
            </w:r>
            <w:r w:rsidR="00AA23CB">
              <w:rPr>
                <w:noProof/>
                <w:webHidden/>
              </w:rPr>
              <w:fldChar w:fldCharType="begin"/>
            </w:r>
            <w:r w:rsidR="00AA23CB">
              <w:rPr>
                <w:noProof/>
                <w:webHidden/>
              </w:rPr>
              <w:instrText xml:space="preserve"> PAGEREF _Toc175217451 \h </w:instrText>
            </w:r>
            <w:r w:rsidR="00AA23CB">
              <w:rPr>
                <w:noProof/>
                <w:webHidden/>
              </w:rPr>
            </w:r>
            <w:r w:rsidR="00AA23CB">
              <w:rPr>
                <w:noProof/>
                <w:webHidden/>
              </w:rPr>
              <w:fldChar w:fldCharType="separate"/>
            </w:r>
            <w:r w:rsidR="00AA23CB">
              <w:rPr>
                <w:noProof/>
                <w:webHidden/>
              </w:rPr>
              <w:t>8</w:t>
            </w:r>
            <w:r w:rsidR="00AA23CB">
              <w:rPr>
                <w:noProof/>
                <w:webHidden/>
              </w:rPr>
              <w:fldChar w:fldCharType="end"/>
            </w:r>
          </w:hyperlink>
        </w:p>
        <w:p w14:paraId="4A9C5995" w14:textId="1215DE23"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452" w:history="1">
            <w:r w:rsidR="00AA23CB" w:rsidRPr="001C364D">
              <w:rPr>
                <w:rStyle w:val="Hyperlink"/>
                <w:noProof/>
              </w:rPr>
              <w:t>Hypothesis…Enter the Graph</w:t>
            </w:r>
            <w:r w:rsidR="00AA23CB">
              <w:rPr>
                <w:noProof/>
                <w:webHidden/>
              </w:rPr>
              <w:tab/>
            </w:r>
            <w:r w:rsidR="00AA23CB">
              <w:rPr>
                <w:noProof/>
                <w:webHidden/>
              </w:rPr>
              <w:fldChar w:fldCharType="begin"/>
            </w:r>
            <w:r w:rsidR="00AA23CB">
              <w:rPr>
                <w:noProof/>
                <w:webHidden/>
              </w:rPr>
              <w:instrText xml:space="preserve"> PAGEREF _Toc175217452 \h </w:instrText>
            </w:r>
            <w:r w:rsidR="00AA23CB">
              <w:rPr>
                <w:noProof/>
                <w:webHidden/>
              </w:rPr>
            </w:r>
            <w:r w:rsidR="00AA23CB">
              <w:rPr>
                <w:noProof/>
                <w:webHidden/>
              </w:rPr>
              <w:fldChar w:fldCharType="separate"/>
            </w:r>
            <w:r w:rsidR="00AA23CB">
              <w:rPr>
                <w:noProof/>
                <w:webHidden/>
              </w:rPr>
              <w:t>9</w:t>
            </w:r>
            <w:r w:rsidR="00AA23CB">
              <w:rPr>
                <w:noProof/>
                <w:webHidden/>
              </w:rPr>
              <w:fldChar w:fldCharType="end"/>
            </w:r>
          </w:hyperlink>
        </w:p>
        <w:p w14:paraId="6B258178" w14:textId="14DD9ED3"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453" w:history="1">
            <w:r w:rsidR="00AA23CB" w:rsidRPr="001C364D">
              <w:rPr>
                <w:rStyle w:val="Hyperlink"/>
                <w:noProof/>
              </w:rPr>
              <w:t>What is a “good” timetable?</w:t>
            </w:r>
            <w:r w:rsidR="00AA23CB">
              <w:rPr>
                <w:noProof/>
                <w:webHidden/>
              </w:rPr>
              <w:tab/>
            </w:r>
            <w:r w:rsidR="00AA23CB">
              <w:rPr>
                <w:noProof/>
                <w:webHidden/>
              </w:rPr>
              <w:fldChar w:fldCharType="begin"/>
            </w:r>
            <w:r w:rsidR="00AA23CB">
              <w:rPr>
                <w:noProof/>
                <w:webHidden/>
              </w:rPr>
              <w:instrText xml:space="preserve"> PAGEREF _Toc175217453 \h </w:instrText>
            </w:r>
            <w:r w:rsidR="00AA23CB">
              <w:rPr>
                <w:noProof/>
                <w:webHidden/>
              </w:rPr>
            </w:r>
            <w:r w:rsidR="00AA23CB">
              <w:rPr>
                <w:noProof/>
                <w:webHidden/>
              </w:rPr>
              <w:fldChar w:fldCharType="separate"/>
            </w:r>
            <w:r w:rsidR="00AA23CB">
              <w:rPr>
                <w:noProof/>
                <w:webHidden/>
              </w:rPr>
              <w:t>10</w:t>
            </w:r>
            <w:r w:rsidR="00AA23CB">
              <w:rPr>
                <w:noProof/>
                <w:webHidden/>
              </w:rPr>
              <w:fldChar w:fldCharType="end"/>
            </w:r>
          </w:hyperlink>
        </w:p>
        <w:p w14:paraId="18E4B85B" w14:textId="2946F5F5"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454" w:history="1">
            <w:r w:rsidR="00AA23CB" w:rsidRPr="001C364D">
              <w:rPr>
                <w:rStyle w:val="Hyperlink"/>
                <w:noProof/>
              </w:rPr>
              <w:t>Consider these timetables:</w:t>
            </w:r>
            <w:r w:rsidR="00AA23CB">
              <w:rPr>
                <w:noProof/>
                <w:webHidden/>
              </w:rPr>
              <w:tab/>
            </w:r>
            <w:r w:rsidR="00AA23CB">
              <w:rPr>
                <w:noProof/>
                <w:webHidden/>
              </w:rPr>
              <w:fldChar w:fldCharType="begin"/>
            </w:r>
            <w:r w:rsidR="00AA23CB">
              <w:rPr>
                <w:noProof/>
                <w:webHidden/>
              </w:rPr>
              <w:instrText xml:space="preserve"> PAGEREF _Toc175217454 \h </w:instrText>
            </w:r>
            <w:r w:rsidR="00AA23CB">
              <w:rPr>
                <w:noProof/>
                <w:webHidden/>
              </w:rPr>
            </w:r>
            <w:r w:rsidR="00AA23CB">
              <w:rPr>
                <w:noProof/>
                <w:webHidden/>
              </w:rPr>
              <w:fldChar w:fldCharType="separate"/>
            </w:r>
            <w:r w:rsidR="00AA23CB">
              <w:rPr>
                <w:noProof/>
                <w:webHidden/>
              </w:rPr>
              <w:t>10</w:t>
            </w:r>
            <w:r w:rsidR="00AA23CB">
              <w:rPr>
                <w:noProof/>
                <w:webHidden/>
              </w:rPr>
              <w:fldChar w:fldCharType="end"/>
            </w:r>
          </w:hyperlink>
        </w:p>
        <w:p w14:paraId="198133EF" w14:textId="5B21CD48"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455" w:history="1">
            <w:r w:rsidR="00AA23CB" w:rsidRPr="001C364D">
              <w:rPr>
                <w:rStyle w:val="Hyperlink"/>
                <w:noProof/>
              </w:rPr>
              <w:t>Project Aims and Scope</w:t>
            </w:r>
            <w:r w:rsidR="00AA23CB">
              <w:rPr>
                <w:noProof/>
                <w:webHidden/>
              </w:rPr>
              <w:tab/>
            </w:r>
            <w:r w:rsidR="00AA23CB">
              <w:rPr>
                <w:noProof/>
                <w:webHidden/>
              </w:rPr>
              <w:fldChar w:fldCharType="begin"/>
            </w:r>
            <w:r w:rsidR="00AA23CB">
              <w:rPr>
                <w:noProof/>
                <w:webHidden/>
              </w:rPr>
              <w:instrText xml:space="preserve"> PAGEREF _Toc175217455 \h </w:instrText>
            </w:r>
            <w:r w:rsidR="00AA23CB">
              <w:rPr>
                <w:noProof/>
                <w:webHidden/>
              </w:rPr>
            </w:r>
            <w:r w:rsidR="00AA23CB">
              <w:rPr>
                <w:noProof/>
                <w:webHidden/>
              </w:rPr>
              <w:fldChar w:fldCharType="separate"/>
            </w:r>
            <w:r w:rsidR="00AA23CB">
              <w:rPr>
                <w:noProof/>
                <w:webHidden/>
              </w:rPr>
              <w:t>13</w:t>
            </w:r>
            <w:r w:rsidR="00AA23CB">
              <w:rPr>
                <w:noProof/>
                <w:webHidden/>
              </w:rPr>
              <w:fldChar w:fldCharType="end"/>
            </w:r>
          </w:hyperlink>
        </w:p>
        <w:p w14:paraId="0CB20622" w14:textId="49AF3DFE"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456" w:history="1">
            <w:r w:rsidR="00AA23CB" w:rsidRPr="001C364D">
              <w:rPr>
                <w:rStyle w:val="Hyperlink"/>
                <w:noProof/>
              </w:rPr>
              <w:t>Graph vs Relational Data Models</w:t>
            </w:r>
            <w:r w:rsidR="00AA23CB">
              <w:rPr>
                <w:noProof/>
                <w:webHidden/>
              </w:rPr>
              <w:tab/>
            </w:r>
            <w:r w:rsidR="00AA23CB">
              <w:rPr>
                <w:noProof/>
                <w:webHidden/>
              </w:rPr>
              <w:fldChar w:fldCharType="begin"/>
            </w:r>
            <w:r w:rsidR="00AA23CB">
              <w:rPr>
                <w:noProof/>
                <w:webHidden/>
              </w:rPr>
              <w:instrText xml:space="preserve"> PAGEREF _Toc175217456 \h </w:instrText>
            </w:r>
            <w:r w:rsidR="00AA23CB">
              <w:rPr>
                <w:noProof/>
                <w:webHidden/>
              </w:rPr>
            </w:r>
            <w:r w:rsidR="00AA23CB">
              <w:rPr>
                <w:noProof/>
                <w:webHidden/>
              </w:rPr>
              <w:fldChar w:fldCharType="separate"/>
            </w:r>
            <w:r w:rsidR="00AA23CB">
              <w:rPr>
                <w:noProof/>
                <w:webHidden/>
              </w:rPr>
              <w:t>15</w:t>
            </w:r>
            <w:r w:rsidR="00AA23CB">
              <w:rPr>
                <w:noProof/>
                <w:webHidden/>
              </w:rPr>
              <w:fldChar w:fldCharType="end"/>
            </w:r>
          </w:hyperlink>
        </w:p>
        <w:p w14:paraId="24A20392" w14:textId="1D4AF422"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457" w:history="1">
            <w:r w:rsidR="00AA23CB" w:rsidRPr="001C364D">
              <w:rPr>
                <w:rStyle w:val="Hyperlink"/>
                <w:noProof/>
              </w:rPr>
              <w:t>Relational Models</w:t>
            </w:r>
            <w:r w:rsidR="00AA23CB">
              <w:rPr>
                <w:noProof/>
                <w:webHidden/>
              </w:rPr>
              <w:tab/>
            </w:r>
            <w:r w:rsidR="00AA23CB">
              <w:rPr>
                <w:noProof/>
                <w:webHidden/>
              </w:rPr>
              <w:fldChar w:fldCharType="begin"/>
            </w:r>
            <w:r w:rsidR="00AA23CB">
              <w:rPr>
                <w:noProof/>
                <w:webHidden/>
              </w:rPr>
              <w:instrText xml:space="preserve"> PAGEREF _Toc175217457 \h </w:instrText>
            </w:r>
            <w:r w:rsidR="00AA23CB">
              <w:rPr>
                <w:noProof/>
                <w:webHidden/>
              </w:rPr>
            </w:r>
            <w:r w:rsidR="00AA23CB">
              <w:rPr>
                <w:noProof/>
                <w:webHidden/>
              </w:rPr>
              <w:fldChar w:fldCharType="separate"/>
            </w:r>
            <w:r w:rsidR="00AA23CB">
              <w:rPr>
                <w:noProof/>
                <w:webHidden/>
              </w:rPr>
              <w:t>15</w:t>
            </w:r>
            <w:r w:rsidR="00AA23CB">
              <w:rPr>
                <w:noProof/>
                <w:webHidden/>
              </w:rPr>
              <w:fldChar w:fldCharType="end"/>
            </w:r>
          </w:hyperlink>
        </w:p>
        <w:p w14:paraId="766FBADF" w14:textId="4B8FAFB6"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458" w:history="1">
            <w:r w:rsidR="00AA23CB" w:rsidRPr="001C364D">
              <w:rPr>
                <w:rStyle w:val="Hyperlink"/>
                <w:noProof/>
              </w:rPr>
              <w:t>Graph Models</w:t>
            </w:r>
            <w:r w:rsidR="00AA23CB">
              <w:rPr>
                <w:noProof/>
                <w:webHidden/>
              </w:rPr>
              <w:tab/>
            </w:r>
            <w:r w:rsidR="00AA23CB">
              <w:rPr>
                <w:noProof/>
                <w:webHidden/>
              </w:rPr>
              <w:fldChar w:fldCharType="begin"/>
            </w:r>
            <w:r w:rsidR="00AA23CB">
              <w:rPr>
                <w:noProof/>
                <w:webHidden/>
              </w:rPr>
              <w:instrText xml:space="preserve"> PAGEREF _Toc175217458 \h </w:instrText>
            </w:r>
            <w:r w:rsidR="00AA23CB">
              <w:rPr>
                <w:noProof/>
                <w:webHidden/>
              </w:rPr>
            </w:r>
            <w:r w:rsidR="00AA23CB">
              <w:rPr>
                <w:noProof/>
                <w:webHidden/>
              </w:rPr>
              <w:fldChar w:fldCharType="separate"/>
            </w:r>
            <w:r w:rsidR="00AA23CB">
              <w:rPr>
                <w:noProof/>
                <w:webHidden/>
              </w:rPr>
              <w:t>16</w:t>
            </w:r>
            <w:r w:rsidR="00AA23CB">
              <w:rPr>
                <w:noProof/>
                <w:webHidden/>
              </w:rPr>
              <w:fldChar w:fldCharType="end"/>
            </w:r>
          </w:hyperlink>
        </w:p>
        <w:p w14:paraId="3760FE1D" w14:textId="014EC3F8"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459" w:history="1">
            <w:r w:rsidR="00AA23CB" w:rsidRPr="001C364D">
              <w:rPr>
                <w:rStyle w:val="Hyperlink"/>
                <w:noProof/>
              </w:rPr>
              <w:t>Comparing queries</w:t>
            </w:r>
            <w:r w:rsidR="00AA23CB">
              <w:rPr>
                <w:noProof/>
                <w:webHidden/>
              </w:rPr>
              <w:tab/>
            </w:r>
            <w:r w:rsidR="00AA23CB">
              <w:rPr>
                <w:noProof/>
                <w:webHidden/>
              </w:rPr>
              <w:fldChar w:fldCharType="begin"/>
            </w:r>
            <w:r w:rsidR="00AA23CB">
              <w:rPr>
                <w:noProof/>
                <w:webHidden/>
              </w:rPr>
              <w:instrText xml:space="preserve"> PAGEREF _Toc175217459 \h </w:instrText>
            </w:r>
            <w:r w:rsidR="00AA23CB">
              <w:rPr>
                <w:noProof/>
                <w:webHidden/>
              </w:rPr>
            </w:r>
            <w:r w:rsidR="00AA23CB">
              <w:rPr>
                <w:noProof/>
                <w:webHidden/>
              </w:rPr>
              <w:fldChar w:fldCharType="separate"/>
            </w:r>
            <w:r w:rsidR="00AA23CB">
              <w:rPr>
                <w:noProof/>
                <w:webHidden/>
              </w:rPr>
              <w:t>17</w:t>
            </w:r>
            <w:r w:rsidR="00AA23CB">
              <w:rPr>
                <w:noProof/>
                <w:webHidden/>
              </w:rPr>
              <w:fldChar w:fldCharType="end"/>
            </w:r>
          </w:hyperlink>
        </w:p>
        <w:p w14:paraId="1F01772D" w14:textId="39659E84"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460" w:history="1">
            <w:r w:rsidR="00AA23CB" w:rsidRPr="001C364D">
              <w:rPr>
                <w:rStyle w:val="Hyperlink"/>
                <w:noProof/>
              </w:rPr>
              <w:t>Key Differences and Implications</w:t>
            </w:r>
            <w:r w:rsidR="00AA23CB">
              <w:rPr>
                <w:noProof/>
                <w:webHidden/>
              </w:rPr>
              <w:tab/>
            </w:r>
            <w:r w:rsidR="00AA23CB">
              <w:rPr>
                <w:noProof/>
                <w:webHidden/>
              </w:rPr>
              <w:fldChar w:fldCharType="begin"/>
            </w:r>
            <w:r w:rsidR="00AA23CB">
              <w:rPr>
                <w:noProof/>
                <w:webHidden/>
              </w:rPr>
              <w:instrText xml:space="preserve"> PAGEREF _Toc175217460 \h </w:instrText>
            </w:r>
            <w:r w:rsidR="00AA23CB">
              <w:rPr>
                <w:noProof/>
                <w:webHidden/>
              </w:rPr>
            </w:r>
            <w:r w:rsidR="00AA23CB">
              <w:rPr>
                <w:noProof/>
                <w:webHidden/>
              </w:rPr>
              <w:fldChar w:fldCharType="separate"/>
            </w:r>
            <w:r w:rsidR="00AA23CB">
              <w:rPr>
                <w:noProof/>
                <w:webHidden/>
              </w:rPr>
              <w:t>18</w:t>
            </w:r>
            <w:r w:rsidR="00AA23CB">
              <w:rPr>
                <w:noProof/>
                <w:webHidden/>
              </w:rPr>
              <w:fldChar w:fldCharType="end"/>
            </w:r>
          </w:hyperlink>
        </w:p>
        <w:p w14:paraId="1645CE9E" w14:textId="37A63EA6"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461" w:history="1">
            <w:r w:rsidR="00AA23CB" w:rsidRPr="001C364D">
              <w:rPr>
                <w:rStyle w:val="Hyperlink"/>
                <w:noProof/>
              </w:rPr>
              <w:t>Graph Data Model for Timetabling</w:t>
            </w:r>
            <w:r w:rsidR="00AA23CB">
              <w:rPr>
                <w:noProof/>
                <w:webHidden/>
              </w:rPr>
              <w:tab/>
            </w:r>
            <w:r w:rsidR="00AA23CB">
              <w:rPr>
                <w:noProof/>
                <w:webHidden/>
              </w:rPr>
              <w:fldChar w:fldCharType="begin"/>
            </w:r>
            <w:r w:rsidR="00AA23CB">
              <w:rPr>
                <w:noProof/>
                <w:webHidden/>
              </w:rPr>
              <w:instrText xml:space="preserve"> PAGEREF _Toc175217461 \h </w:instrText>
            </w:r>
            <w:r w:rsidR="00AA23CB">
              <w:rPr>
                <w:noProof/>
                <w:webHidden/>
              </w:rPr>
            </w:r>
            <w:r w:rsidR="00AA23CB">
              <w:rPr>
                <w:noProof/>
                <w:webHidden/>
              </w:rPr>
              <w:fldChar w:fldCharType="separate"/>
            </w:r>
            <w:r w:rsidR="00AA23CB">
              <w:rPr>
                <w:noProof/>
                <w:webHidden/>
              </w:rPr>
              <w:t>19</w:t>
            </w:r>
            <w:r w:rsidR="00AA23CB">
              <w:rPr>
                <w:noProof/>
                <w:webHidden/>
              </w:rPr>
              <w:fldChar w:fldCharType="end"/>
            </w:r>
          </w:hyperlink>
        </w:p>
        <w:p w14:paraId="0F145200" w14:textId="57B66BD3"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462" w:history="1">
            <w:r w:rsidR="00AA23CB" w:rsidRPr="001C364D">
              <w:rPr>
                <w:rStyle w:val="Hyperlink"/>
                <w:noProof/>
              </w:rPr>
              <w:t>An Iterative Approach</w:t>
            </w:r>
            <w:r w:rsidR="00AA23CB">
              <w:rPr>
                <w:noProof/>
                <w:webHidden/>
              </w:rPr>
              <w:tab/>
            </w:r>
            <w:r w:rsidR="00AA23CB">
              <w:rPr>
                <w:noProof/>
                <w:webHidden/>
              </w:rPr>
              <w:fldChar w:fldCharType="begin"/>
            </w:r>
            <w:r w:rsidR="00AA23CB">
              <w:rPr>
                <w:noProof/>
                <w:webHidden/>
              </w:rPr>
              <w:instrText xml:space="preserve"> PAGEREF _Toc175217462 \h </w:instrText>
            </w:r>
            <w:r w:rsidR="00AA23CB">
              <w:rPr>
                <w:noProof/>
                <w:webHidden/>
              </w:rPr>
            </w:r>
            <w:r w:rsidR="00AA23CB">
              <w:rPr>
                <w:noProof/>
                <w:webHidden/>
              </w:rPr>
              <w:fldChar w:fldCharType="separate"/>
            </w:r>
            <w:r w:rsidR="00AA23CB">
              <w:rPr>
                <w:noProof/>
                <w:webHidden/>
              </w:rPr>
              <w:t>19</w:t>
            </w:r>
            <w:r w:rsidR="00AA23CB">
              <w:rPr>
                <w:noProof/>
                <w:webHidden/>
              </w:rPr>
              <w:fldChar w:fldCharType="end"/>
            </w:r>
          </w:hyperlink>
        </w:p>
        <w:p w14:paraId="199A923C" w14:textId="769BAC4C"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463" w:history="1">
            <w:r w:rsidR="00AA23CB" w:rsidRPr="001C364D">
              <w:rPr>
                <w:rStyle w:val="Hyperlink"/>
                <w:noProof/>
              </w:rPr>
              <w:t>Core Nodes - Building Blocks</w:t>
            </w:r>
            <w:r w:rsidR="00AA23CB">
              <w:rPr>
                <w:noProof/>
                <w:webHidden/>
              </w:rPr>
              <w:tab/>
            </w:r>
            <w:r w:rsidR="00AA23CB">
              <w:rPr>
                <w:noProof/>
                <w:webHidden/>
              </w:rPr>
              <w:fldChar w:fldCharType="begin"/>
            </w:r>
            <w:r w:rsidR="00AA23CB">
              <w:rPr>
                <w:noProof/>
                <w:webHidden/>
              </w:rPr>
              <w:instrText xml:space="preserve"> PAGEREF _Toc175217463 \h </w:instrText>
            </w:r>
            <w:r w:rsidR="00AA23CB">
              <w:rPr>
                <w:noProof/>
                <w:webHidden/>
              </w:rPr>
            </w:r>
            <w:r w:rsidR="00AA23CB">
              <w:rPr>
                <w:noProof/>
                <w:webHidden/>
              </w:rPr>
              <w:fldChar w:fldCharType="separate"/>
            </w:r>
            <w:r w:rsidR="00AA23CB">
              <w:rPr>
                <w:noProof/>
                <w:webHidden/>
              </w:rPr>
              <w:t>19</w:t>
            </w:r>
            <w:r w:rsidR="00AA23CB">
              <w:rPr>
                <w:noProof/>
                <w:webHidden/>
              </w:rPr>
              <w:fldChar w:fldCharType="end"/>
            </w:r>
          </w:hyperlink>
        </w:p>
        <w:p w14:paraId="59E8BF2B" w14:textId="57DE476B"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464" w:history="1">
            <w:r w:rsidR="00AA23CB" w:rsidRPr="001C364D">
              <w:rPr>
                <w:rStyle w:val="Hyperlink"/>
                <w:noProof/>
              </w:rPr>
              <w:t>Relationships - Connecting the Dots</w:t>
            </w:r>
            <w:r w:rsidR="00AA23CB">
              <w:rPr>
                <w:noProof/>
                <w:webHidden/>
              </w:rPr>
              <w:tab/>
            </w:r>
            <w:r w:rsidR="00AA23CB">
              <w:rPr>
                <w:noProof/>
                <w:webHidden/>
              </w:rPr>
              <w:fldChar w:fldCharType="begin"/>
            </w:r>
            <w:r w:rsidR="00AA23CB">
              <w:rPr>
                <w:noProof/>
                <w:webHidden/>
              </w:rPr>
              <w:instrText xml:space="preserve"> PAGEREF _Toc175217464 \h </w:instrText>
            </w:r>
            <w:r w:rsidR="00AA23CB">
              <w:rPr>
                <w:noProof/>
                <w:webHidden/>
              </w:rPr>
            </w:r>
            <w:r w:rsidR="00AA23CB">
              <w:rPr>
                <w:noProof/>
                <w:webHidden/>
              </w:rPr>
              <w:fldChar w:fldCharType="separate"/>
            </w:r>
            <w:r w:rsidR="00AA23CB">
              <w:rPr>
                <w:noProof/>
                <w:webHidden/>
              </w:rPr>
              <w:t>20</w:t>
            </w:r>
            <w:r w:rsidR="00AA23CB">
              <w:rPr>
                <w:noProof/>
                <w:webHidden/>
              </w:rPr>
              <w:fldChar w:fldCharType="end"/>
            </w:r>
          </w:hyperlink>
        </w:p>
        <w:p w14:paraId="50FAB760" w14:textId="1D81376A"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465" w:history="1">
            <w:r w:rsidR="00AA23CB" w:rsidRPr="001C364D">
              <w:rPr>
                <w:rStyle w:val="Hyperlink"/>
                <w:noProof/>
              </w:rPr>
              <w:t>MVP model</w:t>
            </w:r>
            <w:r w:rsidR="00AA23CB">
              <w:rPr>
                <w:noProof/>
                <w:webHidden/>
              </w:rPr>
              <w:tab/>
            </w:r>
            <w:r w:rsidR="00AA23CB">
              <w:rPr>
                <w:noProof/>
                <w:webHidden/>
              </w:rPr>
              <w:fldChar w:fldCharType="begin"/>
            </w:r>
            <w:r w:rsidR="00AA23CB">
              <w:rPr>
                <w:noProof/>
                <w:webHidden/>
              </w:rPr>
              <w:instrText xml:space="preserve"> PAGEREF _Toc175217465 \h </w:instrText>
            </w:r>
            <w:r w:rsidR="00AA23CB">
              <w:rPr>
                <w:noProof/>
                <w:webHidden/>
              </w:rPr>
            </w:r>
            <w:r w:rsidR="00AA23CB">
              <w:rPr>
                <w:noProof/>
                <w:webHidden/>
              </w:rPr>
              <w:fldChar w:fldCharType="separate"/>
            </w:r>
            <w:r w:rsidR="00AA23CB">
              <w:rPr>
                <w:noProof/>
                <w:webHidden/>
              </w:rPr>
              <w:t>20</w:t>
            </w:r>
            <w:r w:rsidR="00AA23CB">
              <w:rPr>
                <w:noProof/>
                <w:webHidden/>
              </w:rPr>
              <w:fldChar w:fldCharType="end"/>
            </w:r>
          </w:hyperlink>
        </w:p>
        <w:p w14:paraId="3D59C726" w14:textId="5C7E84D1"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466" w:history="1">
            <w:r w:rsidR="00AA23CB" w:rsidRPr="001C364D">
              <w:rPr>
                <w:rStyle w:val="Hyperlink"/>
                <w:noProof/>
              </w:rPr>
              <w:t>Early Insights</w:t>
            </w:r>
            <w:r w:rsidR="00AA23CB">
              <w:rPr>
                <w:noProof/>
                <w:webHidden/>
              </w:rPr>
              <w:tab/>
            </w:r>
            <w:r w:rsidR="00AA23CB">
              <w:rPr>
                <w:noProof/>
                <w:webHidden/>
              </w:rPr>
              <w:fldChar w:fldCharType="begin"/>
            </w:r>
            <w:r w:rsidR="00AA23CB">
              <w:rPr>
                <w:noProof/>
                <w:webHidden/>
              </w:rPr>
              <w:instrText xml:space="preserve"> PAGEREF _Toc175217466 \h </w:instrText>
            </w:r>
            <w:r w:rsidR="00AA23CB">
              <w:rPr>
                <w:noProof/>
                <w:webHidden/>
              </w:rPr>
            </w:r>
            <w:r w:rsidR="00AA23CB">
              <w:rPr>
                <w:noProof/>
                <w:webHidden/>
              </w:rPr>
              <w:fldChar w:fldCharType="separate"/>
            </w:r>
            <w:r w:rsidR="00AA23CB">
              <w:rPr>
                <w:noProof/>
                <w:webHidden/>
              </w:rPr>
              <w:t>22</w:t>
            </w:r>
            <w:r w:rsidR="00AA23CB">
              <w:rPr>
                <w:noProof/>
                <w:webHidden/>
              </w:rPr>
              <w:fldChar w:fldCharType="end"/>
            </w:r>
          </w:hyperlink>
        </w:p>
        <w:p w14:paraId="3839DE83" w14:textId="0F2E0474"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467" w:history="1">
            <w:r w:rsidR="00AA23CB" w:rsidRPr="001C364D">
              <w:rPr>
                <w:rStyle w:val="Hyperlink"/>
                <w:noProof/>
              </w:rPr>
              <w:t>Unveiling Basic Patterns</w:t>
            </w:r>
            <w:r w:rsidR="00AA23CB">
              <w:rPr>
                <w:noProof/>
                <w:webHidden/>
              </w:rPr>
              <w:tab/>
            </w:r>
            <w:r w:rsidR="00AA23CB">
              <w:rPr>
                <w:noProof/>
                <w:webHidden/>
              </w:rPr>
              <w:fldChar w:fldCharType="begin"/>
            </w:r>
            <w:r w:rsidR="00AA23CB">
              <w:rPr>
                <w:noProof/>
                <w:webHidden/>
              </w:rPr>
              <w:instrText xml:space="preserve"> PAGEREF _Toc175217467 \h </w:instrText>
            </w:r>
            <w:r w:rsidR="00AA23CB">
              <w:rPr>
                <w:noProof/>
                <w:webHidden/>
              </w:rPr>
            </w:r>
            <w:r w:rsidR="00AA23CB">
              <w:rPr>
                <w:noProof/>
                <w:webHidden/>
              </w:rPr>
              <w:fldChar w:fldCharType="separate"/>
            </w:r>
            <w:r w:rsidR="00AA23CB">
              <w:rPr>
                <w:noProof/>
                <w:webHidden/>
              </w:rPr>
              <w:t>22</w:t>
            </w:r>
            <w:r w:rsidR="00AA23CB">
              <w:rPr>
                <w:noProof/>
                <w:webHidden/>
              </w:rPr>
              <w:fldChar w:fldCharType="end"/>
            </w:r>
          </w:hyperlink>
        </w:p>
        <w:p w14:paraId="1F1A1C09" w14:textId="27E5B7D6"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468" w:history="1">
            <w:r w:rsidR="00AA23CB" w:rsidRPr="001C364D">
              <w:rPr>
                <w:rStyle w:val="Hyperlink"/>
                <w:noProof/>
              </w:rPr>
              <w:t>Model Expansion</w:t>
            </w:r>
            <w:r w:rsidR="00AA23CB">
              <w:rPr>
                <w:noProof/>
                <w:webHidden/>
              </w:rPr>
              <w:tab/>
            </w:r>
            <w:r w:rsidR="00AA23CB">
              <w:rPr>
                <w:noProof/>
                <w:webHidden/>
              </w:rPr>
              <w:fldChar w:fldCharType="begin"/>
            </w:r>
            <w:r w:rsidR="00AA23CB">
              <w:rPr>
                <w:noProof/>
                <w:webHidden/>
              </w:rPr>
              <w:instrText xml:space="preserve"> PAGEREF _Toc175217468 \h </w:instrText>
            </w:r>
            <w:r w:rsidR="00AA23CB">
              <w:rPr>
                <w:noProof/>
                <w:webHidden/>
              </w:rPr>
            </w:r>
            <w:r w:rsidR="00AA23CB">
              <w:rPr>
                <w:noProof/>
                <w:webHidden/>
              </w:rPr>
              <w:fldChar w:fldCharType="separate"/>
            </w:r>
            <w:r w:rsidR="00AA23CB">
              <w:rPr>
                <w:noProof/>
                <w:webHidden/>
              </w:rPr>
              <w:t>25</w:t>
            </w:r>
            <w:r w:rsidR="00AA23CB">
              <w:rPr>
                <w:noProof/>
                <w:webHidden/>
              </w:rPr>
              <w:fldChar w:fldCharType="end"/>
            </w:r>
          </w:hyperlink>
        </w:p>
        <w:p w14:paraId="47B253F2" w14:textId="22AB02C8"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469" w:history="1">
            <w:r w:rsidR="00AA23CB" w:rsidRPr="001C364D">
              <w:rPr>
                <w:rStyle w:val="Hyperlink"/>
                <w:noProof/>
              </w:rPr>
              <w:t>Graphing Time</w:t>
            </w:r>
            <w:r w:rsidR="00AA23CB">
              <w:rPr>
                <w:noProof/>
                <w:webHidden/>
              </w:rPr>
              <w:tab/>
            </w:r>
            <w:r w:rsidR="00AA23CB">
              <w:rPr>
                <w:noProof/>
                <w:webHidden/>
              </w:rPr>
              <w:fldChar w:fldCharType="begin"/>
            </w:r>
            <w:r w:rsidR="00AA23CB">
              <w:rPr>
                <w:noProof/>
                <w:webHidden/>
              </w:rPr>
              <w:instrText xml:space="preserve"> PAGEREF _Toc175217469 \h </w:instrText>
            </w:r>
            <w:r w:rsidR="00AA23CB">
              <w:rPr>
                <w:noProof/>
                <w:webHidden/>
              </w:rPr>
            </w:r>
            <w:r w:rsidR="00AA23CB">
              <w:rPr>
                <w:noProof/>
                <w:webHidden/>
              </w:rPr>
              <w:fldChar w:fldCharType="separate"/>
            </w:r>
            <w:r w:rsidR="00AA23CB">
              <w:rPr>
                <w:noProof/>
                <w:webHidden/>
              </w:rPr>
              <w:t>27</w:t>
            </w:r>
            <w:r w:rsidR="00AA23CB">
              <w:rPr>
                <w:noProof/>
                <w:webHidden/>
              </w:rPr>
              <w:fldChar w:fldCharType="end"/>
            </w:r>
          </w:hyperlink>
        </w:p>
        <w:p w14:paraId="1F4B3A1E" w14:textId="40CDDC25"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470" w:history="1">
            <w:r w:rsidR="00AA23CB" w:rsidRPr="001C364D">
              <w:rPr>
                <w:rStyle w:val="Hyperlink"/>
                <w:noProof/>
              </w:rPr>
              <w:t>The Problem of Normalised Time</w:t>
            </w:r>
            <w:r w:rsidR="00AA23CB">
              <w:rPr>
                <w:noProof/>
                <w:webHidden/>
              </w:rPr>
              <w:tab/>
            </w:r>
            <w:r w:rsidR="00AA23CB">
              <w:rPr>
                <w:noProof/>
                <w:webHidden/>
              </w:rPr>
              <w:fldChar w:fldCharType="begin"/>
            </w:r>
            <w:r w:rsidR="00AA23CB">
              <w:rPr>
                <w:noProof/>
                <w:webHidden/>
              </w:rPr>
              <w:instrText xml:space="preserve"> PAGEREF _Toc175217470 \h </w:instrText>
            </w:r>
            <w:r w:rsidR="00AA23CB">
              <w:rPr>
                <w:noProof/>
                <w:webHidden/>
              </w:rPr>
            </w:r>
            <w:r w:rsidR="00AA23CB">
              <w:rPr>
                <w:noProof/>
                <w:webHidden/>
              </w:rPr>
              <w:fldChar w:fldCharType="separate"/>
            </w:r>
            <w:r w:rsidR="00AA23CB">
              <w:rPr>
                <w:noProof/>
                <w:webHidden/>
              </w:rPr>
              <w:t>27</w:t>
            </w:r>
            <w:r w:rsidR="00AA23CB">
              <w:rPr>
                <w:noProof/>
                <w:webHidden/>
              </w:rPr>
              <w:fldChar w:fldCharType="end"/>
            </w:r>
          </w:hyperlink>
        </w:p>
        <w:p w14:paraId="24014427" w14:textId="7B22282A"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471" w:history="1">
            <w:r w:rsidR="00AA23CB" w:rsidRPr="001C364D">
              <w:rPr>
                <w:rStyle w:val="Hyperlink"/>
                <w:noProof/>
              </w:rPr>
              <w:t>Exploring Potential Solutions</w:t>
            </w:r>
            <w:r w:rsidR="00AA23CB">
              <w:rPr>
                <w:noProof/>
                <w:webHidden/>
              </w:rPr>
              <w:tab/>
            </w:r>
            <w:r w:rsidR="00AA23CB">
              <w:rPr>
                <w:noProof/>
                <w:webHidden/>
              </w:rPr>
              <w:fldChar w:fldCharType="begin"/>
            </w:r>
            <w:r w:rsidR="00AA23CB">
              <w:rPr>
                <w:noProof/>
                <w:webHidden/>
              </w:rPr>
              <w:instrText xml:space="preserve"> PAGEREF _Toc175217471 \h </w:instrText>
            </w:r>
            <w:r w:rsidR="00AA23CB">
              <w:rPr>
                <w:noProof/>
                <w:webHidden/>
              </w:rPr>
            </w:r>
            <w:r w:rsidR="00AA23CB">
              <w:rPr>
                <w:noProof/>
                <w:webHidden/>
              </w:rPr>
              <w:fldChar w:fldCharType="separate"/>
            </w:r>
            <w:r w:rsidR="00AA23CB">
              <w:rPr>
                <w:noProof/>
                <w:webHidden/>
              </w:rPr>
              <w:t>27</w:t>
            </w:r>
            <w:r w:rsidR="00AA23CB">
              <w:rPr>
                <w:noProof/>
                <w:webHidden/>
              </w:rPr>
              <w:fldChar w:fldCharType="end"/>
            </w:r>
          </w:hyperlink>
        </w:p>
        <w:p w14:paraId="5FA048EF" w14:textId="5D35662C"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472" w:history="1">
            <w:r w:rsidR="00AA23CB" w:rsidRPr="001C364D">
              <w:rPr>
                <w:rStyle w:val="Hyperlink"/>
                <w:noProof/>
              </w:rPr>
              <w:t>Data Engineering Overview</w:t>
            </w:r>
            <w:r w:rsidR="00AA23CB">
              <w:rPr>
                <w:noProof/>
                <w:webHidden/>
              </w:rPr>
              <w:tab/>
            </w:r>
            <w:r w:rsidR="00AA23CB">
              <w:rPr>
                <w:noProof/>
                <w:webHidden/>
              </w:rPr>
              <w:fldChar w:fldCharType="begin"/>
            </w:r>
            <w:r w:rsidR="00AA23CB">
              <w:rPr>
                <w:noProof/>
                <w:webHidden/>
              </w:rPr>
              <w:instrText xml:space="preserve"> PAGEREF _Toc175217472 \h </w:instrText>
            </w:r>
            <w:r w:rsidR="00AA23CB">
              <w:rPr>
                <w:noProof/>
                <w:webHidden/>
              </w:rPr>
            </w:r>
            <w:r w:rsidR="00AA23CB">
              <w:rPr>
                <w:noProof/>
                <w:webHidden/>
              </w:rPr>
              <w:fldChar w:fldCharType="separate"/>
            </w:r>
            <w:r w:rsidR="00AA23CB">
              <w:rPr>
                <w:noProof/>
                <w:webHidden/>
              </w:rPr>
              <w:t>35</w:t>
            </w:r>
            <w:r w:rsidR="00AA23CB">
              <w:rPr>
                <w:noProof/>
                <w:webHidden/>
              </w:rPr>
              <w:fldChar w:fldCharType="end"/>
            </w:r>
          </w:hyperlink>
        </w:p>
        <w:p w14:paraId="231ADE94" w14:textId="001ABE6F"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473" w:history="1">
            <w:r w:rsidR="00AA23CB" w:rsidRPr="001C364D">
              <w:rPr>
                <w:rStyle w:val="Hyperlink"/>
                <w:noProof/>
              </w:rPr>
              <w:t>High-level Architecture</w:t>
            </w:r>
            <w:r w:rsidR="00AA23CB">
              <w:rPr>
                <w:noProof/>
                <w:webHidden/>
              </w:rPr>
              <w:tab/>
            </w:r>
            <w:r w:rsidR="00AA23CB">
              <w:rPr>
                <w:noProof/>
                <w:webHidden/>
              </w:rPr>
              <w:fldChar w:fldCharType="begin"/>
            </w:r>
            <w:r w:rsidR="00AA23CB">
              <w:rPr>
                <w:noProof/>
                <w:webHidden/>
              </w:rPr>
              <w:instrText xml:space="preserve"> PAGEREF _Toc175217473 \h </w:instrText>
            </w:r>
            <w:r w:rsidR="00AA23CB">
              <w:rPr>
                <w:noProof/>
                <w:webHidden/>
              </w:rPr>
            </w:r>
            <w:r w:rsidR="00AA23CB">
              <w:rPr>
                <w:noProof/>
                <w:webHidden/>
              </w:rPr>
              <w:fldChar w:fldCharType="separate"/>
            </w:r>
            <w:r w:rsidR="00AA23CB">
              <w:rPr>
                <w:noProof/>
                <w:webHidden/>
              </w:rPr>
              <w:t>35</w:t>
            </w:r>
            <w:r w:rsidR="00AA23CB">
              <w:rPr>
                <w:noProof/>
                <w:webHidden/>
              </w:rPr>
              <w:fldChar w:fldCharType="end"/>
            </w:r>
          </w:hyperlink>
        </w:p>
        <w:p w14:paraId="58D9A0DE" w14:textId="5E15D88A"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474" w:history="1">
            <w:r w:rsidR="00AA23CB" w:rsidRPr="001C364D">
              <w:rPr>
                <w:rStyle w:val="Hyperlink"/>
                <w:noProof/>
              </w:rPr>
              <w:t>Design Principles</w:t>
            </w:r>
            <w:r w:rsidR="00AA23CB">
              <w:rPr>
                <w:noProof/>
                <w:webHidden/>
              </w:rPr>
              <w:tab/>
            </w:r>
            <w:r w:rsidR="00AA23CB">
              <w:rPr>
                <w:noProof/>
                <w:webHidden/>
              </w:rPr>
              <w:fldChar w:fldCharType="begin"/>
            </w:r>
            <w:r w:rsidR="00AA23CB">
              <w:rPr>
                <w:noProof/>
                <w:webHidden/>
              </w:rPr>
              <w:instrText xml:space="preserve"> PAGEREF _Toc175217474 \h </w:instrText>
            </w:r>
            <w:r w:rsidR="00AA23CB">
              <w:rPr>
                <w:noProof/>
                <w:webHidden/>
              </w:rPr>
            </w:r>
            <w:r w:rsidR="00AA23CB">
              <w:rPr>
                <w:noProof/>
                <w:webHidden/>
              </w:rPr>
              <w:fldChar w:fldCharType="separate"/>
            </w:r>
            <w:r w:rsidR="00AA23CB">
              <w:rPr>
                <w:noProof/>
                <w:webHidden/>
              </w:rPr>
              <w:t>36</w:t>
            </w:r>
            <w:r w:rsidR="00AA23CB">
              <w:rPr>
                <w:noProof/>
                <w:webHidden/>
              </w:rPr>
              <w:fldChar w:fldCharType="end"/>
            </w:r>
          </w:hyperlink>
        </w:p>
        <w:p w14:paraId="2FFD3AF8" w14:textId="40C167FA"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475" w:history="1">
            <w:r w:rsidR="00AA23CB" w:rsidRPr="001C364D">
              <w:rPr>
                <w:rStyle w:val="Hyperlink"/>
                <w:noProof/>
              </w:rPr>
              <w:t>Implementation Approach</w:t>
            </w:r>
            <w:r w:rsidR="00AA23CB">
              <w:rPr>
                <w:noProof/>
                <w:webHidden/>
              </w:rPr>
              <w:tab/>
            </w:r>
            <w:r w:rsidR="00AA23CB">
              <w:rPr>
                <w:noProof/>
                <w:webHidden/>
              </w:rPr>
              <w:fldChar w:fldCharType="begin"/>
            </w:r>
            <w:r w:rsidR="00AA23CB">
              <w:rPr>
                <w:noProof/>
                <w:webHidden/>
              </w:rPr>
              <w:instrText xml:space="preserve"> PAGEREF _Toc175217475 \h </w:instrText>
            </w:r>
            <w:r w:rsidR="00AA23CB">
              <w:rPr>
                <w:noProof/>
                <w:webHidden/>
              </w:rPr>
            </w:r>
            <w:r w:rsidR="00AA23CB">
              <w:rPr>
                <w:noProof/>
                <w:webHidden/>
              </w:rPr>
              <w:fldChar w:fldCharType="separate"/>
            </w:r>
            <w:r w:rsidR="00AA23CB">
              <w:rPr>
                <w:noProof/>
                <w:webHidden/>
              </w:rPr>
              <w:t>40</w:t>
            </w:r>
            <w:r w:rsidR="00AA23CB">
              <w:rPr>
                <w:noProof/>
                <w:webHidden/>
              </w:rPr>
              <w:fldChar w:fldCharType="end"/>
            </w:r>
          </w:hyperlink>
        </w:p>
        <w:p w14:paraId="20CBF92A" w14:textId="530CFE7D"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476" w:history="1">
            <w:r w:rsidR="00AA23CB" w:rsidRPr="001C364D">
              <w:rPr>
                <w:rStyle w:val="Hyperlink"/>
                <w:noProof/>
              </w:rPr>
              <w:t>Upcoming Sections</w:t>
            </w:r>
            <w:r w:rsidR="00AA23CB">
              <w:rPr>
                <w:noProof/>
                <w:webHidden/>
              </w:rPr>
              <w:tab/>
            </w:r>
            <w:r w:rsidR="00AA23CB">
              <w:rPr>
                <w:noProof/>
                <w:webHidden/>
              </w:rPr>
              <w:fldChar w:fldCharType="begin"/>
            </w:r>
            <w:r w:rsidR="00AA23CB">
              <w:rPr>
                <w:noProof/>
                <w:webHidden/>
              </w:rPr>
              <w:instrText xml:space="preserve"> PAGEREF _Toc175217476 \h </w:instrText>
            </w:r>
            <w:r w:rsidR="00AA23CB">
              <w:rPr>
                <w:noProof/>
                <w:webHidden/>
              </w:rPr>
            </w:r>
            <w:r w:rsidR="00AA23CB">
              <w:rPr>
                <w:noProof/>
                <w:webHidden/>
              </w:rPr>
              <w:fldChar w:fldCharType="separate"/>
            </w:r>
            <w:r w:rsidR="00AA23CB">
              <w:rPr>
                <w:noProof/>
                <w:webHidden/>
              </w:rPr>
              <w:t>41</w:t>
            </w:r>
            <w:r w:rsidR="00AA23CB">
              <w:rPr>
                <w:noProof/>
                <w:webHidden/>
              </w:rPr>
              <w:fldChar w:fldCharType="end"/>
            </w:r>
          </w:hyperlink>
        </w:p>
        <w:p w14:paraId="4C227528" w14:textId="2CC57DB3"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477" w:history="1">
            <w:r w:rsidR="00AA23CB" w:rsidRPr="001C364D">
              <w:rPr>
                <w:rStyle w:val="Hyperlink"/>
                <w:noProof/>
              </w:rPr>
              <w:t>Data Engineering Approach</w:t>
            </w:r>
            <w:r w:rsidR="00AA23CB">
              <w:rPr>
                <w:noProof/>
                <w:webHidden/>
              </w:rPr>
              <w:tab/>
            </w:r>
            <w:r w:rsidR="00AA23CB">
              <w:rPr>
                <w:noProof/>
                <w:webHidden/>
              </w:rPr>
              <w:fldChar w:fldCharType="begin"/>
            </w:r>
            <w:r w:rsidR="00AA23CB">
              <w:rPr>
                <w:noProof/>
                <w:webHidden/>
              </w:rPr>
              <w:instrText xml:space="preserve"> PAGEREF _Toc175217477 \h </w:instrText>
            </w:r>
            <w:r w:rsidR="00AA23CB">
              <w:rPr>
                <w:noProof/>
                <w:webHidden/>
              </w:rPr>
            </w:r>
            <w:r w:rsidR="00AA23CB">
              <w:rPr>
                <w:noProof/>
                <w:webHidden/>
              </w:rPr>
              <w:fldChar w:fldCharType="separate"/>
            </w:r>
            <w:r w:rsidR="00AA23CB">
              <w:rPr>
                <w:noProof/>
                <w:webHidden/>
              </w:rPr>
              <w:t>42</w:t>
            </w:r>
            <w:r w:rsidR="00AA23CB">
              <w:rPr>
                <w:noProof/>
                <w:webHidden/>
              </w:rPr>
              <w:fldChar w:fldCharType="end"/>
            </w:r>
          </w:hyperlink>
        </w:p>
        <w:p w14:paraId="60F56283" w14:textId="737B4CD1"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478" w:history="1">
            <w:r w:rsidR="00AA23CB" w:rsidRPr="001C364D">
              <w:rPr>
                <w:rStyle w:val="Hyperlink"/>
                <w:noProof/>
              </w:rPr>
              <w:t>Configuration and Logging</w:t>
            </w:r>
            <w:r w:rsidR="00AA23CB">
              <w:rPr>
                <w:noProof/>
                <w:webHidden/>
              </w:rPr>
              <w:tab/>
            </w:r>
            <w:r w:rsidR="00AA23CB">
              <w:rPr>
                <w:noProof/>
                <w:webHidden/>
              </w:rPr>
              <w:fldChar w:fldCharType="begin"/>
            </w:r>
            <w:r w:rsidR="00AA23CB">
              <w:rPr>
                <w:noProof/>
                <w:webHidden/>
              </w:rPr>
              <w:instrText xml:space="preserve"> PAGEREF _Toc175217478 \h </w:instrText>
            </w:r>
            <w:r w:rsidR="00AA23CB">
              <w:rPr>
                <w:noProof/>
                <w:webHidden/>
              </w:rPr>
            </w:r>
            <w:r w:rsidR="00AA23CB">
              <w:rPr>
                <w:noProof/>
                <w:webHidden/>
              </w:rPr>
              <w:fldChar w:fldCharType="separate"/>
            </w:r>
            <w:r w:rsidR="00AA23CB">
              <w:rPr>
                <w:noProof/>
                <w:webHidden/>
              </w:rPr>
              <w:t>45</w:t>
            </w:r>
            <w:r w:rsidR="00AA23CB">
              <w:rPr>
                <w:noProof/>
                <w:webHidden/>
              </w:rPr>
              <w:fldChar w:fldCharType="end"/>
            </w:r>
          </w:hyperlink>
        </w:p>
        <w:p w14:paraId="40D11368" w14:textId="7B030DC1"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479" w:history="1">
            <w:r w:rsidR="00AA23CB" w:rsidRPr="001C364D">
              <w:rPr>
                <w:rStyle w:val="Hyperlink"/>
                <w:noProof/>
              </w:rPr>
              <w:t>Extraction</w:t>
            </w:r>
            <w:r w:rsidR="00AA23CB">
              <w:rPr>
                <w:noProof/>
                <w:webHidden/>
              </w:rPr>
              <w:tab/>
            </w:r>
            <w:r w:rsidR="00AA23CB">
              <w:rPr>
                <w:noProof/>
                <w:webHidden/>
              </w:rPr>
              <w:fldChar w:fldCharType="begin"/>
            </w:r>
            <w:r w:rsidR="00AA23CB">
              <w:rPr>
                <w:noProof/>
                <w:webHidden/>
              </w:rPr>
              <w:instrText xml:space="preserve"> PAGEREF _Toc175217479 \h </w:instrText>
            </w:r>
            <w:r w:rsidR="00AA23CB">
              <w:rPr>
                <w:noProof/>
                <w:webHidden/>
              </w:rPr>
            </w:r>
            <w:r w:rsidR="00AA23CB">
              <w:rPr>
                <w:noProof/>
                <w:webHidden/>
              </w:rPr>
              <w:fldChar w:fldCharType="separate"/>
            </w:r>
            <w:r w:rsidR="00AA23CB">
              <w:rPr>
                <w:noProof/>
                <w:webHidden/>
              </w:rPr>
              <w:t>46</w:t>
            </w:r>
            <w:r w:rsidR="00AA23CB">
              <w:rPr>
                <w:noProof/>
                <w:webHidden/>
              </w:rPr>
              <w:fldChar w:fldCharType="end"/>
            </w:r>
          </w:hyperlink>
        </w:p>
        <w:p w14:paraId="2FE25220" w14:textId="00F92248"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480" w:history="1">
            <w:r w:rsidR="00AA23CB" w:rsidRPr="001C364D">
              <w:rPr>
                <w:rStyle w:val="Hyperlink"/>
                <w:noProof/>
              </w:rPr>
              <w:t>Transformation</w:t>
            </w:r>
            <w:r w:rsidR="00AA23CB">
              <w:rPr>
                <w:noProof/>
                <w:webHidden/>
              </w:rPr>
              <w:tab/>
            </w:r>
            <w:r w:rsidR="00AA23CB">
              <w:rPr>
                <w:noProof/>
                <w:webHidden/>
              </w:rPr>
              <w:fldChar w:fldCharType="begin"/>
            </w:r>
            <w:r w:rsidR="00AA23CB">
              <w:rPr>
                <w:noProof/>
                <w:webHidden/>
              </w:rPr>
              <w:instrText xml:space="preserve"> PAGEREF _Toc175217480 \h </w:instrText>
            </w:r>
            <w:r w:rsidR="00AA23CB">
              <w:rPr>
                <w:noProof/>
                <w:webHidden/>
              </w:rPr>
            </w:r>
            <w:r w:rsidR="00AA23CB">
              <w:rPr>
                <w:noProof/>
                <w:webHidden/>
              </w:rPr>
              <w:fldChar w:fldCharType="separate"/>
            </w:r>
            <w:r w:rsidR="00AA23CB">
              <w:rPr>
                <w:noProof/>
                <w:webHidden/>
              </w:rPr>
              <w:t>49</w:t>
            </w:r>
            <w:r w:rsidR="00AA23CB">
              <w:rPr>
                <w:noProof/>
                <w:webHidden/>
              </w:rPr>
              <w:fldChar w:fldCharType="end"/>
            </w:r>
          </w:hyperlink>
        </w:p>
        <w:p w14:paraId="18756B32" w14:textId="13E0F746"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481" w:history="1">
            <w:r w:rsidR="00AA23CB" w:rsidRPr="001C364D">
              <w:rPr>
                <w:rStyle w:val="Hyperlink"/>
                <w:noProof/>
              </w:rPr>
              <w:t>All data</w:t>
            </w:r>
            <w:r w:rsidR="00AA23CB">
              <w:rPr>
                <w:noProof/>
                <w:webHidden/>
              </w:rPr>
              <w:tab/>
            </w:r>
            <w:r w:rsidR="00AA23CB">
              <w:rPr>
                <w:noProof/>
                <w:webHidden/>
              </w:rPr>
              <w:fldChar w:fldCharType="begin"/>
            </w:r>
            <w:r w:rsidR="00AA23CB">
              <w:rPr>
                <w:noProof/>
                <w:webHidden/>
              </w:rPr>
              <w:instrText xml:space="preserve"> PAGEREF _Toc175217481 \h </w:instrText>
            </w:r>
            <w:r w:rsidR="00AA23CB">
              <w:rPr>
                <w:noProof/>
                <w:webHidden/>
              </w:rPr>
            </w:r>
            <w:r w:rsidR="00AA23CB">
              <w:rPr>
                <w:noProof/>
                <w:webHidden/>
              </w:rPr>
              <w:fldChar w:fldCharType="separate"/>
            </w:r>
            <w:r w:rsidR="00AA23CB">
              <w:rPr>
                <w:noProof/>
                <w:webHidden/>
              </w:rPr>
              <w:t>49</w:t>
            </w:r>
            <w:r w:rsidR="00AA23CB">
              <w:rPr>
                <w:noProof/>
                <w:webHidden/>
              </w:rPr>
              <w:fldChar w:fldCharType="end"/>
            </w:r>
          </w:hyperlink>
        </w:p>
        <w:p w14:paraId="6B9E2146" w14:textId="6539DF03"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482" w:history="1">
            <w:r w:rsidR="00AA23CB" w:rsidRPr="001C364D">
              <w:rPr>
                <w:rStyle w:val="Hyperlink"/>
                <w:noProof/>
              </w:rPr>
              <w:t>Nodes and relationships</w:t>
            </w:r>
            <w:r w:rsidR="00AA23CB">
              <w:rPr>
                <w:noProof/>
                <w:webHidden/>
              </w:rPr>
              <w:tab/>
            </w:r>
            <w:r w:rsidR="00AA23CB">
              <w:rPr>
                <w:noProof/>
                <w:webHidden/>
              </w:rPr>
              <w:fldChar w:fldCharType="begin"/>
            </w:r>
            <w:r w:rsidR="00AA23CB">
              <w:rPr>
                <w:noProof/>
                <w:webHidden/>
              </w:rPr>
              <w:instrText xml:space="preserve"> PAGEREF _Toc175217482 \h </w:instrText>
            </w:r>
            <w:r w:rsidR="00AA23CB">
              <w:rPr>
                <w:noProof/>
                <w:webHidden/>
              </w:rPr>
            </w:r>
            <w:r w:rsidR="00AA23CB">
              <w:rPr>
                <w:noProof/>
                <w:webHidden/>
              </w:rPr>
              <w:fldChar w:fldCharType="separate"/>
            </w:r>
            <w:r w:rsidR="00AA23CB">
              <w:rPr>
                <w:noProof/>
                <w:webHidden/>
              </w:rPr>
              <w:t>50</w:t>
            </w:r>
            <w:r w:rsidR="00AA23CB">
              <w:rPr>
                <w:noProof/>
                <w:webHidden/>
              </w:rPr>
              <w:fldChar w:fldCharType="end"/>
            </w:r>
          </w:hyperlink>
        </w:p>
        <w:p w14:paraId="2C6F588B" w14:textId="6F86918E"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483" w:history="1">
            <w:r w:rsidR="00AA23CB" w:rsidRPr="001C364D">
              <w:rPr>
                <w:rStyle w:val="Hyperlink"/>
                <w:noProof/>
              </w:rPr>
              <w:t>Google Load</w:t>
            </w:r>
            <w:r w:rsidR="00AA23CB">
              <w:rPr>
                <w:noProof/>
                <w:webHidden/>
              </w:rPr>
              <w:tab/>
            </w:r>
            <w:r w:rsidR="00AA23CB">
              <w:rPr>
                <w:noProof/>
                <w:webHidden/>
              </w:rPr>
              <w:fldChar w:fldCharType="begin"/>
            </w:r>
            <w:r w:rsidR="00AA23CB">
              <w:rPr>
                <w:noProof/>
                <w:webHidden/>
              </w:rPr>
              <w:instrText xml:space="preserve"> PAGEREF _Toc175217483 \h </w:instrText>
            </w:r>
            <w:r w:rsidR="00AA23CB">
              <w:rPr>
                <w:noProof/>
                <w:webHidden/>
              </w:rPr>
            </w:r>
            <w:r w:rsidR="00AA23CB">
              <w:rPr>
                <w:noProof/>
                <w:webHidden/>
              </w:rPr>
              <w:fldChar w:fldCharType="separate"/>
            </w:r>
            <w:r w:rsidR="00AA23CB">
              <w:rPr>
                <w:noProof/>
                <w:webHidden/>
              </w:rPr>
              <w:t>51</w:t>
            </w:r>
            <w:r w:rsidR="00AA23CB">
              <w:rPr>
                <w:noProof/>
                <w:webHidden/>
              </w:rPr>
              <w:fldChar w:fldCharType="end"/>
            </w:r>
          </w:hyperlink>
        </w:p>
        <w:p w14:paraId="46A4855E" w14:textId="6DA1B5B1"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484" w:history="1">
            <w:r w:rsidR="00AA23CB" w:rsidRPr="001C364D">
              <w:rPr>
                <w:rStyle w:val="Hyperlink"/>
                <w:noProof/>
              </w:rPr>
              <w:t>Neo4j Load</w:t>
            </w:r>
            <w:r w:rsidR="00AA23CB">
              <w:rPr>
                <w:noProof/>
                <w:webHidden/>
              </w:rPr>
              <w:tab/>
            </w:r>
            <w:r w:rsidR="00AA23CB">
              <w:rPr>
                <w:noProof/>
                <w:webHidden/>
              </w:rPr>
              <w:fldChar w:fldCharType="begin"/>
            </w:r>
            <w:r w:rsidR="00AA23CB">
              <w:rPr>
                <w:noProof/>
                <w:webHidden/>
              </w:rPr>
              <w:instrText xml:space="preserve"> PAGEREF _Toc175217484 \h </w:instrText>
            </w:r>
            <w:r w:rsidR="00AA23CB">
              <w:rPr>
                <w:noProof/>
                <w:webHidden/>
              </w:rPr>
            </w:r>
            <w:r w:rsidR="00AA23CB">
              <w:rPr>
                <w:noProof/>
                <w:webHidden/>
              </w:rPr>
              <w:fldChar w:fldCharType="separate"/>
            </w:r>
            <w:r w:rsidR="00AA23CB">
              <w:rPr>
                <w:noProof/>
                <w:webHidden/>
              </w:rPr>
              <w:t>53</w:t>
            </w:r>
            <w:r w:rsidR="00AA23CB">
              <w:rPr>
                <w:noProof/>
                <w:webHidden/>
              </w:rPr>
              <w:fldChar w:fldCharType="end"/>
            </w:r>
          </w:hyperlink>
        </w:p>
        <w:p w14:paraId="309D3BD2" w14:textId="1FAAEEC8"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485" w:history="1">
            <w:r w:rsidR="00AA23CB" w:rsidRPr="001C364D">
              <w:rPr>
                <w:rStyle w:val="Hyperlink"/>
                <w:noProof/>
              </w:rPr>
              <w:t>Reflections</w:t>
            </w:r>
            <w:r w:rsidR="00AA23CB">
              <w:rPr>
                <w:noProof/>
                <w:webHidden/>
              </w:rPr>
              <w:tab/>
            </w:r>
            <w:r w:rsidR="00AA23CB">
              <w:rPr>
                <w:noProof/>
                <w:webHidden/>
              </w:rPr>
              <w:fldChar w:fldCharType="begin"/>
            </w:r>
            <w:r w:rsidR="00AA23CB">
              <w:rPr>
                <w:noProof/>
                <w:webHidden/>
              </w:rPr>
              <w:instrText xml:space="preserve"> PAGEREF _Toc175217485 \h </w:instrText>
            </w:r>
            <w:r w:rsidR="00AA23CB">
              <w:rPr>
                <w:noProof/>
                <w:webHidden/>
              </w:rPr>
            </w:r>
            <w:r w:rsidR="00AA23CB">
              <w:rPr>
                <w:noProof/>
                <w:webHidden/>
              </w:rPr>
              <w:fldChar w:fldCharType="separate"/>
            </w:r>
            <w:r w:rsidR="00AA23CB">
              <w:rPr>
                <w:noProof/>
                <w:webHidden/>
              </w:rPr>
              <w:t>55</w:t>
            </w:r>
            <w:r w:rsidR="00AA23CB">
              <w:rPr>
                <w:noProof/>
                <w:webHidden/>
              </w:rPr>
              <w:fldChar w:fldCharType="end"/>
            </w:r>
          </w:hyperlink>
        </w:p>
        <w:p w14:paraId="1B0CA482" w14:textId="2A96D1E2"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486" w:history="1">
            <w:r w:rsidR="00AA23CB" w:rsidRPr="001C364D">
              <w:rPr>
                <w:rStyle w:val="Hyperlink"/>
                <w:noProof/>
              </w:rPr>
              <w:t>Lessons Learned</w:t>
            </w:r>
            <w:r w:rsidR="00AA23CB">
              <w:rPr>
                <w:noProof/>
                <w:webHidden/>
              </w:rPr>
              <w:tab/>
            </w:r>
            <w:r w:rsidR="00AA23CB">
              <w:rPr>
                <w:noProof/>
                <w:webHidden/>
              </w:rPr>
              <w:fldChar w:fldCharType="begin"/>
            </w:r>
            <w:r w:rsidR="00AA23CB">
              <w:rPr>
                <w:noProof/>
                <w:webHidden/>
              </w:rPr>
              <w:instrText xml:space="preserve"> PAGEREF _Toc175217486 \h </w:instrText>
            </w:r>
            <w:r w:rsidR="00AA23CB">
              <w:rPr>
                <w:noProof/>
                <w:webHidden/>
              </w:rPr>
            </w:r>
            <w:r w:rsidR="00AA23CB">
              <w:rPr>
                <w:noProof/>
                <w:webHidden/>
              </w:rPr>
              <w:fldChar w:fldCharType="separate"/>
            </w:r>
            <w:r w:rsidR="00AA23CB">
              <w:rPr>
                <w:noProof/>
                <w:webHidden/>
              </w:rPr>
              <w:t>55</w:t>
            </w:r>
            <w:r w:rsidR="00AA23CB">
              <w:rPr>
                <w:noProof/>
                <w:webHidden/>
              </w:rPr>
              <w:fldChar w:fldCharType="end"/>
            </w:r>
          </w:hyperlink>
        </w:p>
        <w:p w14:paraId="4F0FD210" w14:textId="2062CEEF"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487" w:history="1">
            <w:r w:rsidR="00AA23CB" w:rsidRPr="001C364D">
              <w:rPr>
                <w:rStyle w:val="Hyperlink"/>
                <w:noProof/>
              </w:rPr>
              <w:t>Timetable Metrics</w:t>
            </w:r>
            <w:r w:rsidR="00AA23CB">
              <w:rPr>
                <w:noProof/>
                <w:webHidden/>
              </w:rPr>
              <w:tab/>
            </w:r>
            <w:r w:rsidR="00AA23CB">
              <w:rPr>
                <w:noProof/>
                <w:webHidden/>
              </w:rPr>
              <w:fldChar w:fldCharType="begin"/>
            </w:r>
            <w:r w:rsidR="00AA23CB">
              <w:rPr>
                <w:noProof/>
                <w:webHidden/>
              </w:rPr>
              <w:instrText xml:space="preserve"> PAGEREF _Toc175217487 \h </w:instrText>
            </w:r>
            <w:r w:rsidR="00AA23CB">
              <w:rPr>
                <w:noProof/>
                <w:webHidden/>
              </w:rPr>
            </w:r>
            <w:r w:rsidR="00AA23CB">
              <w:rPr>
                <w:noProof/>
                <w:webHidden/>
              </w:rPr>
              <w:fldChar w:fldCharType="separate"/>
            </w:r>
            <w:r w:rsidR="00AA23CB">
              <w:rPr>
                <w:noProof/>
                <w:webHidden/>
              </w:rPr>
              <w:t>57</w:t>
            </w:r>
            <w:r w:rsidR="00AA23CB">
              <w:rPr>
                <w:noProof/>
                <w:webHidden/>
              </w:rPr>
              <w:fldChar w:fldCharType="end"/>
            </w:r>
          </w:hyperlink>
        </w:p>
        <w:p w14:paraId="2CFA8A8D" w14:textId="2DF4AA84"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488" w:history="1">
            <w:r w:rsidR="00AA23CB" w:rsidRPr="001C364D">
              <w:rPr>
                <w:rStyle w:val="Hyperlink"/>
                <w:noProof/>
              </w:rPr>
              <w:t>Metric Aggregations</w:t>
            </w:r>
            <w:r w:rsidR="00AA23CB">
              <w:rPr>
                <w:noProof/>
                <w:webHidden/>
              </w:rPr>
              <w:tab/>
            </w:r>
            <w:r w:rsidR="00AA23CB">
              <w:rPr>
                <w:noProof/>
                <w:webHidden/>
              </w:rPr>
              <w:fldChar w:fldCharType="begin"/>
            </w:r>
            <w:r w:rsidR="00AA23CB">
              <w:rPr>
                <w:noProof/>
                <w:webHidden/>
              </w:rPr>
              <w:instrText xml:space="preserve"> PAGEREF _Toc175217488 \h </w:instrText>
            </w:r>
            <w:r w:rsidR="00AA23CB">
              <w:rPr>
                <w:noProof/>
                <w:webHidden/>
              </w:rPr>
            </w:r>
            <w:r w:rsidR="00AA23CB">
              <w:rPr>
                <w:noProof/>
                <w:webHidden/>
              </w:rPr>
              <w:fldChar w:fldCharType="separate"/>
            </w:r>
            <w:r w:rsidR="00AA23CB">
              <w:rPr>
                <w:noProof/>
                <w:webHidden/>
              </w:rPr>
              <w:t>60</w:t>
            </w:r>
            <w:r w:rsidR="00AA23CB">
              <w:rPr>
                <w:noProof/>
                <w:webHidden/>
              </w:rPr>
              <w:fldChar w:fldCharType="end"/>
            </w:r>
          </w:hyperlink>
        </w:p>
        <w:p w14:paraId="22A21BCA" w14:textId="67092810"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489" w:history="1">
            <w:r w:rsidR="00AA23CB" w:rsidRPr="001C364D">
              <w:rPr>
                <w:rStyle w:val="Hyperlink"/>
                <w:noProof/>
              </w:rPr>
              <w:t>Implementing TQI</w:t>
            </w:r>
            <w:r w:rsidR="00AA23CB">
              <w:rPr>
                <w:noProof/>
                <w:webHidden/>
              </w:rPr>
              <w:tab/>
            </w:r>
            <w:r w:rsidR="00AA23CB">
              <w:rPr>
                <w:noProof/>
                <w:webHidden/>
              </w:rPr>
              <w:fldChar w:fldCharType="begin"/>
            </w:r>
            <w:r w:rsidR="00AA23CB">
              <w:rPr>
                <w:noProof/>
                <w:webHidden/>
              </w:rPr>
              <w:instrText xml:space="preserve"> PAGEREF _Toc175217489 \h </w:instrText>
            </w:r>
            <w:r w:rsidR="00AA23CB">
              <w:rPr>
                <w:noProof/>
                <w:webHidden/>
              </w:rPr>
            </w:r>
            <w:r w:rsidR="00AA23CB">
              <w:rPr>
                <w:noProof/>
                <w:webHidden/>
              </w:rPr>
              <w:fldChar w:fldCharType="separate"/>
            </w:r>
            <w:r w:rsidR="00AA23CB">
              <w:rPr>
                <w:noProof/>
                <w:webHidden/>
              </w:rPr>
              <w:t>61</w:t>
            </w:r>
            <w:r w:rsidR="00AA23CB">
              <w:rPr>
                <w:noProof/>
                <w:webHidden/>
              </w:rPr>
              <w:fldChar w:fldCharType="end"/>
            </w:r>
          </w:hyperlink>
        </w:p>
        <w:p w14:paraId="4010E2AF" w14:textId="4F1BBE05"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490" w:history="1">
            <w:r w:rsidR="00AA23CB" w:rsidRPr="001C364D">
              <w:rPr>
                <w:rStyle w:val="Hyperlink"/>
                <w:noProof/>
              </w:rPr>
              <w:t>TQI Summary</w:t>
            </w:r>
            <w:r w:rsidR="00AA23CB">
              <w:rPr>
                <w:noProof/>
                <w:webHidden/>
              </w:rPr>
              <w:tab/>
            </w:r>
            <w:r w:rsidR="00AA23CB">
              <w:rPr>
                <w:noProof/>
                <w:webHidden/>
              </w:rPr>
              <w:fldChar w:fldCharType="begin"/>
            </w:r>
            <w:r w:rsidR="00AA23CB">
              <w:rPr>
                <w:noProof/>
                <w:webHidden/>
              </w:rPr>
              <w:instrText xml:space="preserve"> PAGEREF _Toc175217490 \h </w:instrText>
            </w:r>
            <w:r w:rsidR="00AA23CB">
              <w:rPr>
                <w:noProof/>
                <w:webHidden/>
              </w:rPr>
            </w:r>
            <w:r w:rsidR="00AA23CB">
              <w:rPr>
                <w:noProof/>
                <w:webHidden/>
              </w:rPr>
              <w:fldChar w:fldCharType="separate"/>
            </w:r>
            <w:r w:rsidR="00AA23CB">
              <w:rPr>
                <w:noProof/>
                <w:webHidden/>
              </w:rPr>
              <w:t>63</w:t>
            </w:r>
            <w:r w:rsidR="00AA23CB">
              <w:rPr>
                <w:noProof/>
                <w:webHidden/>
              </w:rPr>
              <w:fldChar w:fldCharType="end"/>
            </w:r>
          </w:hyperlink>
        </w:p>
        <w:p w14:paraId="62D5264B" w14:textId="6869F6CD"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491" w:history="1">
            <w:r w:rsidR="00AA23CB" w:rsidRPr="001C364D">
              <w:rPr>
                <w:rStyle w:val="Hyperlink"/>
                <w:noProof/>
              </w:rPr>
              <w:t>Final Thoughts</w:t>
            </w:r>
            <w:r w:rsidR="00AA23CB">
              <w:rPr>
                <w:noProof/>
                <w:webHidden/>
              </w:rPr>
              <w:tab/>
            </w:r>
            <w:r w:rsidR="00AA23CB">
              <w:rPr>
                <w:noProof/>
                <w:webHidden/>
              </w:rPr>
              <w:fldChar w:fldCharType="begin"/>
            </w:r>
            <w:r w:rsidR="00AA23CB">
              <w:rPr>
                <w:noProof/>
                <w:webHidden/>
              </w:rPr>
              <w:instrText xml:space="preserve"> PAGEREF _Toc175217491 \h </w:instrText>
            </w:r>
            <w:r w:rsidR="00AA23CB">
              <w:rPr>
                <w:noProof/>
                <w:webHidden/>
              </w:rPr>
            </w:r>
            <w:r w:rsidR="00AA23CB">
              <w:rPr>
                <w:noProof/>
                <w:webHidden/>
              </w:rPr>
              <w:fldChar w:fldCharType="separate"/>
            </w:r>
            <w:r w:rsidR="00AA23CB">
              <w:rPr>
                <w:noProof/>
                <w:webHidden/>
              </w:rPr>
              <w:t>65</w:t>
            </w:r>
            <w:r w:rsidR="00AA23CB">
              <w:rPr>
                <w:noProof/>
                <w:webHidden/>
              </w:rPr>
              <w:fldChar w:fldCharType="end"/>
            </w:r>
          </w:hyperlink>
        </w:p>
        <w:p w14:paraId="262AF978" w14:textId="428EA9D1"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492" w:history="1">
            <w:r w:rsidR="00AA23CB" w:rsidRPr="001C364D">
              <w:rPr>
                <w:rStyle w:val="Hyperlink"/>
                <w:noProof/>
              </w:rPr>
              <w:t>Reflections on Journey</w:t>
            </w:r>
            <w:r w:rsidR="00AA23CB">
              <w:rPr>
                <w:noProof/>
                <w:webHidden/>
              </w:rPr>
              <w:tab/>
            </w:r>
            <w:r w:rsidR="00AA23CB">
              <w:rPr>
                <w:noProof/>
                <w:webHidden/>
              </w:rPr>
              <w:fldChar w:fldCharType="begin"/>
            </w:r>
            <w:r w:rsidR="00AA23CB">
              <w:rPr>
                <w:noProof/>
                <w:webHidden/>
              </w:rPr>
              <w:instrText xml:space="preserve"> PAGEREF _Toc175217492 \h </w:instrText>
            </w:r>
            <w:r w:rsidR="00AA23CB">
              <w:rPr>
                <w:noProof/>
                <w:webHidden/>
              </w:rPr>
            </w:r>
            <w:r w:rsidR="00AA23CB">
              <w:rPr>
                <w:noProof/>
                <w:webHidden/>
              </w:rPr>
              <w:fldChar w:fldCharType="separate"/>
            </w:r>
            <w:r w:rsidR="00AA23CB">
              <w:rPr>
                <w:noProof/>
                <w:webHidden/>
              </w:rPr>
              <w:t>65</w:t>
            </w:r>
            <w:r w:rsidR="00AA23CB">
              <w:rPr>
                <w:noProof/>
                <w:webHidden/>
              </w:rPr>
              <w:fldChar w:fldCharType="end"/>
            </w:r>
          </w:hyperlink>
        </w:p>
        <w:p w14:paraId="59B12B7C" w14:textId="62DDBC68"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493" w:history="1">
            <w:r w:rsidR="00AA23CB" w:rsidRPr="001C364D">
              <w:rPr>
                <w:rStyle w:val="Hyperlink"/>
                <w:noProof/>
              </w:rPr>
              <w:t>Looking Ahead: The Future of Graph at Universities</w:t>
            </w:r>
            <w:r w:rsidR="00AA23CB">
              <w:rPr>
                <w:noProof/>
                <w:webHidden/>
              </w:rPr>
              <w:tab/>
            </w:r>
            <w:r w:rsidR="00AA23CB">
              <w:rPr>
                <w:noProof/>
                <w:webHidden/>
              </w:rPr>
              <w:fldChar w:fldCharType="begin"/>
            </w:r>
            <w:r w:rsidR="00AA23CB">
              <w:rPr>
                <w:noProof/>
                <w:webHidden/>
              </w:rPr>
              <w:instrText xml:space="preserve"> PAGEREF _Toc175217493 \h </w:instrText>
            </w:r>
            <w:r w:rsidR="00AA23CB">
              <w:rPr>
                <w:noProof/>
                <w:webHidden/>
              </w:rPr>
            </w:r>
            <w:r w:rsidR="00AA23CB">
              <w:rPr>
                <w:noProof/>
                <w:webHidden/>
              </w:rPr>
              <w:fldChar w:fldCharType="separate"/>
            </w:r>
            <w:r w:rsidR="00AA23CB">
              <w:rPr>
                <w:noProof/>
                <w:webHidden/>
              </w:rPr>
              <w:t>66</w:t>
            </w:r>
            <w:r w:rsidR="00AA23CB">
              <w:rPr>
                <w:noProof/>
                <w:webHidden/>
              </w:rPr>
              <w:fldChar w:fldCharType="end"/>
            </w:r>
          </w:hyperlink>
        </w:p>
        <w:p w14:paraId="7CDE2B67" w14:textId="7589B9E8"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494" w:history="1">
            <w:r w:rsidR="00AA23CB" w:rsidRPr="001C364D">
              <w:rPr>
                <w:rStyle w:val="Hyperlink"/>
                <w:noProof/>
              </w:rPr>
              <w:t>Appendix: Table of Contents</w:t>
            </w:r>
            <w:r w:rsidR="00AA23CB">
              <w:rPr>
                <w:noProof/>
                <w:webHidden/>
              </w:rPr>
              <w:tab/>
            </w:r>
            <w:r w:rsidR="00AA23CB">
              <w:rPr>
                <w:noProof/>
                <w:webHidden/>
              </w:rPr>
              <w:fldChar w:fldCharType="begin"/>
            </w:r>
            <w:r w:rsidR="00AA23CB">
              <w:rPr>
                <w:noProof/>
                <w:webHidden/>
              </w:rPr>
              <w:instrText xml:space="preserve"> PAGEREF _Toc175217494 \h </w:instrText>
            </w:r>
            <w:r w:rsidR="00AA23CB">
              <w:rPr>
                <w:noProof/>
                <w:webHidden/>
              </w:rPr>
            </w:r>
            <w:r w:rsidR="00AA23CB">
              <w:rPr>
                <w:noProof/>
                <w:webHidden/>
              </w:rPr>
              <w:fldChar w:fldCharType="separate"/>
            </w:r>
            <w:r w:rsidR="00AA23CB">
              <w:rPr>
                <w:noProof/>
                <w:webHidden/>
              </w:rPr>
              <w:t>67</w:t>
            </w:r>
            <w:r w:rsidR="00AA23CB">
              <w:rPr>
                <w:noProof/>
                <w:webHidden/>
              </w:rPr>
              <w:fldChar w:fldCharType="end"/>
            </w:r>
          </w:hyperlink>
        </w:p>
        <w:p w14:paraId="72341C2E" w14:textId="334A608D"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495" w:history="1">
            <w:r w:rsidR="00AA23CB" w:rsidRPr="001C364D">
              <w:rPr>
                <w:rStyle w:val="Hyperlink"/>
                <w:noProof/>
              </w:rPr>
              <w:t>A: Random Graph Generator</w:t>
            </w:r>
            <w:r w:rsidR="00AA23CB">
              <w:rPr>
                <w:noProof/>
                <w:webHidden/>
              </w:rPr>
              <w:tab/>
            </w:r>
            <w:r w:rsidR="00AA23CB">
              <w:rPr>
                <w:noProof/>
                <w:webHidden/>
              </w:rPr>
              <w:fldChar w:fldCharType="begin"/>
            </w:r>
            <w:r w:rsidR="00AA23CB">
              <w:rPr>
                <w:noProof/>
                <w:webHidden/>
              </w:rPr>
              <w:instrText xml:space="preserve"> PAGEREF _Toc175217495 \h </w:instrText>
            </w:r>
            <w:r w:rsidR="00AA23CB">
              <w:rPr>
                <w:noProof/>
                <w:webHidden/>
              </w:rPr>
            </w:r>
            <w:r w:rsidR="00AA23CB">
              <w:rPr>
                <w:noProof/>
                <w:webHidden/>
              </w:rPr>
              <w:fldChar w:fldCharType="separate"/>
            </w:r>
            <w:r w:rsidR="00AA23CB">
              <w:rPr>
                <w:noProof/>
                <w:webHidden/>
              </w:rPr>
              <w:t>69</w:t>
            </w:r>
            <w:r w:rsidR="00AA23CB">
              <w:rPr>
                <w:noProof/>
                <w:webHidden/>
              </w:rPr>
              <w:fldChar w:fldCharType="end"/>
            </w:r>
          </w:hyperlink>
        </w:p>
        <w:p w14:paraId="542A0406" w14:textId="49E49205"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496" w:history="1">
            <w:r w:rsidR="00AA23CB" w:rsidRPr="001C364D">
              <w:rPr>
                <w:rStyle w:val="Hyperlink"/>
                <w:noProof/>
              </w:rPr>
              <w:t>B: Technology Stack</w:t>
            </w:r>
            <w:r w:rsidR="00AA23CB">
              <w:rPr>
                <w:noProof/>
                <w:webHidden/>
              </w:rPr>
              <w:tab/>
            </w:r>
            <w:r w:rsidR="00AA23CB">
              <w:rPr>
                <w:noProof/>
                <w:webHidden/>
              </w:rPr>
              <w:fldChar w:fldCharType="begin"/>
            </w:r>
            <w:r w:rsidR="00AA23CB">
              <w:rPr>
                <w:noProof/>
                <w:webHidden/>
              </w:rPr>
              <w:instrText xml:space="preserve"> PAGEREF _Toc175217496 \h </w:instrText>
            </w:r>
            <w:r w:rsidR="00AA23CB">
              <w:rPr>
                <w:noProof/>
                <w:webHidden/>
              </w:rPr>
            </w:r>
            <w:r w:rsidR="00AA23CB">
              <w:rPr>
                <w:noProof/>
                <w:webHidden/>
              </w:rPr>
              <w:fldChar w:fldCharType="separate"/>
            </w:r>
            <w:r w:rsidR="00AA23CB">
              <w:rPr>
                <w:noProof/>
                <w:webHidden/>
              </w:rPr>
              <w:t>71</w:t>
            </w:r>
            <w:r w:rsidR="00AA23CB">
              <w:rPr>
                <w:noProof/>
                <w:webHidden/>
              </w:rPr>
              <w:fldChar w:fldCharType="end"/>
            </w:r>
          </w:hyperlink>
        </w:p>
        <w:p w14:paraId="6AE948FF" w14:textId="47DB5AB6"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497" w:history="1">
            <w:r w:rsidR="00AA23CB" w:rsidRPr="001C364D">
              <w:rPr>
                <w:rStyle w:val="Hyperlink"/>
                <w:noProof/>
              </w:rPr>
              <w:t>C: Configuration YAML</w:t>
            </w:r>
            <w:r w:rsidR="00AA23CB">
              <w:rPr>
                <w:noProof/>
                <w:webHidden/>
              </w:rPr>
              <w:tab/>
            </w:r>
            <w:r w:rsidR="00AA23CB">
              <w:rPr>
                <w:noProof/>
                <w:webHidden/>
              </w:rPr>
              <w:fldChar w:fldCharType="begin"/>
            </w:r>
            <w:r w:rsidR="00AA23CB">
              <w:rPr>
                <w:noProof/>
                <w:webHidden/>
              </w:rPr>
              <w:instrText xml:space="preserve"> PAGEREF _Toc175217497 \h </w:instrText>
            </w:r>
            <w:r w:rsidR="00AA23CB">
              <w:rPr>
                <w:noProof/>
                <w:webHidden/>
              </w:rPr>
            </w:r>
            <w:r w:rsidR="00AA23CB">
              <w:rPr>
                <w:noProof/>
                <w:webHidden/>
              </w:rPr>
              <w:fldChar w:fldCharType="separate"/>
            </w:r>
            <w:r w:rsidR="00AA23CB">
              <w:rPr>
                <w:noProof/>
                <w:webHidden/>
              </w:rPr>
              <w:t>73</w:t>
            </w:r>
            <w:r w:rsidR="00AA23CB">
              <w:rPr>
                <w:noProof/>
                <w:webHidden/>
              </w:rPr>
              <w:fldChar w:fldCharType="end"/>
            </w:r>
          </w:hyperlink>
        </w:p>
        <w:p w14:paraId="12A25148" w14:textId="7235FCCB"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498" w:history="1">
            <w:r w:rsidR="00AA23CB" w:rsidRPr="001C364D">
              <w:rPr>
                <w:rStyle w:val="Hyperlink"/>
                <w:noProof/>
              </w:rPr>
              <w:t>D: Anonymisation</w:t>
            </w:r>
            <w:r w:rsidR="00AA23CB">
              <w:rPr>
                <w:noProof/>
                <w:webHidden/>
              </w:rPr>
              <w:tab/>
            </w:r>
            <w:r w:rsidR="00AA23CB">
              <w:rPr>
                <w:noProof/>
                <w:webHidden/>
              </w:rPr>
              <w:fldChar w:fldCharType="begin"/>
            </w:r>
            <w:r w:rsidR="00AA23CB">
              <w:rPr>
                <w:noProof/>
                <w:webHidden/>
              </w:rPr>
              <w:instrText xml:space="preserve"> PAGEREF _Toc175217498 \h </w:instrText>
            </w:r>
            <w:r w:rsidR="00AA23CB">
              <w:rPr>
                <w:noProof/>
                <w:webHidden/>
              </w:rPr>
            </w:r>
            <w:r w:rsidR="00AA23CB">
              <w:rPr>
                <w:noProof/>
                <w:webHidden/>
              </w:rPr>
              <w:fldChar w:fldCharType="separate"/>
            </w:r>
            <w:r w:rsidR="00AA23CB">
              <w:rPr>
                <w:noProof/>
                <w:webHidden/>
              </w:rPr>
              <w:t>77</w:t>
            </w:r>
            <w:r w:rsidR="00AA23CB">
              <w:rPr>
                <w:noProof/>
                <w:webHidden/>
              </w:rPr>
              <w:fldChar w:fldCharType="end"/>
            </w:r>
          </w:hyperlink>
        </w:p>
        <w:p w14:paraId="7814E755" w14:textId="42CC222F"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499" w:history="1">
            <w:r w:rsidR="00AA23CB" w:rsidRPr="001C364D">
              <w:rPr>
                <w:rStyle w:val="Hyperlink"/>
                <w:noProof/>
              </w:rPr>
              <w:t>E: ETL Summary</w:t>
            </w:r>
            <w:r w:rsidR="00AA23CB">
              <w:rPr>
                <w:noProof/>
                <w:webHidden/>
              </w:rPr>
              <w:tab/>
            </w:r>
            <w:r w:rsidR="00AA23CB">
              <w:rPr>
                <w:noProof/>
                <w:webHidden/>
              </w:rPr>
              <w:fldChar w:fldCharType="begin"/>
            </w:r>
            <w:r w:rsidR="00AA23CB">
              <w:rPr>
                <w:noProof/>
                <w:webHidden/>
              </w:rPr>
              <w:instrText xml:space="preserve"> PAGEREF _Toc175217499 \h </w:instrText>
            </w:r>
            <w:r w:rsidR="00AA23CB">
              <w:rPr>
                <w:noProof/>
                <w:webHidden/>
              </w:rPr>
            </w:r>
            <w:r w:rsidR="00AA23CB">
              <w:rPr>
                <w:noProof/>
                <w:webHidden/>
              </w:rPr>
              <w:fldChar w:fldCharType="separate"/>
            </w:r>
            <w:r w:rsidR="00AA23CB">
              <w:rPr>
                <w:noProof/>
                <w:webHidden/>
              </w:rPr>
              <w:t>80</w:t>
            </w:r>
            <w:r w:rsidR="00AA23CB">
              <w:rPr>
                <w:noProof/>
                <w:webHidden/>
              </w:rPr>
              <w:fldChar w:fldCharType="end"/>
            </w:r>
          </w:hyperlink>
        </w:p>
        <w:p w14:paraId="54FBA036" w14:textId="57FD52DA"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500" w:history="1">
            <w:r w:rsidR="00AA23CB" w:rsidRPr="001C364D">
              <w:rPr>
                <w:rStyle w:val="Hyperlink"/>
                <w:noProof/>
              </w:rPr>
              <w:t>F: ETL Code Gists</w:t>
            </w:r>
            <w:r w:rsidR="00AA23CB">
              <w:rPr>
                <w:noProof/>
                <w:webHidden/>
              </w:rPr>
              <w:tab/>
            </w:r>
            <w:r w:rsidR="00AA23CB">
              <w:rPr>
                <w:noProof/>
                <w:webHidden/>
              </w:rPr>
              <w:fldChar w:fldCharType="begin"/>
            </w:r>
            <w:r w:rsidR="00AA23CB">
              <w:rPr>
                <w:noProof/>
                <w:webHidden/>
              </w:rPr>
              <w:instrText xml:space="preserve"> PAGEREF _Toc175217500 \h </w:instrText>
            </w:r>
            <w:r w:rsidR="00AA23CB">
              <w:rPr>
                <w:noProof/>
                <w:webHidden/>
              </w:rPr>
            </w:r>
            <w:r w:rsidR="00AA23CB">
              <w:rPr>
                <w:noProof/>
                <w:webHidden/>
              </w:rPr>
              <w:fldChar w:fldCharType="separate"/>
            </w:r>
            <w:r w:rsidR="00AA23CB">
              <w:rPr>
                <w:noProof/>
                <w:webHidden/>
              </w:rPr>
              <w:t>83</w:t>
            </w:r>
            <w:r w:rsidR="00AA23CB">
              <w:rPr>
                <w:noProof/>
                <w:webHidden/>
              </w:rPr>
              <w:fldChar w:fldCharType="end"/>
            </w:r>
          </w:hyperlink>
        </w:p>
        <w:p w14:paraId="543E2D07" w14:textId="0C28A409"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501" w:history="1">
            <w:r w:rsidR="00AA23CB" w:rsidRPr="001C364D">
              <w:rPr>
                <w:rStyle w:val="Hyperlink"/>
                <w:noProof/>
              </w:rPr>
              <w:t>G: Config and Misc</w:t>
            </w:r>
            <w:r w:rsidR="00AA23CB">
              <w:rPr>
                <w:noProof/>
                <w:webHidden/>
              </w:rPr>
              <w:tab/>
            </w:r>
            <w:r w:rsidR="00AA23CB">
              <w:rPr>
                <w:noProof/>
                <w:webHidden/>
              </w:rPr>
              <w:fldChar w:fldCharType="begin"/>
            </w:r>
            <w:r w:rsidR="00AA23CB">
              <w:rPr>
                <w:noProof/>
                <w:webHidden/>
              </w:rPr>
              <w:instrText xml:space="preserve"> PAGEREF _Toc175217501 \h </w:instrText>
            </w:r>
            <w:r w:rsidR="00AA23CB">
              <w:rPr>
                <w:noProof/>
                <w:webHidden/>
              </w:rPr>
            </w:r>
            <w:r w:rsidR="00AA23CB">
              <w:rPr>
                <w:noProof/>
                <w:webHidden/>
              </w:rPr>
              <w:fldChar w:fldCharType="separate"/>
            </w:r>
            <w:r w:rsidR="00AA23CB">
              <w:rPr>
                <w:noProof/>
                <w:webHidden/>
              </w:rPr>
              <w:t>84</w:t>
            </w:r>
            <w:r w:rsidR="00AA23CB">
              <w:rPr>
                <w:noProof/>
                <w:webHidden/>
              </w:rPr>
              <w:fldChar w:fldCharType="end"/>
            </w:r>
          </w:hyperlink>
        </w:p>
        <w:p w14:paraId="70525795" w14:textId="401E6543"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502" w:history="1">
            <w:r w:rsidR="00AA23CB" w:rsidRPr="001C364D">
              <w:rPr>
                <w:rStyle w:val="Hyperlink"/>
                <w:noProof/>
              </w:rPr>
              <w:t>H: Extract-SQL</w:t>
            </w:r>
            <w:r w:rsidR="00AA23CB">
              <w:rPr>
                <w:noProof/>
                <w:webHidden/>
              </w:rPr>
              <w:tab/>
            </w:r>
            <w:r w:rsidR="00AA23CB">
              <w:rPr>
                <w:noProof/>
                <w:webHidden/>
              </w:rPr>
              <w:fldChar w:fldCharType="begin"/>
            </w:r>
            <w:r w:rsidR="00AA23CB">
              <w:rPr>
                <w:noProof/>
                <w:webHidden/>
              </w:rPr>
              <w:instrText xml:space="preserve"> PAGEREF _Toc175217502 \h </w:instrText>
            </w:r>
            <w:r w:rsidR="00AA23CB">
              <w:rPr>
                <w:noProof/>
                <w:webHidden/>
              </w:rPr>
            </w:r>
            <w:r w:rsidR="00AA23CB">
              <w:rPr>
                <w:noProof/>
                <w:webHidden/>
              </w:rPr>
              <w:fldChar w:fldCharType="separate"/>
            </w:r>
            <w:r w:rsidR="00AA23CB">
              <w:rPr>
                <w:noProof/>
                <w:webHidden/>
              </w:rPr>
              <w:t>85</w:t>
            </w:r>
            <w:r w:rsidR="00AA23CB">
              <w:rPr>
                <w:noProof/>
                <w:webHidden/>
              </w:rPr>
              <w:fldChar w:fldCharType="end"/>
            </w:r>
          </w:hyperlink>
        </w:p>
        <w:p w14:paraId="21F6DA81" w14:textId="1F92A40C"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503" w:history="1">
            <w:r w:rsidR="00AA23CB" w:rsidRPr="001C364D">
              <w:rPr>
                <w:rStyle w:val="Hyperlink"/>
                <w:noProof/>
              </w:rPr>
              <w:t>I: Extract</w:t>
            </w:r>
            <w:r w:rsidR="00AA23CB">
              <w:rPr>
                <w:noProof/>
                <w:webHidden/>
              </w:rPr>
              <w:tab/>
            </w:r>
            <w:r w:rsidR="00AA23CB">
              <w:rPr>
                <w:noProof/>
                <w:webHidden/>
              </w:rPr>
              <w:fldChar w:fldCharType="begin"/>
            </w:r>
            <w:r w:rsidR="00AA23CB">
              <w:rPr>
                <w:noProof/>
                <w:webHidden/>
              </w:rPr>
              <w:instrText xml:space="preserve"> PAGEREF _Toc175217503 \h </w:instrText>
            </w:r>
            <w:r w:rsidR="00AA23CB">
              <w:rPr>
                <w:noProof/>
                <w:webHidden/>
              </w:rPr>
            </w:r>
            <w:r w:rsidR="00AA23CB">
              <w:rPr>
                <w:noProof/>
                <w:webHidden/>
              </w:rPr>
              <w:fldChar w:fldCharType="separate"/>
            </w:r>
            <w:r w:rsidR="00AA23CB">
              <w:rPr>
                <w:noProof/>
                <w:webHidden/>
              </w:rPr>
              <w:t>86</w:t>
            </w:r>
            <w:r w:rsidR="00AA23CB">
              <w:rPr>
                <w:noProof/>
                <w:webHidden/>
              </w:rPr>
              <w:fldChar w:fldCharType="end"/>
            </w:r>
          </w:hyperlink>
        </w:p>
        <w:p w14:paraId="16294595" w14:textId="2ACFC311"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504" w:history="1">
            <w:r w:rsidR="00AA23CB" w:rsidRPr="001C364D">
              <w:rPr>
                <w:rStyle w:val="Hyperlink"/>
                <w:noProof/>
              </w:rPr>
              <w:t>J: Google Drive Load</w:t>
            </w:r>
            <w:r w:rsidR="00AA23CB">
              <w:rPr>
                <w:noProof/>
                <w:webHidden/>
              </w:rPr>
              <w:tab/>
            </w:r>
            <w:r w:rsidR="00AA23CB">
              <w:rPr>
                <w:noProof/>
                <w:webHidden/>
              </w:rPr>
              <w:fldChar w:fldCharType="begin"/>
            </w:r>
            <w:r w:rsidR="00AA23CB">
              <w:rPr>
                <w:noProof/>
                <w:webHidden/>
              </w:rPr>
              <w:instrText xml:space="preserve"> PAGEREF _Toc175217504 \h </w:instrText>
            </w:r>
            <w:r w:rsidR="00AA23CB">
              <w:rPr>
                <w:noProof/>
                <w:webHidden/>
              </w:rPr>
            </w:r>
            <w:r w:rsidR="00AA23CB">
              <w:rPr>
                <w:noProof/>
                <w:webHidden/>
              </w:rPr>
              <w:fldChar w:fldCharType="separate"/>
            </w:r>
            <w:r w:rsidR="00AA23CB">
              <w:rPr>
                <w:noProof/>
                <w:webHidden/>
              </w:rPr>
              <w:t>87</w:t>
            </w:r>
            <w:r w:rsidR="00AA23CB">
              <w:rPr>
                <w:noProof/>
                <w:webHidden/>
              </w:rPr>
              <w:fldChar w:fldCharType="end"/>
            </w:r>
          </w:hyperlink>
        </w:p>
        <w:p w14:paraId="485F19E1" w14:textId="7BC7A608"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505" w:history="1">
            <w:r w:rsidR="00AA23CB" w:rsidRPr="001C364D">
              <w:rPr>
                <w:rStyle w:val="Hyperlink"/>
                <w:noProof/>
              </w:rPr>
              <w:t>K: Process</w:t>
            </w:r>
            <w:r w:rsidR="00AA23CB">
              <w:rPr>
                <w:noProof/>
                <w:webHidden/>
              </w:rPr>
              <w:tab/>
            </w:r>
            <w:r w:rsidR="00AA23CB">
              <w:rPr>
                <w:noProof/>
                <w:webHidden/>
              </w:rPr>
              <w:fldChar w:fldCharType="begin"/>
            </w:r>
            <w:r w:rsidR="00AA23CB">
              <w:rPr>
                <w:noProof/>
                <w:webHidden/>
              </w:rPr>
              <w:instrText xml:space="preserve"> PAGEREF _Toc175217505 \h </w:instrText>
            </w:r>
            <w:r w:rsidR="00AA23CB">
              <w:rPr>
                <w:noProof/>
                <w:webHidden/>
              </w:rPr>
            </w:r>
            <w:r w:rsidR="00AA23CB">
              <w:rPr>
                <w:noProof/>
                <w:webHidden/>
              </w:rPr>
              <w:fldChar w:fldCharType="separate"/>
            </w:r>
            <w:r w:rsidR="00AA23CB">
              <w:rPr>
                <w:noProof/>
                <w:webHidden/>
              </w:rPr>
              <w:t>88</w:t>
            </w:r>
            <w:r w:rsidR="00AA23CB">
              <w:rPr>
                <w:noProof/>
                <w:webHidden/>
              </w:rPr>
              <w:fldChar w:fldCharType="end"/>
            </w:r>
          </w:hyperlink>
        </w:p>
        <w:p w14:paraId="0370A1C9" w14:textId="5AA2F705"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506" w:history="1">
            <w:r w:rsidR="00AA23CB" w:rsidRPr="001C364D">
              <w:rPr>
                <w:rStyle w:val="Hyperlink"/>
                <w:noProof/>
              </w:rPr>
              <w:t>L: Neo4j Load</w:t>
            </w:r>
            <w:r w:rsidR="00AA23CB">
              <w:rPr>
                <w:noProof/>
                <w:webHidden/>
              </w:rPr>
              <w:tab/>
            </w:r>
            <w:r w:rsidR="00AA23CB">
              <w:rPr>
                <w:noProof/>
                <w:webHidden/>
              </w:rPr>
              <w:fldChar w:fldCharType="begin"/>
            </w:r>
            <w:r w:rsidR="00AA23CB">
              <w:rPr>
                <w:noProof/>
                <w:webHidden/>
              </w:rPr>
              <w:instrText xml:space="preserve"> PAGEREF _Toc175217506 \h </w:instrText>
            </w:r>
            <w:r w:rsidR="00AA23CB">
              <w:rPr>
                <w:noProof/>
                <w:webHidden/>
              </w:rPr>
            </w:r>
            <w:r w:rsidR="00AA23CB">
              <w:rPr>
                <w:noProof/>
                <w:webHidden/>
              </w:rPr>
              <w:fldChar w:fldCharType="separate"/>
            </w:r>
            <w:r w:rsidR="00AA23CB">
              <w:rPr>
                <w:noProof/>
                <w:webHidden/>
              </w:rPr>
              <w:t>89</w:t>
            </w:r>
            <w:r w:rsidR="00AA23CB">
              <w:rPr>
                <w:noProof/>
                <w:webHidden/>
              </w:rPr>
              <w:fldChar w:fldCharType="end"/>
            </w:r>
          </w:hyperlink>
        </w:p>
        <w:p w14:paraId="12FB55B8" w14:textId="780E28A9"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507" w:history="1">
            <w:r w:rsidR="00AA23CB" w:rsidRPr="001C364D">
              <w:rPr>
                <w:rStyle w:val="Hyperlink"/>
                <w:noProof/>
              </w:rPr>
              <w:t>M: Cypher Queries</w:t>
            </w:r>
            <w:r w:rsidR="00AA23CB">
              <w:rPr>
                <w:noProof/>
                <w:webHidden/>
              </w:rPr>
              <w:tab/>
            </w:r>
            <w:r w:rsidR="00AA23CB">
              <w:rPr>
                <w:noProof/>
                <w:webHidden/>
              </w:rPr>
              <w:fldChar w:fldCharType="begin"/>
            </w:r>
            <w:r w:rsidR="00AA23CB">
              <w:rPr>
                <w:noProof/>
                <w:webHidden/>
              </w:rPr>
              <w:instrText xml:space="preserve"> PAGEREF _Toc175217507 \h </w:instrText>
            </w:r>
            <w:r w:rsidR="00AA23CB">
              <w:rPr>
                <w:noProof/>
                <w:webHidden/>
              </w:rPr>
            </w:r>
            <w:r w:rsidR="00AA23CB">
              <w:rPr>
                <w:noProof/>
                <w:webHidden/>
              </w:rPr>
              <w:fldChar w:fldCharType="separate"/>
            </w:r>
            <w:r w:rsidR="00AA23CB">
              <w:rPr>
                <w:noProof/>
                <w:webHidden/>
              </w:rPr>
              <w:t>90</w:t>
            </w:r>
            <w:r w:rsidR="00AA23CB">
              <w:rPr>
                <w:noProof/>
                <w:webHidden/>
              </w:rPr>
              <w:fldChar w:fldCharType="end"/>
            </w:r>
          </w:hyperlink>
        </w:p>
        <w:p w14:paraId="4F142213" w14:textId="1D14CB53"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08" w:history="1">
            <w:r w:rsidR="00AA23CB" w:rsidRPr="001C364D">
              <w:rPr>
                <w:rStyle w:val="Hyperlink"/>
                <w:noProof/>
              </w:rPr>
              <w:t>Constraints</w:t>
            </w:r>
            <w:r w:rsidR="00AA23CB">
              <w:rPr>
                <w:noProof/>
                <w:webHidden/>
              </w:rPr>
              <w:tab/>
            </w:r>
            <w:r w:rsidR="00AA23CB">
              <w:rPr>
                <w:noProof/>
                <w:webHidden/>
              </w:rPr>
              <w:fldChar w:fldCharType="begin"/>
            </w:r>
            <w:r w:rsidR="00AA23CB">
              <w:rPr>
                <w:noProof/>
                <w:webHidden/>
              </w:rPr>
              <w:instrText xml:space="preserve"> PAGEREF _Toc175217508 \h </w:instrText>
            </w:r>
            <w:r w:rsidR="00AA23CB">
              <w:rPr>
                <w:noProof/>
                <w:webHidden/>
              </w:rPr>
            </w:r>
            <w:r w:rsidR="00AA23CB">
              <w:rPr>
                <w:noProof/>
                <w:webHidden/>
              </w:rPr>
              <w:fldChar w:fldCharType="separate"/>
            </w:r>
            <w:r w:rsidR="00AA23CB">
              <w:rPr>
                <w:noProof/>
                <w:webHidden/>
              </w:rPr>
              <w:t>90</w:t>
            </w:r>
            <w:r w:rsidR="00AA23CB">
              <w:rPr>
                <w:noProof/>
                <w:webHidden/>
              </w:rPr>
              <w:fldChar w:fldCharType="end"/>
            </w:r>
          </w:hyperlink>
        </w:p>
        <w:p w14:paraId="526C0F83" w14:textId="12A5ECE2"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09" w:history="1">
            <w:r w:rsidR="00AA23CB" w:rsidRPr="001C364D">
              <w:rPr>
                <w:rStyle w:val="Hyperlink"/>
                <w:noProof/>
              </w:rPr>
              <w:t>Indexes</w:t>
            </w:r>
            <w:r w:rsidR="00AA23CB">
              <w:rPr>
                <w:noProof/>
                <w:webHidden/>
              </w:rPr>
              <w:tab/>
            </w:r>
            <w:r w:rsidR="00AA23CB">
              <w:rPr>
                <w:noProof/>
                <w:webHidden/>
              </w:rPr>
              <w:fldChar w:fldCharType="begin"/>
            </w:r>
            <w:r w:rsidR="00AA23CB">
              <w:rPr>
                <w:noProof/>
                <w:webHidden/>
              </w:rPr>
              <w:instrText xml:space="preserve"> PAGEREF _Toc175217509 \h </w:instrText>
            </w:r>
            <w:r w:rsidR="00AA23CB">
              <w:rPr>
                <w:noProof/>
                <w:webHidden/>
              </w:rPr>
            </w:r>
            <w:r w:rsidR="00AA23CB">
              <w:rPr>
                <w:noProof/>
                <w:webHidden/>
              </w:rPr>
              <w:fldChar w:fldCharType="separate"/>
            </w:r>
            <w:r w:rsidR="00AA23CB">
              <w:rPr>
                <w:noProof/>
                <w:webHidden/>
              </w:rPr>
              <w:t>90</w:t>
            </w:r>
            <w:r w:rsidR="00AA23CB">
              <w:rPr>
                <w:noProof/>
                <w:webHidden/>
              </w:rPr>
              <w:fldChar w:fldCharType="end"/>
            </w:r>
          </w:hyperlink>
        </w:p>
        <w:p w14:paraId="169C01EA" w14:textId="078C7A04"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510" w:history="1">
            <w:r w:rsidR="00AA23CB" w:rsidRPr="001C364D">
              <w:rPr>
                <w:rStyle w:val="Hyperlink"/>
                <w:noProof/>
              </w:rPr>
              <w:t>N: Creating Nodes and Relationships</w:t>
            </w:r>
            <w:r w:rsidR="00AA23CB">
              <w:rPr>
                <w:noProof/>
                <w:webHidden/>
              </w:rPr>
              <w:tab/>
            </w:r>
            <w:r w:rsidR="00AA23CB">
              <w:rPr>
                <w:noProof/>
                <w:webHidden/>
              </w:rPr>
              <w:fldChar w:fldCharType="begin"/>
            </w:r>
            <w:r w:rsidR="00AA23CB">
              <w:rPr>
                <w:noProof/>
                <w:webHidden/>
              </w:rPr>
              <w:instrText xml:space="preserve"> PAGEREF _Toc175217510 \h </w:instrText>
            </w:r>
            <w:r w:rsidR="00AA23CB">
              <w:rPr>
                <w:noProof/>
                <w:webHidden/>
              </w:rPr>
            </w:r>
            <w:r w:rsidR="00AA23CB">
              <w:rPr>
                <w:noProof/>
                <w:webHidden/>
              </w:rPr>
              <w:fldChar w:fldCharType="separate"/>
            </w:r>
            <w:r w:rsidR="00AA23CB">
              <w:rPr>
                <w:noProof/>
                <w:webHidden/>
              </w:rPr>
              <w:t>94</w:t>
            </w:r>
            <w:r w:rsidR="00AA23CB">
              <w:rPr>
                <w:noProof/>
                <w:webHidden/>
              </w:rPr>
              <w:fldChar w:fldCharType="end"/>
            </w:r>
          </w:hyperlink>
        </w:p>
        <w:p w14:paraId="7A022201" w14:textId="033852BB"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11" w:history="1">
            <w:r w:rsidR="00AA23CB" w:rsidRPr="001C364D">
              <w:rPr>
                <w:rStyle w:val="Hyperlink"/>
                <w:noProof/>
              </w:rPr>
              <w:t>Creating Nodes</w:t>
            </w:r>
            <w:r w:rsidR="00AA23CB">
              <w:rPr>
                <w:noProof/>
                <w:webHidden/>
              </w:rPr>
              <w:tab/>
            </w:r>
            <w:r w:rsidR="00AA23CB">
              <w:rPr>
                <w:noProof/>
                <w:webHidden/>
              </w:rPr>
              <w:fldChar w:fldCharType="begin"/>
            </w:r>
            <w:r w:rsidR="00AA23CB">
              <w:rPr>
                <w:noProof/>
                <w:webHidden/>
              </w:rPr>
              <w:instrText xml:space="preserve"> PAGEREF _Toc175217511 \h </w:instrText>
            </w:r>
            <w:r w:rsidR="00AA23CB">
              <w:rPr>
                <w:noProof/>
                <w:webHidden/>
              </w:rPr>
            </w:r>
            <w:r w:rsidR="00AA23CB">
              <w:rPr>
                <w:noProof/>
                <w:webHidden/>
              </w:rPr>
              <w:fldChar w:fldCharType="separate"/>
            </w:r>
            <w:r w:rsidR="00AA23CB">
              <w:rPr>
                <w:noProof/>
                <w:webHidden/>
              </w:rPr>
              <w:t>94</w:t>
            </w:r>
            <w:r w:rsidR="00AA23CB">
              <w:rPr>
                <w:noProof/>
                <w:webHidden/>
              </w:rPr>
              <w:fldChar w:fldCharType="end"/>
            </w:r>
          </w:hyperlink>
        </w:p>
        <w:p w14:paraId="3EDF82D0" w14:textId="1B2E9C30"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12" w:history="1">
            <w:r w:rsidR="00AA23CB" w:rsidRPr="001C364D">
              <w:rPr>
                <w:rStyle w:val="Hyperlink"/>
                <w:noProof/>
              </w:rPr>
              <w:t>Creating Relationships</w:t>
            </w:r>
            <w:r w:rsidR="00AA23CB">
              <w:rPr>
                <w:noProof/>
                <w:webHidden/>
              </w:rPr>
              <w:tab/>
            </w:r>
            <w:r w:rsidR="00AA23CB">
              <w:rPr>
                <w:noProof/>
                <w:webHidden/>
              </w:rPr>
              <w:fldChar w:fldCharType="begin"/>
            </w:r>
            <w:r w:rsidR="00AA23CB">
              <w:rPr>
                <w:noProof/>
                <w:webHidden/>
              </w:rPr>
              <w:instrText xml:space="preserve"> PAGEREF _Toc175217512 \h </w:instrText>
            </w:r>
            <w:r w:rsidR="00AA23CB">
              <w:rPr>
                <w:noProof/>
                <w:webHidden/>
              </w:rPr>
            </w:r>
            <w:r w:rsidR="00AA23CB">
              <w:rPr>
                <w:noProof/>
                <w:webHidden/>
              </w:rPr>
              <w:fldChar w:fldCharType="separate"/>
            </w:r>
            <w:r w:rsidR="00AA23CB">
              <w:rPr>
                <w:noProof/>
                <w:webHidden/>
              </w:rPr>
              <w:t>94</w:t>
            </w:r>
            <w:r w:rsidR="00AA23CB">
              <w:rPr>
                <w:noProof/>
                <w:webHidden/>
              </w:rPr>
              <w:fldChar w:fldCharType="end"/>
            </w:r>
          </w:hyperlink>
        </w:p>
        <w:p w14:paraId="1FAA488C" w14:textId="2A56A22D"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13" w:history="1">
            <w:r w:rsidR="00AA23CB" w:rsidRPr="001C364D">
              <w:rPr>
                <w:rStyle w:val="Hyperlink"/>
                <w:noProof/>
              </w:rPr>
              <w:t>Relationships created after ETL</w:t>
            </w:r>
            <w:r w:rsidR="00AA23CB">
              <w:rPr>
                <w:noProof/>
                <w:webHidden/>
              </w:rPr>
              <w:tab/>
            </w:r>
            <w:r w:rsidR="00AA23CB">
              <w:rPr>
                <w:noProof/>
                <w:webHidden/>
              </w:rPr>
              <w:fldChar w:fldCharType="begin"/>
            </w:r>
            <w:r w:rsidR="00AA23CB">
              <w:rPr>
                <w:noProof/>
                <w:webHidden/>
              </w:rPr>
              <w:instrText xml:space="preserve"> PAGEREF _Toc175217513 \h </w:instrText>
            </w:r>
            <w:r w:rsidR="00AA23CB">
              <w:rPr>
                <w:noProof/>
                <w:webHidden/>
              </w:rPr>
            </w:r>
            <w:r w:rsidR="00AA23CB">
              <w:rPr>
                <w:noProof/>
                <w:webHidden/>
              </w:rPr>
              <w:fldChar w:fldCharType="separate"/>
            </w:r>
            <w:r w:rsidR="00AA23CB">
              <w:rPr>
                <w:noProof/>
                <w:webHidden/>
              </w:rPr>
              <w:t>95</w:t>
            </w:r>
            <w:r w:rsidR="00AA23CB">
              <w:rPr>
                <w:noProof/>
                <w:webHidden/>
              </w:rPr>
              <w:fldChar w:fldCharType="end"/>
            </w:r>
          </w:hyperlink>
        </w:p>
        <w:p w14:paraId="62ADD44F" w14:textId="2617E950"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514" w:history="1">
            <w:r w:rsidR="00AA23CB" w:rsidRPr="001C364D">
              <w:rPr>
                <w:rStyle w:val="Hyperlink"/>
                <w:noProof/>
              </w:rPr>
              <w:t>O: Deleting Nodes and Relationships</w:t>
            </w:r>
            <w:r w:rsidR="00AA23CB">
              <w:rPr>
                <w:noProof/>
                <w:webHidden/>
              </w:rPr>
              <w:tab/>
            </w:r>
            <w:r w:rsidR="00AA23CB">
              <w:rPr>
                <w:noProof/>
                <w:webHidden/>
              </w:rPr>
              <w:fldChar w:fldCharType="begin"/>
            </w:r>
            <w:r w:rsidR="00AA23CB">
              <w:rPr>
                <w:noProof/>
                <w:webHidden/>
              </w:rPr>
              <w:instrText xml:space="preserve"> PAGEREF _Toc175217514 \h </w:instrText>
            </w:r>
            <w:r w:rsidR="00AA23CB">
              <w:rPr>
                <w:noProof/>
                <w:webHidden/>
              </w:rPr>
            </w:r>
            <w:r w:rsidR="00AA23CB">
              <w:rPr>
                <w:noProof/>
                <w:webHidden/>
              </w:rPr>
              <w:fldChar w:fldCharType="separate"/>
            </w:r>
            <w:r w:rsidR="00AA23CB">
              <w:rPr>
                <w:noProof/>
                <w:webHidden/>
              </w:rPr>
              <w:t>98</w:t>
            </w:r>
            <w:r w:rsidR="00AA23CB">
              <w:rPr>
                <w:noProof/>
                <w:webHidden/>
              </w:rPr>
              <w:fldChar w:fldCharType="end"/>
            </w:r>
          </w:hyperlink>
        </w:p>
        <w:p w14:paraId="41B6D668" w14:textId="0EC8BB07"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15" w:history="1">
            <w:r w:rsidR="00AA23CB" w:rsidRPr="001C364D">
              <w:rPr>
                <w:rStyle w:val="Hyperlink"/>
                <w:noProof/>
              </w:rPr>
              <w:t>Deleting Nodes</w:t>
            </w:r>
            <w:r w:rsidR="00AA23CB">
              <w:rPr>
                <w:noProof/>
                <w:webHidden/>
              </w:rPr>
              <w:tab/>
            </w:r>
            <w:r w:rsidR="00AA23CB">
              <w:rPr>
                <w:noProof/>
                <w:webHidden/>
              </w:rPr>
              <w:fldChar w:fldCharType="begin"/>
            </w:r>
            <w:r w:rsidR="00AA23CB">
              <w:rPr>
                <w:noProof/>
                <w:webHidden/>
              </w:rPr>
              <w:instrText xml:space="preserve"> PAGEREF _Toc175217515 \h </w:instrText>
            </w:r>
            <w:r w:rsidR="00AA23CB">
              <w:rPr>
                <w:noProof/>
                <w:webHidden/>
              </w:rPr>
            </w:r>
            <w:r w:rsidR="00AA23CB">
              <w:rPr>
                <w:noProof/>
                <w:webHidden/>
              </w:rPr>
              <w:fldChar w:fldCharType="separate"/>
            </w:r>
            <w:r w:rsidR="00AA23CB">
              <w:rPr>
                <w:noProof/>
                <w:webHidden/>
              </w:rPr>
              <w:t>98</w:t>
            </w:r>
            <w:r w:rsidR="00AA23CB">
              <w:rPr>
                <w:noProof/>
                <w:webHidden/>
              </w:rPr>
              <w:fldChar w:fldCharType="end"/>
            </w:r>
          </w:hyperlink>
        </w:p>
        <w:p w14:paraId="1E4C295A" w14:textId="131019AA"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16" w:history="1">
            <w:r w:rsidR="00AA23CB" w:rsidRPr="001C364D">
              <w:rPr>
                <w:rStyle w:val="Hyperlink"/>
                <w:noProof/>
              </w:rPr>
              <w:t>Deleting Relationships</w:t>
            </w:r>
            <w:r w:rsidR="00AA23CB">
              <w:rPr>
                <w:noProof/>
                <w:webHidden/>
              </w:rPr>
              <w:tab/>
            </w:r>
            <w:r w:rsidR="00AA23CB">
              <w:rPr>
                <w:noProof/>
                <w:webHidden/>
              </w:rPr>
              <w:fldChar w:fldCharType="begin"/>
            </w:r>
            <w:r w:rsidR="00AA23CB">
              <w:rPr>
                <w:noProof/>
                <w:webHidden/>
              </w:rPr>
              <w:instrText xml:space="preserve"> PAGEREF _Toc175217516 \h </w:instrText>
            </w:r>
            <w:r w:rsidR="00AA23CB">
              <w:rPr>
                <w:noProof/>
                <w:webHidden/>
              </w:rPr>
            </w:r>
            <w:r w:rsidR="00AA23CB">
              <w:rPr>
                <w:noProof/>
                <w:webHidden/>
              </w:rPr>
              <w:fldChar w:fldCharType="separate"/>
            </w:r>
            <w:r w:rsidR="00AA23CB">
              <w:rPr>
                <w:noProof/>
                <w:webHidden/>
              </w:rPr>
              <w:t>98</w:t>
            </w:r>
            <w:r w:rsidR="00AA23CB">
              <w:rPr>
                <w:noProof/>
                <w:webHidden/>
              </w:rPr>
              <w:fldChar w:fldCharType="end"/>
            </w:r>
          </w:hyperlink>
        </w:p>
        <w:p w14:paraId="6ADB25CE" w14:textId="45D0F163"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517" w:history="1">
            <w:r w:rsidR="00AA23CB" w:rsidRPr="001C364D">
              <w:rPr>
                <w:rStyle w:val="Hyperlink"/>
                <w:noProof/>
              </w:rPr>
              <w:t>P: General Queries</w:t>
            </w:r>
            <w:r w:rsidR="00AA23CB">
              <w:rPr>
                <w:noProof/>
                <w:webHidden/>
              </w:rPr>
              <w:tab/>
            </w:r>
            <w:r w:rsidR="00AA23CB">
              <w:rPr>
                <w:noProof/>
                <w:webHidden/>
              </w:rPr>
              <w:fldChar w:fldCharType="begin"/>
            </w:r>
            <w:r w:rsidR="00AA23CB">
              <w:rPr>
                <w:noProof/>
                <w:webHidden/>
              </w:rPr>
              <w:instrText xml:space="preserve"> PAGEREF _Toc175217517 \h </w:instrText>
            </w:r>
            <w:r w:rsidR="00AA23CB">
              <w:rPr>
                <w:noProof/>
                <w:webHidden/>
              </w:rPr>
            </w:r>
            <w:r w:rsidR="00AA23CB">
              <w:rPr>
                <w:noProof/>
                <w:webHidden/>
              </w:rPr>
              <w:fldChar w:fldCharType="separate"/>
            </w:r>
            <w:r w:rsidR="00AA23CB">
              <w:rPr>
                <w:noProof/>
                <w:webHidden/>
              </w:rPr>
              <w:t>100</w:t>
            </w:r>
            <w:r w:rsidR="00AA23CB">
              <w:rPr>
                <w:noProof/>
                <w:webHidden/>
              </w:rPr>
              <w:fldChar w:fldCharType="end"/>
            </w:r>
          </w:hyperlink>
        </w:p>
        <w:p w14:paraId="74462DF1" w14:textId="1823DF8D"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518" w:history="1">
            <w:r w:rsidR="00AA23CB" w:rsidRPr="001C364D">
              <w:rPr>
                <w:rStyle w:val="Hyperlink"/>
                <w:noProof/>
              </w:rPr>
              <w:t>Q: Count Queries</w:t>
            </w:r>
            <w:r w:rsidR="00AA23CB">
              <w:rPr>
                <w:noProof/>
                <w:webHidden/>
              </w:rPr>
              <w:tab/>
            </w:r>
            <w:r w:rsidR="00AA23CB">
              <w:rPr>
                <w:noProof/>
                <w:webHidden/>
              </w:rPr>
              <w:fldChar w:fldCharType="begin"/>
            </w:r>
            <w:r w:rsidR="00AA23CB">
              <w:rPr>
                <w:noProof/>
                <w:webHidden/>
              </w:rPr>
              <w:instrText xml:space="preserve"> PAGEREF _Toc175217518 \h </w:instrText>
            </w:r>
            <w:r w:rsidR="00AA23CB">
              <w:rPr>
                <w:noProof/>
                <w:webHidden/>
              </w:rPr>
            </w:r>
            <w:r w:rsidR="00AA23CB">
              <w:rPr>
                <w:noProof/>
                <w:webHidden/>
              </w:rPr>
              <w:fldChar w:fldCharType="separate"/>
            </w:r>
            <w:r w:rsidR="00AA23CB">
              <w:rPr>
                <w:noProof/>
                <w:webHidden/>
              </w:rPr>
              <w:t>106</w:t>
            </w:r>
            <w:r w:rsidR="00AA23CB">
              <w:rPr>
                <w:noProof/>
                <w:webHidden/>
              </w:rPr>
              <w:fldChar w:fldCharType="end"/>
            </w:r>
          </w:hyperlink>
        </w:p>
        <w:p w14:paraId="435D7C26" w14:textId="6A8C1663"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519" w:history="1">
            <w:r w:rsidR="00AA23CB" w:rsidRPr="001C364D">
              <w:rPr>
                <w:rStyle w:val="Hyperlink"/>
                <w:noProof/>
              </w:rPr>
              <w:t>R: Hard Constraints</w:t>
            </w:r>
            <w:r w:rsidR="00AA23CB">
              <w:rPr>
                <w:noProof/>
                <w:webHidden/>
              </w:rPr>
              <w:tab/>
            </w:r>
            <w:r w:rsidR="00AA23CB">
              <w:rPr>
                <w:noProof/>
                <w:webHidden/>
              </w:rPr>
              <w:fldChar w:fldCharType="begin"/>
            </w:r>
            <w:r w:rsidR="00AA23CB">
              <w:rPr>
                <w:noProof/>
                <w:webHidden/>
              </w:rPr>
              <w:instrText xml:space="preserve"> PAGEREF _Toc175217519 \h </w:instrText>
            </w:r>
            <w:r w:rsidR="00AA23CB">
              <w:rPr>
                <w:noProof/>
                <w:webHidden/>
              </w:rPr>
            </w:r>
            <w:r w:rsidR="00AA23CB">
              <w:rPr>
                <w:noProof/>
                <w:webHidden/>
              </w:rPr>
              <w:fldChar w:fldCharType="separate"/>
            </w:r>
            <w:r w:rsidR="00AA23CB">
              <w:rPr>
                <w:noProof/>
                <w:webHidden/>
              </w:rPr>
              <w:t>111</w:t>
            </w:r>
            <w:r w:rsidR="00AA23CB">
              <w:rPr>
                <w:noProof/>
                <w:webHidden/>
              </w:rPr>
              <w:fldChar w:fldCharType="end"/>
            </w:r>
          </w:hyperlink>
        </w:p>
        <w:p w14:paraId="7470928C" w14:textId="369C1F6B"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520" w:history="1">
            <w:r w:rsidR="00AA23CB" w:rsidRPr="001C364D">
              <w:rPr>
                <w:rStyle w:val="Hyperlink"/>
                <w:noProof/>
              </w:rPr>
              <w:t>S: Student Clashes - Deeper Dive</w:t>
            </w:r>
            <w:r w:rsidR="00AA23CB">
              <w:rPr>
                <w:noProof/>
                <w:webHidden/>
              </w:rPr>
              <w:tab/>
            </w:r>
            <w:r w:rsidR="00AA23CB">
              <w:rPr>
                <w:noProof/>
                <w:webHidden/>
              </w:rPr>
              <w:fldChar w:fldCharType="begin"/>
            </w:r>
            <w:r w:rsidR="00AA23CB">
              <w:rPr>
                <w:noProof/>
                <w:webHidden/>
              </w:rPr>
              <w:instrText xml:space="preserve"> PAGEREF _Toc175217520 \h </w:instrText>
            </w:r>
            <w:r w:rsidR="00AA23CB">
              <w:rPr>
                <w:noProof/>
                <w:webHidden/>
              </w:rPr>
            </w:r>
            <w:r w:rsidR="00AA23CB">
              <w:rPr>
                <w:noProof/>
                <w:webHidden/>
              </w:rPr>
              <w:fldChar w:fldCharType="separate"/>
            </w:r>
            <w:r w:rsidR="00AA23CB">
              <w:rPr>
                <w:noProof/>
                <w:webHidden/>
              </w:rPr>
              <w:t>118</w:t>
            </w:r>
            <w:r w:rsidR="00AA23CB">
              <w:rPr>
                <w:noProof/>
                <w:webHidden/>
              </w:rPr>
              <w:fldChar w:fldCharType="end"/>
            </w:r>
          </w:hyperlink>
        </w:p>
        <w:p w14:paraId="1DB2EF69" w14:textId="74A0BEB2"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21" w:history="1">
            <w:r w:rsidR="00AA23CB" w:rsidRPr="001C364D">
              <w:rPr>
                <w:rStyle w:val="Hyperlink"/>
                <w:noProof/>
              </w:rPr>
              <w:t>Scenario</w:t>
            </w:r>
            <w:r w:rsidR="00AA23CB">
              <w:rPr>
                <w:noProof/>
                <w:webHidden/>
              </w:rPr>
              <w:tab/>
            </w:r>
            <w:r w:rsidR="00AA23CB">
              <w:rPr>
                <w:noProof/>
                <w:webHidden/>
              </w:rPr>
              <w:fldChar w:fldCharType="begin"/>
            </w:r>
            <w:r w:rsidR="00AA23CB">
              <w:rPr>
                <w:noProof/>
                <w:webHidden/>
              </w:rPr>
              <w:instrText xml:space="preserve"> PAGEREF _Toc175217521 \h </w:instrText>
            </w:r>
            <w:r w:rsidR="00AA23CB">
              <w:rPr>
                <w:noProof/>
                <w:webHidden/>
              </w:rPr>
            </w:r>
            <w:r w:rsidR="00AA23CB">
              <w:rPr>
                <w:noProof/>
                <w:webHidden/>
              </w:rPr>
              <w:fldChar w:fldCharType="separate"/>
            </w:r>
            <w:r w:rsidR="00AA23CB">
              <w:rPr>
                <w:noProof/>
                <w:webHidden/>
              </w:rPr>
              <w:t>118</w:t>
            </w:r>
            <w:r w:rsidR="00AA23CB">
              <w:rPr>
                <w:noProof/>
                <w:webHidden/>
              </w:rPr>
              <w:fldChar w:fldCharType="end"/>
            </w:r>
          </w:hyperlink>
        </w:p>
        <w:p w14:paraId="74974E02" w14:textId="1E5F7F94"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22" w:history="1">
            <w:r w:rsidR="00AA23CB" w:rsidRPr="001C364D">
              <w:rPr>
                <w:rStyle w:val="Hyperlink"/>
                <w:noProof/>
              </w:rPr>
              <w:t>Model 1 - Activity Occurrence</w:t>
            </w:r>
            <w:r w:rsidR="00AA23CB">
              <w:rPr>
                <w:noProof/>
                <w:webHidden/>
              </w:rPr>
              <w:tab/>
            </w:r>
            <w:r w:rsidR="00AA23CB">
              <w:rPr>
                <w:noProof/>
                <w:webHidden/>
              </w:rPr>
              <w:fldChar w:fldCharType="begin"/>
            </w:r>
            <w:r w:rsidR="00AA23CB">
              <w:rPr>
                <w:noProof/>
                <w:webHidden/>
              </w:rPr>
              <w:instrText xml:space="preserve"> PAGEREF _Toc175217522 \h </w:instrText>
            </w:r>
            <w:r w:rsidR="00AA23CB">
              <w:rPr>
                <w:noProof/>
                <w:webHidden/>
              </w:rPr>
            </w:r>
            <w:r w:rsidR="00AA23CB">
              <w:rPr>
                <w:noProof/>
                <w:webHidden/>
              </w:rPr>
              <w:fldChar w:fldCharType="separate"/>
            </w:r>
            <w:r w:rsidR="00AA23CB">
              <w:rPr>
                <w:noProof/>
                <w:webHidden/>
              </w:rPr>
              <w:t>118</w:t>
            </w:r>
            <w:r w:rsidR="00AA23CB">
              <w:rPr>
                <w:noProof/>
                <w:webHidden/>
              </w:rPr>
              <w:fldChar w:fldCharType="end"/>
            </w:r>
          </w:hyperlink>
        </w:p>
        <w:p w14:paraId="6B988BC6" w14:textId="2C790932"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23" w:history="1">
            <w:r w:rsidR="00AA23CB" w:rsidRPr="001C364D">
              <w:rPr>
                <w:rStyle w:val="Hyperlink"/>
                <w:noProof/>
              </w:rPr>
              <w:t>Model 2 - Date and Time Nodes</w:t>
            </w:r>
            <w:r w:rsidR="00AA23CB">
              <w:rPr>
                <w:noProof/>
                <w:webHidden/>
              </w:rPr>
              <w:tab/>
            </w:r>
            <w:r w:rsidR="00AA23CB">
              <w:rPr>
                <w:noProof/>
                <w:webHidden/>
              </w:rPr>
              <w:fldChar w:fldCharType="begin"/>
            </w:r>
            <w:r w:rsidR="00AA23CB">
              <w:rPr>
                <w:noProof/>
                <w:webHidden/>
              </w:rPr>
              <w:instrText xml:space="preserve"> PAGEREF _Toc175217523 \h </w:instrText>
            </w:r>
            <w:r w:rsidR="00AA23CB">
              <w:rPr>
                <w:noProof/>
                <w:webHidden/>
              </w:rPr>
            </w:r>
            <w:r w:rsidR="00AA23CB">
              <w:rPr>
                <w:noProof/>
                <w:webHidden/>
              </w:rPr>
              <w:fldChar w:fldCharType="separate"/>
            </w:r>
            <w:r w:rsidR="00AA23CB">
              <w:rPr>
                <w:noProof/>
                <w:webHidden/>
              </w:rPr>
              <w:t>121</w:t>
            </w:r>
            <w:r w:rsidR="00AA23CB">
              <w:rPr>
                <w:noProof/>
                <w:webHidden/>
              </w:rPr>
              <w:fldChar w:fldCharType="end"/>
            </w:r>
          </w:hyperlink>
        </w:p>
        <w:p w14:paraId="56371E3E" w14:textId="63163ABB"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24" w:history="1">
            <w:r w:rsidR="00AA23CB" w:rsidRPr="001C364D">
              <w:rPr>
                <w:rStyle w:val="Hyperlink"/>
                <w:noProof/>
              </w:rPr>
              <w:t>Model 3 - Date Nodes</w:t>
            </w:r>
            <w:r w:rsidR="00AA23CB">
              <w:rPr>
                <w:noProof/>
                <w:webHidden/>
              </w:rPr>
              <w:tab/>
            </w:r>
            <w:r w:rsidR="00AA23CB">
              <w:rPr>
                <w:noProof/>
                <w:webHidden/>
              </w:rPr>
              <w:fldChar w:fldCharType="begin"/>
            </w:r>
            <w:r w:rsidR="00AA23CB">
              <w:rPr>
                <w:noProof/>
                <w:webHidden/>
              </w:rPr>
              <w:instrText xml:space="preserve"> PAGEREF _Toc175217524 \h </w:instrText>
            </w:r>
            <w:r w:rsidR="00AA23CB">
              <w:rPr>
                <w:noProof/>
                <w:webHidden/>
              </w:rPr>
            </w:r>
            <w:r w:rsidR="00AA23CB">
              <w:rPr>
                <w:noProof/>
                <w:webHidden/>
              </w:rPr>
              <w:fldChar w:fldCharType="separate"/>
            </w:r>
            <w:r w:rsidR="00AA23CB">
              <w:rPr>
                <w:noProof/>
                <w:webHidden/>
              </w:rPr>
              <w:t>124</w:t>
            </w:r>
            <w:r w:rsidR="00AA23CB">
              <w:rPr>
                <w:noProof/>
                <w:webHidden/>
              </w:rPr>
              <w:fldChar w:fldCharType="end"/>
            </w:r>
          </w:hyperlink>
        </w:p>
        <w:p w14:paraId="1B901F58" w14:textId="31072D7A"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25" w:history="1">
            <w:r w:rsidR="00AA23CB" w:rsidRPr="001C364D">
              <w:rPr>
                <w:rStyle w:val="Hyperlink"/>
                <w:noProof/>
              </w:rPr>
              <w:t>Conclusion</w:t>
            </w:r>
            <w:r w:rsidR="00AA23CB">
              <w:rPr>
                <w:noProof/>
                <w:webHidden/>
              </w:rPr>
              <w:tab/>
            </w:r>
            <w:r w:rsidR="00AA23CB">
              <w:rPr>
                <w:noProof/>
                <w:webHidden/>
              </w:rPr>
              <w:fldChar w:fldCharType="begin"/>
            </w:r>
            <w:r w:rsidR="00AA23CB">
              <w:rPr>
                <w:noProof/>
                <w:webHidden/>
              </w:rPr>
              <w:instrText xml:space="preserve"> PAGEREF _Toc175217525 \h </w:instrText>
            </w:r>
            <w:r w:rsidR="00AA23CB">
              <w:rPr>
                <w:noProof/>
                <w:webHidden/>
              </w:rPr>
            </w:r>
            <w:r w:rsidR="00AA23CB">
              <w:rPr>
                <w:noProof/>
                <w:webHidden/>
              </w:rPr>
              <w:fldChar w:fldCharType="separate"/>
            </w:r>
            <w:r w:rsidR="00AA23CB">
              <w:rPr>
                <w:noProof/>
                <w:webHidden/>
              </w:rPr>
              <w:t>130</w:t>
            </w:r>
            <w:r w:rsidR="00AA23CB">
              <w:rPr>
                <w:noProof/>
                <w:webHidden/>
              </w:rPr>
              <w:fldChar w:fldCharType="end"/>
            </w:r>
          </w:hyperlink>
        </w:p>
        <w:p w14:paraId="030F3F40" w14:textId="398F5EB9"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26" w:history="1">
            <w:r w:rsidR="00AA23CB" w:rsidRPr="001C364D">
              <w:rPr>
                <w:rStyle w:val="Hyperlink"/>
                <w:noProof/>
              </w:rPr>
              <w:t>Delete Data</w:t>
            </w:r>
            <w:r w:rsidR="00AA23CB">
              <w:rPr>
                <w:noProof/>
                <w:webHidden/>
              </w:rPr>
              <w:tab/>
            </w:r>
            <w:r w:rsidR="00AA23CB">
              <w:rPr>
                <w:noProof/>
                <w:webHidden/>
              </w:rPr>
              <w:fldChar w:fldCharType="begin"/>
            </w:r>
            <w:r w:rsidR="00AA23CB">
              <w:rPr>
                <w:noProof/>
                <w:webHidden/>
              </w:rPr>
              <w:instrText xml:space="preserve"> PAGEREF _Toc175217526 \h </w:instrText>
            </w:r>
            <w:r w:rsidR="00AA23CB">
              <w:rPr>
                <w:noProof/>
                <w:webHidden/>
              </w:rPr>
            </w:r>
            <w:r w:rsidR="00AA23CB">
              <w:rPr>
                <w:noProof/>
                <w:webHidden/>
              </w:rPr>
              <w:fldChar w:fldCharType="separate"/>
            </w:r>
            <w:r w:rsidR="00AA23CB">
              <w:rPr>
                <w:noProof/>
                <w:webHidden/>
              </w:rPr>
              <w:t>130</w:t>
            </w:r>
            <w:r w:rsidR="00AA23CB">
              <w:rPr>
                <w:noProof/>
                <w:webHidden/>
              </w:rPr>
              <w:fldChar w:fldCharType="end"/>
            </w:r>
          </w:hyperlink>
        </w:p>
        <w:p w14:paraId="7AFA2A47" w14:textId="2EBAEFDA"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527" w:history="1">
            <w:r w:rsidR="00AA23CB" w:rsidRPr="001C364D">
              <w:rPr>
                <w:rStyle w:val="Hyperlink"/>
                <w:noProof/>
              </w:rPr>
              <w:t>T: Soft Constraints</w:t>
            </w:r>
            <w:r w:rsidR="00AA23CB">
              <w:rPr>
                <w:noProof/>
                <w:webHidden/>
              </w:rPr>
              <w:tab/>
            </w:r>
            <w:r w:rsidR="00AA23CB">
              <w:rPr>
                <w:noProof/>
                <w:webHidden/>
              </w:rPr>
              <w:fldChar w:fldCharType="begin"/>
            </w:r>
            <w:r w:rsidR="00AA23CB">
              <w:rPr>
                <w:noProof/>
                <w:webHidden/>
              </w:rPr>
              <w:instrText xml:space="preserve"> PAGEREF _Toc175217527 \h </w:instrText>
            </w:r>
            <w:r w:rsidR="00AA23CB">
              <w:rPr>
                <w:noProof/>
                <w:webHidden/>
              </w:rPr>
            </w:r>
            <w:r w:rsidR="00AA23CB">
              <w:rPr>
                <w:noProof/>
                <w:webHidden/>
              </w:rPr>
              <w:fldChar w:fldCharType="separate"/>
            </w:r>
            <w:r w:rsidR="00AA23CB">
              <w:rPr>
                <w:noProof/>
                <w:webHidden/>
              </w:rPr>
              <w:t>132</w:t>
            </w:r>
            <w:r w:rsidR="00AA23CB">
              <w:rPr>
                <w:noProof/>
                <w:webHidden/>
              </w:rPr>
              <w:fldChar w:fldCharType="end"/>
            </w:r>
          </w:hyperlink>
        </w:p>
        <w:p w14:paraId="6A34D031" w14:textId="1257F2B5"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528" w:history="1">
            <w:r w:rsidR="00AA23CB" w:rsidRPr="001C364D">
              <w:rPr>
                <w:rStyle w:val="Hyperlink"/>
                <w:noProof/>
              </w:rPr>
              <w:t>U: Rooms and Spaces</w:t>
            </w:r>
            <w:r w:rsidR="00AA23CB">
              <w:rPr>
                <w:noProof/>
                <w:webHidden/>
              </w:rPr>
              <w:tab/>
            </w:r>
            <w:r w:rsidR="00AA23CB">
              <w:rPr>
                <w:noProof/>
                <w:webHidden/>
              </w:rPr>
              <w:fldChar w:fldCharType="begin"/>
            </w:r>
            <w:r w:rsidR="00AA23CB">
              <w:rPr>
                <w:noProof/>
                <w:webHidden/>
              </w:rPr>
              <w:instrText xml:space="preserve"> PAGEREF _Toc175217528 \h </w:instrText>
            </w:r>
            <w:r w:rsidR="00AA23CB">
              <w:rPr>
                <w:noProof/>
                <w:webHidden/>
              </w:rPr>
            </w:r>
            <w:r w:rsidR="00AA23CB">
              <w:rPr>
                <w:noProof/>
                <w:webHidden/>
              </w:rPr>
              <w:fldChar w:fldCharType="separate"/>
            </w:r>
            <w:r w:rsidR="00AA23CB">
              <w:rPr>
                <w:noProof/>
                <w:webHidden/>
              </w:rPr>
              <w:t>147</w:t>
            </w:r>
            <w:r w:rsidR="00AA23CB">
              <w:rPr>
                <w:noProof/>
                <w:webHidden/>
              </w:rPr>
              <w:fldChar w:fldCharType="end"/>
            </w:r>
          </w:hyperlink>
        </w:p>
        <w:p w14:paraId="0723D606" w14:textId="326582FB"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29" w:history="1">
            <w:r w:rsidR="00AA23CB" w:rsidRPr="001C364D">
              <w:rPr>
                <w:rStyle w:val="Hyperlink"/>
                <w:noProof/>
              </w:rPr>
              <w:t>Room Geo-location</w:t>
            </w:r>
            <w:r w:rsidR="00AA23CB">
              <w:rPr>
                <w:noProof/>
                <w:webHidden/>
              </w:rPr>
              <w:tab/>
            </w:r>
            <w:r w:rsidR="00AA23CB">
              <w:rPr>
                <w:noProof/>
                <w:webHidden/>
              </w:rPr>
              <w:fldChar w:fldCharType="begin"/>
            </w:r>
            <w:r w:rsidR="00AA23CB">
              <w:rPr>
                <w:noProof/>
                <w:webHidden/>
              </w:rPr>
              <w:instrText xml:space="preserve"> PAGEREF _Toc175217529 \h </w:instrText>
            </w:r>
            <w:r w:rsidR="00AA23CB">
              <w:rPr>
                <w:noProof/>
                <w:webHidden/>
              </w:rPr>
            </w:r>
            <w:r w:rsidR="00AA23CB">
              <w:rPr>
                <w:noProof/>
                <w:webHidden/>
              </w:rPr>
              <w:fldChar w:fldCharType="separate"/>
            </w:r>
            <w:r w:rsidR="00AA23CB">
              <w:rPr>
                <w:noProof/>
                <w:webHidden/>
              </w:rPr>
              <w:t>147</w:t>
            </w:r>
            <w:r w:rsidR="00AA23CB">
              <w:rPr>
                <w:noProof/>
                <w:webHidden/>
              </w:rPr>
              <w:fldChar w:fldCharType="end"/>
            </w:r>
          </w:hyperlink>
        </w:p>
        <w:p w14:paraId="04D65F14" w14:textId="5776FE83"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30" w:history="1">
            <w:r w:rsidR="00AA23CB" w:rsidRPr="001C364D">
              <w:rPr>
                <w:rStyle w:val="Hyperlink"/>
                <w:noProof/>
              </w:rPr>
              <w:t>Room use</w:t>
            </w:r>
            <w:r w:rsidR="00AA23CB">
              <w:rPr>
                <w:noProof/>
                <w:webHidden/>
              </w:rPr>
              <w:tab/>
            </w:r>
            <w:r w:rsidR="00AA23CB">
              <w:rPr>
                <w:noProof/>
                <w:webHidden/>
              </w:rPr>
              <w:fldChar w:fldCharType="begin"/>
            </w:r>
            <w:r w:rsidR="00AA23CB">
              <w:rPr>
                <w:noProof/>
                <w:webHidden/>
              </w:rPr>
              <w:instrText xml:space="preserve"> PAGEREF _Toc175217530 \h </w:instrText>
            </w:r>
            <w:r w:rsidR="00AA23CB">
              <w:rPr>
                <w:noProof/>
                <w:webHidden/>
              </w:rPr>
            </w:r>
            <w:r w:rsidR="00AA23CB">
              <w:rPr>
                <w:noProof/>
                <w:webHidden/>
              </w:rPr>
              <w:fldChar w:fldCharType="separate"/>
            </w:r>
            <w:r w:rsidR="00AA23CB">
              <w:rPr>
                <w:noProof/>
                <w:webHidden/>
              </w:rPr>
              <w:t>149</w:t>
            </w:r>
            <w:r w:rsidR="00AA23CB">
              <w:rPr>
                <w:noProof/>
                <w:webHidden/>
              </w:rPr>
              <w:fldChar w:fldCharType="end"/>
            </w:r>
          </w:hyperlink>
        </w:p>
        <w:p w14:paraId="2F0A2CE7" w14:textId="65C11438"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531" w:history="1">
            <w:r w:rsidR="00AA23CB" w:rsidRPr="001C364D">
              <w:rPr>
                <w:rStyle w:val="Hyperlink"/>
                <w:noProof/>
              </w:rPr>
              <w:t>V: Perspectives and Scenes for Neo4j Explore Functionality</w:t>
            </w:r>
            <w:r w:rsidR="00AA23CB">
              <w:rPr>
                <w:noProof/>
                <w:webHidden/>
              </w:rPr>
              <w:tab/>
            </w:r>
            <w:r w:rsidR="00AA23CB">
              <w:rPr>
                <w:noProof/>
                <w:webHidden/>
              </w:rPr>
              <w:fldChar w:fldCharType="begin"/>
            </w:r>
            <w:r w:rsidR="00AA23CB">
              <w:rPr>
                <w:noProof/>
                <w:webHidden/>
              </w:rPr>
              <w:instrText xml:space="preserve"> PAGEREF _Toc175217531 \h </w:instrText>
            </w:r>
            <w:r w:rsidR="00AA23CB">
              <w:rPr>
                <w:noProof/>
                <w:webHidden/>
              </w:rPr>
            </w:r>
            <w:r w:rsidR="00AA23CB">
              <w:rPr>
                <w:noProof/>
                <w:webHidden/>
              </w:rPr>
              <w:fldChar w:fldCharType="separate"/>
            </w:r>
            <w:r w:rsidR="00AA23CB">
              <w:rPr>
                <w:noProof/>
                <w:webHidden/>
              </w:rPr>
              <w:t>152</w:t>
            </w:r>
            <w:r w:rsidR="00AA23CB">
              <w:rPr>
                <w:noProof/>
                <w:webHidden/>
              </w:rPr>
              <w:fldChar w:fldCharType="end"/>
            </w:r>
          </w:hyperlink>
        </w:p>
        <w:p w14:paraId="34695AF5" w14:textId="25E80393"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32" w:history="1">
            <w:r w:rsidR="00AA23CB" w:rsidRPr="001C364D">
              <w:rPr>
                <w:rStyle w:val="Hyperlink"/>
                <w:noProof/>
              </w:rPr>
              <w:t>Scenario 1: Programme Leader Perspective</w:t>
            </w:r>
            <w:r w:rsidR="00AA23CB">
              <w:rPr>
                <w:noProof/>
                <w:webHidden/>
              </w:rPr>
              <w:tab/>
            </w:r>
            <w:r w:rsidR="00AA23CB">
              <w:rPr>
                <w:noProof/>
                <w:webHidden/>
              </w:rPr>
              <w:fldChar w:fldCharType="begin"/>
            </w:r>
            <w:r w:rsidR="00AA23CB">
              <w:rPr>
                <w:noProof/>
                <w:webHidden/>
              </w:rPr>
              <w:instrText xml:space="preserve"> PAGEREF _Toc175217532 \h </w:instrText>
            </w:r>
            <w:r w:rsidR="00AA23CB">
              <w:rPr>
                <w:noProof/>
                <w:webHidden/>
              </w:rPr>
            </w:r>
            <w:r w:rsidR="00AA23CB">
              <w:rPr>
                <w:noProof/>
                <w:webHidden/>
              </w:rPr>
              <w:fldChar w:fldCharType="separate"/>
            </w:r>
            <w:r w:rsidR="00AA23CB">
              <w:rPr>
                <w:noProof/>
                <w:webHidden/>
              </w:rPr>
              <w:t>152</w:t>
            </w:r>
            <w:r w:rsidR="00AA23CB">
              <w:rPr>
                <w:noProof/>
                <w:webHidden/>
              </w:rPr>
              <w:fldChar w:fldCharType="end"/>
            </w:r>
          </w:hyperlink>
        </w:p>
        <w:p w14:paraId="48D335F4" w14:textId="0D22DE7E"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33" w:history="1">
            <w:r w:rsidR="00AA23CB" w:rsidRPr="001C364D">
              <w:rPr>
                <w:rStyle w:val="Hyperlink"/>
                <w:noProof/>
              </w:rPr>
              <w:t>Scenario 2: Module Leader Perspective</w:t>
            </w:r>
            <w:r w:rsidR="00AA23CB">
              <w:rPr>
                <w:noProof/>
                <w:webHidden/>
              </w:rPr>
              <w:tab/>
            </w:r>
            <w:r w:rsidR="00AA23CB">
              <w:rPr>
                <w:noProof/>
                <w:webHidden/>
              </w:rPr>
              <w:fldChar w:fldCharType="begin"/>
            </w:r>
            <w:r w:rsidR="00AA23CB">
              <w:rPr>
                <w:noProof/>
                <w:webHidden/>
              </w:rPr>
              <w:instrText xml:space="preserve"> PAGEREF _Toc175217533 \h </w:instrText>
            </w:r>
            <w:r w:rsidR="00AA23CB">
              <w:rPr>
                <w:noProof/>
                <w:webHidden/>
              </w:rPr>
            </w:r>
            <w:r w:rsidR="00AA23CB">
              <w:rPr>
                <w:noProof/>
                <w:webHidden/>
              </w:rPr>
              <w:fldChar w:fldCharType="separate"/>
            </w:r>
            <w:r w:rsidR="00AA23CB">
              <w:rPr>
                <w:noProof/>
                <w:webHidden/>
              </w:rPr>
              <w:t>153</w:t>
            </w:r>
            <w:r w:rsidR="00AA23CB">
              <w:rPr>
                <w:noProof/>
                <w:webHidden/>
              </w:rPr>
              <w:fldChar w:fldCharType="end"/>
            </w:r>
          </w:hyperlink>
        </w:p>
        <w:p w14:paraId="69C9C062" w14:textId="5BA095A6"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34" w:history="1">
            <w:r w:rsidR="00AA23CB" w:rsidRPr="001C364D">
              <w:rPr>
                <w:rStyle w:val="Hyperlink"/>
                <w:noProof/>
              </w:rPr>
              <w:t>Scenario 3: Administrator Perspective (Room Usage)</w:t>
            </w:r>
            <w:r w:rsidR="00AA23CB">
              <w:rPr>
                <w:noProof/>
                <w:webHidden/>
              </w:rPr>
              <w:tab/>
            </w:r>
            <w:r w:rsidR="00AA23CB">
              <w:rPr>
                <w:noProof/>
                <w:webHidden/>
              </w:rPr>
              <w:fldChar w:fldCharType="begin"/>
            </w:r>
            <w:r w:rsidR="00AA23CB">
              <w:rPr>
                <w:noProof/>
                <w:webHidden/>
              </w:rPr>
              <w:instrText xml:space="preserve"> PAGEREF _Toc175217534 \h </w:instrText>
            </w:r>
            <w:r w:rsidR="00AA23CB">
              <w:rPr>
                <w:noProof/>
                <w:webHidden/>
              </w:rPr>
            </w:r>
            <w:r w:rsidR="00AA23CB">
              <w:rPr>
                <w:noProof/>
                <w:webHidden/>
              </w:rPr>
              <w:fldChar w:fldCharType="separate"/>
            </w:r>
            <w:r w:rsidR="00AA23CB">
              <w:rPr>
                <w:noProof/>
                <w:webHidden/>
              </w:rPr>
              <w:t>154</w:t>
            </w:r>
            <w:r w:rsidR="00AA23CB">
              <w:rPr>
                <w:noProof/>
                <w:webHidden/>
              </w:rPr>
              <w:fldChar w:fldCharType="end"/>
            </w:r>
          </w:hyperlink>
        </w:p>
        <w:p w14:paraId="7BE65B45" w14:textId="26C2B28B"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535" w:history="1">
            <w:r w:rsidR="00AA23CB" w:rsidRPr="001C364D">
              <w:rPr>
                <w:rStyle w:val="Hyperlink"/>
                <w:noProof/>
              </w:rPr>
              <w:t>Blue Sky Opportunities</w:t>
            </w:r>
            <w:r w:rsidR="00AA23CB">
              <w:rPr>
                <w:noProof/>
                <w:webHidden/>
              </w:rPr>
              <w:tab/>
            </w:r>
            <w:r w:rsidR="00AA23CB">
              <w:rPr>
                <w:noProof/>
                <w:webHidden/>
              </w:rPr>
              <w:fldChar w:fldCharType="begin"/>
            </w:r>
            <w:r w:rsidR="00AA23CB">
              <w:rPr>
                <w:noProof/>
                <w:webHidden/>
              </w:rPr>
              <w:instrText xml:space="preserve"> PAGEREF _Toc175217535 \h </w:instrText>
            </w:r>
            <w:r w:rsidR="00AA23CB">
              <w:rPr>
                <w:noProof/>
                <w:webHidden/>
              </w:rPr>
            </w:r>
            <w:r w:rsidR="00AA23CB">
              <w:rPr>
                <w:noProof/>
                <w:webHidden/>
              </w:rPr>
              <w:fldChar w:fldCharType="separate"/>
            </w:r>
            <w:r w:rsidR="00AA23CB">
              <w:rPr>
                <w:noProof/>
                <w:webHidden/>
              </w:rPr>
              <w:t>156</w:t>
            </w:r>
            <w:r w:rsidR="00AA23CB">
              <w:rPr>
                <w:noProof/>
                <w:webHidden/>
              </w:rPr>
              <w:fldChar w:fldCharType="end"/>
            </w:r>
          </w:hyperlink>
        </w:p>
        <w:p w14:paraId="4F4866F1" w14:textId="6A649061"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36" w:history="1">
            <w:r w:rsidR="00AA23CB" w:rsidRPr="001C364D">
              <w:rPr>
                <w:rStyle w:val="Hyperlink"/>
                <w:noProof/>
              </w:rPr>
              <w:t>Popular Module Combinations and Student Choice:</w:t>
            </w:r>
            <w:r w:rsidR="00AA23CB">
              <w:rPr>
                <w:noProof/>
                <w:webHidden/>
              </w:rPr>
              <w:tab/>
            </w:r>
            <w:r w:rsidR="00AA23CB">
              <w:rPr>
                <w:noProof/>
                <w:webHidden/>
              </w:rPr>
              <w:fldChar w:fldCharType="begin"/>
            </w:r>
            <w:r w:rsidR="00AA23CB">
              <w:rPr>
                <w:noProof/>
                <w:webHidden/>
              </w:rPr>
              <w:instrText xml:space="preserve"> PAGEREF _Toc175217536 \h </w:instrText>
            </w:r>
            <w:r w:rsidR="00AA23CB">
              <w:rPr>
                <w:noProof/>
                <w:webHidden/>
              </w:rPr>
            </w:r>
            <w:r w:rsidR="00AA23CB">
              <w:rPr>
                <w:noProof/>
                <w:webHidden/>
              </w:rPr>
              <w:fldChar w:fldCharType="separate"/>
            </w:r>
            <w:r w:rsidR="00AA23CB">
              <w:rPr>
                <w:noProof/>
                <w:webHidden/>
              </w:rPr>
              <w:t>156</w:t>
            </w:r>
            <w:r w:rsidR="00AA23CB">
              <w:rPr>
                <w:noProof/>
                <w:webHidden/>
              </w:rPr>
              <w:fldChar w:fldCharType="end"/>
            </w:r>
          </w:hyperlink>
        </w:p>
        <w:p w14:paraId="27A21593" w14:textId="548AF270"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37" w:history="1">
            <w:r w:rsidR="00AA23CB" w:rsidRPr="001C364D">
              <w:rPr>
                <w:rStyle w:val="Hyperlink"/>
                <w:noProof/>
              </w:rPr>
              <w:t>Modules and Library Resources:</w:t>
            </w:r>
            <w:r w:rsidR="00AA23CB">
              <w:rPr>
                <w:noProof/>
                <w:webHidden/>
              </w:rPr>
              <w:tab/>
            </w:r>
            <w:r w:rsidR="00AA23CB">
              <w:rPr>
                <w:noProof/>
                <w:webHidden/>
              </w:rPr>
              <w:fldChar w:fldCharType="begin"/>
            </w:r>
            <w:r w:rsidR="00AA23CB">
              <w:rPr>
                <w:noProof/>
                <w:webHidden/>
              </w:rPr>
              <w:instrText xml:space="preserve"> PAGEREF _Toc175217537 \h </w:instrText>
            </w:r>
            <w:r w:rsidR="00AA23CB">
              <w:rPr>
                <w:noProof/>
                <w:webHidden/>
              </w:rPr>
            </w:r>
            <w:r w:rsidR="00AA23CB">
              <w:rPr>
                <w:noProof/>
                <w:webHidden/>
              </w:rPr>
              <w:fldChar w:fldCharType="separate"/>
            </w:r>
            <w:r w:rsidR="00AA23CB">
              <w:rPr>
                <w:noProof/>
                <w:webHidden/>
              </w:rPr>
              <w:t>156</w:t>
            </w:r>
            <w:r w:rsidR="00AA23CB">
              <w:rPr>
                <w:noProof/>
                <w:webHidden/>
              </w:rPr>
              <w:fldChar w:fldCharType="end"/>
            </w:r>
          </w:hyperlink>
        </w:p>
        <w:p w14:paraId="10228312" w14:textId="59067320"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38" w:history="1">
            <w:r w:rsidR="00AA23CB" w:rsidRPr="001C364D">
              <w:rPr>
                <w:rStyle w:val="Hyperlink"/>
                <w:noProof/>
              </w:rPr>
              <w:t>Student Travel and Engagement:</w:t>
            </w:r>
            <w:r w:rsidR="00AA23CB">
              <w:rPr>
                <w:noProof/>
                <w:webHidden/>
              </w:rPr>
              <w:tab/>
            </w:r>
            <w:r w:rsidR="00AA23CB">
              <w:rPr>
                <w:noProof/>
                <w:webHidden/>
              </w:rPr>
              <w:fldChar w:fldCharType="begin"/>
            </w:r>
            <w:r w:rsidR="00AA23CB">
              <w:rPr>
                <w:noProof/>
                <w:webHidden/>
              </w:rPr>
              <w:instrText xml:space="preserve"> PAGEREF _Toc175217538 \h </w:instrText>
            </w:r>
            <w:r w:rsidR="00AA23CB">
              <w:rPr>
                <w:noProof/>
                <w:webHidden/>
              </w:rPr>
            </w:r>
            <w:r w:rsidR="00AA23CB">
              <w:rPr>
                <w:noProof/>
                <w:webHidden/>
              </w:rPr>
              <w:fldChar w:fldCharType="separate"/>
            </w:r>
            <w:r w:rsidR="00AA23CB">
              <w:rPr>
                <w:noProof/>
                <w:webHidden/>
              </w:rPr>
              <w:t>156</w:t>
            </w:r>
            <w:r w:rsidR="00AA23CB">
              <w:rPr>
                <w:noProof/>
                <w:webHidden/>
              </w:rPr>
              <w:fldChar w:fldCharType="end"/>
            </w:r>
          </w:hyperlink>
        </w:p>
        <w:p w14:paraId="170AF4C7" w14:textId="1013D5F4"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39" w:history="1">
            <w:r w:rsidR="00AA23CB" w:rsidRPr="001C364D">
              <w:rPr>
                <w:rStyle w:val="Hyperlink"/>
                <w:noProof/>
              </w:rPr>
              <w:t>Equitable Access and Outcomes Analysis:</w:t>
            </w:r>
            <w:r w:rsidR="00AA23CB">
              <w:rPr>
                <w:noProof/>
                <w:webHidden/>
              </w:rPr>
              <w:tab/>
            </w:r>
            <w:r w:rsidR="00AA23CB">
              <w:rPr>
                <w:noProof/>
                <w:webHidden/>
              </w:rPr>
              <w:fldChar w:fldCharType="begin"/>
            </w:r>
            <w:r w:rsidR="00AA23CB">
              <w:rPr>
                <w:noProof/>
                <w:webHidden/>
              </w:rPr>
              <w:instrText xml:space="preserve"> PAGEREF _Toc175217539 \h </w:instrText>
            </w:r>
            <w:r w:rsidR="00AA23CB">
              <w:rPr>
                <w:noProof/>
                <w:webHidden/>
              </w:rPr>
            </w:r>
            <w:r w:rsidR="00AA23CB">
              <w:rPr>
                <w:noProof/>
                <w:webHidden/>
              </w:rPr>
              <w:fldChar w:fldCharType="separate"/>
            </w:r>
            <w:r w:rsidR="00AA23CB">
              <w:rPr>
                <w:noProof/>
                <w:webHidden/>
              </w:rPr>
              <w:t>157</w:t>
            </w:r>
            <w:r w:rsidR="00AA23CB">
              <w:rPr>
                <w:noProof/>
                <w:webHidden/>
              </w:rPr>
              <w:fldChar w:fldCharType="end"/>
            </w:r>
          </w:hyperlink>
        </w:p>
        <w:p w14:paraId="1A5D225A" w14:textId="19BB9197"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40" w:history="1">
            <w:r w:rsidR="00AA23CB" w:rsidRPr="001C364D">
              <w:rPr>
                <w:rStyle w:val="Hyperlink"/>
                <w:noProof/>
              </w:rPr>
              <w:t>Self-Serve Timetable Changes and Student Behavior:</w:t>
            </w:r>
            <w:r w:rsidR="00AA23CB">
              <w:rPr>
                <w:noProof/>
                <w:webHidden/>
              </w:rPr>
              <w:tab/>
            </w:r>
            <w:r w:rsidR="00AA23CB">
              <w:rPr>
                <w:noProof/>
                <w:webHidden/>
              </w:rPr>
              <w:fldChar w:fldCharType="begin"/>
            </w:r>
            <w:r w:rsidR="00AA23CB">
              <w:rPr>
                <w:noProof/>
                <w:webHidden/>
              </w:rPr>
              <w:instrText xml:space="preserve"> PAGEREF _Toc175217540 \h </w:instrText>
            </w:r>
            <w:r w:rsidR="00AA23CB">
              <w:rPr>
                <w:noProof/>
                <w:webHidden/>
              </w:rPr>
            </w:r>
            <w:r w:rsidR="00AA23CB">
              <w:rPr>
                <w:noProof/>
                <w:webHidden/>
              </w:rPr>
              <w:fldChar w:fldCharType="separate"/>
            </w:r>
            <w:r w:rsidR="00AA23CB">
              <w:rPr>
                <w:noProof/>
                <w:webHidden/>
              </w:rPr>
              <w:t>157</w:t>
            </w:r>
            <w:r w:rsidR="00AA23CB">
              <w:rPr>
                <w:noProof/>
                <w:webHidden/>
              </w:rPr>
              <w:fldChar w:fldCharType="end"/>
            </w:r>
          </w:hyperlink>
        </w:p>
        <w:p w14:paraId="01FBA90C" w14:textId="5C9BC93F"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41" w:history="1">
            <w:r w:rsidR="00AA23CB" w:rsidRPr="001C364D">
              <w:rPr>
                <w:rStyle w:val="Hyperlink"/>
                <w:noProof/>
              </w:rPr>
              <w:t>Facilities Optimisation and Space Utilisation:</w:t>
            </w:r>
            <w:r w:rsidR="00AA23CB">
              <w:rPr>
                <w:noProof/>
                <w:webHidden/>
              </w:rPr>
              <w:tab/>
            </w:r>
            <w:r w:rsidR="00AA23CB">
              <w:rPr>
                <w:noProof/>
                <w:webHidden/>
              </w:rPr>
              <w:fldChar w:fldCharType="begin"/>
            </w:r>
            <w:r w:rsidR="00AA23CB">
              <w:rPr>
                <w:noProof/>
                <w:webHidden/>
              </w:rPr>
              <w:instrText xml:space="preserve"> PAGEREF _Toc175217541 \h </w:instrText>
            </w:r>
            <w:r w:rsidR="00AA23CB">
              <w:rPr>
                <w:noProof/>
                <w:webHidden/>
              </w:rPr>
            </w:r>
            <w:r w:rsidR="00AA23CB">
              <w:rPr>
                <w:noProof/>
                <w:webHidden/>
              </w:rPr>
              <w:fldChar w:fldCharType="separate"/>
            </w:r>
            <w:r w:rsidR="00AA23CB">
              <w:rPr>
                <w:noProof/>
                <w:webHidden/>
              </w:rPr>
              <w:t>157</w:t>
            </w:r>
            <w:r w:rsidR="00AA23CB">
              <w:rPr>
                <w:noProof/>
                <w:webHidden/>
              </w:rPr>
              <w:fldChar w:fldCharType="end"/>
            </w:r>
          </w:hyperlink>
        </w:p>
        <w:p w14:paraId="2E90D660" w14:textId="4A23F901"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42" w:history="1">
            <w:r w:rsidR="00AA23CB" w:rsidRPr="001C364D">
              <w:rPr>
                <w:rStyle w:val="Hyperlink"/>
                <w:noProof/>
              </w:rPr>
              <w:t>Student Clustering and Community Building:</w:t>
            </w:r>
            <w:r w:rsidR="00AA23CB">
              <w:rPr>
                <w:noProof/>
                <w:webHidden/>
              </w:rPr>
              <w:tab/>
            </w:r>
            <w:r w:rsidR="00AA23CB">
              <w:rPr>
                <w:noProof/>
                <w:webHidden/>
              </w:rPr>
              <w:fldChar w:fldCharType="begin"/>
            </w:r>
            <w:r w:rsidR="00AA23CB">
              <w:rPr>
                <w:noProof/>
                <w:webHidden/>
              </w:rPr>
              <w:instrText xml:space="preserve"> PAGEREF _Toc175217542 \h </w:instrText>
            </w:r>
            <w:r w:rsidR="00AA23CB">
              <w:rPr>
                <w:noProof/>
                <w:webHidden/>
              </w:rPr>
            </w:r>
            <w:r w:rsidR="00AA23CB">
              <w:rPr>
                <w:noProof/>
                <w:webHidden/>
              </w:rPr>
              <w:fldChar w:fldCharType="separate"/>
            </w:r>
            <w:r w:rsidR="00AA23CB">
              <w:rPr>
                <w:noProof/>
                <w:webHidden/>
              </w:rPr>
              <w:t>157</w:t>
            </w:r>
            <w:r w:rsidR="00AA23CB">
              <w:rPr>
                <w:noProof/>
                <w:webHidden/>
              </w:rPr>
              <w:fldChar w:fldCharType="end"/>
            </w:r>
          </w:hyperlink>
        </w:p>
        <w:p w14:paraId="057CF061" w14:textId="5C9BDAD2"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43" w:history="1">
            <w:r w:rsidR="00AA23CB" w:rsidRPr="001C364D">
              <w:rPr>
                <w:rStyle w:val="Hyperlink"/>
                <w:noProof/>
              </w:rPr>
              <w:t>Module and Timeslot Recommendations:</w:t>
            </w:r>
            <w:r w:rsidR="00AA23CB">
              <w:rPr>
                <w:noProof/>
                <w:webHidden/>
              </w:rPr>
              <w:tab/>
            </w:r>
            <w:r w:rsidR="00AA23CB">
              <w:rPr>
                <w:noProof/>
                <w:webHidden/>
              </w:rPr>
              <w:fldChar w:fldCharType="begin"/>
            </w:r>
            <w:r w:rsidR="00AA23CB">
              <w:rPr>
                <w:noProof/>
                <w:webHidden/>
              </w:rPr>
              <w:instrText xml:space="preserve"> PAGEREF _Toc175217543 \h </w:instrText>
            </w:r>
            <w:r w:rsidR="00AA23CB">
              <w:rPr>
                <w:noProof/>
                <w:webHidden/>
              </w:rPr>
            </w:r>
            <w:r w:rsidR="00AA23CB">
              <w:rPr>
                <w:noProof/>
                <w:webHidden/>
              </w:rPr>
              <w:fldChar w:fldCharType="separate"/>
            </w:r>
            <w:r w:rsidR="00AA23CB">
              <w:rPr>
                <w:noProof/>
                <w:webHidden/>
              </w:rPr>
              <w:t>158</w:t>
            </w:r>
            <w:r w:rsidR="00AA23CB">
              <w:rPr>
                <w:noProof/>
                <w:webHidden/>
              </w:rPr>
              <w:fldChar w:fldCharType="end"/>
            </w:r>
          </w:hyperlink>
        </w:p>
        <w:p w14:paraId="251E7901" w14:textId="17368F5D"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544" w:history="1">
            <w:r w:rsidR="00AA23CB" w:rsidRPr="001C364D">
              <w:rPr>
                <w:rStyle w:val="Hyperlink"/>
                <w:noProof/>
              </w:rPr>
              <w:t>Supervision</w:t>
            </w:r>
            <w:r w:rsidR="00AA23CB">
              <w:rPr>
                <w:noProof/>
                <w:webHidden/>
              </w:rPr>
              <w:tab/>
            </w:r>
            <w:r w:rsidR="00AA23CB">
              <w:rPr>
                <w:noProof/>
                <w:webHidden/>
              </w:rPr>
              <w:fldChar w:fldCharType="begin"/>
            </w:r>
            <w:r w:rsidR="00AA23CB">
              <w:rPr>
                <w:noProof/>
                <w:webHidden/>
              </w:rPr>
              <w:instrText xml:space="preserve"> PAGEREF _Toc175217544 \h </w:instrText>
            </w:r>
            <w:r w:rsidR="00AA23CB">
              <w:rPr>
                <w:noProof/>
                <w:webHidden/>
              </w:rPr>
            </w:r>
            <w:r w:rsidR="00AA23CB">
              <w:rPr>
                <w:noProof/>
                <w:webHidden/>
              </w:rPr>
              <w:fldChar w:fldCharType="separate"/>
            </w:r>
            <w:r w:rsidR="00AA23CB">
              <w:rPr>
                <w:noProof/>
                <w:webHidden/>
              </w:rPr>
              <w:t>159</w:t>
            </w:r>
            <w:r w:rsidR="00AA23CB">
              <w:rPr>
                <w:noProof/>
                <w:webHidden/>
              </w:rPr>
              <w:fldChar w:fldCharType="end"/>
            </w:r>
          </w:hyperlink>
        </w:p>
        <w:p w14:paraId="1D14E4F2" w14:textId="23A8031C"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545" w:history="1">
            <w:r w:rsidR="00AA23CB" w:rsidRPr="001C364D">
              <w:rPr>
                <w:rStyle w:val="Hyperlink"/>
                <w:noProof/>
              </w:rPr>
              <w:t>Fortnightly Update - 10 June 2024</w:t>
            </w:r>
            <w:r w:rsidR="00AA23CB">
              <w:rPr>
                <w:noProof/>
                <w:webHidden/>
              </w:rPr>
              <w:tab/>
            </w:r>
            <w:r w:rsidR="00AA23CB">
              <w:rPr>
                <w:noProof/>
                <w:webHidden/>
              </w:rPr>
              <w:fldChar w:fldCharType="begin"/>
            </w:r>
            <w:r w:rsidR="00AA23CB">
              <w:rPr>
                <w:noProof/>
                <w:webHidden/>
              </w:rPr>
              <w:instrText xml:space="preserve"> PAGEREF _Toc175217545 \h </w:instrText>
            </w:r>
            <w:r w:rsidR="00AA23CB">
              <w:rPr>
                <w:noProof/>
                <w:webHidden/>
              </w:rPr>
            </w:r>
            <w:r w:rsidR="00AA23CB">
              <w:rPr>
                <w:noProof/>
                <w:webHidden/>
              </w:rPr>
              <w:fldChar w:fldCharType="separate"/>
            </w:r>
            <w:r w:rsidR="00AA23CB">
              <w:rPr>
                <w:noProof/>
                <w:webHidden/>
              </w:rPr>
              <w:t>160</w:t>
            </w:r>
            <w:r w:rsidR="00AA23CB">
              <w:rPr>
                <w:noProof/>
                <w:webHidden/>
              </w:rPr>
              <w:fldChar w:fldCharType="end"/>
            </w:r>
          </w:hyperlink>
        </w:p>
        <w:p w14:paraId="459FD9A0" w14:textId="4C837360"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46" w:history="1">
            <w:r w:rsidR="00AA23CB" w:rsidRPr="001C364D">
              <w:rPr>
                <w:rStyle w:val="Hyperlink"/>
                <w:noProof/>
              </w:rPr>
              <w:t>Summary</w:t>
            </w:r>
            <w:r w:rsidR="00AA23CB">
              <w:rPr>
                <w:noProof/>
                <w:webHidden/>
              </w:rPr>
              <w:tab/>
            </w:r>
            <w:r w:rsidR="00AA23CB">
              <w:rPr>
                <w:noProof/>
                <w:webHidden/>
              </w:rPr>
              <w:fldChar w:fldCharType="begin"/>
            </w:r>
            <w:r w:rsidR="00AA23CB">
              <w:rPr>
                <w:noProof/>
                <w:webHidden/>
              </w:rPr>
              <w:instrText xml:space="preserve"> PAGEREF _Toc175217546 \h </w:instrText>
            </w:r>
            <w:r w:rsidR="00AA23CB">
              <w:rPr>
                <w:noProof/>
                <w:webHidden/>
              </w:rPr>
            </w:r>
            <w:r w:rsidR="00AA23CB">
              <w:rPr>
                <w:noProof/>
                <w:webHidden/>
              </w:rPr>
              <w:fldChar w:fldCharType="separate"/>
            </w:r>
            <w:r w:rsidR="00AA23CB">
              <w:rPr>
                <w:noProof/>
                <w:webHidden/>
              </w:rPr>
              <w:t>160</w:t>
            </w:r>
            <w:r w:rsidR="00AA23CB">
              <w:rPr>
                <w:noProof/>
                <w:webHidden/>
              </w:rPr>
              <w:fldChar w:fldCharType="end"/>
            </w:r>
          </w:hyperlink>
        </w:p>
        <w:p w14:paraId="206CB46E" w14:textId="5B6C77BD"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47" w:history="1">
            <w:r w:rsidR="00AA23CB" w:rsidRPr="001C364D">
              <w:rPr>
                <w:rStyle w:val="Hyperlink"/>
                <w:noProof/>
              </w:rPr>
              <w:t>Accomplishments</w:t>
            </w:r>
            <w:r w:rsidR="00AA23CB">
              <w:rPr>
                <w:noProof/>
                <w:webHidden/>
              </w:rPr>
              <w:tab/>
            </w:r>
            <w:r w:rsidR="00AA23CB">
              <w:rPr>
                <w:noProof/>
                <w:webHidden/>
              </w:rPr>
              <w:fldChar w:fldCharType="begin"/>
            </w:r>
            <w:r w:rsidR="00AA23CB">
              <w:rPr>
                <w:noProof/>
                <w:webHidden/>
              </w:rPr>
              <w:instrText xml:space="preserve"> PAGEREF _Toc175217547 \h </w:instrText>
            </w:r>
            <w:r w:rsidR="00AA23CB">
              <w:rPr>
                <w:noProof/>
                <w:webHidden/>
              </w:rPr>
            </w:r>
            <w:r w:rsidR="00AA23CB">
              <w:rPr>
                <w:noProof/>
                <w:webHidden/>
              </w:rPr>
              <w:fldChar w:fldCharType="separate"/>
            </w:r>
            <w:r w:rsidR="00AA23CB">
              <w:rPr>
                <w:noProof/>
                <w:webHidden/>
              </w:rPr>
              <w:t>160</w:t>
            </w:r>
            <w:r w:rsidR="00AA23CB">
              <w:rPr>
                <w:noProof/>
                <w:webHidden/>
              </w:rPr>
              <w:fldChar w:fldCharType="end"/>
            </w:r>
          </w:hyperlink>
        </w:p>
        <w:p w14:paraId="0552A99F" w14:textId="697F1D55"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48" w:history="1">
            <w:r w:rsidR="00AA23CB" w:rsidRPr="001C364D">
              <w:rPr>
                <w:rStyle w:val="Hyperlink"/>
                <w:noProof/>
              </w:rPr>
              <w:t>Issues/Blockers</w:t>
            </w:r>
            <w:r w:rsidR="00AA23CB">
              <w:rPr>
                <w:noProof/>
                <w:webHidden/>
              </w:rPr>
              <w:tab/>
            </w:r>
            <w:r w:rsidR="00AA23CB">
              <w:rPr>
                <w:noProof/>
                <w:webHidden/>
              </w:rPr>
              <w:fldChar w:fldCharType="begin"/>
            </w:r>
            <w:r w:rsidR="00AA23CB">
              <w:rPr>
                <w:noProof/>
                <w:webHidden/>
              </w:rPr>
              <w:instrText xml:space="preserve"> PAGEREF _Toc175217548 \h </w:instrText>
            </w:r>
            <w:r w:rsidR="00AA23CB">
              <w:rPr>
                <w:noProof/>
                <w:webHidden/>
              </w:rPr>
            </w:r>
            <w:r w:rsidR="00AA23CB">
              <w:rPr>
                <w:noProof/>
                <w:webHidden/>
              </w:rPr>
              <w:fldChar w:fldCharType="separate"/>
            </w:r>
            <w:r w:rsidR="00AA23CB">
              <w:rPr>
                <w:noProof/>
                <w:webHidden/>
              </w:rPr>
              <w:t>160</w:t>
            </w:r>
            <w:r w:rsidR="00AA23CB">
              <w:rPr>
                <w:noProof/>
                <w:webHidden/>
              </w:rPr>
              <w:fldChar w:fldCharType="end"/>
            </w:r>
          </w:hyperlink>
        </w:p>
        <w:p w14:paraId="4F41DB14" w14:textId="7474E706"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49" w:history="1">
            <w:r w:rsidR="00AA23CB" w:rsidRPr="001C364D">
              <w:rPr>
                <w:rStyle w:val="Hyperlink"/>
                <w:noProof/>
              </w:rPr>
              <w:t>Next Steps</w:t>
            </w:r>
            <w:r w:rsidR="00AA23CB">
              <w:rPr>
                <w:noProof/>
                <w:webHidden/>
              </w:rPr>
              <w:tab/>
            </w:r>
            <w:r w:rsidR="00AA23CB">
              <w:rPr>
                <w:noProof/>
                <w:webHidden/>
              </w:rPr>
              <w:fldChar w:fldCharType="begin"/>
            </w:r>
            <w:r w:rsidR="00AA23CB">
              <w:rPr>
                <w:noProof/>
                <w:webHidden/>
              </w:rPr>
              <w:instrText xml:space="preserve"> PAGEREF _Toc175217549 \h </w:instrText>
            </w:r>
            <w:r w:rsidR="00AA23CB">
              <w:rPr>
                <w:noProof/>
                <w:webHidden/>
              </w:rPr>
            </w:r>
            <w:r w:rsidR="00AA23CB">
              <w:rPr>
                <w:noProof/>
                <w:webHidden/>
              </w:rPr>
              <w:fldChar w:fldCharType="separate"/>
            </w:r>
            <w:r w:rsidR="00AA23CB">
              <w:rPr>
                <w:noProof/>
                <w:webHidden/>
              </w:rPr>
              <w:t>161</w:t>
            </w:r>
            <w:r w:rsidR="00AA23CB">
              <w:rPr>
                <w:noProof/>
                <w:webHidden/>
              </w:rPr>
              <w:fldChar w:fldCharType="end"/>
            </w:r>
          </w:hyperlink>
        </w:p>
        <w:p w14:paraId="2C7E6F73" w14:textId="66CEBCFF"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50" w:history="1">
            <w:r w:rsidR="00AA23CB" w:rsidRPr="001C364D">
              <w:rPr>
                <w:rStyle w:val="Hyperlink"/>
                <w:noProof/>
              </w:rPr>
              <w:t>Post-Meeting Notes</w:t>
            </w:r>
            <w:r w:rsidR="00AA23CB">
              <w:rPr>
                <w:noProof/>
                <w:webHidden/>
              </w:rPr>
              <w:tab/>
            </w:r>
            <w:r w:rsidR="00AA23CB">
              <w:rPr>
                <w:noProof/>
                <w:webHidden/>
              </w:rPr>
              <w:fldChar w:fldCharType="begin"/>
            </w:r>
            <w:r w:rsidR="00AA23CB">
              <w:rPr>
                <w:noProof/>
                <w:webHidden/>
              </w:rPr>
              <w:instrText xml:space="preserve"> PAGEREF _Toc175217550 \h </w:instrText>
            </w:r>
            <w:r w:rsidR="00AA23CB">
              <w:rPr>
                <w:noProof/>
                <w:webHidden/>
              </w:rPr>
            </w:r>
            <w:r w:rsidR="00AA23CB">
              <w:rPr>
                <w:noProof/>
                <w:webHidden/>
              </w:rPr>
              <w:fldChar w:fldCharType="separate"/>
            </w:r>
            <w:r w:rsidR="00AA23CB">
              <w:rPr>
                <w:noProof/>
                <w:webHidden/>
              </w:rPr>
              <w:t>162</w:t>
            </w:r>
            <w:r w:rsidR="00AA23CB">
              <w:rPr>
                <w:noProof/>
                <w:webHidden/>
              </w:rPr>
              <w:fldChar w:fldCharType="end"/>
            </w:r>
          </w:hyperlink>
        </w:p>
        <w:p w14:paraId="098658CF" w14:textId="7D65BF35"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51" w:history="1">
            <w:r w:rsidR="00AA23CB" w:rsidRPr="001C364D">
              <w:rPr>
                <w:rStyle w:val="Hyperlink"/>
                <w:noProof/>
              </w:rPr>
              <w:t>Additional Notes</w:t>
            </w:r>
            <w:r w:rsidR="00AA23CB">
              <w:rPr>
                <w:noProof/>
                <w:webHidden/>
              </w:rPr>
              <w:tab/>
            </w:r>
            <w:r w:rsidR="00AA23CB">
              <w:rPr>
                <w:noProof/>
                <w:webHidden/>
              </w:rPr>
              <w:fldChar w:fldCharType="begin"/>
            </w:r>
            <w:r w:rsidR="00AA23CB">
              <w:rPr>
                <w:noProof/>
                <w:webHidden/>
              </w:rPr>
              <w:instrText xml:space="preserve"> PAGEREF _Toc175217551 \h </w:instrText>
            </w:r>
            <w:r w:rsidR="00AA23CB">
              <w:rPr>
                <w:noProof/>
                <w:webHidden/>
              </w:rPr>
            </w:r>
            <w:r w:rsidR="00AA23CB">
              <w:rPr>
                <w:noProof/>
                <w:webHidden/>
              </w:rPr>
              <w:fldChar w:fldCharType="separate"/>
            </w:r>
            <w:r w:rsidR="00AA23CB">
              <w:rPr>
                <w:noProof/>
                <w:webHidden/>
              </w:rPr>
              <w:t>162</w:t>
            </w:r>
            <w:r w:rsidR="00AA23CB">
              <w:rPr>
                <w:noProof/>
                <w:webHidden/>
              </w:rPr>
              <w:fldChar w:fldCharType="end"/>
            </w:r>
          </w:hyperlink>
        </w:p>
        <w:p w14:paraId="0209C25D" w14:textId="24FB5717"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552" w:history="1">
            <w:r w:rsidR="00AA23CB" w:rsidRPr="001C364D">
              <w:rPr>
                <w:rStyle w:val="Hyperlink"/>
                <w:noProof/>
              </w:rPr>
              <w:t>Fortnightly Update - 2024-06-24</w:t>
            </w:r>
            <w:r w:rsidR="00AA23CB">
              <w:rPr>
                <w:noProof/>
                <w:webHidden/>
              </w:rPr>
              <w:tab/>
            </w:r>
            <w:r w:rsidR="00AA23CB">
              <w:rPr>
                <w:noProof/>
                <w:webHidden/>
              </w:rPr>
              <w:fldChar w:fldCharType="begin"/>
            </w:r>
            <w:r w:rsidR="00AA23CB">
              <w:rPr>
                <w:noProof/>
                <w:webHidden/>
              </w:rPr>
              <w:instrText xml:space="preserve"> PAGEREF _Toc175217552 \h </w:instrText>
            </w:r>
            <w:r w:rsidR="00AA23CB">
              <w:rPr>
                <w:noProof/>
                <w:webHidden/>
              </w:rPr>
            </w:r>
            <w:r w:rsidR="00AA23CB">
              <w:rPr>
                <w:noProof/>
                <w:webHidden/>
              </w:rPr>
              <w:fldChar w:fldCharType="separate"/>
            </w:r>
            <w:r w:rsidR="00AA23CB">
              <w:rPr>
                <w:noProof/>
                <w:webHidden/>
              </w:rPr>
              <w:t>163</w:t>
            </w:r>
            <w:r w:rsidR="00AA23CB">
              <w:rPr>
                <w:noProof/>
                <w:webHidden/>
              </w:rPr>
              <w:fldChar w:fldCharType="end"/>
            </w:r>
          </w:hyperlink>
        </w:p>
        <w:p w14:paraId="4B721000" w14:textId="00CA2027"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53" w:history="1">
            <w:r w:rsidR="00AA23CB" w:rsidRPr="001C364D">
              <w:rPr>
                <w:rStyle w:val="Hyperlink"/>
                <w:noProof/>
              </w:rPr>
              <w:t>Summary</w:t>
            </w:r>
            <w:r w:rsidR="00AA23CB">
              <w:rPr>
                <w:noProof/>
                <w:webHidden/>
              </w:rPr>
              <w:tab/>
            </w:r>
            <w:r w:rsidR="00AA23CB">
              <w:rPr>
                <w:noProof/>
                <w:webHidden/>
              </w:rPr>
              <w:fldChar w:fldCharType="begin"/>
            </w:r>
            <w:r w:rsidR="00AA23CB">
              <w:rPr>
                <w:noProof/>
                <w:webHidden/>
              </w:rPr>
              <w:instrText xml:space="preserve"> PAGEREF _Toc175217553 \h </w:instrText>
            </w:r>
            <w:r w:rsidR="00AA23CB">
              <w:rPr>
                <w:noProof/>
                <w:webHidden/>
              </w:rPr>
            </w:r>
            <w:r w:rsidR="00AA23CB">
              <w:rPr>
                <w:noProof/>
                <w:webHidden/>
              </w:rPr>
              <w:fldChar w:fldCharType="separate"/>
            </w:r>
            <w:r w:rsidR="00AA23CB">
              <w:rPr>
                <w:noProof/>
                <w:webHidden/>
              </w:rPr>
              <w:t>163</w:t>
            </w:r>
            <w:r w:rsidR="00AA23CB">
              <w:rPr>
                <w:noProof/>
                <w:webHidden/>
              </w:rPr>
              <w:fldChar w:fldCharType="end"/>
            </w:r>
          </w:hyperlink>
        </w:p>
        <w:p w14:paraId="71DC9BE7" w14:textId="49DA5FFD"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54" w:history="1">
            <w:r w:rsidR="00AA23CB" w:rsidRPr="001C364D">
              <w:rPr>
                <w:rStyle w:val="Hyperlink"/>
                <w:noProof/>
              </w:rPr>
              <w:t>Accomplishments</w:t>
            </w:r>
            <w:r w:rsidR="00AA23CB">
              <w:rPr>
                <w:noProof/>
                <w:webHidden/>
              </w:rPr>
              <w:tab/>
            </w:r>
            <w:r w:rsidR="00AA23CB">
              <w:rPr>
                <w:noProof/>
                <w:webHidden/>
              </w:rPr>
              <w:fldChar w:fldCharType="begin"/>
            </w:r>
            <w:r w:rsidR="00AA23CB">
              <w:rPr>
                <w:noProof/>
                <w:webHidden/>
              </w:rPr>
              <w:instrText xml:space="preserve"> PAGEREF _Toc175217554 \h </w:instrText>
            </w:r>
            <w:r w:rsidR="00AA23CB">
              <w:rPr>
                <w:noProof/>
                <w:webHidden/>
              </w:rPr>
            </w:r>
            <w:r w:rsidR="00AA23CB">
              <w:rPr>
                <w:noProof/>
                <w:webHidden/>
              </w:rPr>
              <w:fldChar w:fldCharType="separate"/>
            </w:r>
            <w:r w:rsidR="00AA23CB">
              <w:rPr>
                <w:noProof/>
                <w:webHidden/>
              </w:rPr>
              <w:t>163</w:t>
            </w:r>
            <w:r w:rsidR="00AA23CB">
              <w:rPr>
                <w:noProof/>
                <w:webHidden/>
              </w:rPr>
              <w:fldChar w:fldCharType="end"/>
            </w:r>
          </w:hyperlink>
        </w:p>
        <w:p w14:paraId="3755DDD6" w14:textId="12EA4CD4"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55" w:history="1">
            <w:r w:rsidR="00AA23CB" w:rsidRPr="001C364D">
              <w:rPr>
                <w:rStyle w:val="Hyperlink"/>
                <w:noProof/>
              </w:rPr>
              <w:t>Next Steps</w:t>
            </w:r>
            <w:r w:rsidR="00AA23CB">
              <w:rPr>
                <w:noProof/>
                <w:webHidden/>
              </w:rPr>
              <w:tab/>
            </w:r>
            <w:r w:rsidR="00AA23CB">
              <w:rPr>
                <w:noProof/>
                <w:webHidden/>
              </w:rPr>
              <w:fldChar w:fldCharType="begin"/>
            </w:r>
            <w:r w:rsidR="00AA23CB">
              <w:rPr>
                <w:noProof/>
                <w:webHidden/>
              </w:rPr>
              <w:instrText xml:space="preserve"> PAGEREF _Toc175217555 \h </w:instrText>
            </w:r>
            <w:r w:rsidR="00AA23CB">
              <w:rPr>
                <w:noProof/>
                <w:webHidden/>
              </w:rPr>
            </w:r>
            <w:r w:rsidR="00AA23CB">
              <w:rPr>
                <w:noProof/>
                <w:webHidden/>
              </w:rPr>
              <w:fldChar w:fldCharType="separate"/>
            </w:r>
            <w:r w:rsidR="00AA23CB">
              <w:rPr>
                <w:noProof/>
                <w:webHidden/>
              </w:rPr>
              <w:t>164</w:t>
            </w:r>
            <w:r w:rsidR="00AA23CB">
              <w:rPr>
                <w:noProof/>
                <w:webHidden/>
              </w:rPr>
              <w:fldChar w:fldCharType="end"/>
            </w:r>
          </w:hyperlink>
        </w:p>
        <w:p w14:paraId="742C2A63" w14:textId="01BA94CA"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56" w:history="1">
            <w:r w:rsidR="00AA23CB" w:rsidRPr="001C364D">
              <w:rPr>
                <w:rStyle w:val="Hyperlink"/>
                <w:noProof/>
              </w:rPr>
              <w:t>Issues/Blockers</w:t>
            </w:r>
            <w:r w:rsidR="00AA23CB">
              <w:rPr>
                <w:noProof/>
                <w:webHidden/>
              </w:rPr>
              <w:tab/>
            </w:r>
            <w:r w:rsidR="00AA23CB">
              <w:rPr>
                <w:noProof/>
                <w:webHidden/>
              </w:rPr>
              <w:fldChar w:fldCharType="begin"/>
            </w:r>
            <w:r w:rsidR="00AA23CB">
              <w:rPr>
                <w:noProof/>
                <w:webHidden/>
              </w:rPr>
              <w:instrText xml:space="preserve"> PAGEREF _Toc175217556 \h </w:instrText>
            </w:r>
            <w:r w:rsidR="00AA23CB">
              <w:rPr>
                <w:noProof/>
                <w:webHidden/>
              </w:rPr>
            </w:r>
            <w:r w:rsidR="00AA23CB">
              <w:rPr>
                <w:noProof/>
                <w:webHidden/>
              </w:rPr>
              <w:fldChar w:fldCharType="separate"/>
            </w:r>
            <w:r w:rsidR="00AA23CB">
              <w:rPr>
                <w:noProof/>
                <w:webHidden/>
              </w:rPr>
              <w:t>164</w:t>
            </w:r>
            <w:r w:rsidR="00AA23CB">
              <w:rPr>
                <w:noProof/>
                <w:webHidden/>
              </w:rPr>
              <w:fldChar w:fldCharType="end"/>
            </w:r>
          </w:hyperlink>
        </w:p>
        <w:p w14:paraId="5D631B63" w14:textId="2CEC7A67"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57" w:history="1">
            <w:r w:rsidR="00AA23CB" w:rsidRPr="001C364D">
              <w:rPr>
                <w:rStyle w:val="Hyperlink"/>
                <w:noProof/>
              </w:rPr>
              <w:t>Post-Meeting Notes</w:t>
            </w:r>
            <w:r w:rsidR="00AA23CB">
              <w:rPr>
                <w:noProof/>
                <w:webHidden/>
              </w:rPr>
              <w:tab/>
            </w:r>
            <w:r w:rsidR="00AA23CB">
              <w:rPr>
                <w:noProof/>
                <w:webHidden/>
              </w:rPr>
              <w:fldChar w:fldCharType="begin"/>
            </w:r>
            <w:r w:rsidR="00AA23CB">
              <w:rPr>
                <w:noProof/>
                <w:webHidden/>
              </w:rPr>
              <w:instrText xml:space="preserve"> PAGEREF _Toc175217557 \h </w:instrText>
            </w:r>
            <w:r w:rsidR="00AA23CB">
              <w:rPr>
                <w:noProof/>
                <w:webHidden/>
              </w:rPr>
            </w:r>
            <w:r w:rsidR="00AA23CB">
              <w:rPr>
                <w:noProof/>
                <w:webHidden/>
              </w:rPr>
              <w:fldChar w:fldCharType="separate"/>
            </w:r>
            <w:r w:rsidR="00AA23CB">
              <w:rPr>
                <w:noProof/>
                <w:webHidden/>
              </w:rPr>
              <w:t>164</w:t>
            </w:r>
            <w:r w:rsidR="00AA23CB">
              <w:rPr>
                <w:noProof/>
                <w:webHidden/>
              </w:rPr>
              <w:fldChar w:fldCharType="end"/>
            </w:r>
          </w:hyperlink>
        </w:p>
        <w:p w14:paraId="3E1E95E2" w14:textId="001D3CDD"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558" w:history="1">
            <w:r w:rsidR="00AA23CB" w:rsidRPr="001C364D">
              <w:rPr>
                <w:rStyle w:val="Hyperlink"/>
                <w:noProof/>
              </w:rPr>
              <w:t>Fornightly Update - 2024-07-08</w:t>
            </w:r>
            <w:r w:rsidR="00AA23CB">
              <w:rPr>
                <w:noProof/>
                <w:webHidden/>
              </w:rPr>
              <w:tab/>
            </w:r>
            <w:r w:rsidR="00AA23CB">
              <w:rPr>
                <w:noProof/>
                <w:webHidden/>
              </w:rPr>
              <w:fldChar w:fldCharType="begin"/>
            </w:r>
            <w:r w:rsidR="00AA23CB">
              <w:rPr>
                <w:noProof/>
                <w:webHidden/>
              </w:rPr>
              <w:instrText xml:space="preserve"> PAGEREF _Toc175217558 \h </w:instrText>
            </w:r>
            <w:r w:rsidR="00AA23CB">
              <w:rPr>
                <w:noProof/>
                <w:webHidden/>
              </w:rPr>
            </w:r>
            <w:r w:rsidR="00AA23CB">
              <w:rPr>
                <w:noProof/>
                <w:webHidden/>
              </w:rPr>
              <w:fldChar w:fldCharType="separate"/>
            </w:r>
            <w:r w:rsidR="00AA23CB">
              <w:rPr>
                <w:noProof/>
                <w:webHidden/>
              </w:rPr>
              <w:t>165</w:t>
            </w:r>
            <w:r w:rsidR="00AA23CB">
              <w:rPr>
                <w:noProof/>
                <w:webHidden/>
              </w:rPr>
              <w:fldChar w:fldCharType="end"/>
            </w:r>
          </w:hyperlink>
        </w:p>
        <w:p w14:paraId="3668CEAD" w14:textId="4AB52F2E"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59" w:history="1">
            <w:r w:rsidR="00AA23CB" w:rsidRPr="001C364D">
              <w:rPr>
                <w:rStyle w:val="Hyperlink"/>
                <w:noProof/>
              </w:rPr>
              <w:t>Summary</w:t>
            </w:r>
            <w:r w:rsidR="00AA23CB">
              <w:rPr>
                <w:noProof/>
                <w:webHidden/>
              </w:rPr>
              <w:tab/>
            </w:r>
            <w:r w:rsidR="00AA23CB">
              <w:rPr>
                <w:noProof/>
                <w:webHidden/>
              </w:rPr>
              <w:fldChar w:fldCharType="begin"/>
            </w:r>
            <w:r w:rsidR="00AA23CB">
              <w:rPr>
                <w:noProof/>
                <w:webHidden/>
              </w:rPr>
              <w:instrText xml:space="preserve"> PAGEREF _Toc175217559 \h </w:instrText>
            </w:r>
            <w:r w:rsidR="00AA23CB">
              <w:rPr>
                <w:noProof/>
                <w:webHidden/>
              </w:rPr>
            </w:r>
            <w:r w:rsidR="00AA23CB">
              <w:rPr>
                <w:noProof/>
                <w:webHidden/>
              </w:rPr>
              <w:fldChar w:fldCharType="separate"/>
            </w:r>
            <w:r w:rsidR="00AA23CB">
              <w:rPr>
                <w:noProof/>
                <w:webHidden/>
              </w:rPr>
              <w:t>165</w:t>
            </w:r>
            <w:r w:rsidR="00AA23CB">
              <w:rPr>
                <w:noProof/>
                <w:webHidden/>
              </w:rPr>
              <w:fldChar w:fldCharType="end"/>
            </w:r>
          </w:hyperlink>
        </w:p>
        <w:p w14:paraId="6DCD98F0" w14:textId="6CC1519A"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60" w:history="1">
            <w:r w:rsidR="00AA23CB" w:rsidRPr="001C364D">
              <w:rPr>
                <w:rStyle w:val="Hyperlink"/>
                <w:noProof/>
              </w:rPr>
              <w:t>Accomplishments</w:t>
            </w:r>
            <w:r w:rsidR="00AA23CB">
              <w:rPr>
                <w:noProof/>
                <w:webHidden/>
              </w:rPr>
              <w:tab/>
            </w:r>
            <w:r w:rsidR="00AA23CB">
              <w:rPr>
                <w:noProof/>
                <w:webHidden/>
              </w:rPr>
              <w:fldChar w:fldCharType="begin"/>
            </w:r>
            <w:r w:rsidR="00AA23CB">
              <w:rPr>
                <w:noProof/>
                <w:webHidden/>
              </w:rPr>
              <w:instrText xml:space="preserve"> PAGEREF _Toc175217560 \h </w:instrText>
            </w:r>
            <w:r w:rsidR="00AA23CB">
              <w:rPr>
                <w:noProof/>
                <w:webHidden/>
              </w:rPr>
            </w:r>
            <w:r w:rsidR="00AA23CB">
              <w:rPr>
                <w:noProof/>
                <w:webHidden/>
              </w:rPr>
              <w:fldChar w:fldCharType="separate"/>
            </w:r>
            <w:r w:rsidR="00AA23CB">
              <w:rPr>
                <w:noProof/>
                <w:webHidden/>
              </w:rPr>
              <w:t>165</w:t>
            </w:r>
            <w:r w:rsidR="00AA23CB">
              <w:rPr>
                <w:noProof/>
                <w:webHidden/>
              </w:rPr>
              <w:fldChar w:fldCharType="end"/>
            </w:r>
          </w:hyperlink>
        </w:p>
        <w:p w14:paraId="03712414" w14:textId="0497E89C"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61" w:history="1">
            <w:r w:rsidR="00AA23CB" w:rsidRPr="001C364D">
              <w:rPr>
                <w:rStyle w:val="Hyperlink"/>
                <w:noProof/>
              </w:rPr>
              <w:t>Next Steps</w:t>
            </w:r>
            <w:r w:rsidR="00AA23CB">
              <w:rPr>
                <w:noProof/>
                <w:webHidden/>
              </w:rPr>
              <w:tab/>
            </w:r>
            <w:r w:rsidR="00AA23CB">
              <w:rPr>
                <w:noProof/>
                <w:webHidden/>
              </w:rPr>
              <w:fldChar w:fldCharType="begin"/>
            </w:r>
            <w:r w:rsidR="00AA23CB">
              <w:rPr>
                <w:noProof/>
                <w:webHidden/>
              </w:rPr>
              <w:instrText xml:space="preserve"> PAGEREF _Toc175217561 \h </w:instrText>
            </w:r>
            <w:r w:rsidR="00AA23CB">
              <w:rPr>
                <w:noProof/>
                <w:webHidden/>
              </w:rPr>
            </w:r>
            <w:r w:rsidR="00AA23CB">
              <w:rPr>
                <w:noProof/>
                <w:webHidden/>
              </w:rPr>
              <w:fldChar w:fldCharType="separate"/>
            </w:r>
            <w:r w:rsidR="00AA23CB">
              <w:rPr>
                <w:noProof/>
                <w:webHidden/>
              </w:rPr>
              <w:t>165</w:t>
            </w:r>
            <w:r w:rsidR="00AA23CB">
              <w:rPr>
                <w:noProof/>
                <w:webHidden/>
              </w:rPr>
              <w:fldChar w:fldCharType="end"/>
            </w:r>
          </w:hyperlink>
        </w:p>
        <w:p w14:paraId="2681D488" w14:textId="6B32CAD5"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62" w:history="1">
            <w:r w:rsidR="00AA23CB" w:rsidRPr="001C364D">
              <w:rPr>
                <w:rStyle w:val="Hyperlink"/>
                <w:noProof/>
              </w:rPr>
              <w:t>Issues/Blockers</w:t>
            </w:r>
            <w:r w:rsidR="00AA23CB">
              <w:rPr>
                <w:noProof/>
                <w:webHidden/>
              </w:rPr>
              <w:tab/>
            </w:r>
            <w:r w:rsidR="00AA23CB">
              <w:rPr>
                <w:noProof/>
                <w:webHidden/>
              </w:rPr>
              <w:fldChar w:fldCharType="begin"/>
            </w:r>
            <w:r w:rsidR="00AA23CB">
              <w:rPr>
                <w:noProof/>
                <w:webHidden/>
              </w:rPr>
              <w:instrText xml:space="preserve"> PAGEREF _Toc175217562 \h </w:instrText>
            </w:r>
            <w:r w:rsidR="00AA23CB">
              <w:rPr>
                <w:noProof/>
                <w:webHidden/>
              </w:rPr>
            </w:r>
            <w:r w:rsidR="00AA23CB">
              <w:rPr>
                <w:noProof/>
                <w:webHidden/>
              </w:rPr>
              <w:fldChar w:fldCharType="separate"/>
            </w:r>
            <w:r w:rsidR="00AA23CB">
              <w:rPr>
                <w:noProof/>
                <w:webHidden/>
              </w:rPr>
              <w:t>166</w:t>
            </w:r>
            <w:r w:rsidR="00AA23CB">
              <w:rPr>
                <w:noProof/>
                <w:webHidden/>
              </w:rPr>
              <w:fldChar w:fldCharType="end"/>
            </w:r>
          </w:hyperlink>
        </w:p>
        <w:p w14:paraId="5DC320E6" w14:textId="6559896C"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63" w:history="1">
            <w:r w:rsidR="00AA23CB" w:rsidRPr="001C364D">
              <w:rPr>
                <w:rStyle w:val="Hyperlink"/>
                <w:noProof/>
              </w:rPr>
              <w:t>Post-Meeting Notes</w:t>
            </w:r>
            <w:r w:rsidR="00AA23CB">
              <w:rPr>
                <w:noProof/>
                <w:webHidden/>
              </w:rPr>
              <w:tab/>
            </w:r>
            <w:r w:rsidR="00AA23CB">
              <w:rPr>
                <w:noProof/>
                <w:webHidden/>
              </w:rPr>
              <w:fldChar w:fldCharType="begin"/>
            </w:r>
            <w:r w:rsidR="00AA23CB">
              <w:rPr>
                <w:noProof/>
                <w:webHidden/>
              </w:rPr>
              <w:instrText xml:space="preserve"> PAGEREF _Toc175217563 \h </w:instrText>
            </w:r>
            <w:r w:rsidR="00AA23CB">
              <w:rPr>
                <w:noProof/>
                <w:webHidden/>
              </w:rPr>
            </w:r>
            <w:r w:rsidR="00AA23CB">
              <w:rPr>
                <w:noProof/>
                <w:webHidden/>
              </w:rPr>
              <w:fldChar w:fldCharType="separate"/>
            </w:r>
            <w:r w:rsidR="00AA23CB">
              <w:rPr>
                <w:noProof/>
                <w:webHidden/>
              </w:rPr>
              <w:t>166</w:t>
            </w:r>
            <w:r w:rsidR="00AA23CB">
              <w:rPr>
                <w:noProof/>
                <w:webHidden/>
              </w:rPr>
              <w:fldChar w:fldCharType="end"/>
            </w:r>
          </w:hyperlink>
        </w:p>
        <w:p w14:paraId="21D1F9F0" w14:textId="21434FDC" w:rsidR="00AA23CB" w:rsidRDefault="000515ED">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217564" w:history="1">
            <w:r w:rsidR="00AA23CB" w:rsidRPr="001C364D">
              <w:rPr>
                <w:rStyle w:val="Hyperlink"/>
                <w:noProof/>
              </w:rPr>
              <w:t>Additional Notes</w:t>
            </w:r>
            <w:r w:rsidR="00AA23CB">
              <w:rPr>
                <w:noProof/>
                <w:webHidden/>
              </w:rPr>
              <w:tab/>
            </w:r>
            <w:r w:rsidR="00AA23CB">
              <w:rPr>
                <w:noProof/>
                <w:webHidden/>
              </w:rPr>
              <w:fldChar w:fldCharType="begin"/>
            </w:r>
            <w:r w:rsidR="00AA23CB">
              <w:rPr>
                <w:noProof/>
                <w:webHidden/>
              </w:rPr>
              <w:instrText xml:space="preserve"> PAGEREF _Toc175217564 \h </w:instrText>
            </w:r>
            <w:r w:rsidR="00AA23CB">
              <w:rPr>
                <w:noProof/>
                <w:webHidden/>
              </w:rPr>
            </w:r>
            <w:r w:rsidR="00AA23CB">
              <w:rPr>
                <w:noProof/>
                <w:webHidden/>
              </w:rPr>
              <w:fldChar w:fldCharType="separate"/>
            </w:r>
            <w:r w:rsidR="00AA23CB">
              <w:rPr>
                <w:noProof/>
                <w:webHidden/>
              </w:rPr>
              <w:t>167</w:t>
            </w:r>
            <w:r w:rsidR="00AA23CB">
              <w:rPr>
                <w:noProof/>
                <w:webHidden/>
              </w:rPr>
              <w:fldChar w:fldCharType="end"/>
            </w:r>
          </w:hyperlink>
        </w:p>
        <w:p w14:paraId="0F6E32A0" w14:textId="67336548" w:rsidR="00AA23CB" w:rsidRDefault="000515ED">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217565" w:history="1">
            <w:r w:rsidR="00AA23CB" w:rsidRPr="001C364D">
              <w:rPr>
                <w:rStyle w:val="Hyperlink"/>
                <w:noProof/>
              </w:rPr>
              <w:t>Acknowledgement</w:t>
            </w:r>
            <w:r w:rsidR="00FF61F9">
              <w:rPr>
                <w:rStyle w:val="Hyperlink"/>
                <w:noProof/>
              </w:rPr>
              <w:t>s</w:t>
            </w:r>
            <w:r w:rsidR="00AA23CB">
              <w:rPr>
                <w:noProof/>
                <w:webHidden/>
              </w:rPr>
              <w:tab/>
            </w:r>
            <w:r w:rsidR="00AA23CB">
              <w:rPr>
                <w:noProof/>
                <w:webHidden/>
              </w:rPr>
              <w:fldChar w:fldCharType="begin"/>
            </w:r>
            <w:r w:rsidR="00AA23CB">
              <w:rPr>
                <w:noProof/>
                <w:webHidden/>
              </w:rPr>
              <w:instrText xml:space="preserve"> PAGEREF _Toc175217565 \h </w:instrText>
            </w:r>
            <w:r w:rsidR="00AA23CB">
              <w:rPr>
                <w:noProof/>
                <w:webHidden/>
              </w:rPr>
            </w:r>
            <w:r w:rsidR="00AA23CB">
              <w:rPr>
                <w:noProof/>
                <w:webHidden/>
              </w:rPr>
              <w:fldChar w:fldCharType="separate"/>
            </w:r>
            <w:r w:rsidR="00AA23CB">
              <w:rPr>
                <w:noProof/>
                <w:webHidden/>
              </w:rPr>
              <w:t>172</w:t>
            </w:r>
            <w:r w:rsidR="00AA23CB">
              <w:rPr>
                <w:noProof/>
                <w:webHidden/>
              </w:rPr>
              <w:fldChar w:fldCharType="end"/>
            </w:r>
          </w:hyperlink>
        </w:p>
        <w:p w14:paraId="06997998" w14:textId="1198CDB7" w:rsidR="000B4FCE" w:rsidRDefault="004D1892">
          <w:r>
            <w:fldChar w:fldCharType="end"/>
          </w:r>
        </w:p>
      </w:sdtContent>
    </w:sdt>
    <w:p w14:paraId="06997999" w14:textId="77777777" w:rsidR="000B4FCE" w:rsidRDefault="004D1892">
      <w:pPr>
        <w:pStyle w:val="Heading1"/>
      </w:pPr>
      <w:bookmarkStart w:id="1" w:name="_Toc175217447"/>
      <w:bookmarkStart w:id="2" w:name="Xcc7029f799ff958d2d54147fbd2a3b233f15d86"/>
      <w:r>
        <w:lastRenderedPageBreak/>
        <w:t>Exploring Graph Data Models for Timetabling Insights</w:t>
      </w:r>
      <w:bookmarkEnd w:id="1"/>
    </w:p>
    <w:p w14:paraId="0699799A" w14:textId="77777777" w:rsidR="000B4FCE" w:rsidRDefault="004D1892">
      <w:r>
        <w:t>A proof-of-concept data engineering project</w:t>
      </w:r>
    </w:p>
    <w:p w14:paraId="0699799C" w14:textId="6EC64403" w:rsidR="000B4FCE" w:rsidRDefault="004D1892">
      <w:r>
        <w:rPr>
          <w:b/>
          <w:bCs/>
        </w:rPr>
        <w:t>Supervisor</w:t>
      </w:r>
      <w:r>
        <w:t xml:space="preserve">: </w:t>
      </w:r>
      <w:hyperlink r:id="rId7">
        <w:r>
          <w:rPr>
            <w:rStyle w:val="Hyperlink"/>
          </w:rPr>
          <w:t>Xiaodong Li</w:t>
        </w:r>
      </w:hyperlink>
    </w:p>
    <w:p w14:paraId="0699799D" w14:textId="046D941A" w:rsidR="000B4FCE" w:rsidRDefault="004D1892">
      <w:r>
        <w:rPr>
          <w:b/>
          <w:bCs/>
        </w:rPr>
        <w:t>Programme</w:t>
      </w:r>
      <w:r>
        <w:t xml:space="preserve">: </w:t>
      </w:r>
      <w:hyperlink r:id="rId8">
        <w:r>
          <w:rPr>
            <w:rStyle w:val="Hyperlink"/>
          </w:rPr>
          <w:t>MSc Data Science</w:t>
        </w:r>
      </w:hyperlink>
    </w:p>
    <w:p w14:paraId="0699799E" w14:textId="33F7B131" w:rsidR="000B4FCE" w:rsidRDefault="004D1892">
      <w:r>
        <w:rPr>
          <w:b/>
          <w:bCs/>
        </w:rPr>
        <w:t>Institution</w:t>
      </w:r>
      <w:r>
        <w:t xml:space="preserve">: </w:t>
      </w:r>
      <w:hyperlink r:id="rId9">
        <w:r>
          <w:rPr>
            <w:rStyle w:val="Hyperlink"/>
          </w:rPr>
          <w:t>University of the West of England, Bristol</w:t>
        </w:r>
      </w:hyperlink>
    </w:p>
    <w:p w14:paraId="0699799F" w14:textId="77777777" w:rsidR="000B4FCE" w:rsidRDefault="004D1892">
      <w:r>
        <w:rPr>
          <w:b/>
          <w:bCs/>
        </w:rPr>
        <w:t>Intro Video</w:t>
      </w:r>
      <w:r>
        <w:t>:</w:t>
      </w:r>
    </w:p>
    <w:p w14:paraId="3401ADD3" w14:textId="09E4B4E6" w:rsidR="00A44FC5" w:rsidRDefault="00A44FC5">
      <w:r w:rsidRPr="00A44FC5">
        <w:drawing>
          <wp:inline distT="0" distB="0" distL="0" distR="0" wp14:anchorId="25FC84D8" wp14:editId="659344A2">
            <wp:extent cx="3620601" cy="1669905"/>
            <wp:effectExtent l="0" t="0" r="0" b="6985"/>
            <wp:docPr id="1462066699" name="Picture 1" descr="A screenshot of a computer&#10;&#10;Description automatically generated">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66699" name="Picture 1" descr="A screenshot of a computer&#10;&#10;Description automatically generated">
                      <a:hlinkClick r:id="rId10"/>
                    </pic:cNvPr>
                    <pic:cNvPicPr/>
                  </pic:nvPicPr>
                  <pic:blipFill>
                    <a:blip r:embed="rId11"/>
                    <a:stretch>
                      <a:fillRect/>
                    </a:stretch>
                  </pic:blipFill>
                  <pic:spPr>
                    <a:xfrm>
                      <a:off x="0" y="0"/>
                      <a:ext cx="3631553" cy="1674956"/>
                    </a:xfrm>
                    <a:prstGeom prst="rect">
                      <a:avLst/>
                    </a:prstGeom>
                  </pic:spPr>
                </pic:pic>
              </a:graphicData>
            </a:graphic>
          </wp:inline>
        </w:drawing>
      </w:r>
    </w:p>
    <w:p w14:paraId="069979A0" w14:textId="77777777" w:rsidR="000B4FCE" w:rsidRDefault="004D1892">
      <w:r>
        <w:rPr>
          <w:b/>
          <w:bCs/>
        </w:rPr>
        <w:t>Abstract</w:t>
      </w:r>
      <w:r>
        <w:t>:</w:t>
      </w:r>
    </w:p>
    <w:p w14:paraId="069979A1" w14:textId="77777777" w:rsidR="000B4FCE" w:rsidRDefault="004D1892">
      <w:r>
        <w:t>Timetables are central to the daily experience of university students and staff. Timetables also influence resource utilisation and play a key role in institutional efficiency. In short, timetables are critical to the individual experience and the overall success of an institution. But timetables are also contentious - there is no ‘perfect’ timetable, only a series of compromises that balance competing priorities.</w:t>
      </w:r>
    </w:p>
    <w:p w14:paraId="069979A2" w14:textId="149B1AD3" w:rsidR="000B4FCE" w:rsidRDefault="004D1892">
      <w:r>
        <w:t xml:space="preserve">This project explores the use of graph data models to provide deeper insights into timetables. The aim is to investigate the viability of graph-based approaches for enhanced timetabling analytics and reporting. The objectives include designing a graph data model, developing a configurable ETL pipeline, and discussing how graph-based analysis could contribute to </w:t>
      </w:r>
      <w:r w:rsidR="00E70BA6">
        <w:t>quantitatively</w:t>
      </w:r>
      <w:r>
        <w:t xml:space="preserve"> measuring timetable quality by introducing the concept of a </w:t>
      </w:r>
      <w:r>
        <w:rPr>
          <w:i/>
          <w:iCs/>
        </w:rPr>
        <w:t>Timetable Quality Index</w:t>
      </w:r>
      <w:r>
        <w:t>.</w:t>
      </w:r>
    </w:p>
    <w:p w14:paraId="069979A3" w14:textId="38C0E686" w:rsidR="000B4FCE" w:rsidRDefault="004D1892">
      <w:r>
        <w:t xml:space="preserve">The project is a proof-of-concept, and the results are intended to inform future research and development </w:t>
      </w:r>
      <w:r w:rsidR="008D5199">
        <w:t>in</w:t>
      </w:r>
      <w:r>
        <w:t xml:space="preserve"> timetabling analytics. The project is implemented primarily in Python, using the Neo4j cloud instance graph database, and the results and documentation are presented in a Quarto website.</w:t>
      </w:r>
    </w:p>
    <w:p w14:paraId="12D1C075" w14:textId="23FBD1D8" w:rsidR="00BA09E1" w:rsidRDefault="00BA09E1" w:rsidP="00BA09E1">
      <w:pPr>
        <w:pStyle w:val="Caption"/>
        <w:keepNext/>
      </w:pPr>
      <w:r>
        <w:t xml:space="preserve">Table </w:t>
      </w:r>
      <w:r>
        <w:fldChar w:fldCharType="begin"/>
      </w:r>
      <w:r>
        <w:instrText xml:space="preserve"> SEQ Table \* ARABIC </w:instrText>
      </w:r>
      <w:r>
        <w:fldChar w:fldCharType="separate"/>
      </w:r>
      <w:r w:rsidR="00070B79">
        <w:rPr>
          <w:noProof/>
        </w:rPr>
        <w:t>1</w:t>
      </w:r>
      <w:r>
        <w:fldChar w:fldCharType="end"/>
      </w:r>
      <w:r>
        <w:t xml:space="preserve">: </w:t>
      </w:r>
      <w:r w:rsidR="002E0525">
        <w:t>A</w:t>
      </w:r>
      <w:r w:rsidR="008E1DBC">
        <w:t xml:space="preserve">pproximate </w:t>
      </w:r>
      <w:r>
        <w:t>Word Count Breakdown</w:t>
      </w:r>
    </w:p>
    <w:tbl>
      <w:tblPr>
        <w:tblStyle w:val="Style1"/>
        <w:tblW w:w="5000" w:type="pct"/>
        <w:tblLayout w:type="fixed"/>
        <w:tblLook w:val="0020" w:firstRow="1" w:lastRow="0" w:firstColumn="0" w:lastColumn="0" w:noHBand="0" w:noVBand="0"/>
        <w:tblCaption w:val="Word Count Breakdown"/>
      </w:tblPr>
      <w:tblGrid>
        <w:gridCol w:w="4508"/>
        <w:gridCol w:w="4508"/>
      </w:tblGrid>
      <w:tr w:rsidR="000B4FCE" w14:paraId="069979A7" w14:textId="77777777" w:rsidTr="00BA09E1">
        <w:trPr>
          <w:cnfStyle w:val="100000000000" w:firstRow="1" w:lastRow="0" w:firstColumn="0" w:lastColumn="0" w:oddVBand="0" w:evenVBand="0" w:oddHBand="0" w:evenHBand="0" w:firstRowFirstColumn="0" w:firstRowLastColumn="0" w:lastRowFirstColumn="0" w:lastRowLastColumn="0"/>
        </w:trPr>
        <w:tc>
          <w:tcPr>
            <w:tcW w:w="4508" w:type="dxa"/>
          </w:tcPr>
          <w:p w14:paraId="069979A5" w14:textId="77777777" w:rsidR="000B4FCE" w:rsidRDefault="004D1892">
            <w:r>
              <w:t>Section</w:t>
            </w:r>
          </w:p>
        </w:tc>
        <w:tc>
          <w:tcPr>
            <w:tcW w:w="4508" w:type="dxa"/>
          </w:tcPr>
          <w:p w14:paraId="069979A6" w14:textId="77777777" w:rsidR="000B4FCE" w:rsidRDefault="004D1892">
            <w:r>
              <w:t>Word count</w:t>
            </w:r>
          </w:p>
        </w:tc>
      </w:tr>
      <w:tr w:rsidR="000B4FCE" w14:paraId="069979AA" w14:textId="77777777" w:rsidTr="00BA09E1">
        <w:tc>
          <w:tcPr>
            <w:tcW w:w="4508" w:type="dxa"/>
          </w:tcPr>
          <w:p w14:paraId="069979A8" w14:textId="77777777" w:rsidR="000B4FCE" w:rsidRDefault="004D1892">
            <w:r>
              <w:t>Abstract</w:t>
            </w:r>
          </w:p>
        </w:tc>
        <w:tc>
          <w:tcPr>
            <w:tcW w:w="4508" w:type="dxa"/>
          </w:tcPr>
          <w:p w14:paraId="069979A9" w14:textId="614E061D" w:rsidR="000B4FCE" w:rsidRDefault="00BA09E1">
            <w:r>
              <w:t>170</w:t>
            </w:r>
          </w:p>
        </w:tc>
      </w:tr>
      <w:tr w:rsidR="000B4FCE" w14:paraId="069979AD" w14:textId="77777777" w:rsidTr="00BA09E1">
        <w:tc>
          <w:tcPr>
            <w:tcW w:w="4508" w:type="dxa"/>
          </w:tcPr>
          <w:p w14:paraId="069979AB" w14:textId="2FFACE0C" w:rsidR="000B4FCE" w:rsidRDefault="004D1892">
            <w:r>
              <w:t>Main Sections (</w:t>
            </w:r>
            <w:r w:rsidRPr="00445C2E">
              <w:rPr>
                <w:b/>
                <w:bCs/>
              </w:rPr>
              <w:t>excl</w:t>
            </w:r>
            <w:r>
              <w:t xml:space="preserve">. </w:t>
            </w:r>
            <w:r w:rsidR="00445C2E">
              <w:t xml:space="preserve">appendices, </w:t>
            </w:r>
            <w:r>
              <w:t>tables, code, images, references, footnotes)</w:t>
            </w:r>
          </w:p>
        </w:tc>
        <w:tc>
          <w:tcPr>
            <w:tcW w:w="4508" w:type="dxa"/>
          </w:tcPr>
          <w:p w14:paraId="069979AC" w14:textId="3D2F97D7" w:rsidR="000B4FCE" w:rsidRDefault="00E978E5">
            <w:r>
              <w:t>7189</w:t>
            </w:r>
          </w:p>
        </w:tc>
      </w:tr>
      <w:tr w:rsidR="000B4FCE" w14:paraId="069979B0" w14:textId="77777777" w:rsidTr="00BA09E1">
        <w:tc>
          <w:tcPr>
            <w:tcW w:w="4508" w:type="dxa"/>
          </w:tcPr>
          <w:p w14:paraId="069979AE" w14:textId="77777777" w:rsidR="000B4FCE" w:rsidRDefault="004D1892">
            <w:r>
              <w:t>Appendices</w:t>
            </w:r>
          </w:p>
        </w:tc>
        <w:tc>
          <w:tcPr>
            <w:tcW w:w="4508" w:type="dxa"/>
          </w:tcPr>
          <w:p w14:paraId="069979AF" w14:textId="4A7D73D7" w:rsidR="000B4FCE" w:rsidRDefault="000515ED">
            <w:r>
              <w:t>14082</w:t>
            </w:r>
          </w:p>
        </w:tc>
      </w:tr>
    </w:tbl>
    <w:p w14:paraId="069979B1" w14:textId="77777777" w:rsidR="000B4FCE" w:rsidRDefault="004D1892">
      <w:pPr>
        <w:pStyle w:val="Heading1"/>
      </w:pPr>
      <w:bookmarkStart w:id="3" w:name="_Toc175217448"/>
      <w:bookmarkStart w:id="4" w:name="introduction"/>
      <w:bookmarkEnd w:id="2"/>
      <w:r>
        <w:lastRenderedPageBreak/>
        <w:t>Introduction</w:t>
      </w:r>
      <w:bookmarkEnd w:id="3"/>
    </w:p>
    <w:p w14:paraId="069979B2" w14:textId="77777777" w:rsidR="000B4FCE" w:rsidRDefault="004D1892">
      <w:r>
        <w:t>University timetabling is the process of scheduling resources within the constraints of an academic institution and calendar. At its core, it involves collecting and combining time slots, rooms, students, and other resources while satisfying a multitude of constraints and preferences to achieve a viable outcome.</w:t>
      </w:r>
    </w:p>
    <w:p w14:paraId="069979B3" w14:textId="77777777" w:rsidR="000B4FCE" w:rsidRDefault="004D1892">
      <w:r>
        <w:t>However, the reality of timetabling is far more complicated than this simple definition suggests.</w:t>
      </w:r>
    </w:p>
    <w:p w14:paraId="069979B4" w14:textId="77777777" w:rsidR="000B4FCE" w:rsidRDefault="004D1892">
      <w:r>
        <w:t>Timetablers must juggle numerous hard constraints (e.g., room capacities, pre-assigned times) and soft constraints (e.g., staff preferences, student travel times) to reach a workable solution. The scale of this task, combined with interdependencies between scheduling decisions, makes university timetabling one of the most challenging administrative tasks in higher education (de Werra, 1997).</w:t>
      </w:r>
    </w:p>
    <w:p w14:paraId="069979B5" w14:textId="77777777" w:rsidR="000B4FCE" w:rsidRDefault="004D1892">
      <w:r>
        <w:t xml:space="preserve">Timetables can make or break a university - they shape the </w:t>
      </w:r>
      <w:r>
        <w:rPr>
          <w:i/>
          <w:iCs/>
        </w:rPr>
        <w:t>daily</w:t>
      </w:r>
      <w:r>
        <w:t xml:space="preserve"> experiences of students and staff, influence resource utilisation, and play a significant role in institutional efficiency. The complexity of timetabling stems from various factors:</w:t>
      </w:r>
    </w:p>
    <w:p w14:paraId="069979B6" w14:textId="77777777" w:rsidR="000B4FCE" w:rsidRDefault="004D1892" w:rsidP="00AA23CB">
      <w:pPr>
        <w:numPr>
          <w:ilvl w:val="0"/>
          <w:numId w:val="2"/>
        </w:numPr>
      </w:pPr>
      <w:r>
        <w:rPr>
          <w:b/>
          <w:bCs/>
        </w:rPr>
        <w:t>Scale</w:t>
      </w:r>
      <w:r>
        <w:t>: Tens of thousands of students and activities, and limited resources create a logistical nightmare.</w:t>
      </w:r>
    </w:p>
    <w:p w14:paraId="069979B7" w14:textId="77777777" w:rsidR="000B4FCE" w:rsidRDefault="004D1892" w:rsidP="00AA23CB">
      <w:pPr>
        <w:numPr>
          <w:ilvl w:val="0"/>
          <w:numId w:val="2"/>
        </w:numPr>
      </w:pPr>
      <w:r>
        <w:rPr>
          <w:b/>
          <w:bCs/>
        </w:rPr>
        <w:t>Constraints</w:t>
      </w:r>
      <w:r>
        <w:t>: Juggling hard limits (room capacities) and soft preferences (College desires) is a constant balancing act.</w:t>
      </w:r>
    </w:p>
    <w:p w14:paraId="069979B8" w14:textId="77777777" w:rsidR="000B4FCE" w:rsidRDefault="004D1892" w:rsidP="00AA23CB">
      <w:pPr>
        <w:numPr>
          <w:ilvl w:val="0"/>
          <w:numId w:val="2"/>
        </w:numPr>
      </w:pPr>
      <w:r>
        <w:rPr>
          <w:b/>
          <w:bCs/>
        </w:rPr>
        <w:t>Interdependencies</w:t>
      </w:r>
      <w:r>
        <w:t>: Changes in one part of the schedule can have cascading effects throughout the entire timetable.</w:t>
      </w:r>
    </w:p>
    <w:p w14:paraId="069979B9" w14:textId="77777777" w:rsidR="000B4FCE" w:rsidRDefault="004D1892" w:rsidP="00AA23CB">
      <w:pPr>
        <w:numPr>
          <w:ilvl w:val="0"/>
          <w:numId w:val="2"/>
        </w:numPr>
      </w:pPr>
      <w:r>
        <w:rPr>
          <w:b/>
          <w:bCs/>
        </w:rPr>
        <w:t>Diversity of Needs</w:t>
      </w:r>
      <w:r>
        <w:t>: Different organisational units (colleges, faculties, schools, departments) have varying requirements and preferences.</w:t>
      </w:r>
    </w:p>
    <w:p w14:paraId="069979BA" w14:textId="77777777" w:rsidR="000B4FCE" w:rsidRDefault="004D1892" w:rsidP="00AA23CB">
      <w:pPr>
        <w:numPr>
          <w:ilvl w:val="0"/>
          <w:numId w:val="2"/>
        </w:numPr>
      </w:pPr>
      <w:r>
        <w:rPr>
          <w:b/>
          <w:bCs/>
        </w:rPr>
        <w:t>Optimisation Goals</w:t>
      </w:r>
      <w:r>
        <w:t>: Timetablers must balance efficiency, fairness, and quality of education.</w:t>
      </w:r>
    </w:p>
    <w:p w14:paraId="069979BB" w14:textId="77777777" w:rsidR="000B4FCE" w:rsidRDefault="004D1892">
      <w:r>
        <w:t>While traditional studies on “timetabling” focus heavily on generating or optimising feasible timetables (Bonutti et al., 2012; Ceschia, Di Gaspero and Schaerf, 2023; Rudová, Müller and Murray, 2011) – ensuring no clashes or rule violations – this project explores a different facet: how analysing scheduled timetables can lead to deeper insights and ultimately, improved quality for all stakeholders.</w:t>
      </w:r>
    </w:p>
    <w:p w14:paraId="069979BC" w14:textId="77777777" w:rsidR="000B4FCE" w:rsidRDefault="004D1892">
      <w:pPr>
        <w:pStyle w:val="Heading1"/>
      </w:pPr>
      <w:bookmarkStart w:id="5" w:name="_Toc175217449"/>
      <w:bookmarkStart w:id="6" w:name="background-and-motivation"/>
      <w:bookmarkEnd w:id="4"/>
      <w:r>
        <w:lastRenderedPageBreak/>
        <w:t>Background and Motivation</w:t>
      </w:r>
      <w:bookmarkEnd w:id="5"/>
    </w:p>
    <w:p w14:paraId="069979BD" w14:textId="77777777" w:rsidR="000B4FCE" w:rsidRDefault="004D1892">
      <w:pPr>
        <w:pStyle w:val="Heading2"/>
      </w:pPr>
      <w:bookmarkStart w:id="7" w:name="_Toc175217450"/>
      <w:bookmarkStart w:id="8" w:name="personal"/>
      <w:r>
        <w:t>Personal</w:t>
      </w:r>
      <w:bookmarkEnd w:id="7"/>
    </w:p>
    <w:p w14:paraId="069979BE" w14:textId="56CC986E" w:rsidR="000B4FCE" w:rsidRDefault="004D1892">
      <w:r>
        <w:t xml:space="preserve">Many years </w:t>
      </w:r>
      <w:r w:rsidR="00A7610D">
        <w:t>ago,</w:t>
      </w:r>
      <w:r>
        <w:t xml:space="preserve"> I grappled with the complexities of timetable generation and optimisation, and battled with trying to balance competing, but conflicting demands like maximising room utilisation </w:t>
      </w:r>
      <w:r>
        <w:rPr>
          <w:b/>
          <w:bCs/>
        </w:rPr>
        <w:t>and</w:t>
      </w:r>
      <w:r>
        <w:t xml:space="preserve"> adhering to staff working patterns </w:t>
      </w:r>
      <w:r>
        <w:rPr>
          <w:b/>
          <w:bCs/>
        </w:rPr>
        <w:t>and</w:t>
      </w:r>
      <w:r>
        <w:t xml:space="preserve"> producing a ‘decent’ timetable for the students. It is an </w:t>
      </w:r>
      <w:r>
        <w:rPr>
          <w:i/>
          <w:iCs/>
        </w:rPr>
        <w:t>unwinnable</w:t>
      </w:r>
      <w:r>
        <w:t xml:space="preserve"> battle.</w:t>
      </w:r>
    </w:p>
    <w:p w14:paraId="069979BF" w14:textId="77777777" w:rsidR="000B4FCE" w:rsidRDefault="004D1892">
      <w:r>
        <w:t xml:space="preserve">These experiences and challenges left an indelible mark - highlighting the need for robust tools and metrics to understand and assess timetable quality - a factor which is often overshadowed by the pursuit of mere </w:t>
      </w:r>
      <w:r>
        <w:rPr>
          <w:i/>
          <w:iCs/>
        </w:rPr>
        <w:t>feasibility.</w:t>
      </w:r>
    </w:p>
    <w:p w14:paraId="069979C0" w14:textId="77777777" w:rsidR="000B4FCE" w:rsidRDefault="004D1892">
      <w:r>
        <w:t xml:space="preserve">This project is the result of a </w:t>
      </w:r>
      <w:r>
        <w:rPr>
          <w:i/>
          <w:iCs/>
        </w:rPr>
        <w:t>deliberate clash</w:t>
      </w:r>
      <w:r>
        <w:t xml:space="preserve"> of my professional experiences and data science learning where I aim to deliver a practical solution to a real-world problem.</w:t>
      </w:r>
    </w:p>
    <w:p w14:paraId="069979C1" w14:textId="77777777" w:rsidR="000B4FCE" w:rsidRDefault="004D1892">
      <w:pPr>
        <w:pStyle w:val="Heading2"/>
      </w:pPr>
      <w:bookmarkStart w:id="9" w:name="_Toc175217451"/>
      <w:bookmarkStart w:id="10" w:name="Xaf54ac7dc372c95c91794ffc2720214406d5f58"/>
      <w:bookmarkEnd w:id="8"/>
      <w:r>
        <w:t>Research Gap: Bridging Theory and Practice</w:t>
      </w:r>
      <w:bookmarkEnd w:id="9"/>
    </w:p>
    <w:p w14:paraId="069979C2" w14:textId="77777777" w:rsidR="000B4FCE" w:rsidRDefault="004D1892">
      <w:r>
        <w:t>Much current research into university timetabling centres on combinatorial optimisation (Chen et al., 2021), that is using various sophisticated techniques designed to efficiently generate feasible solutions given a set of constraints. This computationally-driven optimisation research is often referred to as the university course timetabling problem (UCTTP) and is categorised as NP-hard</w:t>
      </w:r>
      <w:r>
        <w:rPr>
          <w:rStyle w:val="FootnoteReference"/>
        </w:rPr>
        <w:footnoteReference w:id="1"/>
      </w:r>
      <w:r>
        <w:t>, meaning finding the absolute “best” timetable is exceptionally challenging (Babaei, Karimpour and Hadidi, 2015; Herres and Schmitz, 2021; Wikipedia contributors, 2024).</w:t>
      </w:r>
    </w:p>
    <w:p w14:paraId="069979C3" w14:textId="77777777" w:rsidR="000B4FCE" w:rsidRDefault="004D1892">
      <w:r>
        <w:t>Consequently, significant effort has been dedicated to developing algorithms like constraint programming (Holm et al., 2022) and local search techniques such as Tabu Search and simulated annealing (Oude Vrielink et al., 2019), aiming to create workable timetables within reasonable timeframes. While crucial for advancing algorithmic development, these idealised scenarios</w:t>
      </w:r>
      <w:r>
        <w:rPr>
          <w:rStyle w:val="FootnoteReference"/>
        </w:rPr>
        <w:footnoteReference w:id="2"/>
      </w:r>
      <w:r>
        <w:t xml:space="preserve"> do not fully capture the dynamic complexity of real-world university timetabling.</w:t>
      </w:r>
    </w:p>
    <w:p w14:paraId="069979C4" w14:textId="77777777" w:rsidR="000B4FCE" w:rsidRDefault="004D1892">
      <w:r>
        <w:t xml:space="preserve">Universities grapple with constantly shifting demands: fluctuating student populations, evolving institutional preferences, resource limitations, and the ever-present need to balance diverse stakeholder needs. These complexities extend beyond simply finding a feasible solution – they necessitate tools to understand the trade-offs inherent in any </w:t>
      </w:r>
      <w:r>
        <w:lastRenderedPageBreak/>
        <w:t>timetable, enabling informed decisions about which “good” outcomes to prioritise (Lindahl, 2017).</w:t>
      </w:r>
    </w:p>
    <w:p w14:paraId="069979C5" w14:textId="77777777" w:rsidR="000B4FCE" w:rsidRDefault="004D1892">
      <w:pPr>
        <w:pStyle w:val="Heading2"/>
      </w:pPr>
      <w:bookmarkStart w:id="11" w:name="_Toc175217452"/>
      <w:bookmarkStart w:id="12" w:name="hypothesisenter-the-graph"/>
      <w:bookmarkEnd w:id="10"/>
      <w:r>
        <w:t>Hypothesis…Enter the Graph</w:t>
      </w:r>
      <w:bookmarkEnd w:id="11"/>
    </w:p>
    <w:p w14:paraId="069979C6" w14:textId="77777777" w:rsidR="000B4FCE" w:rsidRDefault="004D1892">
      <w:r>
        <w:t xml:space="preserve">This is where I believe graph data structures </w:t>
      </w:r>
      <w:r>
        <w:rPr>
          <w:i/>
          <w:iCs/>
        </w:rPr>
        <w:t>could offer unique potential</w:t>
      </w:r>
      <w:r>
        <w:t>.</w:t>
      </w:r>
    </w:p>
    <w:p w14:paraId="069979C7" w14:textId="77777777" w:rsidR="000B4FCE" w:rsidRDefault="004D1892">
      <w:r>
        <w:t>Timetables are inherently about relationships: curriculum linked to lecturers, students connected through shared modules, rooms associated with specific times and capacities. Graph databases excel in this domain, offering a way to unlock insights hidden within the complex web of a university timetable.</w:t>
      </w:r>
    </w:p>
    <w:p w14:paraId="069979C8" w14:textId="77777777" w:rsidR="000B4FCE" w:rsidRDefault="004D1892">
      <w:r>
        <w:t>While algorithms generate optimised solutions, there remains a gap in post-generation analysis – e.g. the ability to delve into a timetable’s nuanced impacts on student and staff experience. Despite the acknowledged importance and impact of factors like room allocation and teaching period distribution, traditional optimisation-focused approaches lack the tools to explore these relationships in depth (Ceschia, Di Gaspero and Schaerf, 2023; Lindahl, 2017; Rudová, Müller and Murray, 2011), particularly in a real-world scenario.</w:t>
      </w:r>
    </w:p>
    <w:p w14:paraId="069979C9" w14:textId="77777777" w:rsidR="000B4FCE" w:rsidRDefault="004D1892">
      <w:r>
        <w:t>This potential for deeper analysis motivates the exploration of graph data structures for enhancing timetable understanding and, ultimately, improving timetable quality for all stakeholders.</w:t>
      </w:r>
    </w:p>
    <w:p w14:paraId="069979CA" w14:textId="77777777" w:rsidR="000B4FCE" w:rsidRDefault="004D1892">
      <w:pPr>
        <w:pStyle w:val="Heading1"/>
      </w:pPr>
      <w:bookmarkStart w:id="13" w:name="_Toc175217453"/>
      <w:bookmarkStart w:id="14" w:name="what-is-a-good-timetable"/>
      <w:bookmarkEnd w:id="12"/>
      <w:bookmarkEnd w:id="6"/>
      <w:r>
        <w:lastRenderedPageBreak/>
        <w:t>What is a “good” timetable?</w:t>
      </w:r>
      <w:bookmarkEnd w:id="13"/>
    </w:p>
    <w:p w14:paraId="069979CB" w14:textId="77777777" w:rsidR="000B4FCE" w:rsidRDefault="004D1892">
      <w:r>
        <w:t>One of the most challenging aspects of university timetabling is defining what constitutes a “good” timetable. Despite best efforts, it is virtually impossible to deliver universal satisfaction from a university timetable. The quality of a timetable is inherently subjective and varies among stakeholders depending on their preferences and the demands on their time.</w:t>
      </w:r>
    </w:p>
    <w:p w14:paraId="069979CC" w14:textId="77777777" w:rsidR="000B4FCE" w:rsidRDefault="004D1892">
      <w:r>
        <w:t>Based on surveys across various institutions, students typically prioritise (Dowland, 2018; Norman, 2022):</w:t>
      </w:r>
    </w:p>
    <w:p w14:paraId="069979CD" w14:textId="77777777" w:rsidR="000B4FCE" w:rsidRDefault="004D1892" w:rsidP="00AA23CB">
      <w:pPr>
        <w:numPr>
          <w:ilvl w:val="0"/>
          <w:numId w:val="3"/>
        </w:numPr>
      </w:pPr>
      <w:r>
        <w:t>A clash-free timetable</w:t>
      </w:r>
    </w:p>
    <w:p w14:paraId="069979CE" w14:textId="77777777" w:rsidR="000B4FCE" w:rsidRDefault="004D1892" w:rsidP="00AA23CB">
      <w:pPr>
        <w:numPr>
          <w:ilvl w:val="0"/>
          <w:numId w:val="3"/>
        </w:numPr>
      </w:pPr>
      <w:r>
        <w:t>Early release of timetables</w:t>
      </w:r>
    </w:p>
    <w:p w14:paraId="069979CF" w14:textId="77777777" w:rsidR="000B4FCE" w:rsidRDefault="004D1892" w:rsidP="00AA23CB">
      <w:pPr>
        <w:numPr>
          <w:ilvl w:val="0"/>
          <w:numId w:val="3"/>
        </w:numPr>
      </w:pPr>
      <w:r>
        <w:t>Clear and accurate information</w:t>
      </w:r>
    </w:p>
    <w:p w14:paraId="069979D0" w14:textId="77777777" w:rsidR="000B4FCE" w:rsidRDefault="004D1892" w:rsidP="00AA23CB">
      <w:pPr>
        <w:numPr>
          <w:ilvl w:val="0"/>
          <w:numId w:val="3"/>
        </w:numPr>
      </w:pPr>
      <w:r>
        <w:t>Full-year timetable availability</w:t>
      </w:r>
    </w:p>
    <w:p w14:paraId="069979D1" w14:textId="77777777" w:rsidR="000B4FCE" w:rsidRDefault="004D1892" w:rsidP="00AA23CB">
      <w:pPr>
        <w:numPr>
          <w:ilvl w:val="0"/>
          <w:numId w:val="3"/>
        </w:numPr>
      </w:pPr>
      <w:r>
        <w:t>Minimal changes after publication</w:t>
      </w:r>
    </w:p>
    <w:p w14:paraId="069979D2" w14:textId="77777777" w:rsidR="000B4FCE" w:rsidRDefault="004D1892" w:rsidP="00AA23CB">
      <w:pPr>
        <w:numPr>
          <w:ilvl w:val="0"/>
          <w:numId w:val="3"/>
        </w:numPr>
      </w:pPr>
      <w:r>
        <w:t>Effective communication of any changes</w:t>
      </w:r>
    </w:p>
    <w:p w14:paraId="069979D3" w14:textId="77777777" w:rsidR="000B4FCE" w:rsidRDefault="004D1892" w:rsidP="00AA23CB">
      <w:pPr>
        <w:numPr>
          <w:ilvl w:val="0"/>
          <w:numId w:val="3"/>
        </w:numPr>
      </w:pPr>
      <w:r>
        <w:t>Balanced distribution of classes</w:t>
      </w:r>
    </w:p>
    <w:p w14:paraId="069979D4" w14:textId="77777777" w:rsidR="000B4FCE" w:rsidRDefault="004D1892">
      <w:r>
        <w:t>The above are easy-to-measure deliverables but they do not address what a ‘good’ timetable should look like; individual stakeholders often have conflicting priorities:</w:t>
      </w:r>
    </w:p>
    <w:p w14:paraId="069979D5" w14:textId="77777777" w:rsidR="000B4FCE" w:rsidRDefault="004D1892" w:rsidP="00AA23CB">
      <w:pPr>
        <w:numPr>
          <w:ilvl w:val="0"/>
          <w:numId w:val="4"/>
        </w:numPr>
      </w:pPr>
      <w:r>
        <w:rPr>
          <w:b/>
          <w:bCs/>
        </w:rPr>
        <w:t>Students</w:t>
      </w:r>
      <w:r>
        <w:t xml:space="preserve"> may prefer learning times that align with their personal commitments (e.g. part-time employment or travel)</w:t>
      </w:r>
    </w:p>
    <w:p w14:paraId="069979D6" w14:textId="77777777" w:rsidR="000B4FCE" w:rsidRDefault="004D1892" w:rsidP="00AA23CB">
      <w:pPr>
        <w:numPr>
          <w:ilvl w:val="0"/>
          <w:numId w:val="4"/>
        </w:numPr>
      </w:pPr>
      <w:r>
        <w:rPr>
          <w:b/>
          <w:bCs/>
        </w:rPr>
        <w:t>Academic staff</w:t>
      </w:r>
      <w:r>
        <w:t xml:space="preserve"> may prefer teaching times that align with their research or personal commitments.</w:t>
      </w:r>
    </w:p>
    <w:p w14:paraId="069979D7" w14:textId="77777777" w:rsidR="000B4FCE" w:rsidRDefault="004D1892" w:rsidP="00AA23CB">
      <w:pPr>
        <w:numPr>
          <w:ilvl w:val="0"/>
          <w:numId w:val="4"/>
        </w:numPr>
      </w:pPr>
      <w:r>
        <w:rPr>
          <w:b/>
          <w:bCs/>
        </w:rPr>
        <w:t>Administrators</w:t>
      </w:r>
      <w:r>
        <w:t xml:space="preserve"> might focus on efficient resource utilisation and institutional sustainability.</w:t>
      </w:r>
    </w:p>
    <w:p w14:paraId="069979D8" w14:textId="77777777" w:rsidR="000B4FCE" w:rsidRDefault="004D1892" w:rsidP="00AA23CB">
      <w:pPr>
        <w:numPr>
          <w:ilvl w:val="0"/>
          <w:numId w:val="4"/>
        </w:numPr>
      </w:pPr>
      <w:r>
        <w:rPr>
          <w:b/>
          <w:bCs/>
        </w:rPr>
        <w:t>Organisational units</w:t>
      </w:r>
      <w:r>
        <w:t xml:space="preserve"> may have specific needs for specialised rooms or equipment.</w:t>
      </w:r>
    </w:p>
    <w:p w14:paraId="069979D9" w14:textId="77777777" w:rsidR="000B4FCE" w:rsidRDefault="004D1892">
      <w:r>
        <w:t>This divergence in preferences and the complex interplay of constraints make it challenging to define and achieve a universally “good” timetable (Lindahl et al., 2018). It is this complexity that sets the stage for this project.</w:t>
      </w:r>
    </w:p>
    <w:p w14:paraId="069979DA" w14:textId="77777777" w:rsidR="000B4FCE" w:rsidRDefault="004D1892">
      <w:pPr>
        <w:pStyle w:val="Heading2"/>
      </w:pPr>
      <w:bookmarkStart w:id="15" w:name="_Toc175217454"/>
      <w:bookmarkStart w:id="16" w:name="consider-these-timetables"/>
      <w:r>
        <w:t>Consider these timetables:</w:t>
      </w:r>
      <w:bookmarkEnd w:id="15"/>
    </w:p>
    <w:p w14:paraId="069979DB" w14:textId="77777777" w:rsidR="000B4FCE" w:rsidRDefault="004D1892" w:rsidP="00AA23CB">
      <w:pPr>
        <w:numPr>
          <w:ilvl w:val="0"/>
          <w:numId w:val="5"/>
        </w:numPr>
      </w:pPr>
      <w:r>
        <w:t>The first timetable is evenly spread over five days.</w:t>
      </w:r>
    </w:p>
    <w:p w14:paraId="069979DC" w14:textId="77777777" w:rsidR="000B4FCE" w:rsidRDefault="004D1892" w:rsidP="00AA23CB">
      <w:pPr>
        <w:numPr>
          <w:ilvl w:val="0"/>
          <w:numId w:val="5"/>
        </w:numPr>
      </w:pPr>
      <w:r>
        <w:t>The second timetable has two days free of activities.</w:t>
      </w:r>
    </w:p>
    <w:p w14:paraId="069979DD" w14:textId="77777777" w:rsidR="000B4FCE" w:rsidRDefault="004D1892" w:rsidP="00AA23CB">
      <w:pPr>
        <w:numPr>
          <w:ilvl w:val="0"/>
          <w:numId w:val="5"/>
        </w:numPr>
      </w:pPr>
      <w:r>
        <w:t>The third timetable has activities on five days, with gaps.</w:t>
      </w:r>
    </w:p>
    <w:p w14:paraId="069979DE" w14:textId="77777777" w:rsidR="000B4FCE" w:rsidRDefault="004D1892">
      <w:r>
        <w:lastRenderedPageBreak/>
        <w:t xml:space="preserve">Which timetable is better? Is any of them ‘good’? The answer is </w:t>
      </w:r>
      <w:r>
        <w:rPr>
          <w:i/>
          <w:iCs/>
        </w:rPr>
        <w:t>it depends!</w:t>
      </w:r>
      <w:r>
        <w:t xml:space="preserve"> or </w:t>
      </w:r>
      <w:r>
        <w:rPr>
          <w:i/>
          <w:iCs/>
        </w:rPr>
        <w:t>none of them!</w:t>
      </w:r>
    </w:p>
    <w:p w14:paraId="069979DF" w14:textId="77777777" w:rsidR="000B4FCE" w:rsidRDefault="004D1892">
      <w:r>
        <w:t>(Click to enlarge)</w:t>
      </w:r>
    </w:p>
    <w:p w14:paraId="3A2D94F7" w14:textId="77777777" w:rsidR="0029345C" w:rsidRDefault="004D1892" w:rsidP="0029345C">
      <w:pPr>
        <w:keepNext/>
      </w:pPr>
      <w:r>
        <w:rPr>
          <w:noProof/>
        </w:rPr>
        <w:drawing>
          <wp:inline distT="0" distB="0" distL="0" distR="0" wp14:anchorId="06998098" wp14:editId="06998099">
            <wp:extent cx="5727700" cy="5131655"/>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images/timetable-week-full.png"/>
                    <pic:cNvPicPr>
                      <a:picLocks noChangeAspect="1" noChangeArrowheads="1"/>
                    </pic:cNvPicPr>
                  </pic:nvPicPr>
                  <pic:blipFill>
                    <a:blip r:embed="rId12"/>
                    <a:stretch>
                      <a:fillRect/>
                    </a:stretch>
                  </pic:blipFill>
                  <pic:spPr bwMode="auto">
                    <a:xfrm>
                      <a:off x="0" y="0"/>
                      <a:ext cx="5727700" cy="5131655"/>
                    </a:xfrm>
                    <a:prstGeom prst="rect">
                      <a:avLst/>
                    </a:prstGeom>
                    <a:noFill/>
                    <a:ln w="9525">
                      <a:noFill/>
                      <a:headEnd/>
                      <a:tailEnd/>
                    </a:ln>
                  </pic:spPr>
                </pic:pic>
              </a:graphicData>
            </a:graphic>
          </wp:inline>
        </w:drawing>
      </w:r>
    </w:p>
    <w:p w14:paraId="069979E0" w14:textId="70D93755" w:rsidR="000B4FCE" w:rsidRDefault="0029345C" w:rsidP="0029345C">
      <w:pPr>
        <w:pStyle w:val="Caption"/>
      </w:pPr>
      <w:r>
        <w:t xml:space="preserve">Figure </w:t>
      </w:r>
      <w:r>
        <w:fldChar w:fldCharType="begin"/>
      </w:r>
      <w:r>
        <w:instrText xml:space="preserve"> SEQ Figure \* ARABIC </w:instrText>
      </w:r>
      <w:r>
        <w:fldChar w:fldCharType="separate"/>
      </w:r>
      <w:r w:rsidR="004D1892">
        <w:rPr>
          <w:noProof/>
        </w:rPr>
        <w:t>1</w:t>
      </w:r>
      <w:r>
        <w:fldChar w:fldCharType="end"/>
      </w:r>
      <w:r>
        <w:t>: Example Timetable 1</w:t>
      </w:r>
    </w:p>
    <w:p w14:paraId="4207EAC9" w14:textId="77777777" w:rsidR="0029345C" w:rsidRDefault="004D1892" w:rsidP="0029345C">
      <w:pPr>
        <w:keepNext/>
      </w:pPr>
      <w:r>
        <w:rPr>
          <w:noProof/>
        </w:rPr>
        <w:lastRenderedPageBreak/>
        <w:drawing>
          <wp:inline distT="0" distB="0" distL="0" distR="0" wp14:anchorId="0699809A" wp14:editId="0699809B">
            <wp:extent cx="5727700" cy="3752446"/>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images/timetable-week-mixed.png"/>
                    <pic:cNvPicPr>
                      <a:picLocks noChangeAspect="1" noChangeArrowheads="1"/>
                    </pic:cNvPicPr>
                  </pic:nvPicPr>
                  <pic:blipFill>
                    <a:blip r:embed="rId13"/>
                    <a:stretch>
                      <a:fillRect/>
                    </a:stretch>
                  </pic:blipFill>
                  <pic:spPr bwMode="auto">
                    <a:xfrm>
                      <a:off x="0" y="0"/>
                      <a:ext cx="5727700" cy="3752446"/>
                    </a:xfrm>
                    <a:prstGeom prst="rect">
                      <a:avLst/>
                    </a:prstGeom>
                    <a:noFill/>
                    <a:ln w="9525">
                      <a:noFill/>
                      <a:headEnd/>
                      <a:tailEnd/>
                    </a:ln>
                  </pic:spPr>
                </pic:pic>
              </a:graphicData>
            </a:graphic>
          </wp:inline>
        </w:drawing>
      </w:r>
    </w:p>
    <w:p w14:paraId="069979E1" w14:textId="2CF7CE6B" w:rsidR="000B4FCE" w:rsidRDefault="0029345C" w:rsidP="0029345C">
      <w:pPr>
        <w:pStyle w:val="Caption"/>
      </w:pPr>
      <w:r>
        <w:t xml:space="preserve">Figure </w:t>
      </w:r>
      <w:r>
        <w:fldChar w:fldCharType="begin"/>
      </w:r>
      <w:r>
        <w:instrText xml:space="preserve"> SEQ Figure \* ARABIC </w:instrText>
      </w:r>
      <w:r>
        <w:fldChar w:fldCharType="separate"/>
      </w:r>
      <w:r w:rsidR="004D1892">
        <w:rPr>
          <w:noProof/>
        </w:rPr>
        <w:t>2</w:t>
      </w:r>
      <w:r>
        <w:fldChar w:fldCharType="end"/>
      </w:r>
      <w:r>
        <w:t>: Example Timetable 2</w:t>
      </w:r>
    </w:p>
    <w:p w14:paraId="4A3F39B5" w14:textId="77777777" w:rsidR="0029345C" w:rsidRDefault="004D1892" w:rsidP="0029345C">
      <w:pPr>
        <w:keepNext/>
      </w:pPr>
      <w:r>
        <w:rPr>
          <w:noProof/>
        </w:rPr>
        <w:lastRenderedPageBreak/>
        <w:drawing>
          <wp:inline distT="0" distB="0" distL="0" distR="0" wp14:anchorId="0699809C" wp14:editId="0699809D">
            <wp:extent cx="5727700" cy="4966005"/>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images/timetable-week-ns.png"/>
                    <pic:cNvPicPr>
                      <a:picLocks noChangeAspect="1" noChangeArrowheads="1"/>
                    </pic:cNvPicPr>
                  </pic:nvPicPr>
                  <pic:blipFill>
                    <a:blip r:embed="rId14"/>
                    <a:stretch>
                      <a:fillRect/>
                    </a:stretch>
                  </pic:blipFill>
                  <pic:spPr bwMode="auto">
                    <a:xfrm>
                      <a:off x="0" y="0"/>
                      <a:ext cx="5727700" cy="4966005"/>
                    </a:xfrm>
                    <a:prstGeom prst="rect">
                      <a:avLst/>
                    </a:prstGeom>
                    <a:noFill/>
                    <a:ln w="9525">
                      <a:noFill/>
                      <a:headEnd/>
                      <a:tailEnd/>
                    </a:ln>
                  </pic:spPr>
                </pic:pic>
              </a:graphicData>
            </a:graphic>
          </wp:inline>
        </w:drawing>
      </w:r>
    </w:p>
    <w:p w14:paraId="069979E2" w14:textId="18DD3142" w:rsidR="000B4FCE" w:rsidRDefault="0029345C" w:rsidP="0029345C">
      <w:pPr>
        <w:pStyle w:val="Caption"/>
      </w:pPr>
      <w:r>
        <w:t xml:space="preserve">Figure </w:t>
      </w:r>
      <w:r>
        <w:fldChar w:fldCharType="begin"/>
      </w:r>
      <w:r>
        <w:instrText xml:space="preserve"> SEQ Figure \* ARABIC </w:instrText>
      </w:r>
      <w:r>
        <w:fldChar w:fldCharType="separate"/>
      </w:r>
      <w:r w:rsidR="004D1892">
        <w:rPr>
          <w:noProof/>
        </w:rPr>
        <w:t>3</w:t>
      </w:r>
      <w:r>
        <w:fldChar w:fldCharType="end"/>
      </w:r>
      <w:r>
        <w:t>: Example Timetable 3</w:t>
      </w:r>
    </w:p>
    <w:p w14:paraId="069979E3" w14:textId="77777777" w:rsidR="000B4FCE" w:rsidRDefault="004D1892">
      <w:pPr>
        <w:pStyle w:val="Heading1"/>
      </w:pPr>
      <w:bookmarkStart w:id="17" w:name="_Toc175217455"/>
      <w:bookmarkStart w:id="18" w:name="project-aims-and-scope"/>
      <w:bookmarkEnd w:id="16"/>
      <w:bookmarkEnd w:id="14"/>
      <w:r>
        <w:lastRenderedPageBreak/>
        <w:t>Project Aims and Scope</w:t>
      </w:r>
      <w:bookmarkEnd w:id="17"/>
    </w:p>
    <w:p w14:paraId="069979E4" w14:textId="77777777" w:rsidR="000B4FCE" w:rsidRDefault="004D1892">
      <w:r>
        <w:t xml:space="preserve">The primary aim of this project is to </w:t>
      </w:r>
      <w:r>
        <w:rPr>
          <w:b/>
          <w:bCs/>
        </w:rPr>
        <w:t>investigate the viability of using graph data structures</w:t>
      </w:r>
      <w:r>
        <w:t xml:space="preserve"> for enhanced timetabling analytics and reporting.</w:t>
      </w:r>
    </w:p>
    <w:p w14:paraId="069979E5" w14:textId="77777777" w:rsidR="000B4FCE" w:rsidRDefault="004D1892">
      <w:pPr>
        <w:pStyle w:val="Heading3"/>
      </w:pPr>
      <w:bookmarkStart w:id="19" w:name="objectives"/>
      <w:r>
        <w:t>Objectives</w:t>
      </w:r>
    </w:p>
    <w:p w14:paraId="069979E6" w14:textId="77777777" w:rsidR="000B4FCE" w:rsidRDefault="000B4FCE"/>
    <w:p w14:paraId="069979E7" w14:textId="77777777" w:rsidR="000B4FCE" w:rsidRDefault="004D1892" w:rsidP="00AA23CB">
      <w:pPr>
        <w:numPr>
          <w:ilvl w:val="0"/>
          <w:numId w:val="6"/>
        </w:numPr>
      </w:pPr>
      <w:r>
        <w:t xml:space="preserve">Designing an </w:t>
      </w:r>
      <w:r>
        <w:rPr>
          <w:b/>
          <w:bCs/>
        </w:rPr>
        <w:t>extensible, system-agnostic graph data model</w:t>
      </w:r>
      <w:r>
        <w:t xml:space="preserve"> for university timetables</w:t>
      </w:r>
    </w:p>
    <w:p w14:paraId="069979E8" w14:textId="77777777" w:rsidR="000B4FCE" w:rsidRDefault="004D1892" w:rsidP="00AA23CB">
      <w:pPr>
        <w:numPr>
          <w:ilvl w:val="0"/>
          <w:numId w:val="6"/>
        </w:numPr>
      </w:pPr>
      <w:r>
        <w:t xml:space="preserve">Developing a </w:t>
      </w:r>
      <w:r>
        <w:rPr>
          <w:b/>
          <w:bCs/>
        </w:rPr>
        <w:t>configurable ETL</w:t>
      </w:r>
      <w:r>
        <w:t xml:space="preserve"> (extract, transform, load) pipeline to transition from relational to graph database representations of timetables</w:t>
      </w:r>
    </w:p>
    <w:p w14:paraId="069979E9" w14:textId="77777777" w:rsidR="000B4FCE" w:rsidRDefault="004D1892" w:rsidP="00AA23CB">
      <w:pPr>
        <w:numPr>
          <w:ilvl w:val="0"/>
          <w:numId w:val="6"/>
        </w:numPr>
      </w:pPr>
      <w:r>
        <w:t xml:space="preserve">Discussing how </w:t>
      </w:r>
      <w:r>
        <w:rPr>
          <w:b/>
          <w:bCs/>
        </w:rPr>
        <w:t>graph-based approaches to timetabling analysis</w:t>
      </w:r>
      <w:r>
        <w:t xml:space="preserve"> could contribute to measuring and improving timetable quality.</w:t>
      </w:r>
    </w:p>
    <w:p w14:paraId="069979EA" w14:textId="610414F9" w:rsidR="000B4FCE" w:rsidRDefault="006B274C">
      <w:r>
        <w:t>To</w:t>
      </w:r>
      <w:r w:rsidR="004D1892">
        <w:t xml:space="preserve"> achieve these objectives, I implement and evaluate a set of proof-of-concept analytical metrics which leverage the graph data model whilst discussing performance capabilities (and limitations) against traditional relational approaches.</w:t>
      </w:r>
    </w:p>
    <w:p w14:paraId="069979EB" w14:textId="77777777" w:rsidR="000B4FCE" w:rsidRDefault="004D1892">
      <w:r>
        <w:t>It is important to note that this project is positioned as a proof-of-concept and exploratory study.</w:t>
      </w:r>
    </w:p>
    <w:p w14:paraId="069979EC" w14:textId="77777777" w:rsidR="000B4FCE" w:rsidRDefault="004D1892">
      <w:r>
        <w:t xml:space="preserve">I will </w:t>
      </w:r>
      <w:r>
        <w:rPr>
          <w:b/>
          <w:bCs/>
        </w:rPr>
        <w:t>not</w:t>
      </w:r>
      <w:r>
        <w:t>:</w:t>
      </w:r>
    </w:p>
    <w:p w14:paraId="069979ED" w14:textId="77777777" w:rsidR="000B4FCE" w:rsidRDefault="004D1892" w:rsidP="00AA23CB">
      <w:pPr>
        <w:numPr>
          <w:ilvl w:val="0"/>
          <w:numId w:val="7"/>
        </w:numPr>
      </w:pPr>
      <w:r>
        <w:t>reinvent a full-scale timetabling system</w:t>
      </w:r>
    </w:p>
    <w:p w14:paraId="069979EE" w14:textId="77777777" w:rsidR="000B4FCE" w:rsidRDefault="004D1892" w:rsidP="00AA23CB">
      <w:pPr>
        <w:numPr>
          <w:ilvl w:val="0"/>
          <w:numId w:val="7"/>
        </w:numPr>
      </w:pPr>
      <w:r>
        <w:t>attempt to optimise real-time timetable generation</w:t>
      </w:r>
    </w:p>
    <w:p w14:paraId="069979EF" w14:textId="77777777" w:rsidR="000B4FCE" w:rsidRDefault="004D1892">
      <w:r>
        <w:t>I will:</w:t>
      </w:r>
    </w:p>
    <w:p w14:paraId="069979F0" w14:textId="77777777" w:rsidR="000B4FCE" w:rsidRDefault="004D1892" w:rsidP="00AA23CB">
      <w:pPr>
        <w:numPr>
          <w:ilvl w:val="0"/>
          <w:numId w:val="8"/>
        </w:numPr>
      </w:pPr>
      <w:r>
        <w:t>focus on the data engineering aspects of transitioning from relational to graph data models</w:t>
      </w:r>
    </w:p>
    <w:p w14:paraId="069979F1" w14:textId="77777777" w:rsidR="000B4FCE" w:rsidRDefault="004D1892" w:rsidP="00AA23CB">
      <w:pPr>
        <w:numPr>
          <w:ilvl w:val="0"/>
          <w:numId w:val="8"/>
        </w:numPr>
      </w:pPr>
      <w:r>
        <w:t>demonstrate the potential of graph-based approaches in the analysis of university timetables</w:t>
      </w:r>
    </w:p>
    <w:p w14:paraId="069979F2" w14:textId="77777777" w:rsidR="000B4FCE" w:rsidRDefault="004D1892" w:rsidP="00AA23CB">
      <w:pPr>
        <w:numPr>
          <w:ilvl w:val="0"/>
          <w:numId w:val="8"/>
        </w:numPr>
      </w:pPr>
      <w:r>
        <w:t>provide a foundation for future analytical work.</w:t>
      </w:r>
    </w:p>
    <w:p w14:paraId="069979F3" w14:textId="77777777" w:rsidR="000B4FCE" w:rsidRDefault="004D1892">
      <w:r>
        <w:t>Let’s graph!</w:t>
      </w:r>
    </w:p>
    <w:p w14:paraId="069979F4" w14:textId="77777777" w:rsidR="000B4FCE" w:rsidRDefault="000B4FCE"/>
    <w:p w14:paraId="7DE5ACC6" w14:textId="77777777" w:rsidR="00677190" w:rsidRDefault="004D1892" w:rsidP="00677190">
      <w:pPr>
        <w:keepNext/>
      </w:pPr>
      <w:r>
        <w:rPr>
          <w:noProof/>
        </w:rPr>
        <w:lastRenderedPageBreak/>
        <w:drawing>
          <wp:inline distT="0" distB="0" distL="0" distR="0" wp14:anchorId="0699809E" wp14:editId="6E27C26D">
            <wp:extent cx="2970479" cy="2574063"/>
            <wp:effectExtent l="0" t="0" r="1905"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01-04-project_files\figure-docx\dot-figure-1.png"/>
                    <pic:cNvPicPr>
                      <a:picLocks noChangeAspect="1" noChangeArrowheads="1"/>
                    </pic:cNvPicPr>
                  </pic:nvPicPr>
                  <pic:blipFill>
                    <a:blip r:embed="rId15"/>
                    <a:stretch>
                      <a:fillRect/>
                    </a:stretch>
                  </pic:blipFill>
                  <pic:spPr bwMode="auto">
                    <a:xfrm>
                      <a:off x="0" y="0"/>
                      <a:ext cx="3010780" cy="2608986"/>
                    </a:xfrm>
                    <a:prstGeom prst="rect">
                      <a:avLst/>
                    </a:prstGeom>
                    <a:noFill/>
                    <a:ln w="9525">
                      <a:noFill/>
                      <a:headEnd/>
                      <a:tailEnd/>
                    </a:ln>
                  </pic:spPr>
                </pic:pic>
              </a:graphicData>
            </a:graphic>
          </wp:inline>
        </w:drawing>
      </w:r>
    </w:p>
    <w:p w14:paraId="069979F6" w14:textId="4F564A62" w:rsidR="000B4FCE" w:rsidRDefault="00677190" w:rsidP="00677190">
      <w:pPr>
        <w:pStyle w:val="Caption"/>
      </w:pPr>
      <w:r>
        <w:t xml:space="preserve">Figure </w:t>
      </w:r>
      <w:r>
        <w:fldChar w:fldCharType="begin"/>
      </w:r>
      <w:r>
        <w:instrText xml:space="preserve"> SEQ Figure \* ARABIC </w:instrText>
      </w:r>
      <w:r>
        <w:fldChar w:fldCharType="separate"/>
      </w:r>
      <w:r w:rsidR="004D1892">
        <w:rPr>
          <w:noProof/>
        </w:rPr>
        <w:t>4</w:t>
      </w:r>
      <w:r>
        <w:fldChar w:fldCharType="end"/>
      </w:r>
      <w:r>
        <w:t xml:space="preserve">: </w:t>
      </w:r>
      <w:r w:rsidRPr="00EF1324">
        <w:t>A randomly generated graph for illustrative purposes</w:t>
      </w:r>
    </w:p>
    <w:p w14:paraId="069979F8" w14:textId="644795EA" w:rsidR="000B4FCE" w:rsidRDefault="000515ED">
      <w:hyperlink r:id="rId16">
        <w:r w:rsidR="004D1892">
          <w:rPr>
            <w:rStyle w:val="Hyperlink"/>
          </w:rPr>
          <w:t>See Appendix for graph generator code</w:t>
        </w:r>
      </w:hyperlink>
    </w:p>
    <w:p w14:paraId="069979F9" w14:textId="77777777" w:rsidR="000B4FCE" w:rsidRDefault="004D1892">
      <w:pPr>
        <w:pStyle w:val="Heading1"/>
      </w:pPr>
      <w:bookmarkStart w:id="20" w:name="_Toc175217456"/>
      <w:bookmarkStart w:id="21" w:name="graph-vs-relational-data-models"/>
      <w:bookmarkEnd w:id="19"/>
      <w:bookmarkEnd w:id="18"/>
      <w:r>
        <w:lastRenderedPageBreak/>
        <w:t>Graph vs Relational Data Models</w:t>
      </w:r>
      <w:bookmarkEnd w:id="20"/>
    </w:p>
    <w:p w14:paraId="069979FA" w14:textId="39912231" w:rsidR="000B4FCE" w:rsidRDefault="004D1892">
      <w:r>
        <w:t xml:space="preserve">As outlined in the </w:t>
      </w:r>
      <w:hyperlink w:anchor="project-aims-and-scope">
        <w:r>
          <w:rPr>
            <w:rStyle w:val="Hyperlink"/>
          </w:rPr>
          <w:t>project aims</w:t>
        </w:r>
      </w:hyperlink>
      <w:r>
        <w:t xml:space="preserve">, my hypothesis is that graph-based approaches have the </w:t>
      </w:r>
      <w:r>
        <w:rPr>
          <w:i/>
          <w:iCs/>
        </w:rPr>
        <w:t>potential</w:t>
      </w:r>
      <w:r>
        <w:t xml:space="preserve"> to offer new insights and efficiencies in timetable analysis. This section will briefly explore the theoretical underpinnings of graph data structures and their application to the domain of university timetabling.</w:t>
      </w:r>
    </w:p>
    <w:p w14:paraId="069979FB" w14:textId="77777777" w:rsidR="000B4FCE" w:rsidRDefault="004D1892">
      <w:pPr>
        <w:pStyle w:val="Heading2"/>
      </w:pPr>
      <w:bookmarkStart w:id="22" w:name="_Toc175217457"/>
      <w:bookmarkStart w:id="23" w:name="relational-models"/>
      <w:r>
        <w:t>Relational Models</w:t>
      </w:r>
      <w:bookmarkEnd w:id="22"/>
    </w:p>
    <w:p w14:paraId="069979FC" w14:textId="77777777" w:rsidR="000B4FCE" w:rsidRDefault="004D1892">
      <w:pPr>
        <w:pStyle w:val="Heading3"/>
      </w:pPr>
      <w:bookmarkStart w:id="24" w:name="Xa034c70be6d15ea2a9283d261efebaf66ed3207"/>
      <w:r>
        <w:t>Tables, Joins and the Limits of Interconnectedness</w:t>
      </w:r>
    </w:p>
    <w:p w14:paraId="069979FD" w14:textId="77777777" w:rsidR="000B4FCE" w:rsidRDefault="004D1892">
      <w:r>
        <w:t>Relational databases, using SQL</w:t>
      </w:r>
      <w:r>
        <w:rPr>
          <w:rStyle w:val="FootnoteReference"/>
        </w:rPr>
        <w:footnoteReference w:id="3"/>
      </w:r>
      <w:r>
        <w:t xml:space="preserve"> as their query language, have long been the go-to for managing data, including timetabling information. They structure data into tables, where rows represent instances of entities (e.g. individual rooms, staff, or students) and columns represent entity attributes (name, capacity, email, etc.).</w:t>
      </w:r>
    </w:p>
    <w:p w14:paraId="069979FE" w14:textId="77777777" w:rsidR="000B4FCE" w:rsidRDefault="004D1892">
      <w:r>
        <w:t>Relationships between these entity tables are established through foreign keys, forming links between tables. This often involves intermediary “relationship” tables to handle the many-to-many nature of timetabling data (e.g., a student attends many activities, and an activity has many students) (Khan et al., 2023;Sokolova, Gómez and Borisoglebskaya, 2020).</w:t>
      </w:r>
    </w:p>
    <w:p w14:paraId="069979FF" w14:textId="77777777" w:rsidR="000B4FCE" w:rsidRDefault="004D1892">
      <w:r>
        <w:t>While robust and well-understood, relational databases start to show their limitations when dealing with the highly interconnected nature of timetables:</w:t>
      </w:r>
    </w:p>
    <w:p w14:paraId="06997A00" w14:textId="77777777" w:rsidR="000B4FCE" w:rsidRDefault="004D1892" w:rsidP="00AA23CB">
      <w:pPr>
        <w:numPr>
          <w:ilvl w:val="0"/>
          <w:numId w:val="9"/>
        </w:numPr>
      </w:pPr>
      <w:r>
        <w:rPr>
          <w:b/>
          <w:bCs/>
        </w:rPr>
        <w:t>Join Complexity</w:t>
      </w:r>
      <w:r>
        <w:t xml:space="preserve">: Even seemingly simple queries, like </w:t>
      </w:r>
      <w:r>
        <w:rPr>
          <w:i/>
          <w:iCs/>
        </w:rPr>
        <w:t>“find students attending a specific lecturer’s class in a particular building,”</w:t>
      </w:r>
      <w:r>
        <w:t xml:space="preserve"> require joining multiple tables. As queries become more nuanced, the number of joins increases, often impacting performance, especially with large datasets.</w:t>
      </w:r>
    </w:p>
    <w:p w14:paraId="527A95B0" w14:textId="586BF1D8" w:rsidR="00007B74" w:rsidRDefault="004D1892" w:rsidP="00677190">
      <w:pPr>
        <w:numPr>
          <w:ilvl w:val="0"/>
          <w:numId w:val="9"/>
        </w:numPr>
      </w:pPr>
      <w:r>
        <w:rPr>
          <w:b/>
          <w:bCs/>
        </w:rPr>
        <w:t>Rigidity</w:t>
      </w:r>
      <w:r>
        <w:t>: Relational databases rely on a predefined schema, making them less adaptable to evolving needs. Adding new entities or relationships is not possible without disrupting existing queries and applications.</w:t>
      </w:r>
    </w:p>
    <w:p w14:paraId="37B0FE81" w14:textId="77777777" w:rsidR="00677190" w:rsidRDefault="004D1892" w:rsidP="00677190">
      <w:pPr>
        <w:keepNext/>
      </w:pPr>
      <w:r>
        <w:rPr>
          <w:noProof/>
        </w:rPr>
        <w:lastRenderedPageBreak/>
        <w:drawing>
          <wp:inline distT="0" distB="0" distL="0" distR="0" wp14:anchorId="069980A0" wp14:editId="069980A1">
            <wp:extent cx="5727700" cy="3091273"/>
            <wp:effectExtent l="0" t="0" r="0" b="0"/>
            <wp:docPr id="52" name="Picture" descr="Example Simple Entity Relationship Diagram"/>
            <wp:cNvGraphicFramePr/>
            <a:graphic xmlns:a="http://schemas.openxmlformats.org/drawingml/2006/main">
              <a:graphicData uri="http://schemas.openxmlformats.org/drawingml/2006/picture">
                <pic:pic xmlns:pic="http://schemas.openxmlformats.org/drawingml/2006/picture">
                  <pic:nvPicPr>
                    <pic:cNvPr id="53" name="Picture" descr="./images/RDB-ER-miro.jpg"/>
                    <pic:cNvPicPr>
                      <a:picLocks noChangeAspect="1" noChangeArrowheads="1"/>
                    </pic:cNvPicPr>
                  </pic:nvPicPr>
                  <pic:blipFill>
                    <a:blip r:embed="rId17"/>
                    <a:stretch>
                      <a:fillRect/>
                    </a:stretch>
                  </pic:blipFill>
                  <pic:spPr bwMode="auto">
                    <a:xfrm>
                      <a:off x="0" y="0"/>
                      <a:ext cx="5727700" cy="3091273"/>
                    </a:xfrm>
                    <a:prstGeom prst="rect">
                      <a:avLst/>
                    </a:prstGeom>
                    <a:noFill/>
                    <a:ln w="9525">
                      <a:noFill/>
                      <a:headEnd/>
                      <a:tailEnd/>
                    </a:ln>
                  </pic:spPr>
                </pic:pic>
              </a:graphicData>
            </a:graphic>
          </wp:inline>
        </w:drawing>
      </w:r>
    </w:p>
    <w:p w14:paraId="06997A02" w14:textId="50ECDF34" w:rsidR="000B4FCE" w:rsidRDefault="00677190" w:rsidP="00677190">
      <w:pPr>
        <w:pStyle w:val="Caption"/>
      </w:pPr>
      <w:r>
        <w:t xml:space="preserve">Figure </w:t>
      </w:r>
      <w:r>
        <w:fldChar w:fldCharType="begin"/>
      </w:r>
      <w:r>
        <w:instrText xml:space="preserve"> SEQ Figure \* ARABIC </w:instrText>
      </w:r>
      <w:r>
        <w:fldChar w:fldCharType="separate"/>
      </w:r>
      <w:r w:rsidR="004D1892">
        <w:rPr>
          <w:noProof/>
        </w:rPr>
        <w:t>5</w:t>
      </w:r>
      <w:r>
        <w:fldChar w:fldCharType="end"/>
      </w:r>
      <w:r>
        <w:t xml:space="preserve">: </w:t>
      </w:r>
      <w:r w:rsidRPr="00793F08">
        <w:t>Example Simple Entity Relationship Diagram</w:t>
      </w:r>
    </w:p>
    <w:p w14:paraId="06997A04" w14:textId="77777777" w:rsidR="000B4FCE" w:rsidRDefault="004D1892">
      <w:pPr>
        <w:pStyle w:val="Heading2"/>
      </w:pPr>
      <w:bookmarkStart w:id="25" w:name="_Toc175217458"/>
      <w:bookmarkStart w:id="26" w:name="graph-models"/>
      <w:bookmarkEnd w:id="24"/>
      <w:bookmarkEnd w:id="23"/>
      <w:r>
        <w:t>Graph Models</w:t>
      </w:r>
      <w:bookmarkEnd w:id="25"/>
    </w:p>
    <w:p w14:paraId="06997A05" w14:textId="77777777" w:rsidR="000B4FCE" w:rsidRDefault="004D1892">
      <w:pPr>
        <w:pStyle w:val="Heading3"/>
      </w:pPr>
      <w:bookmarkStart w:id="27" w:name="embracing-interconnectedness"/>
      <w:r>
        <w:t>Embracing interconnectedness</w:t>
      </w:r>
    </w:p>
    <w:p w14:paraId="06997A06" w14:textId="77777777" w:rsidR="000B4FCE" w:rsidRDefault="004D1892">
      <w:r>
        <w:t>In contrast to the rigid table structure of relational databases, graph databases offer a more intuitive and flexible approach for representing interconnected data like timetables. They utilise:</w:t>
      </w:r>
    </w:p>
    <w:p w14:paraId="06997A07" w14:textId="77777777" w:rsidR="000B4FCE" w:rsidRDefault="004D1892" w:rsidP="00AA23CB">
      <w:pPr>
        <w:numPr>
          <w:ilvl w:val="0"/>
          <w:numId w:val="10"/>
        </w:numPr>
      </w:pPr>
      <w:r>
        <w:rPr>
          <w:b/>
          <w:bCs/>
        </w:rPr>
        <w:t>Nodes</w:t>
      </w:r>
      <w:r>
        <w:t>: Represent entities. These are often the “nouns” like activity, room, staff, student.</w:t>
      </w:r>
    </w:p>
    <w:p w14:paraId="4970BFA8" w14:textId="5E72CC44" w:rsidR="00353289" w:rsidRDefault="004D1892" w:rsidP="00677190">
      <w:pPr>
        <w:numPr>
          <w:ilvl w:val="0"/>
          <w:numId w:val="10"/>
        </w:numPr>
      </w:pPr>
      <w:r>
        <w:rPr>
          <w:b/>
          <w:bCs/>
        </w:rPr>
        <w:t>Edges</w:t>
      </w:r>
      <w:r>
        <w:t>: Represent relationships between nodes. These are often the “verbs” like TAUGHT_BY, ENROLLED_IN, SCHEDULED_AT, OWNED_BY.</w:t>
      </w:r>
    </w:p>
    <w:p w14:paraId="7FFF5681" w14:textId="77777777" w:rsidR="00677190" w:rsidRDefault="004D1892" w:rsidP="00677190">
      <w:pPr>
        <w:keepNext/>
      </w:pPr>
      <w:r>
        <w:rPr>
          <w:noProof/>
        </w:rPr>
        <w:lastRenderedPageBreak/>
        <w:drawing>
          <wp:inline distT="0" distB="0" distL="0" distR="0" wp14:anchorId="069980A2" wp14:editId="069980A3">
            <wp:extent cx="5727700" cy="3221831"/>
            <wp:effectExtent l="0" t="0" r="0" b="0"/>
            <wp:docPr id="57" name="Picture" descr="Simple Graph Data Model"/>
            <wp:cNvGraphicFramePr/>
            <a:graphic xmlns:a="http://schemas.openxmlformats.org/drawingml/2006/main">
              <a:graphicData uri="http://schemas.openxmlformats.org/drawingml/2006/picture">
                <pic:pic xmlns:pic="http://schemas.openxmlformats.org/drawingml/2006/picture">
                  <pic:nvPicPr>
                    <pic:cNvPr id="58" name="Picture" descr="./images/graph-nodes-rels2.png"/>
                    <pic:cNvPicPr>
                      <a:picLocks noChangeAspect="1" noChangeArrowheads="1"/>
                    </pic:cNvPicPr>
                  </pic:nvPicPr>
                  <pic:blipFill>
                    <a:blip r:embed="rId18"/>
                    <a:stretch>
                      <a:fillRect/>
                    </a:stretch>
                  </pic:blipFill>
                  <pic:spPr bwMode="auto">
                    <a:xfrm>
                      <a:off x="0" y="0"/>
                      <a:ext cx="5727700" cy="3221831"/>
                    </a:xfrm>
                    <a:prstGeom prst="rect">
                      <a:avLst/>
                    </a:prstGeom>
                    <a:noFill/>
                    <a:ln w="9525">
                      <a:noFill/>
                      <a:headEnd/>
                      <a:tailEnd/>
                    </a:ln>
                  </pic:spPr>
                </pic:pic>
              </a:graphicData>
            </a:graphic>
          </wp:inline>
        </w:drawing>
      </w:r>
    </w:p>
    <w:p w14:paraId="06997A09" w14:textId="02E03DE8" w:rsidR="000B4FCE" w:rsidRDefault="00677190" w:rsidP="00677190">
      <w:pPr>
        <w:pStyle w:val="Caption"/>
      </w:pPr>
      <w:r>
        <w:t xml:space="preserve">Figure </w:t>
      </w:r>
      <w:r>
        <w:fldChar w:fldCharType="begin"/>
      </w:r>
      <w:r>
        <w:instrText xml:space="preserve"> SEQ Figure \* ARABIC </w:instrText>
      </w:r>
      <w:r>
        <w:fldChar w:fldCharType="separate"/>
      </w:r>
      <w:r w:rsidR="004D1892">
        <w:rPr>
          <w:noProof/>
        </w:rPr>
        <w:t>6</w:t>
      </w:r>
      <w:r>
        <w:fldChar w:fldCharType="end"/>
      </w:r>
      <w:r>
        <w:t xml:space="preserve">: </w:t>
      </w:r>
      <w:r w:rsidRPr="00D2342D">
        <w:t>Simple Graph Data Model</w:t>
      </w:r>
    </w:p>
    <w:p w14:paraId="06997A0B" w14:textId="77777777" w:rsidR="000B4FCE" w:rsidRDefault="004D1892">
      <w:r>
        <w:t>This node-and-edge structure inherently reflects how timetabling elements connect. Instead of relying on cumbersome joins, relationships are directly encoded in the data model itself. This results in several advantages:</w:t>
      </w:r>
    </w:p>
    <w:p w14:paraId="06997A0C" w14:textId="77777777" w:rsidR="000B4FCE" w:rsidRDefault="004D1892" w:rsidP="00AA23CB">
      <w:pPr>
        <w:numPr>
          <w:ilvl w:val="0"/>
          <w:numId w:val="11"/>
        </w:numPr>
      </w:pPr>
      <w:r>
        <w:rPr>
          <w:b/>
          <w:bCs/>
        </w:rPr>
        <w:t>Natural Representation</w:t>
      </w:r>
      <w:r>
        <w:t>: Graph databases visually and conceptually mirror the relationships inherent in timetables, making them easier to understand and query.</w:t>
      </w:r>
    </w:p>
    <w:p w14:paraId="06997A0D" w14:textId="77777777" w:rsidR="000B4FCE" w:rsidRDefault="004D1892" w:rsidP="00AA23CB">
      <w:pPr>
        <w:numPr>
          <w:ilvl w:val="0"/>
          <w:numId w:val="11"/>
        </w:numPr>
      </w:pPr>
      <w:r>
        <w:rPr>
          <w:b/>
          <w:bCs/>
        </w:rPr>
        <w:t>Relationship-Centric Queries</w:t>
      </w:r>
      <w:r>
        <w:t>: Graph databases are optimised for traversing and analysing relationships. Queries that would require multiple joins in a relational database often become significantly simpler and faster in a graph database.</w:t>
      </w:r>
    </w:p>
    <w:p w14:paraId="06997A0E" w14:textId="77777777" w:rsidR="000B4FCE" w:rsidRDefault="004D1892" w:rsidP="00AA23CB">
      <w:pPr>
        <w:numPr>
          <w:ilvl w:val="0"/>
          <w:numId w:val="11"/>
        </w:numPr>
      </w:pPr>
      <w:r>
        <w:rPr>
          <w:b/>
          <w:bCs/>
        </w:rPr>
        <w:t>Flexibility</w:t>
      </w:r>
      <w:r>
        <w:t>: The schema-less or schema-optional nature of most graph databases allows for greater flexibility in data modeling. New entities or relationships can be added effortlessly without impacting existing structures or queries (Nan and Bai, 2019; Webber, Eifrem and Robinson, 2013).</w:t>
      </w:r>
    </w:p>
    <w:p w14:paraId="06997A0F" w14:textId="77777777" w:rsidR="000B4FCE" w:rsidRDefault="004D1892">
      <w:pPr>
        <w:pStyle w:val="Heading2"/>
      </w:pPr>
      <w:bookmarkStart w:id="28" w:name="_Toc175217459"/>
      <w:bookmarkStart w:id="29" w:name="comparing-queries"/>
      <w:bookmarkEnd w:id="27"/>
      <w:bookmarkEnd w:id="26"/>
      <w:r>
        <w:t>Comparing queries</w:t>
      </w:r>
      <w:bookmarkEnd w:id="28"/>
    </w:p>
    <w:p w14:paraId="06997A10" w14:textId="77777777" w:rsidR="000B4FCE" w:rsidRDefault="004D1892">
      <w:r>
        <w:rPr>
          <w:b/>
          <w:bCs/>
        </w:rPr>
        <w:t>Example Insight</w:t>
      </w:r>
      <w:r>
        <w:t>: Find all students attending a specific lecturer’s class in a particular building</w:t>
      </w:r>
    </w:p>
    <w:p w14:paraId="06997A11" w14:textId="77777777" w:rsidR="000B4FCE" w:rsidRDefault="004D1892">
      <w:r>
        <w:t>Representative queries have been written in SQL and Cypher to find this insight. The SQL query is much longer and requires six joins, each coming at a computational cost.</w:t>
      </w:r>
    </w:p>
    <w:p w14:paraId="06997A12" w14:textId="77777777" w:rsidR="000B4FCE" w:rsidRDefault="004D1892">
      <w:pPr>
        <w:pStyle w:val="Heading3"/>
      </w:pPr>
      <w:bookmarkStart w:id="30" w:name="sql-query"/>
      <w:r>
        <w:t>SQL Query</w:t>
      </w:r>
    </w:p>
    <w:p w14:paraId="06997A13" w14:textId="77777777" w:rsidR="000B4FCE" w:rsidRDefault="004D1892">
      <w:pPr>
        <w:pStyle w:val="SourceCode"/>
      </w:pPr>
      <w:r>
        <w:t>SELECT DISTINCT ss.[FirstName], ss.[LastName], ss.[Email]</w:t>
      </w:r>
      <w:r>
        <w:br/>
        <w:t>FROM [RDB_MAIN2223].[rdowner].[V_STUDENTSET] ss</w:t>
      </w:r>
      <w:r>
        <w:br/>
        <w:t>INNER JOIN [RDB_MAIN2223].[rdowner].[V_ACTIVITY_STUDENTSET] acts ON ss.[Id] = acts.[S</w:t>
      </w:r>
      <w:r>
        <w:lastRenderedPageBreak/>
        <w:t>tudentSetId]</w:t>
      </w:r>
      <w:r>
        <w:br/>
        <w:t>INNER JOIN [RDB_MAIN2223].[rdowner].[V_ACTIVITY] a ON acts.[ActivityId] = a.[Id]</w:t>
      </w:r>
      <w:r>
        <w:br/>
        <w:t>INNER JOIN [RDB_MAIN2223].[rdowner].[V_ACTIVITY_LOCATION] al ON a.[Id] = al.[ActivityId]</w:t>
      </w:r>
      <w:r>
        <w:br/>
        <w:t>INNER JOIN [RDB_MAIN2223].[rdowner].[V_LOCATION] l ON al.[LocationId] = l.[Id]</w:t>
      </w:r>
      <w:r>
        <w:br/>
        <w:t xml:space="preserve">INNER JOIN [RDB_MAIN2223].[rdowner].[V_BUILDING] b ON l.[BuildingId] = b.[Id] </w:t>
      </w:r>
      <w:r>
        <w:br/>
        <w:t>INNER JOIN [RDB_MAIN2223].[rdowner].[V_ACTIVITY_STAFF] ast ON a.[Id] = ast.[ActivityId]</w:t>
      </w:r>
      <w:r>
        <w:br/>
        <w:t xml:space="preserve">WHERE ast.[StaffId] = 'StaffID'  </w:t>
      </w:r>
      <w:r>
        <w:br/>
        <w:t xml:space="preserve">  AND b.[Name] = 'BuildingName'; </w:t>
      </w:r>
    </w:p>
    <w:p w14:paraId="06997A14" w14:textId="77777777" w:rsidR="000B4FCE" w:rsidRDefault="004D1892">
      <w:pPr>
        <w:pStyle w:val="Heading3"/>
      </w:pPr>
      <w:bookmarkStart w:id="31" w:name="cypher-query"/>
      <w:bookmarkEnd w:id="30"/>
      <w:r>
        <w:t>Cypher Query</w:t>
      </w:r>
    </w:p>
    <w:p w14:paraId="06997A15" w14:textId="77777777" w:rsidR="000B4FCE" w:rsidRDefault="004D1892">
      <w:r>
        <w:t>In contrast, the Cypher query pattern is much simpler - written in one line (MATCH pattern). The query is more intuitive and easier to understand, especially for those unfamiliar with the database schema.</w:t>
      </w:r>
    </w:p>
    <w:p w14:paraId="06997A16" w14:textId="77777777" w:rsidR="000B4FCE" w:rsidRDefault="004D1892">
      <w:pPr>
        <w:pStyle w:val="SourceCode"/>
      </w:pPr>
      <w:r>
        <w:br/>
        <w:t xml:space="preserve">MATCH (s:Student)-[:ATTENDS]-&gt;(a:Activity)&lt;-[:TEACHES_ON]-(st:Staff), </w:t>
      </w:r>
      <w:r>
        <w:br/>
        <w:t xml:space="preserve">      (a:Activity)-[:TAKES_PLACE_IN]-&gt;(r:Room)</w:t>
      </w:r>
      <w:r>
        <w:br/>
        <w:t>WHERE st.last_name = "LecturerLastName" AND r.building = "BuildingName"</w:t>
      </w:r>
      <w:r>
        <w:br/>
        <w:t xml:space="preserve">RETURN s.first_name, s.last_name, s.email </w:t>
      </w:r>
    </w:p>
    <w:p w14:paraId="06997A17" w14:textId="77777777" w:rsidR="000B4FCE" w:rsidRDefault="004D1892">
      <w:pPr>
        <w:pStyle w:val="Heading2"/>
      </w:pPr>
      <w:bookmarkStart w:id="32" w:name="_Toc175217460"/>
      <w:bookmarkStart w:id="33" w:name="key-differences-and-implications"/>
      <w:bookmarkEnd w:id="31"/>
      <w:bookmarkEnd w:id="29"/>
      <w:r>
        <w:t>Key Differences and Implications</w:t>
      </w:r>
      <w:bookmarkEnd w:id="32"/>
    </w:p>
    <w:p w14:paraId="203D911E" w14:textId="2BF57983" w:rsidR="00677190" w:rsidRDefault="00677190" w:rsidP="00677190">
      <w:pPr>
        <w:pStyle w:val="Caption"/>
        <w:keepNext/>
      </w:pPr>
      <w:r>
        <w:t xml:space="preserve">Table </w:t>
      </w:r>
      <w:r>
        <w:fldChar w:fldCharType="begin"/>
      </w:r>
      <w:r>
        <w:instrText xml:space="preserve"> SEQ Table \* ARABIC </w:instrText>
      </w:r>
      <w:r>
        <w:fldChar w:fldCharType="separate"/>
      </w:r>
      <w:r w:rsidR="00070B79">
        <w:rPr>
          <w:noProof/>
        </w:rPr>
        <w:t>2</w:t>
      </w:r>
      <w:r>
        <w:fldChar w:fldCharType="end"/>
      </w:r>
      <w:r>
        <w:t>: R</w:t>
      </w:r>
      <w:r w:rsidRPr="002A18BF">
        <w:t>DBS and Graph</w:t>
      </w:r>
      <w:r>
        <w:t xml:space="preserve"> Comparison</w:t>
      </w:r>
    </w:p>
    <w:tbl>
      <w:tblPr>
        <w:tblStyle w:val="Style1"/>
        <w:tblW w:w="5000" w:type="pct"/>
        <w:tblLayout w:type="fixed"/>
        <w:tblLook w:val="0020" w:firstRow="1" w:lastRow="0" w:firstColumn="0" w:lastColumn="0" w:noHBand="0" w:noVBand="0"/>
      </w:tblPr>
      <w:tblGrid>
        <w:gridCol w:w="2254"/>
        <w:gridCol w:w="3005"/>
        <w:gridCol w:w="3757"/>
      </w:tblGrid>
      <w:tr w:rsidR="000B4FCE" w14:paraId="06997A1B" w14:textId="77777777" w:rsidTr="00353289">
        <w:trPr>
          <w:cnfStyle w:val="100000000000" w:firstRow="1" w:lastRow="0" w:firstColumn="0" w:lastColumn="0" w:oddVBand="0" w:evenVBand="0" w:oddHBand="0" w:evenHBand="0" w:firstRowFirstColumn="0" w:firstRowLastColumn="0" w:lastRowFirstColumn="0" w:lastRowLastColumn="0"/>
        </w:trPr>
        <w:tc>
          <w:tcPr>
            <w:tcW w:w="2254" w:type="dxa"/>
          </w:tcPr>
          <w:p w14:paraId="06997A18" w14:textId="77777777" w:rsidR="000B4FCE" w:rsidRDefault="004D1892">
            <w:r>
              <w:t>Feature</w:t>
            </w:r>
          </w:p>
        </w:tc>
        <w:tc>
          <w:tcPr>
            <w:tcW w:w="3005" w:type="dxa"/>
          </w:tcPr>
          <w:p w14:paraId="06997A19" w14:textId="77777777" w:rsidR="000B4FCE" w:rsidRDefault="004D1892">
            <w:r>
              <w:t>Relational Model</w:t>
            </w:r>
          </w:p>
        </w:tc>
        <w:tc>
          <w:tcPr>
            <w:tcW w:w="3757" w:type="dxa"/>
          </w:tcPr>
          <w:p w14:paraId="06997A1A" w14:textId="77777777" w:rsidR="000B4FCE" w:rsidRDefault="004D1892">
            <w:r>
              <w:t>Graph Model</w:t>
            </w:r>
          </w:p>
        </w:tc>
      </w:tr>
      <w:tr w:rsidR="000B4FCE" w14:paraId="06997A1F" w14:textId="77777777" w:rsidTr="00353289">
        <w:tc>
          <w:tcPr>
            <w:tcW w:w="2254" w:type="dxa"/>
          </w:tcPr>
          <w:p w14:paraId="06997A1C" w14:textId="77777777" w:rsidR="000B4FCE" w:rsidRDefault="004D1892">
            <w:r>
              <w:t>Data Structure</w:t>
            </w:r>
          </w:p>
        </w:tc>
        <w:tc>
          <w:tcPr>
            <w:tcW w:w="3005" w:type="dxa"/>
          </w:tcPr>
          <w:p w14:paraId="06997A1D" w14:textId="77777777" w:rsidR="000B4FCE" w:rsidRDefault="004D1892">
            <w:r>
              <w:t>Tables with rows and columns</w:t>
            </w:r>
          </w:p>
        </w:tc>
        <w:tc>
          <w:tcPr>
            <w:tcW w:w="3757" w:type="dxa"/>
          </w:tcPr>
          <w:p w14:paraId="06997A1E" w14:textId="77777777" w:rsidR="000B4FCE" w:rsidRDefault="004D1892">
            <w:r>
              <w:t>Nodes and edges</w:t>
            </w:r>
          </w:p>
        </w:tc>
      </w:tr>
      <w:tr w:rsidR="000B4FCE" w14:paraId="06997A23" w14:textId="77777777" w:rsidTr="00353289">
        <w:tc>
          <w:tcPr>
            <w:tcW w:w="2254" w:type="dxa"/>
          </w:tcPr>
          <w:p w14:paraId="06997A20" w14:textId="77777777" w:rsidR="000B4FCE" w:rsidRDefault="004D1892">
            <w:r>
              <w:t>Schema</w:t>
            </w:r>
          </w:p>
        </w:tc>
        <w:tc>
          <w:tcPr>
            <w:tcW w:w="3005" w:type="dxa"/>
          </w:tcPr>
          <w:p w14:paraId="06997A21" w14:textId="77777777" w:rsidR="000B4FCE" w:rsidRDefault="004D1892">
            <w:r>
              <w:t>Rigid, predefined</w:t>
            </w:r>
          </w:p>
        </w:tc>
        <w:tc>
          <w:tcPr>
            <w:tcW w:w="3757" w:type="dxa"/>
          </w:tcPr>
          <w:p w14:paraId="06997A22" w14:textId="77777777" w:rsidR="000B4FCE" w:rsidRDefault="004D1892">
            <w:r>
              <w:t>Flexible, schema-less or schema-optional</w:t>
            </w:r>
          </w:p>
        </w:tc>
      </w:tr>
      <w:tr w:rsidR="000B4FCE" w14:paraId="06997A27" w14:textId="77777777" w:rsidTr="00353289">
        <w:tc>
          <w:tcPr>
            <w:tcW w:w="2254" w:type="dxa"/>
          </w:tcPr>
          <w:p w14:paraId="06997A24" w14:textId="77777777" w:rsidR="000B4FCE" w:rsidRDefault="004D1892">
            <w:r>
              <w:t>Relationship Handling</w:t>
            </w:r>
          </w:p>
        </w:tc>
        <w:tc>
          <w:tcPr>
            <w:tcW w:w="3005" w:type="dxa"/>
          </w:tcPr>
          <w:p w14:paraId="06997A25" w14:textId="77777777" w:rsidR="000B4FCE" w:rsidRDefault="004D1892">
            <w:r>
              <w:t>Foreign keys, joins</w:t>
            </w:r>
          </w:p>
        </w:tc>
        <w:tc>
          <w:tcPr>
            <w:tcW w:w="3757" w:type="dxa"/>
          </w:tcPr>
          <w:p w14:paraId="06997A26" w14:textId="77777777" w:rsidR="000B4FCE" w:rsidRDefault="004D1892">
            <w:r>
              <w:t>Direct connections (edges)</w:t>
            </w:r>
          </w:p>
        </w:tc>
      </w:tr>
      <w:tr w:rsidR="000B4FCE" w14:paraId="06997A2B" w14:textId="77777777" w:rsidTr="00353289">
        <w:tc>
          <w:tcPr>
            <w:tcW w:w="2254" w:type="dxa"/>
          </w:tcPr>
          <w:p w14:paraId="06997A28" w14:textId="77777777" w:rsidR="000B4FCE" w:rsidRDefault="004D1892">
            <w:r>
              <w:t>Query Performance</w:t>
            </w:r>
          </w:p>
        </w:tc>
        <w:tc>
          <w:tcPr>
            <w:tcW w:w="3005" w:type="dxa"/>
          </w:tcPr>
          <w:p w14:paraId="06997A29" w14:textId="77777777" w:rsidR="000B4FCE" w:rsidRDefault="004D1892">
            <w:r>
              <w:t>Can be slow for relationship-heavy queries</w:t>
            </w:r>
          </w:p>
        </w:tc>
        <w:tc>
          <w:tcPr>
            <w:tcW w:w="3757" w:type="dxa"/>
          </w:tcPr>
          <w:p w14:paraId="06997A2A" w14:textId="77777777" w:rsidR="000B4FCE" w:rsidRDefault="004D1892">
            <w:r>
              <w:t>Optimised for traversing relationships, potentially faster</w:t>
            </w:r>
          </w:p>
        </w:tc>
      </w:tr>
      <w:tr w:rsidR="000B4FCE" w14:paraId="06997A2F" w14:textId="77777777" w:rsidTr="00353289">
        <w:tc>
          <w:tcPr>
            <w:tcW w:w="2254" w:type="dxa"/>
          </w:tcPr>
          <w:p w14:paraId="06997A2C" w14:textId="77777777" w:rsidR="000B4FCE" w:rsidRDefault="004D1892">
            <w:r>
              <w:t>Data Modeling</w:t>
            </w:r>
          </w:p>
        </w:tc>
        <w:tc>
          <w:tcPr>
            <w:tcW w:w="3005" w:type="dxa"/>
          </w:tcPr>
          <w:p w14:paraId="06997A2D" w14:textId="77777777" w:rsidR="000B4FCE" w:rsidRDefault="004D1892">
            <w:r>
              <w:t>Less intuitive for interconnected data</w:t>
            </w:r>
          </w:p>
        </w:tc>
        <w:tc>
          <w:tcPr>
            <w:tcW w:w="3757" w:type="dxa"/>
          </w:tcPr>
          <w:p w14:paraId="06997A2E" w14:textId="77777777" w:rsidR="000B4FCE" w:rsidRDefault="004D1892">
            <w:r>
              <w:t>Naturally represents complex relationships</w:t>
            </w:r>
          </w:p>
        </w:tc>
      </w:tr>
      <w:tr w:rsidR="000B4FCE" w14:paraId="06997A33" w14:textId="77777777" w:rsidTr="00353289">
        <w:tc>
          <w:tcPr>
            <w:tcW w:w="2254" w:type="dxa"/>
          </w:tcPr>
          <w:p w14:paraId="06997A30" w14:textId="77777777" w:rsidR="000B4FCE" w:rsidRDefault="004D1892">
            <w:r>
              <w:t>Adaptability</w:t>
            </w:r>
          </w:p>
        </w:tc>
        <w:tc>
          <w:tcPr>
            <w:tcW w:w="3005" w:type="dxa"/>
          </w:tcPr>
          <w:p w14:paraId="06997A31" w14:textId="77777777" w:rsidR="000B4FCE" w:rsidRDefault="004D1892">
            <w:r>
              <w:t>Less adaptable to schema changes</w:t>
            </w:r>
          </w:p>
        </w:tc>
        <w:tc>
          <w:tcPr>
            <w:tcW w:w="3757" w:type="dxa"/>
          </w:tcPr>
          <w:p w14:paraId="06997A32" w14:textId="77777777" w:rsidR="000B4FCE" w:rsidRDefault="004D1892">
            <w:r>
              <w:t>More flexible, accommodates evolving data needs</w:t>
            </w:r>
          </w:p>
        </w:tc>
      </w:tr>
    </w:tbl>
    <w:p w14:paraId="4AB248AA" w14:textId="77777777" w:rsidR="00353289" w:rsidRDefault="00353289"/>
    <w:p w14:paraId="06997A34" w14:textId="40244686" w:rsidR="000B4FCE" w:rsidRDefault="004D1892">
      <w:r>
        <w:t>These advantages position graph databases as a powerful tool for uncovering insights hidden within complex, interconnected datasets like university timetables.</w:t>
      </w:r>
    </w:p>
    <w:p w14:paraId="06997A35" w14:textId="77777777" w:rsidR="000B4FCE" w:rsidRDefault="004D1892">
      <w:pPr>
        <w:pStyle w:val="Heading1"/>
      </w:pPr>
      <w:bookmarkStart w:id="34" w:name="_Graph_Data_Model"/>
      <w:bookmarkStart w:id="35" w:name="_Toc175217461"/>
      <w:bookmarkStart w:id="36" w:name="graph-data-model-for-timetabling"/>
      <w:bookmarkEnd w:id="33"/>
      <w:bookmarkEnd w:id="21"/>
      <w:bookmarkEnd w:id="34"/>
      <w:r>
        <w:lastRenderedPageBreak/>
        <w:t>Graph Data Model for Timetabling</w:t>
      </w:r>
      <w:bookmarkEnd w:id="35"/>
    </w:p>
    <w:p w14:paraId="06997A36" w14:textId="77777777" w:rsidR="000B4FCE" w:rsidRDefault="004D1892">
      <w:r>
        <w:t>Having discussed advantages of graph databases for representing interconnected data, this section delves into the specifics of a proposed graph data model tailored for university timetabling.</w:t>
      </w:r>
    </w:p>
    <w:p w14:paraId="06997A37" w14:textId="77777777" w:rsidR="000B4FCE" w:rsidRDefault="004D1892">
      <w:pPr>
        <w:pStyle w:val="Heading2"/>
      </w:pPr>
      <w:bookmarkStart w:id="37" w:name="_Toc175217462"/>
      <w:bookmarkStart w:id="38" w:name="an-iterative-approach"/>
      <w:r>
        <w:t>An Iterative Approach</w:t>
      </w:r>
      <w:bookmarkEnd w:id="37"/>
    </w:p>
    <w:p w14:paraId="06997A38" w14:textId="77777777" w:rsidR="000B4FCE" w:rsidRDefault="004D1892">
      <w:r>
        <w:t>Due to flexibility, creating graph data models is an iterative process: design -&gt; build -&gt; test -&gt; review -&gt; revise -&gt; …and repeat.</w:t>
      </w:r>
    </w:p>
    <w:p w14:paraId="06997A39" w14:textId="77777777" w:rsidR="000B4FCE" w:rsidRDefault="004D1892">
      <w:r>
        <w:t xml:space="preserve">My first model was small in scope, incorporating </w:t>
      </w:r>
      <w:r>
        <w:rPr>
          <w:i/>
          <w:iCs/>
        </w:rPr>
        <w:t>minimal</w:t>
      </w:r>
      <w:r>
        <w:t xml:space="preserve"> nodes and properties in an MVP</w:t>
      </w:r>
      <w:r>
        <w:rPr>
          <w:rStyle w:val="FootnoteReference"/>
        </w:rPr>
        <w:footnoteReference w:id="4"/>
      </w:r>
      <w:r>
        <w:t xml:space="preserve"> approach. Eventually, my expanded model was created in a cloud-instance of Neo4j Aura.</w:t>
      </w:r>
    </w:p>
    <w:p w14:paraId="06997A3A" w14:textId="77777777" w:rsidR="000B4FCE" w:rsidRDefault="004D1892">
      <w:pPr>
        <w:pStyle w:val="Heading2"/>
      </w:pPr>
      <w:bookmarkStart w:id="39" w:name="_Toc175217463"/>
      <w:bookmarkStart w:id="40" w:name="core-nodes---building-blocks"/>
      <w:bookmarkEnd w:id="38"/>
      <w:r>
        <w:t>Core Nodes - Building Blocks</w:t>
      </w:r>
      <w:bookmarkEnd w:id="39"/>
    </w:p>
    <w:p w14:paraId="06997A3B" w14:textId="77777777" w:rsidR="000B4FCE" w:rsidRDefault="004D1892">
      <w:r>
        <w:t>At its core, the timetable model revolves around four key entities represented as nodes:</w:t>
      </w:r>
    </w:p>
    <w:p w14:paraId="1587C01C" w14:textId="0CA5AF14" w:rsidR="0079249F" w:rsidRDefault="0079249F" w:rsidP="0079249F">
      <w:pPr>
        <w:pStyle w:val="Caption"/>
        <w:keepNext/>
      </w:pPr>
      <w:r>
        <w:t xml:space="preserve">Table </w:t>
      </w:r>
      <w:r>
        <w:fldChar w:fldCharType="begin"/>
      </w:r>
      <w:r>
        <w:instrText xml:space="preserve"> SEQ Table \* ARABIC </w:instrText>
      </w:r>
      <w:r>
        <w:fldChar w:fldCharType="separate"/>
      </w:r>
      <w:r w:rsidR="00070B79">
        <w:rPr>
          <w:noProof/>
        </w:rPr>
        <w:t>3</w:t>
      </w:r>
      <w:r>
        <w:fldChar w:fldCharType="end"/>
      </w:r>
      <w:r>
        <w:t>: Timetable Nodes</w:t>
      </w:r>
    </w:p>
    <w:tbl>
      <w:tblPr>
        <w:tblStyle w:val="Style1"/>
        <w:tblW w:w="0" w:type="auto"/>
        <w:tblLook w:val="0020" w:firstRow="1" w:lastRow="0" w:firstColumn="0" w:lastColumn="0" w:noHBand="0" w:noVBand="0"/>
      </w:tblPr>
      <w:tblGrid>
        <w:gridCol w:w="1032"/>
        <w:gridCol w:w="1310"/>
        <w:gridCol w:w="2235"/>
        <w:gridCol w:w="1224"/>
      </w:tblGrid>
      <w:tr w:rsidR="000B4FCE" w14:paraId="06997A40" w14:textId="77777777" w:rsidTr="0079249F">
        <w:trPr>
          <w:cnfStyle w:val="100000000000" w:firstRow="1" w:lastRow="0" w:firstColumn="0" w:lastColumn="0" w:oddVBand="0" w:evenVBand="0" w:oddHBand="0" w:evenHBand="0" w:firstRowFirstColumn="0" w:firstRowLastColumn="0" w:lastRowFirstColumn="0" w:lastRowLastColumn="0"/>
        </w:trPr>
        <w:tc>
          <w:tcPr>
            <w:tcW w:w="0" w:type="auto"/>
          </w:tcPr>
          <w:p w14:paraId="06997A3C" w14:textId="77777777" w:rsidR="000B4FCE" w:rsidRDefault="004D1892">
            <w:r>
              <w:t>Node</w:t>
            </w:r>
          </w:p>
        </w:tc>
        <w:tc>
          <w:tcPr>
            <w:tcW w:w="0" w:type="auto"/>
          </w:tcPr>
          <w:p w14:paraId="06997A3D" w14:textId="77777777" w:rsidR="000B4FCE" w:rsidRDefault="004D1892">
            <w:r>
              <w:t>Property</w:t>
            </w:r>
          </w:p>
        </w:tc>
        <w:tc>
          <w:tcPr>
            <w:tcW w:w="0" w:type="auto"/>
          </w:tcPr>
          <w:p w14:paraId="06997A3E" w14:textId="77777777" w:rsidR="000B4FCE" w:rsidRDefault="004D1892">
            <w:r>
              <w:t>Description</w:t>
            </w:r>
          </w:p>
        </w:tc>
        <w:tc>
          <w:tcPr>
            <w:tcW w:w="0" w:type="auto"/>
          </w:tcPr>
          <w:p w14:paraId="06997A3F" w14:textId="77777777" w:rsidR="000B4FCE" w:rsidRDefault="004D1892">
            <w:r>
              <w:t>Data Type</w:t>
            </w:r>
          </w:p>
        </w:tc>
      </w:tr>
      <w:tr w:rsidR="000B4FCE" w14:paraId="06997A45" w14:textId="77777777" w:rsidTr="0079249F">
        <w:tc>
          <w:tcPr>
            <w:tcW w:w="0" w:type="auto"/>
          </w:tcPr>
          <w:p w14:paraId="06997A41" w14:textId="77777777" w:rsidR="000B4FCE" w:rsidRDefault="004D1892">
            <w:r>
              <w:t>Student</w:t>
            </w:r>
          </w:p>
        </w:tc>
        <w:tc>
          <w:tcPr>
            <w:tcW w:w="0" w:type="auto"/>
          </w:tcPr>
          <w:p w14:paraId="06997A42" w14:textId="77777777" w:rsidR="000B4FCE" w:rsidRDefault="004D1892">
            <w:r>
              <w:t>firstName</w:t>
            </w:r>
          </w:p>
        </w:tc>
        <w:tc>
          <w:tcPr>
            <w:tcW w:w="0" w:type="auto"/>
          </w:tcPr>
          <w:p w14:paraId="06997A43" w14:textId="77777777" w:rsidR="000B4FCE" w:rsidRDefault="004D1892">
            <w:r>
              <w:t>Legal first name</w:t>
            </w:r>
          </w:p>
        </w:tc>
        <w:tc>
          <w:tcPr>
            <w:tcW w:w="0" w:type="auto"/>
          </w:tcPr>
          <w:p w14:paraId="06997A44" w14:textId="77777777" w:rsidR="000B4FCE" w:rsidRDefault="004D1892">
            <w:r>
              <w:t>string</w:t>
            </w:r>
          </w:p>
        </w:tc>
      </w:tr>
      <w:tr w:rsidR="000B4FCE" w14:paraId="06997A4A" w14:textId="77777777" w:rsidTr="0079249F">
        <w:tc>
          <w:tcPr>
            <w:tcW w:w="0" w:type="auto"/>
          </w:tcPr>
          <w:p w14:paraId="06997A46" w14:textId="77777777" w:rsidR="000B4FCE" w:rsidRDefault="000B4FCE"/>
        </w:tc>
        <w:tc>
          <w:tcPr>
            <w:tcW w:w="0" w:type="auto"/>
          </w:tcPr>
          <w:p w14:paraId="06997A47" w14:textId="77777777" w:rsidR="000B4FCE" w:rsidRDefault="004D1892">
            <w:r>
              <w:t>lastName</w:t>
            </w:r>
          </w:p>
        </w:tc>
        <w:tc>
          <w:tcPr>
            <w:tcW w:w="0" w:type="auto"/>
          </w:tcPr>
          <w:p w14:paraId="06997A48" w14:textId="77777777" w:rsidR="000B4FCE" w:rsidRDefault="004D1892">
            <w:r>
              <w:t>Legal last name</w:t>
            </w:r>
          </w:p>
        </w:tc>
        <w:tc>
          <w:tcPr>
            <w:tcW w:w="0" w:type="auto"/>
          </w:tcPr>
          <w:p w14:paraId="06997A49" w14:textId="77777777" w:rsidR="000B4FCE" w:rsidRDefault="004D1892">
            <w:r>
              <w:t>string</w:t>
            </w:r>
          </w:p>
        </w:tc>
      </w:tr>
      <w:tr w:rsidR="000B4FCE" w14:paraId="06997A4F" w14:textId="77777777" w:rsidTr="0079249F">
        <w:tc>
          <w:tcPr>
            <w:tcW w:w="0" w:type="auto"/>
          </w:tcPr>
          <w:p w14:paraId="06997A4B" w14:textId="77777777" w:rsidR="000B4FCE" w:rsidRDefault="000B4FCE"/>
        </w:tc>
        <w:tc>
          <w:tcPr>
            <w:tcW w:w="0" w:type="auto"/>
          </w:tcPr>
          <w:p w14:paraId="06997A4C" w14:textId="77777777" w:rsidR="000B4FCE" w:rsidRDefault="004D1892">
            <w:r>
              <w:t>studentID</w:t>
            </w:r>
          </w:p>
        </w:tc>
        <w:tc>
          <w:tcPr>
            <w:tcW w:w="0" w:type="auto"/>
          </w:tcPr>
          <w:p w14:paraId="06997A4D" w14:textId="77777777" w:rsidR="000B4FCE" w:rsidRDefault="004D1892">
            <w:r>
              <w:t>University identifier</w:t>
            </w:r>
          </w:p>
        </w:tc>
        <w:tc>
          <w:tcPr>
            <w:tcW w:w="0" w:type="auto"/>
          </w:tcPr>
          <w:p w14:paraId="06997A4E" w14:textId="77777777" w:rsidR="000B4FCE" w:rsidRDefault="004D1892">
            <w:r>
              <w:t>integer</w:t>
            </w:r>
          </w:p>
        </w:tc>
      </w:tr>
      <w:tr w:rsidR="000B4FCE" w14:paraId="06997A54" w14:textId="77777777" w:rsidTr="0079249F">
        <w:tc>
          <w:tcPr>
            <w:tcW w:w="0" w:type="auto"/>
          </w:tcPr>
          <w:p w14:paraId="06997A50" w14:textId="77777777" w:rsidR="000B4FCE" w:rsidRDefault="000B4FCE"/>
        </w:tc>
        <w:tc>
          <w:tcPr>
            <w:tcW w:w="0" w:type="auto"/>
          </w:tcPr>
          <w:p w14:paraId="06997A51" w14:textId="77777777" w:rsidR="000B4FCE" w:rsidRDefault="004D1892">
            <w:r>
              <w:t>splusID</w:t>
            </w:r>
          </w:p>
        </w:tc>
        <w:tc>
          <w:tcPr>
            <w:tcW w:w="0" w:type="auto"/>
          </w:tcPr>
          <w:p w14:paraId="06997A52" w14:textId="77777777" w:rsidR="000B4FCE" w:rsidRDefault="004D1892">
            <w:r>
              <w:t>Timetable URN</w:t>
            </w:r>
          </w:p>
        </w:tc>
        <w:tc>
          <w:tcPr>
            <w:tcW w:w="0" w:type="auto"/>
          </w:tcPr>
          <w:p w14:paraId="06997A53" w14:textId="77777777" w:rsidR="000B4FCE" w:rsidRDefault="004D1892">
            <w:r>
              <w:t>string</w:t>
            </w:r>
          </w:p>
        </w:tc>
      </w:tr>
      <w:tr w:rsidR="000B4FCE" w14:paraId="06997A59" w14:textId="77777777" w:rsidTr="0079249F">
        <w:tc>
          <w:tcPr>
            <w:tcW w:w="0" w:type="auto"/>
          </w:tcPr>
          <w:p w14:paraId="06997A55" w14:textId="77777777" w:rsidR="000B4FCE" w:rsidRDefault="004D1892">
            <w:r>
              <w:t>Lecturer</w:t>
            </w:r>
          </w:p>
        </w:tc>
        <w:tc>
          <w:tcPr>
            <w:tcW w:w="0" w:type="auto"/>
          </w:tcPr>
          <w:p w14:paraId="06997A56" w14:textId="77777777" w:rsidR="000B4FCE" w:rsidRDefault="004D1892">
            <w:r>
              <w:t>firstName</w:t>
            </w:r>
          </w:p>
        </w:tc>
        <w:tc>
          <w:tcPr>
            <w:tcW w:w="0" w:type="auto"/>
          </w:tcPr>
          <w:p w14:paraId="06997A57" w14:textId="77777777" w:rsidR="000B4FCE" w:rsidRDefault="004D1892">
            <w:r>
              <w:t>First name</w:t>
            </w:r>
          </w:p>
        </w:tc>
        <w:tc>
          <w:tcPr>
            <w:tcW w:w="0" w:type="auto"/>
          </w:tcPr>
          <w:p w14:paraId="06997A58" w14:textId="77777777" w:rsidR="000B4FCE" w:rsidRDefault="004D1892">
            <w:r>
              <w:t>string</w:t>
            </w:r>
          </w:p>
        </w:tc>
      </w:tr>
      <w:tr w:rsidR="000B4FCE" w14:paraId="06997A5E" w14:textId="77777777" w:rsidTr="0079249F">
        <w:tc>
          <w:tcPr>
            <w:tcW w:w="0" w:type="auto"/>
          </w:tcPr>
          <w:p w14:paraId="06997A5A" w14:textId="77777777" w:rsidR="000B4FCE" w:rsidRDefault="000B4FCE"/>
        </w:tc>
        <w:tc>
          <w:tcPr>
            <w:tcW w:w="0" w:type="auto"/>
          </w:tcPr>
          <w:p w14:paraId="06997A5B" w14:textId="77777777" w:rsidR="000B4FCE" w:rsidRDefault="004D1892">
            <w:r>
              <w:t>lastName</w:t>
            </w:r>
          </w:p>
        </w:tc>
        <w:tc>
          <w:tcPr>
            <w:tcW w:w="0" w:type="auto"/>
          </w:tcPr>
          <w:p w14:paraId="06997A5C" w14:textId="77777777" w:rsidR="000B4FCE" w:rsidRDefault="004D1892">
            <w:r>
              <w:t>Last name</w:t>
            </w:r>
          </w:p>
        </w:tc>
        <w:tc>
          <w:tcPr>
            <w:tcW w:w="0" w:type="auto"/>
          </w:tcPr>
          <w:p w14:paraId="06997A5D" w14:textId="77777777" w:rsidR="000B4FCE" w:rsidRDefault="004D1892">
            <w:r>
              <w:t>string</w:t>
            </w:r>
          </w:p>
        </w:tc>
      </w:tr>
      <w:tr w:rsidR="000B4FCE" w14:paraId="06997A63" w14:textId="77777777" w:rsidTr="0079249F">
        <w:tc>
          <w:tcPr>
            <w:tcW w:w="0" w:type="auto"/>
          </w:tcPr>
          <w:p w14:paraId="06997A5F" w14:textId="77777777" w:rsidR="000B4FCE" w:rsidRDefault="000B4FCE"/>
        </w:tc>
        <w:tc>
          <w:tcPr>
            <w:tcW w:w="0" w:type="auto"/>
          </w:tcPr>
          <w:p w14:paraId="06997A60" w14:textId="77777777" w:rsidR="000B4FCE" w:rsidRDefault="004D1892">
            <w:r>
              <w:t>staffID</w:t>
            </w:r>
          </w:p>
        </w:tc>
        <w:tc>
          <w:tcPr>
            <w:tcW w:w="0" w:type="auto"/>
          </w:tcPr>
          <w:p w14:paraId="06997A61" w14:textId="77777777" w:rsidR="000B4FCE" w:rsidRDefault="004D1892">
            <w:r>
              <w:t>University identifier</w:t>
            </w:r>
          </w:p>
        </w:tc>
        <w:tc>
          <w:tcPr>
            <w:tcW w:w="0" w:type="auto"/>
          </w:tcPr>
          <w:p w14:paraId="06997A62" w14:textId="77777777" w:rsidR="000B4FCE" w:rsidRDefault="004D1892">
            <w:r>
              <w:t>integer</w:t>
            </w:r>
          </w:p>
        </w:tc>
      </w:tr>
      <w:tr w:rsidR="000B4FCE" w14:paraId="06997A68" w14:textId="77777777" w:rsidTr="0079249F">
        <w:tc>
          <w:tcPr>
            <w:tcW w:w="0" w:type="auto"/>
          </w:tcPr>
          <w:p w14:paraId="06997A64" w14:textId="77777777" w:rsidR="000B4FCE" w:rsidRDefault="000B4FCE"/>
        </w:tc>
        <w:tc>
          <w:tcPr>
            <w:tcW w:w="0" w:type="auto"/>
          </w:tcPr>
          <w:p w14:paraId="06997A65" w14:textId="77777777" w:rsidR="000B4FCE" w:rsidRDefault="004D1892">
            <w:r>
              <w:t>splusID</w:t>
            </w:r>
          </w:p>
        </w:tc>
        <w:tc>
          <w:tcPr>
            <w:tcW w:w="0" w:type="auto"/>
          </w:tcPr>
          <w:p w14:paraId="06997A66" w14:textId="77777777" w:rsidR="000B4FCE" w:rsidRDefault="004D1892">
            <w:r>
              <w:t>Timetable URN</w:t>
            </w:r>
          </w:p>
        </w:tc>
        <w:tc>
          <w:tcPr>
            <w:tcW w:w="0" w:type="auto"/>
          </w:tcPr>
          <w:p w14:paraId="06997A67" w14:textId="77777777" w:rsidR="000B4FCE" w:rsidRDefault="004D1892">
            <w:r>
              <w:t>string</w:t>
            </w:r>
          </w:p>
        </w:tc>
      </w:tr>
      <w:tr w:rsidR="000B4FCE" w14:paraId="06997A6D" w14:textId="77777777" w:rsidTr="0079249F">
        <w:tc>
          <w:tcPr>
            <w:tcW w:w="0" w:type="auto"/>
          </w:tcPr>
          <w:p w14:paraId="06997A69" w14:textId="77777777" w:rsidR="000B4FCE" w:rsidRDefault="004D1892">
            <w:r>
              <w:t>Room</w:t>
            </w:r>
          </w:p>
        </w:tc>
        <w:tc>
          <w:tcPr>
            <w:tcW w:w="0" w:type="auto"/>
          </w:tcPr>
          <w:p w14:paraId="06997A6A" w14:textId="77777777" w:rsidR="000B4FCE" w:rsidRDefault="004D1892">
            <w:r>
              <w:t>name</w:t>
            </w:r>
          </w:p>
        </w:tc>
        <w:tc>
          <w:tcPr>
            <w:tcW w:w="0" w:type="auto"/>
          </w:tcPr>
          <w:p w14:paraId="06997A6B" w14:textId="77777777" w:rsidR="000B4FCE" w:rsidRDefault="004D1892">
            <w:r>
              <w:t>Room name</w:t>
            </w:r>
          </w:p>
        </w:tc>
        <w:tc>
          <w:tcPr>
            <w:tcW w:w="0" w:type="auto"/>
          </w:tcPr>
          <w:p w14:paraId="06997A6C" w14:textId="77777777" w:rsidR="000B4FCE" w:rsidRDefault="004D1892">
            <w:r>
              <w:t>string</w:t>
            </w:r>
          </w:p>
        </w:tc>
      </w:tr>
      <w:tr w:rsidR="000B4FCE" w14:paraId="06997A72" w14:textId="77777777" w:rsidTr="0079249F">
        <w:tc>
          <w:tcPr>
            <w:tcW w:w="0" w:type="auto"/>
          </w:tcPr>
          <w:p w14:paraId="06997A6E" w14:textId="77777777" w:rsidR="000B4FCE" w:rsidRDefault="000B4FCE"/>
        </w:tc>
        <w:tc>
          <w:tcPr>
            <w:tcW w:w="0" w:type="auto"/>
          </w:tcPr>
          <w:p w14:paraId="06997A6F" w14:textId="77777777" w:rsidR="000B4FCE" w:rsidRDefault="004D1892">
            <w:r>
              <w:t>splusID</w:t>
            </w:r>
          </w:p>
        </w:tc>
        <w:tc>
          <w:tcPr>
            <w:tcW w:w="0" w:type="auto"/>
          </w:tcPr>
          <w:p w14:paraId="06997A70" w14:textId="77777777" w:rsidR="000B4FCE" w:rsidRDefault="004D1892">
            <w:r>
              <w:t>Timetable URN</w:t>
            </w:r>
          </w:p>
        </w:tc>
        <w:tc>
          <w:tcPr>
            <w:tcW w:w="0" w:type="auto"/>
          </w:tcPr>
          <w:p w14:paraId="06997A71" w14:textId="77777777" w:rsidR="000B4FCE" w:rsidRDefault="004D1892">
            <w:r>
              <w:t>integer</w:t>
            </w:r>
          </w:p>
        </w:tc>
      </w:tr>
      <w:tr w:rsidR="000B4FCE" w14:paraId="06997A77" w14:textId="77777777" w:rsidTr="0079249F">
        <w:tc>
          <w:tcPr>
            <w:tcW w:w="0" w:type="auto"/>
          </w:tcPr>
          <w:p w14:paraId="06997A73" w14:textId="77777777" w:rsidR="000B4FCE" w:rsidRDefault="004D1892">
            <w:r>
              <w:t>Activity</w:t>
            </w:r>
          </w:p>
        </w:tc>
        <w:tc>
          <w:tcPr>
            <w:tcW w:w="0" w:type="auto"/>
          </w:tcPr>
          <w:p w14:paraId="06997A74" w14:textId="77777777" w:rsidR="000B4FCE" w:rsidRDefault="004D1892">
            <w:r>
              <w:t>name</w:t>
            </w:r>
          </w:p>
        </w:tc>
        <w:tc>
          <w:tcPr>
            <w:tcW w:w="0" w:type="auto"/>
          </w:tcPr>
          <w:p w14:paraId="06997A75" w14:textId="77777777" w:rsidR="000B4FCE" w:rsidRDefault="004D1892">
            <w:r>
              <w:t>Activity name</w:t>
            </w:r>
          </w:p>
        </w:tc>
        <w:tc>
          <w:tcPr>
            <w:tcW w:w="0" w:type="auto"/>
          </w:tcPr>
          <w:p w14:paraId="06997A76" w14:textId="77777777" w:rsidR="000B4FCE" w:rsidRDefault="004D1892">
            <w:r>
              <w:t>string</w:t>
            </w:r>
          </w:p>
        </w:tc>
      </w:tr>
      <w:tr w:rsidR="000B4FCE" w14:paraId="06997A7C" w14:textId="77777777" w:rsidTr="0079249F">
        <w:tc>
          <w:tcPr>
            <w:tcW w:w="0" w:type="auto"/>
          </w:tcPr>
          <w:p w14:paraId="06997A78" w14:textId="77777777" w:rsidR="000B4FCE" w:rsidRDefault="000B4FCE"/>
        </w:tc>
        <w:tc>
          <w:tcPr>
            <w:tcW w:w="0" w:type="auto"/>
          </w:tcPr>
          <w:p w14:paraId="06997A79" w14:textId="77777777" w:rsidR="000B4FCE" w:rsidRDefault="004D1892">
            <w:r>
              <w:t>description</w:t>
            </w:r>
          </w:p>
        </w:tc>
        <w:tc>
          <w:tcPr>
            <w:tcW w:w="0" w:type="auto"/>
          </w:tcPr>
          <w:p w14:paraId="06997A7A" w14:textId="77777777" w:rsidR="000B4FCE" w:rsidRDefault="004D1892">
            <w:r>
              <w:t>Activity description</w:t>
            </w:r>
          </w:p>
        </w:tc>
        <w:tc>
          <w:tcPr>
            <w:tcW w:w="0" w:type="auto"/>
          </w:tcPr>
          <w:p w14:paraId="06997A7B" w14:textId="77777777" w:rsidR="000B4FCE" w:rsidRDefault="004D1892">
            <w:r>
              <w:t>string</w:t>
            </w:r>
          </w:p>
        </w:tc>
      </w:tr>
      <w:tr w:rsidR="000B4FCE" w14:paraId="06997A81" w14:textId="77777777" w:rsidTr="0079249F">
        <w:tc>
          <w:tcPr>
            <w:tcW w:w="0" w:type="auto"/>
          </w:tcPr>
          <w:p w14:paraId="06997A7D" w14:textId="77777777" w:rsidR="000B4FCE" w:rsidRDefault="000B4FCE"/>
        </w:tc>
        <w:tc>
          <w:tcPr>
            <w:tcW w:w="0" w:type="auto"/>
          </w:tcPr>
          <w:p w14:paraId="06997A7E" w14:textId="77777777" w:rsidR="000B4FCE" w:rsidRDefault="004D1892">
            <w:r>
              <w:t>startTime</w:t>
            </w:r>
          </w:p>
        </w:tc>
        <w:tc>
          <w:tcPr>
            <w:tcW w:w="0" w:type="auto"/>
          </w:tcPr>
          <w:p w14:paraId="06997A7F" w14:textId="77777777" w:rsidR="000B4FCE" w:rsidRDefault="004D1892">
            <w:r>
              <w:t>Scheduled start time</w:t>
            </w:r>
          </w:p>
        </w:tc>
        <w:tc>
          <w:tcPr>
            <w:tcW w:w="0" w:type="auto"/>
          </w:tcPr>
          <w:p w14:paraId="06997A80" w14:textId="77777777" w:rsidR="000B4FCE" w:rsidRDefault="004D1892">
            <w:r>
              <w:t>datetime</w:t>
            </w:r>
          </w:p>
        </w:tc>
      </w:tr>
      <w:tr w:rsidR="000B4FCE" w14:paraId="06997A86" w14:textId="77777777" w:rsidTr="0079249F">
        <w:tc>
          <w:tcPr>
            <w:tcW w:w="0" w:type="auto"/>
          </w:tcPr>
          <w:p w14:paraId="06997A82" w14:textId="77777777" w:rsidR="000B4FCE" w:rsidRDefault="000B4FCE"/>
        </w:tc>
        <w:tc>
          <w:tcPr>
            <w:tcW w:w="0" w:type="auto"/>
          </w:tcPr>
          <w:p w14:paraId="06997A83" w14:textId="77777777" w:rsidR="000B4FCE" w:rsidRDefault="004D1892">
            <w:r>
              <w:t>endTime</w:t>
            </w:r>
          </w:p>
        </w:tc>
        <w:tc>
          <w:tcPr>
            <w:tcW w:w="0" w:type="auto"/>
          </w:tcPr>
          <w:p w14:paraId="06997A84" w14:textId="77777777" w:rsidR="000B4FCE" w:rsidRDefault="004D1892">
            <w:r>
              <w:t>Scheduled end time</w:t>
            </w:r>
          </w:p>
        </w:tc>
        <w:tc>
          <w:tcPr>
            <w:tcW w:w="0" w:type="auto"/>
          </w:tcPr>
          <w:p w14:paraId="06997A85" w14:textId="77777777" w:rsidR="000B4FCE" w:rsidRDefault="004D1892">
            <w:r>
              <w:t>datetime</w:t>
            </w:r>
          </w:p>
        </w:tc>
      </w:tr>
      <w:tr w:rsidR="000B4FCE" w14:paraId="06997A8B" w14:textId="77777777" w:rsidTr="0079249F">
        <w:tc>
          <w:tcPr>
            <w:tcW w:w="0" w:type="auto"/>
          </w:tcPr>
          <w:p w14:paraId="06997A87" w14:textId="77777777" w:rsidR="000B4FCE" w:rsidRDefault="000B4FCE"/>
        </w:tc>
        <w:tc>
          <w:tcPr>
            <w:tcW w:w="0" w:type="auto"/>
          </w:tcPr>
          <w:p w14:paraId="06997A88" w14:textId="77777777" w:rsidR="000B4FCE" w:rsidRDefault="004D1892">
            <w:r>
              <w:t>date</w:t>
            </w:r>
          </w:p>
        </w:tc>
        <w:tc>
          <w:tcPr>
            <w:tcW w:w="0" w:type="auto"/>
          </w:tcPr>
          <w:p w14:paraId="06997A89" w14:textId="77777777" w:rsidR="000B4FCE" w:rsidRDefault="004D1892">
            <w:r>
              <w:t>Date of activity</w:t>
            </w:r>
          </w:p>
        </w:tc>
        <w:tc>
          <w:tcPr>
            <w:tcW w:w="0" w:type="auto"/>
          </w:tcPr>
          <w:p w14:paraId="06997A8A" w14:textId="77777777" w:rsidR="000B4FCE" w:rsidRDefault="004D1892">
            <w:r>
              <w:t>date</w:t>
            </w:r>
          </w:p>
        </w:tc>
      </w:tr>
    </w:tbl>
    <w:p w14:paraId="2D89B469" w14:textId="77777777" w:rsidR="00441B45" w:rsidRDefault="00441B45" w:rsidP="00441B45">
      <w:bookmarkStart w:id="41" w:name="_Toc175217464"/>
      <w:bookmarkStart w:id="42" w:name="relationships---connecting-the-dots"/>
      <w:bookmarkEnd w:id="40"/>
    </w:p>
    <w:p w14:paraId="06997A8C" w14:textId="15F9DC6B" w:rsidR="000B4FCE" w:rsidRDefault="004D1892">
      <w:pPr>
        <w:pStyle w:val="Heading2"/>
      </w:pPr>
      <w:r>
        <w:lastRenderedPageBreak/>
        <w:t>Relationships - Connecting the Dots</w:t>
      </w:r>
      <w:bookmarkEnd w:id="41"/>
    </w:p>
    <w:p w14:paraId="06997A8D" w14:textId="77777777" w:rsidR="000B4FCE" w:rsidRDefault="004D1892">
      <w:r>
        <w:t>The core nodes are interconnected through relationships that reflect the dynamics of a timetable:</w:t>
      </w:r>
    </w:p>
    <w:p w14:paraId="06997A8E" w14:textId="77777777" w:rsidR="000B4FCE" w:rsidRDefault="004D1892" w:rsidP="00AA23CB">
      <w:pPr>
        <w:numPr>
          <w:ilvl w:val="0"/>
          <w:numId w:val="12"/>
        </w:numPr>
      </w:pPr>
      <w:r>
        <w:t>(Student)-</w:t>
      </w:r>
      <w:r>
        <w:rPr>
          <w:b/>
          <w:bCs/>
        </w:rPr>
        <w:t>[IS_ALLOCATED_TO]</w:t>
      </w:r>
      <w:r>
        <w:t>-&gt;(Activity)</w:t>
      </w:r>
    </w:p>
    <w:p w14:paraId="06997A8F" w14:textId="77777777" w:rsidR="000B4FCE" w:rsidRDefault="004D1892" w:rsidP="00AA23CB">
      <w:pPr>
        <w:numPr>
          <w:ilvl w:val="0"/>
          <w:numId w:val="12"/>
        </w:numPr>
      </w:pPr>
      <w:r>
        <w:t>(Staff)-</w:t>
      </w:r>
      <w:r>
        <w:rPr>
          <w:b/>
          <w:bCs/>
        </w:rPr>
        <w:t>[TEACHES_ON]</w:t>
      </w:r>
      <w:r>
        <w:t>-&gt;(Activity)</w:t>
      </w:r>
    </w:p>
    <w:p w14:paraId="06997A90" w14:textId="77777777" w:rsidR="000B4FCE" w:rsidRDefault="004D1892" w:rsidP="00AA23CB">
      <w:pPr>
        <w:numPr>
          <w:ilvl w:val="0"/>
          <w:numId w:val="12"/>
        </w:numPr>
      </w:pPr>
      <w:r>
        <w:t>(Activity)-</w:t>
      </w:r>
      <w:r>
        <w:rPr>
          <w:b/>
          <w:bCs/>
        </w:rPr>
        <w:t>[TAKES_PLACE_IN]</w:t>
      </w:r>
      <w:r>
        <w:t>-&gt;(Room)</w:t>
      </w:r>
    </w:p>
    <w:p w14:paraId="06997A91" w14:textId="77777777" w:rsidR="000B4FCE" w:rsidRDefault="004D1892">
      <w:pPr>
        <w:pStyle w:val="Heading2"/>
      </w:pPr>
      <w:bookmarkStart w:id="43" w:name="_Toc175217465"/>
      <w:bookmarkStart w:id="44" w:name="mvp-model"/>
      <w:bookmarkEnd w:id="42"/>
      <w:r>
        <w:t>MVP model</w:t>
      </w:r>
      <w:bookmarkEnd w:id="43"/>
    </w:p>
    <w:p w14:paraId="276B53E0" w14:textId="77777777" w:rsidR="00677190" w:rsidRDefault="004D1892" w:rsidP="00677190">
      <w:pPr>
        <w:keepNext/>
      </w:pPr>
      <w:r>
        <w:rPr>
          <w:noProof/>
        </w:rPr>
        <w:drawing>
          <wp:inline distT="0" distB="0" distL="0" distR="0" wp14:anchorId="069980A4" wp14:editId="069980A5">
            <wp:extent cx="4295775" cy="3446403"/>
            <wp:effectExtent l="0" t="0" r="0" b="0"/>
            <wp:docPr id="71" name="Picture" descr="Core Nodes and Properties"/>
            <wp:cNvGraphicFramePr/>
            <a:graphic xmlns:a="http://schemas.openxmlformats.org/drawingml/2006/main">
              <a:graphicData uri="http://schemas.openxmlformats.org/drawingml/2006/picture">
                <pic:pic xmlns:pic="http://schemas.openxmlformats.org/drawingml/2006/picture">
                  <pic:nvPicPr>
                    <pic:cNvPr id="72" name="Picture" descr="./images/v1-core-nodes-rels-prop.png"/>
                    <pic:cNvPicPr>
                      <a:picLocks noChangeAspect="1" noChangeArrowheads="1"/>
                    </pic:cNvPicPr>
                  </pic:nvPicPr>
                  <pic:blipFill>
                    <a:blip r:embed="rId19"/>
                    <a:stretch>
                      <a:fillRect/>
                    </a:stretch>
                  </pic:blipFill>
                  <pic:spPr bwMode="auto">
                    <a:xfrm>
                      <a:off x="0" y="0"/>
                      <a:ext cx="4295775" cy="3446403"/>
                    </a:xfrm>
                    <a:prstGeom prst="rect">
                      <a:avLst/>
                    </a:prstGeom>
                    <a:noFill/>
                    <a:ln w="9525">
                      <a:noFill/>
                      <a:headEnd/>
                      <a:tailEnd/>
                    </a:ln>
                  </pic:spPr>
                </pic:pic>
              </a:graphicData>
            </a:graphic>
          </wp:inline>
        </w:drawing>
      </w:r>
    </w:p>
    <w:p w14:paraId="06997A92" w14:textId="54A72587" w:rsidR="000B4FCE" w:rsidRDefault="00677190" w:rsidP="00677190">
      <w:pPr>
        <w:pStyle w:val="Caption"/>
      </w:pPr>
      <w:r>
        <w:t xml:space="preserve">Figure </w:t>
      </w:r>
      <w:r>
        <w:fldChar w:fldCharType="begin"/>
      </w:r>
      <w:r>
        <w:instrText xml:space="preserve"> SEQ Figure \* ARABIC </w:instrText>
      </w:r>
      <w:r>
        <w:fldChar w:fldCharType="separate"/>
      </w:r>
      <w:r w:rsidR="004D1892">
        <w:rPr>
          <w:noProof/>
        </w:rPr>
        <w:t>7</w:t>
      </w:r>
      <w:r>
        <w:fldChar w:fldCharType="end"/>
      </w:r>
      <w:r>
        <w:t xml:space="preserve">: </w:t>
      </w:r>
      <w:r w:rsidRPr="001C7551">
        <w:t>Core Design – Nodes, Relationships, Properties</w:t>
      </w:r>
    </w:p>
    <w:p w14:paraId="59574510" w14:textId="77777777" w:rsidR="00F347B3" w:rsidRPr="00F347B3" w:rsidRDefault="00F347B3" w:rsidP="00F347B3"/>
    <w:p w14:paraId="7CE6DDD9" w14:textId="77777777" w:rsidR="00F347B3" w:rsidRDefault="004D1892" w:rsidP="00F347B3">
      <w:pPr>
        <w:keepNext/>
      </w:pPr>
      <w:r>
        <w:rPr>
          <w:noProof/>
        </w:rPr>
        <w:drawing>
          <wp:inline distT="0" distB="0" distL="0" distR="0" wp14:anchorId="069980A6" wp14:editId="069980A7">
            <wp:extent cx="4295775" cy="1864884"/>
            <wp:effectExtent l="0" t="0" r="0" b="0"/>
            <wp:docPr id="74" name="Picture" descr="Neo4j Interface showing basic nodes and properties"/>
            <wp:cNvGraphicFramePr/>
            <a:graphic xmlns:a="http://schemas.openxmlformats.org/drawingml/2006/main">
              <a:graphicData uri="http://schemas.openxmlformats.org/drawingml/2006/picture">
                <pic:pic xmlns:pic="http://schemas.openxmlformats.org/drawingml/2006/picture">
                  <pic:nvPicPr>
                    <pic:cNvPr id="75" name="Picture" descr="./images/poc1-import-interface.png"/>
                    <pic:cNvPicPr>
                      <a:picLocks noChangeAspect="1" noChangeArrowheads="1"/>
                    </pic:cNvPicPr>
                  </pic:nvPicPr>
                  <pic:blipFill>
                    <a:blip r:embed="rId20"/>
                    <a:stretch>
                      <a:fillRect/>
                    </a:stretch>
                  </pic:blipFill>
                  <pic:spPr bwMode="auto">
                    <a:xfrm>
                      <a:off x="0" y="0"/>
                      <a:ext cx="4295775" cy="1864884"/>
                    </a:xfrm>
                    <a:prstGeom prst="rect">
                      <a:avLst/>
                    </a:prstGeom>
                    <a:noFill/>
                    <a:ln w="9525">
                      <a:noFill/>
                      <a:headEnd/>
                      <a:tailEnd/>
                    </a:ln>
                  </pic:spPr>
                </pic:pic>
              </a:graphicData>
            </a:graphic>
          </wp:inline>
        </w:drawing>
      </w:r>
    </w:p>
    <w:p w14:paraId="06997A94" w14:textId="11B3F947" w:rsidR="000B4FCE" w:rsidRDefault="00F347B3" w:rsidP="00F347B3">
      <w:pPr>
        <w:pStyle w:val="Caption"/>
      </w:pPr>
      <w:r>
        <w:t xml:space="preserve">Figure </w:t>
      </w:r>
      <w:r>
        <w:fldChar w:fldCharType="begin"/>
      </w:r>
      <w:r>
        <w:instrText xml:space="preserve"> SEQ Figure \* ARABIC </w:instrText>
      </w:r>
      <w:r>
        <w:fldChar w:fldCharType="separate"/>
      </w:r>
      <w:r w:rsidR="004D1892">
        <w:rPr>
          <w:noProof/>
        </w:rPr>
        <w:t>8</w:t>
      </w:r>
      <w:r>
        <w:fldChar w:fldCharType="end"/>
      </w:r>
      <w:r>
        <w:t xml:space="preserve">: </w:t>
      </w:r>
      <w:r w:rsidRPr="00A5252D">
        <w:t>Neo4j Interface showing basic nodes and properties</w:t>
      </w:r>
    </w:p>
    <w:p w14:paraId="06997A96" w14:textId="77777777" w:rsidR="000B4FCE" w:rsidRDefault="004D1892">
      <w:pPr>
        <w:pStyle w:val="Heading1"/>
      </w:pPr>
      <w:bookmarkStart w:id="45" w:name="_Toc175217466"/>
      <w:bookmarkStart w:id="46" w:name="early-insights"/>
      <w:bookmarkEnd w:id="44"/>
      <w:bookmarkEnd w:id="36"/>
      <w:r>
        <w:lastRenderedPageBreak/>
        <w:t>Early Insights</w:t>
      </w:r>
      <w:bookmarkEnd w:id="45"/>
    </w:p>
    <w:p w14:paraId="06997A97" w14:textId="77777777" w:rsidR="000B4FCE" w:rsidRDefault="004D1892">
      <w:pPr>
        <w:pStyle w:val="Heading2"/>
      </w:pPr>
      <w:bookmarkStart w:id="47" w:name="_Toc175217467"/>
      <w:bookmarkStart w:id="48" w:name="unveiling-basic-patterns"/>
      <w:r>
        <w:t>Unveiling Basic Patterns</w:t>
      </w:r>
      <w:bookmarkEnd w:id="47"/>
    </w:p>
    <w:p w14:paraId="06997A98" w14:textId="77777777" w:rsidR="000B4FCE" w:rsidRDefault="004D1892">
      <w:r>
        <w:t>Even with this basic model, we can easily extract valuable insights, for example:</w:t>
      </w:r>
    </w:p>
    <w:p w14:paraId="06997A99" w14:textId="77777777" w:rsidR="000B4FCE" w:rsidRDefault="004D1892" w:rsidP="00AA23CB">
      <w:pPr>
        <w:numPr>
          <w:ilvl w:val="0"/>
          <w:numId w:val="13"/>
        </w:numPr>
      </w:pPr>
      <w:r>
        <w:rPr>
          <w:b/>
          <w:bCs/>
        </w:rPr>
        <w:t>Activity Load</w:t>
      </w:r>
      <w:r>
        <w:t>: Identify staff with the highest number of teaching activities or total teaching hours.</w:t>
      </w:r>
    </w:p>
    <w:p w14:paraId="06997A9A" w14:textId="77777777" w:rsidR="000B4FCE" w:rsidRDefault="004D1892" w:rsidP="00AA23CB">
      <w:pPr>
        <w:numPr>
          <w:ilvl w:val="0"/>
          <w:numId w:val="13"/>
        </w:numPr>
      </w:pPr>
      <w:r>
        <w:rPr>
          <w:b/>
          <w:bCs/>
        </w:rPr>
        <w:t>Student Timetable Profiles</w:t>
      </w:r>
      <w:r>
        <w:t>: Calculate average hours per student or per programme to understand workload distribution.</w:t>
      </w:r>
    </w:p>
    <w:p w14:paraId="06997A9B" w14:textId="77777777" w:rsidR="000B4FCE" w:rsidRDefault="004D1892" w:rsidP="00AA23CB">
      <w:pPr>
        <w:numPr>
          <w:ilvl w:val="0"/>
          <w:numId w:val="13"/>
        </w:numPr>
      </w:pPr>
      <w:r>
        <w:rPr>
          <w:b/>
          <w:bCs/>
        </w:rPr>
        <w:t>Resource utilisation</w:t>
      </w:r>
      <w:r>
        <w:t>: Determine the busiest teaching locations or times on campus.</w:t>
      </w:r>
    </w:p>
    <w:p w14:paraId="06997A9C" w14:textId="77777777" w:rsidR="000B4FCE" w:rsidRDefault="004D1892" w:rsidP="00AA23CB">
      <w:pPr>
        <w:numPr>
          <w:ilvl w:val="0"/>
          <w:numId w:val="13"/>
        </w:numPr>
      </w:pPr>
      <w:r>
        <w:rPr>
          <w:b/>
          <w:bCs/>
        </w:rPr>
        <w:t>Anomaly detection</w:t>
      </w:r>
      <w:r>
        <w:t>: Identify students who have unexpected profiles or unusual combinations.</w:t>
      </w:r>
    </w:p>
    <w:p w14:paraId="06997A9D" w14:textId="77777777" w:rsidR="000B4FCE" w:rsidRDefault="004D1892">
      <w:pPr>
        <w:pStyle w:val="Heading3"/>
      </w:pPr>
      <w:bookmarkStart w:id="49" w:name="example-code"/>
      <w:r>
        <w:t>Example code</w:t>
      </w:r>
    </w:p>
    <w:p w14:paraId="06997A9E" w14:textId="77777777" w:rsidR="000B4FCE" w:rsidRDefault="004D1892">
      <w:r>
        <w:rPr>
          <w:b/>
          <w:bCs/>
        </w:rPr>
        <w:t>Busiest locations overall</w:t>
      </w:r>
    </w:p>
    <w:p w14:paraId="06997A9F" w14:textId="77777777" w:rsidR="000B4FCE" w:rsidRDefault="004D1892">
      <w:pPr>
        <w:pStyle w:val="SourceCode"/>
      </w:pPr>
      <w:r>
        <w:br/>
        <w:t xml:space="preserve">MATCH (r:room)&lt;-[:OCCUPIES]-(a:activity) </w:t>
      </w:r>
      <w:r>
        <w:br/>
        <w:t xml:space="preserve">WITH r, sum(a.actDuration)/60 AS totalDurationInHours </w:t>
      </w:r>
      <w:r>
        <w:br/>
        <w:t xml:space="preserve">RETURN r.roomName AS Room, r.roomCapacity AS Capacity, r.roomType AS Type, totalDurationInHours </w:t>
      </w:r>
      <w:r>
        <w:br/>
        <w:t xml:space="preserve">ORDER BY totalDurationInHours </w:t>
      </w:r>
      <w:r>
        <w:br/>
        <w:t>DESC LIMIT 3</w:t>
      </w:r>
    </w:p>
    <w:p w14:paraId="1D255100" w14:textId="0055B4DE" w:rsidR="003D32D4" w:rsidRDefault="003D32D4" w:rsidP="003D32D4">
      <w:pPr>
        <w:pStyle w:val="Caption"/>
        <w:keepNext/>
      </w:pPr>
      <w:r>
        <w:t xml:space="preserve">Table </w:t>
      </w:r>
      <w:r>
        <w:fldChar w:fldCharType="begin"/>
      </w:r>
      <w:r>
        <w:instrText xml:space="preserve"> SEQ Table \* ARABIC </w:instrText>
      </w:r>
      <w:r>
        <w:fldChar w:fldCharType="separate"/>
      </w:r>
      <w:r w:rsidR="00070B79">
        <w:rPr>
          <w:noProof/>
        </w:rPr>
        <w:t>4</w:t>
      </w:r>
      <w:r>
        <w:fldChar w:fldCharType="end"/>
      </w:r>
      <w:r>
        <w:t>: Top 3 busiest rooms</w:t>
      </w:r>
    </w:p>
    <w:tbl>
      <w:tblPr>
        <w:tblStyle w:val="Style1"/>
        <w:tblW w:w="0" w:type="auto"/>
        <w:tblLook w:val="0020" w:firstRow="1" w:lastRow="0" w:firstColumn="0" w:lastColumn="0" w:noHBand="0" w:noVBand="0"/>
      </w:tblPr>
      <w:tblGrid>
        <w:gridCol w:w="1038"/>
        <w:gridCol w:w="1066"/>
        <w:gridCol w:w="1234"/>
        <w:gridCol w:w="2356"/>
      </w:tblGrid>
      <w:tr w:rsidR="000B4FCE" w14:paraId="06997AA4" w14:textId="77777777" w:rsidTr="003D32D4">
        <w:trPr>
          <w:cnfStyle w:val="100000000000" w:firstRow="1" w:lastRow="0" w:firstColumn="0" w:lastColumn="0" w:oddVBand="0" w:evenVBand="0" w:oddHBand="0" w:evenHBand="0" w:firstRowFirstColumn="0" w:firstRowLastColumn="0" w:lastRowFirstColumn="0" w:lastRowLastColumn="0"/>
        </w:trPr>
        <w:tc>
          <w:tcPr>
            <w:tcW w:w="0" w:type="auto"/>
          </w:tcPr>
          <w:p w14:paraId="06997AA0" w14:textId="77777777" w:rsidR="000B4FCE" w:rsidRDefault="004D1892">
            <w:r>
              <w:t>Room</w:t>
            </w:r>
          </w:p>
        </w:tc>
        <w:tc>
          <w:tcPr>
            <w:tcW w:w="0" w:type="auto"/>
          </w:tcPr>
          <w:p w14:paraId="06997AA1" w14:textId="77777777" w:rsidR="000B4FCE" w:rsidRDefault="004D1892">
            <w:r>
              <w:t>Capacity</w:t>
            </w:r>
          </w:p>
        </w:tc>
        <w:tc>
          <w:tcPr>
            <w:tcW w:w="0" w:type="auto"/>
          </w:tcPr>
          <w:p w14:paraId="06997AA2" w14:textId="77777777" w:rsidR="000B4FCE" w:rsidRDefault="004D1892">
            <w:r>
              <w:t>Type</w:t>
            </w:r>
          </w:p>
        </w:tc>
        <w:tc>
          <w:tcPr>
            <w:tcW w:w="0" w:type="auto"/>
          </w:tcPr>
          <w:p w14:paraId="06997AA3" w14:textId="77777777" w:rsidR="000B4FCE" w:rsidRDefault="004D1892">
            <w:r>
              <w:t>totalDurationInHours</w:t>
            </w:r>
          </w:p>
        </w:tc>
      </w:tr>
      <w:tr w:rsidR="000B4FCE" w14:paraId="06997AA9" w14:textId="77777777" w:rsidTr="003D32D4">
        <w:tc>
          <w:tcPr>
            <w:tcW w:w="0" w:type="auto"/>
          </w:tcPr>
          <w:p w14:paraId="06997AA5" w14:textId="77777777" w:rsidR="000B4FCE" w:rsidRDefault="004D1892">
            <w:r>
              <w:t>2Q12 FR</w:t>
            </w:r>
          </w:p>
        </w:tc>
        <w:tc>
          <w:tcPr>
            <w:tcW w:w="0" w:type="auto"/>
          </w:tcPr>
          <w:p w14:paraId="06997AA6" w14:textId="77777777" w:rsidR="000B4FCE" w:rsidRDefault="004D1892">
            <w:r>
              <w:t>25</w:t>
            </w:r>
          </w:p>
        </w:tc>
        <w:tc>
          <w:tcPr>
            <w:tcW w:w="0" w:type="auto"/>
          </w:tcPr>
          <w:p w14:paraId="06997AA7" w14:textId="77777777" w:rsidR="000B4FCE" w:rsidRDefault="004D1892">
            <w:r>
              <w:t>PC LAB</w:t>
            </w:r>
          </w:p>
        </w:tc>
        <w:tc>
          <w:tcPr>
            <w:tcW w:w="0" w:type="auto"/>
          </w:tcPr>
          <w:p w14:paraId="06997AA8" w14:textId="77777777" w:rsidR="000B4FCE" w:rsidRDefault="004D1892">
            <w:r>
              <w:t>21</w:t>
            </w:r>
          </w:p>
        </w:tc>
      </w:tr>
      <w:tr w:rsidR="000B4FCE" w14:paraId="06997AAE" w14:textId="77777777" w:rsidTr="003D32D4">
        <w:tc>
          <w:tcPr>
            <w:tcW w:w="0" w:type="auto"/>
          </w:tcPr>
          <w:p w14:paraId="06997AAA" w14:textId="77777777" w:rsidR="000B4FCE" w:rsidRDefault="004D1892">
            <w:r>
              <w:t>4Q69 FR</w:t>
            </w:r>
          </w:p>
        </w:tc>
        <w:tc>
          <w:tcPr>
            <w:tcW w:w="0" w:type="auto"/>
          </w:tcPr>
          <w:p w14:paraId="06997AAB" w14:textId="77777777" w:rsidR="000B4FCE" w:rsidRDefault="004D1892">
            <w:r>
              <w:t>36</w:t>
            </w:r>
          </w:p>
        </w:tc>
        <w:tc>
          <w:tcPr>
            <w:tcW w:w="0" w:type="auto"/>
          </w:tcPr>
          <w:p w14:paraId="06997AAC" w14:textId="77777777" w:rsidR="000B4FCE" w:rsidRDefault="004D1892">
            <w:r>
              <w:t>PC LAB</w:t>
            </w:r>
          </w:p>
        </w:tc>
        <w:tc>
          <w:tcPr>
            <w:tcW w:w="0" w:type="auto"/>
          </w:tcPr>
          <w:p w14:paraId="06997AAD" w14:textId="77777777" w:rsidR="000B4FCE" w:rsidRDefault="004D1892">
            <w:r>
              <w:t>19</w:t>
            </w:r>
          </w:p>
        </w:tc>
      </w:tr>
      <w:tr w:rsidR="000B4FCE" w14:paraId="06997AB3" w14:textId="77777777" w:rsidTr="003D32D4">
        <w:tc>
          <w:tcPr>
            <w:tcW w:w="0" w:type="auto"/>
          </w:tcPr>
          <w:p w14:paraId="06997AAF" w14:textId="77777777" w:rsidR="000B4FCE" w:rsidRDefault="004D1892">
            <w:r>
              <w:t>3E11 FR</w:t>
            </w:r>
          </w:p>
        </w:tc>
        <w:tc>
          <w:tcPr>
            <w:tcW w:w="0" w:type="auto"/>
          </w:tcPr>
          <w:p w14:paraId="06997AB0" w14:textId="77777777" w:rsidR="000B4FCE" w:rsidRDefault="004D1892">
            <w:r>
              <w:t>48</w:t>
            </w:r>
          </w:p>
        </w:tc>
        <w:tc>
          <w:tcPr>
            <w:tcW w:w="0" w:type="auto"/>
          </w:tcPr>
          <w:p w14:paraId="06997AB1" w14:textId="77777777" w:rsidR="000B4FCE" w:rsidRDefault="004D1892">
            <w:r>
              <w:t>TEACHING</w:t>
            </w:r>
          </w:p>
        </w:tc>
        <w:tc>
          <w:tcPr>
            <w:tcW w:w="0" w:type="auto"/>
          </w:tcPr>
          <w:p w14:paraId="06997AB2" w14:textId="77777777" w:rsidR="000B4FCE" w:rsidRDefault="004D1892">
            <w:r>
              <w:t>18</w:t>
            </w:r>
          </w:p>
        </w:tc>
      </w:tr>
    </w:tbl>
    <w:p w14:paraId="291B8275" w14:textId="77777777" w:rsidR="003D32D4" w:rsidRDefault="003D32D4">
      <w:pPr>
        <w:rPr>
          <w:b/>
          <w:bCs/>
        </w:rPr>
      </w:pPr>
    </w:p>
    <w:p w14:paraId="06997AB4" w14:textId="63D9799E" w:rsidR="000B4FCE" w:rsidRDefault="004D1892">
      <w:r>
        <w:rPr>
          <w:b/>
          <w:bCs/>
        </w:rPr>
        <w:t>Busiest location for a specific time</w:t>
      </w:r>
    </w:p>
    <w:p w14:paraId="06997AB5" w14:textId="77777777" w:rsidR="000B4FCE" w:rsidRDefault="004D1892">
      <w:pPr>
        <w:pStyle w:val="SourceCode"/>
      </w:pPr>
      <w:r>
        <w:t xml:space="preserve">MATCH (r:room)&lt;-[:OCCUPIES]-(a:activity) </w:t>
      </w:r>
      <w:r>
        <w:br/>
        <w:t xml:space="preserve">WHERE a.actStartTime = localtime({hour:9, minute:0, second:0})  </w:t>
      </w:r>
      <w:r>
        <w:br/>
        <w:t xml:space="preserve">WITH r, count(a) AS Count, a.actStartTime AS StartTime </w:t>
      </w:r>
      <w:r>
        <w:br/>
        <w:t xml:space="preserve">RETURN r.roomName AS Room, Count, StartTime </w:t>
      </w:r>
      <w:r>
        <w:br/>
        <w:t xml:space="preserve">ORDER BY Count DESC </w:t>
      </w:r>
      <w:r>
        <w:br/>
        <w:t>LIMIT 3</w:t>
      </w:r>
    </w:p>
    <w:p w14:paraId="42752A31" w14:textId="77777777" w:rsidR="00FF03D1" w:rsidRDefault="00FF03D1" w:rsidP="00FF03D1">
      <w:pPr>
        <w:pStyle w:val="Caption"/>
        <w:keepNext/>
      </w:pPr>
    </w:p>
    <w:p w14:paraId="08CD82D9" w14:textId="545DD357" w:rsidR="00FF03D1" w:rsidRDefault="00FF03D1" w:rsidP="00FF03D1">
      <w:pPr>
        <w:pStyle w:val="Caption"/>
        <w:keepNext/>
      </w:pPr>
      <w:r>
        <w:t xml:space="preserve">Table </w:t>
      </w:r>
      <w:r>
        <w:fldChar w:fldCharType="begin"/>
      </w:r>
      <w:r>
        <w:instrText xml:space="preserve"> SEQ Table \* ARABIC </w:instrText>
      </w:r>
      <w:r>
        <w:fldChar w:fldCharType="separate"/>
      </w:r>
      <w:r w:rsidR="00070B79">
        <w:rPr>
          <w:noProof/>
        </w:rPr>
        <w:t>5</w:t>
      </w:r>
      <w:r>
        <w:fldChar w:fldCharType="end"/>
      </w:r>
      <w:r>
        <w:t>: Top 3 busiest rooms at 09:00</w:t>
      </w:r>
    </w:p>
    <w:tbl>
      <w:tblPr>
        <w:tblStyle w:val="Style1"/>
        <w:tblW w:w="0" w:type="auto"/>
        <w:tblLook w:val="0020" w:firstRow="1" w:lastRow="0" w:firstColumn="0" w:lastColumn="0" w:noHBand="0" w:noVBand="0"/>
      </w:tblPr>
      <w:tblGrid>
        <w:gridCol w:w="1038"/>
        <w:gridCol w:w="813"/>
        <w:gridCol w:w="1194"/>
      </w:tblGrid>
      <w:tr w:rsidR="000B4FCE" w14:paraId="06997AB9" w14:textId="77777777" w:rsidTr="003D32D4">
        <w:trPr>
          <w:cnfStyle w:val="100000000000" w:firstRow="1" w:lastRow="0" w:firstColumn="0" w:lastColumn="0" w:oddVBand="0" w:evenVBand="0" w:oddHBand="0" w:evenHBand="0" w:firstRowFirstColumn="0" w:firstRowLastColumn="0" w:lastRowFirstColumn="0" w:lastRowLastColumn="0"/>
        </w:trPr>
        <w:tc>
          <w:tcPr>
            <w:tcW w:w="0" w:type="auto"/>
          </w:tcPr>
          <w:p w14:paraId="06997AB6" w14:textId="77777777" w:rsidR="000B4FCE" w:rsidRDefault="004D1892">
            <w:r>
              <w:t>Room</w:t>
            </w:r>
          </w:p>
        </w:tc>
        <w:tc>
          <w:tcPr>
            <w:tcW w:w="0" w:type="auto"/>
          </w:tcPr>
          <w:p w14:paraId="06997AB7" w14:textId="77777777" w:rsidR="000B4FCE" w:rsidRDefault="004D1892">
            <w:r>
              <w:t>Count</w:t>
            </w:r>
          </w:p>
        </w:tc>
        <w:tc>
          <w:tcPr>
            <w:tcW w:w="0" w:type="auto"/>
          </w:tcPr>
          <w:p w14:paraId="06997AB8" w14:textId="77777777" w:rsidR="000B4FCE" w:rsidRDefault="004D1892">
            <w:r>
              <w:t>StartTime</w:t>
            </w:r>
          </w:p>
        </w:tc>
      </w:tr>
      <w:tr w:rsidR="000B4FCE" w14:paraId="06997ABD" w14:textId="77777777" w:rsidTr="003D32D4">
        <w:tc>
          <w:tcPr>
            <w:tcW w:w="0" w:type="auto"/>
          </w:tcPr>
          <w:p w14:paraId="06997ABA" w14:textId="77777777" w:rsidR="000B4FCE" w:rsidRDefault="004D1892">
            <w:r>
              <w:t>2Q12 FR</w:t>
            </w:r>
          </w:p>
        </w:tc>
        <w:tc>
          <w:tcPr>
            <w:tcW w:w="0" w:type="auto"/>
          </w:tcPr>
          <w:p w14:paraId="06997ABB" w14:textId="77777777" w:rsidR="000B4FCE" w:rsidRDefault="004D1892">
            <w:r>
              <w:t>86</w:t>
            </w:r>
          </w:p>
        </w:tc>
        <w:tc>
          <w:tcPr>
            <w:tcW w:w="0" w:type="auto"/>
          </w:tcPr>
          <w:p w14:paraId="06997ABC" w14:textId="77777777" w:rsidR="000B4FCE" w:rsidRDefault="004D1892">
            <w:r>
              <w:t>09:00:00</w:t>
            </w:r>
          </w:p>
        </w:tc>
      </w:tr>
      <w:tr w:rsidR="000B4FCE" w14:paraId="06997AC1" w14:textId="77777777" w:rsidTr="003D32D4">
        <w:tc>
          <w:tcPr>
            <w:tcW w:w="0" w:type="auto"/>
          </w:tcPr>
          <w:p w14:paraId="06997ABE" w14:textId="77777777" w:rsidR="000B4FCE" w:rsidRDefault="004D1892">
            <w:r>
              <w:t>3E28 FR</w:t>
            </w:r>
          </w:p>
        </w:tc>
        <w:tc>
          <w:tcPr>
            <w:tcW w:w="0" w:type="auto"/>
          </w:tcPr>
          <w:p w14:paraId="06997ABF" w14:textId="77777777" w:rsidR="000B4FCE" w:rsidRDefault="004D1892">
            <w:r>
              <w:t>50</w:t>
            </w:r>
          </w:p>
        </w:tc>
        <w:tc>
          <w:tcPr>
            <w:tcW w:w="0" w:type="auto"/>
          </w:tcPr>
          <w:p w14:paraId="06997AC0" w14:textId="77777777" w:rsidR="000B4FCE" w:rsidRDefault="004D1892">
            <w:r>
              <w:t>09:00:00</w:t>
            </w:r>
          </w:p>
        </w:tc>
      </w:tr>
      <w:tr w:rsidR="000B4FCE" w14:paraId="06997AC5" w14:textId="77777777" w:rsidTr="003D32D4">
        <w:tc>
          <w:tcPr>
            <w:tcW w:w="0" w:type="auto"/>
          </w:tcPr>
          <w:p w14:paraId="06997AC2" w14:textId="77777777" w:rsidR="000B4FCE" w:rsidRDefault="004D1892">
            <w:r>
              <w:t>3E11 FR</w:t>
            </w:r>
          </w:p>
        </w:tc>
        <w:tc>
          <w:tcPr>
            <w:tcW w:w="0" w:type="auto"/>
          </w:tcPr>
          <w:p w14:paraId="06997AC3" w14:textId="77777777" w:rsidR="000B4FCE" w:rsidRDefault="004D1892">
            <w:r>
              <w:t>49</w:t>
            </w:r>
          </w:p>
        </w:tc>
        <w:tc>
          <w:tcPr>
            <w:tcW w:w="0" w:type="auto"/>
          </w:tcPr>
          <w:p w14:paraId="06997AC4" w14:textId="77777777" w:rsidR="000B4FCE" w:rsidRDefault="004D1892">
            <w:r>
              <w:t>09:00:00</w:t>
            </w:r>
          </w:p>
        </w:tc>
      </w:tr>
    </w:tbl>
    <w:p w14:paraId="742BB2F9" w14:textId="77777777" w:rsidR="00FF03D1" w:rsidRDefault="00FF03D1">
      <w:pPr>
        <w:rPr>
          <w:b/>
          <w:bCs/>
        </w:rPr>
      </w:pPr>
    </w:p>
    <w:p w14:paraId="06997AC6" w14:textId="23E06FBF" w:rsidR="000B4FCE" w:rsidRDefault="004D1892">
      <w:r>
        <w:rPr>
          <w:b/>
          <w:bCs/>
        </w:rPr>
        <w:t>Students with below/above average hours</w:t>
      </w:r>
    </w:p>
    <w:p w14:paraId="06997AC7" w14:textId="77777777" w:rsidR="000B4FCE" w:rsidRDefault="004D1892">
      <w:r>
        <w:t xml:space="preserve">This query returns students and whether they have more or less scheduled time on their timetable compared to the programme cohort average. </w:t>
      </w:r>
      <w:r>
        <w:rPr>
          <w:rStyle w:val="FootnoteReference"/>
        </w:rPr>
        <w:footnoteReference w:id="5"/>
      </w:r>
    </w:p>
    <w:p w14:paraId="06997AC8" w14:textId="77777777" w:rsidR="000B4FCE" w:rsidRDefault="004D1892">
      <w:pPr>
        <w:pStyle w:val="SourceCode"/>
      </w:pPr>
      <w:r>
        <w:br/>
        <w:t>MATCH (s:student)-[:ATTENDS]-&gt;(a:activity)</w:t>
      </w:r>
      <w:r>
        <w:br/>
        <w:t>WITH s.stuProgName AS progName, s.stuID_anon AS studentID, SUM(a.actDurationInMinutes) AS studentTotalDuration</w:t>
      </w:r>
      <w:r>
        <w:br/>
        <w:t xml:space="preserve">WITH progName, </w:t>
      </w:r>
      <w:r>
        <w:br/>
        <w:t xml:space="preserve">     AVG(studentTotalDuration) / 60 AS progAverageHoursPerStudent, </w:t>
      </w:r>
      <w:r>
        <w:br/>
        <w:t xml:space="preserve">     collect({studentID: studentID, studentTotalHours: studentTotalDuration / 60}) AS studentsData</w:t>
      </w:r>
      <w:r>
        <w:br/>
        <w:t>UNWIND studentsData AS studentData</w:t>
      </w:r>
      <w:r>
        <w:br/>
        <w:t xml:space="preserve">RETURN progName, </w:t>
      </w:r>
      <w:r>
        <w:br/>
        <w:t xml:space="preserve">       progAvgHrsPerStudent,</w:t>
      </w:r>
      <w:r>
        <w:br/>
        <w:t xml:space="preserve">       studentData.studentID AS studentID, </w:t>
      </w:r>
      <w:r>
        <w:br/>
        <w:t xml:space="preserve">       studentData.studentTotalHours AS studentTotalHours, </w:t>
      </w:r>
      <w:r>
        <w:br/>
        <w:t xml:space="preserve">       CASE </w:t>
      </w:r>
      <w:r>
        <w:br/>
        <w:t xml:space="preserve">           WHEN studentData.studentTotalHours &lt; (progAverageHoursPerStudent * 0.9) THEN 'Below Average'</w:t>
      </w:r>
      <w:r>
        <w:br/>
        <w:t xml:space="preserve">           WHEN studentData.studentTotalHours &gt; (progAverageHoursPerStudent * 1.1) THEN 'Above Average'</w:t>
      </w:r>
      <w:r>
        <w:br/>
        <w:t xml:space="preserve">           ELSE 'Average'</w:t>
      </w:r>
      <w:r>
        <w:br/>
        <w:t xml:space="preserve">       END AS compare</w:t>
      </w:r>
    </w:p>
    <w:p w14:paraId="06997AC9" w14:textId="70EAB297" w:rsidR="000B4FCE" w:rsidRDefault="000B4FCE"/>
    <w:p w14:paraId="03B6A21B" w14:textId="77777777" w:rsidR="00A11C50" w:rsidRDefault="00A11C50"/>
    <w:p w14:paraId="6C1F74D1" w14:textId="77777777" w:rsidR="00A11C50" w:rsidRDefault="00A11C50"/>
    <w:p w14:paraId="0F1F27C4" w14:textId="2A35EC5D" w:rsidR="00A11C50" w:rsidRDefault="00A11C50" w:rsidP="00A11C50">
      <w:pPr>
        <w:pStyle w:val="Caption"/>
        <w:keepNext/>
      </w:pPr>
      <w:r>
        <w:lastRenderedPageBreak/>
        <w:t xml:space="preserve">Table </w:t>
      </w:r>
      <w:r>
        <w:fldChar w:fldCharType="begin"/>
      </w:r>
      <w:r>
        <w:instrText xml:space="preserve"> SEQ Table \* ARABIC </w:instrText>
      </w:r>
      <w:r>
        <w:fldChar w:fldCharType="separate"/>
      </w:r>
      <w:r w:rsidR="00070B79">
        <w:rPr>
          <w:noProof/>
        </w:rPr>
        <w:t>6</w:t>
      </w:r>
      <w:r>
        <w:fldChar w:fldCharType="end"/>
      </w:r>
      <w:r>
        <w:t xml:space="preserve">: </w:t>
      </w:r>
      <w:r w:rsidRPr="0088333B">
        <w:t>Using Percentage</w:t>
      </w:r>
      <w:r>
        <w:t xml:space="preserve"> to Compare Student Hours</w:t>
      </w:r>
    </w:p>
    <w:tbl>
      <w:tblPr>
        <w:tblStyle w:val="Style1"/>
        <w:tblW w:w="5000" w:type="pct"/>
        <w:tblLayout w:type="fixed"/>
        <w:tblLook w:val="0020" w:firstRow="1" w:lastRow="0" w:firstColumn="0" w:lastColumn="0" w:noHBand="0" w:noVBand="0"/>
        <w:tblCaption w:val="Using Percentage"/>
      </w:tblPr>
      <w:tblGrid>
        <w:gridCol w:w="1804"/>
        <w:gridCol w:w="1803"/>
        <w:gridCol w:w="1803"/>
        <w:gridCol w:w="1803"/>
        <w:gridCol w:w="1803"/>
      </w:tblGrid>
      <w:tr w:rsidR="000B4FCE" w14:paraId="06997ACF" w14:textId="77777777" w:rsidTr="00A11C50">
        <w:trPr>
          <w:cnfStyle w:val="100000000000" w:firstRow="1" w:lastRow="0" w:firstColumn="0" w:lastColumn="0" w:oddVBand="0" w:evenVBand="0" w:oddHBand="0" w:evenHBand="0" w:firstRowFirstColumn="0" w:firstRowLastColumn="0" w:lastRowFirstColumn="0" w:lastRowLastColumn="0"/>
        </w:trPr>
        <w:tc>
          <w:tcPr>
            <w:tcW w:w="1804" w:type="dxa"/>
          </w:tcPr>
          <w:p w14:paraId="06997ACA" w14:textId="77777777" w:rsidR="000B4FCE" w:rsidRDefault="004D1892">
            <w:r>
              <w:t>prog Name</w:t>
            </w:r>
          </w:p>
        </w:tc>
        <w:tc>
          <w:tcPr>
            <w:tcW w:w="1803" w:type="dxa"/>
          </w:tcPr>
          <w:p w14:paraId="06997ACB" w14:textId="77777777" w:rsidR="000B4FCE" w:rsidRDefault="004D1892">
            <w:r>
              <w:t>progAvgHours PerStudent</w:t>
            </w:r>
          </w:p>
        </w:tc>
        <w:tc>
          <w:tcPr>
            <w:tcW w:w="1803" w:type="dxa"/>
          </w:tcPr>
          <w:p w14:paraId="06997ACC" w14:textId="77777777" w:rsidR="000B4FCE" w:rsidRDefault="004D1892">
            <w:r>
              <w:t>studentID</w:t>
            </w:r>
          </w:p>
        </w:tc>
        <w:tc>
          <w:tcPr>
            <w:tcW w:w="1803" w:type="dxa"/>
          </w:tcPr>
          <w:p w14:paraId="06997ACD" w14:textId="77777777" w:rsidR="000B4FCE" w:rsidRDefault="004D1892">
            <w:r>
              <w:t>student TotalHours</w:t>
            </w:r>
          </w:p>
        </w:tc>
        <w:tc>
          <w:tcPr>
            <w:tcW w:w="1803" w:type="dxa"/>
          </w:tcPr>
          <w:p w14:paraId="06997ACE" w14:textId="77777777" w:rsidR="000B4FCE" w:rsidRDefault="004D1892">
            <w:r>
              <w:t>compare</w:t>
            </w:r>
          </w:p>
        </w:tc>
      </w:tr>
      <w:tr w:rsidR="000B4FCE" w14:paraId="06997AD5" w14:textId="77777777" w:rsidTr="00A11C50">
        <w:tc>
          <w:tcPr>
            <w:tcW w:w="1804" w:type="dxa"/>
          </w:tcPr>
          <w:p w14:paraId="06997AD0" w14:textId="77777777" w:rsidR="000B4FCE" w:rsidRDefault="004D1892">
            <w:r>
              <w:t>“Maths NS”</w:t>
            </w:r>
          </w:p>
        </w:tc>
        <w:tc>
          <w:tcPr>
            <w:tcW w:w="1803" w:type="dxa"/>
          </w:tcPr>
          <w:p w14:paraId="06997AD1" w14:textId="77777777" w:rsidR="000B4FCE" w:rsidRDefault="004D1892">
            <w:r>
              <w:t>274.7692307692308</w:t>
            </w:r>
          </w:p>
        </w:tc>
        <w:tc>
          <w:tcPr>
            <w:tcW w:w="1803" w:type="dxa"/>
          </w:tcPr>
          <w:p w14:paraId="06997AD2" w14:textId="77777777" w:rsidR="000B4FCE" w:rsidRDefault="004D1892">
            <w:r>
              <w:t>“stu-23442558”</w:t>
            </w:r>
          </w:p>
        </w:tc>
        <w:tc>
          <w:tcPr>
            <w:tcW w:w="1803" w:type="dxa"/>
          </w:tcPr>
          <w:p w14:paraId="06997AD3" w14:textId="77777777" w:rsidR="000B4FCE" w:rsidRDefault="004D1892">
            <w:r>
              <w:t>361</w:t>
            </w:r>
          </w:p>
        </w:tc>
        <w:tc>
          <w:tcPr>
            <w:tcW w:w="1803" w:type="dxa"/>
          </w:tcPr>
          <w:p w14:paraId="06997AD4" w14:textId="77777777" w:rsidR="000B4FCE" w:rsidRDefault="004D1892">
            <w:r>
              <w:t>“Above Average”</w:t>
            </w:r>
          </w:p>
        </w:tc>
      </w:tr>
      <w:tr w:rsidR="000B4FCE" w14:paraId="06997ADB" w14:textId="77777777" w:rsidTr="00A11C50">
        <w:tc>
          <w:tcPr>
            <w:tcW w:w="1804" w:type="dxa"/>
          </w:tcPr>
          <w:p w14:paraId="06997AD6" w14:textId="77777777" w:rsidR="000B4FCE" w:rsidRDefault="004D1892">
            <w:r>
              <w:t>“Maths NS”</w:t>
            </w:r>
          </w:p>
        </w:tc>
        <w:tc>
          <w:tcPr>
            <w:tcW w:w="1803" w:type="dxa"/>
          </w:tcPr>
          <w:p w14:paraId="06997AD7" w14:textId="77777777" w:rsidR="000B4FCE" w:rsidRDefault="004D1892">
            <w:r>
              <w:t>274.7692307692308</w:t>
            </w:r>
          </w:p>
        </w:tc>
        <w:tc>
          <w:tcPr>
            <w:tcW w:w="1803" w:type="dxa"/>
          </w:tcPr>
          <w:p w14:paraId="06997AD8" w14:textId="77777777" w:rsidR="000B4FCE" w:rsidRDefault="004D1892">
            <w:r>
              <w:t>“stu-91911371”</w:t>
            </w:r>
          </w:p>
        </w:tc>
        <w:tc>
          <w:tcPr>
            <w:tcW w:w="1803" w:type="dxa"/>
          </w:tcPr>
          <w:p w14:paraId="06997AD9" w14:textId="77777777" w:rsidR="000B4FCE" w:rsidRDefault="004D1892">
            <w:r>
              <w:t>126</w:t>
            </w:r>
          </w:p>
        </w:tc>
        <w:tc>
          <w:tcPr>
            <w:tcW w:w="1803" w:type="dxa"/>
          </w:tcPr>
          <w:p w14:paraId="06997ADA" w14:textId="77777777" w:rsidR="000B4FCE" w:rsidRDefault="004D1892">
            <w:r>
              <w:t>“Below Average”</w:t>
            </w:r>
          </w:p>
        </w:tc>
      </w:tr>
      <w:tr w:rsidR="000B4FCE" w14:paraId="06997AE1" w14:textId="77777777" w:rsidTr="00A11C50">
        <w:tc>
          <w:tcPr>
            <w:tcW w:w="1804" w:type="dxa"/>
          </w:tcPr>
          <w:p w14:paraId="06997ADC" w14:textId="77777777" w:rsidR="000B4FCE" w:rsidRDefault="004D1892">
            <w:r>
              <w:t>“Maths NS”</w:t>
            </w:r>
          </w:p>
        </w:tc>
        <w:tc>
          <w:tcPr>
            <w:tcW w:w="1803" w:type="dxa"/>
          </w:tcPr>
          <w:p w14:paraId="06997ADD" w14:textId="77777777" w:rsidR="000B4FCE" w:rsidRDefault="004D1892">
            <w:r>
              <w:t>274.7692307692308</w:t>
            </w:r>
          </w:p>
        </w:tc>
        <w:tc>
          <w:tcPr>
            <w:tcW w:w="1803" w:type="dxa"/>
          </w:tcPr>
          <w:p w14:paraId="06997ADE" w14:textId="77777777" w:rsidR="000B4FCE" w:rsidRDefault="004D1892">
            <w:r>
              <w:t>“stu-75224499”</w:t>
            </w:r>
          </w:p>
        </w:tc>
        <w:tc>
          <w:tcPr>
            <w:tcW w:w="1803" w:type="dxa"/>
          </w:tcPr>
          <w:p w14:paraId="06997ADF" w14:textId="77777777" w:rsidR="000B4FCE" w:rsidRDefault="004D1892">
            <w:r>
              <w:t>251</w:t>
            </w:r>
          </w:p>
        </w:tc>
        <w:tc>
          <w:tcPr>
            <w:tcW w:w="1803" w:type="dxa"/>
          </w:tcPr>
          <w:p w14:paraId="06997AE0" w14:textId="77777777" w:rsidR="000B4FCE" w:rsidRDefault="004D1892">
            <w:r>
              <w:t>“Average”</w:t>
            </w:r>
          </w:p>
        </w:tc>
      </w:tr>
    </w:tbl>
    <w:p w14:paraId="1580AD8E" w14:textId="77777777" w:rsidR="00A11C50" w:rsidRDefault="00A11C50"/>
    <w:p w14:paraId="06997AE2" w14:textId="5CE342A5" w:rsidR="000B4FCE" w:rsidRDefault="004D1892">
      <w:r>
        <w:t>When using standard deviation (1SD) the same three students have a different outcome. This is primarily due to the exceptionally large standard deviation. This is because students on this version of the programme could be trailing modules and either attending significantly more or less activity, making the range very large.</w:t>
      </w:r>
    </w:p>
    <w:p w14:paraId="06997AE3" w14:textId="62B1167A" w:rsidR="000B4FCE" w:rsidRDefault="000B4FCE"/>
    <w:p w14:paraId="6ED239A2" w14:textId="796E9DF4" w:rsidR="009C5382" w:rsidRDefault="009C5382" w:rsidP="009C5382">
      <w:pPr>
        <w:pStyle w:val="Caption"/>
        <w:keepNext/>
      </w:pPr>
      <w:r>
        <w:t xml:space="preserve">Table </w:t>
      </w:r>
      <w:r>
        <w:fldChar w:fldCharType="begin"/>
      </w:r>
      <w:r>
        <w:instrText xml:space="preserve"> SEQ Table \* ARABIC </w:instrText>
      </w:r>
      <w:r>
        <w:fldChar w:fldCharType="separate"/>
      </w:r>
      <w:r w:rsidR="00070B79">
        <w:rPr>
          <w:noProof/>
        </w:rPr>
        <w:t>7</w:t>
      </w:r>
      <w:r>
        <w:fldChar w:fldCharType="end"/>
      </w:r>
      <w:r>
        <w:t xml:space="preserve">: </w:t>
      </w:r>
      <w:r w:rsidRPr="00E477E5">
        <w:t>Using Standard Deviation</w:t>
      </w:r>
      <w:r>
        <w:t xml:space="preserve"> to compare student hours</w:t>
      </w:r>
    </w:p>
    <w:tbl>
      <w:tblPr>
        <w:tblStyle w:val="Style1"/>
        <w:tblW w:w="5000" w:type="pct"/>
        <w:tblLayout w:type="fixed"/>
        <w:tblLook w:val="0020" w:firstRow="1" w:lastRow="0" w:firstColumn="0" w:lastColumn="0" w:noHBand="0" w:noVBand="0"/>
        <w:tblCaption w:val="Using Standard Deviation"/>
      </w:tblPr>
      <w:tblGrid>
        <w:gridCol w:w="1502"/>
        <w:gridCol w:w="1502"/>
        <w:gridCol w:w="1503"/>
        <w:gridCol w:w="1503"/>
        <w:gridCol w:w="1503"/>
        <w:gridCol w:w="1503"/>
      </w:tblGrid>
      <w:tr w:rsidR="000B4FCE" w14:paraId="06997AEA" w14:textId="77777777" w:rsidTr="009C5382">
        <w:trPr>
          <w:cnfStyle w:val="100000000000" w:firstRow="1" w:lastRow="0" w:firstColumn="0" w:lastColumn="0" w:oddVBand="0" w:evenVBand="0" w:oddHBand="0" w:evenHBand="0" w:firstRowFirstColumn="0" w:firstRowLastColumn="0" w:lastRowFirstColumn="0" w:lastRowLastColumn="0"/>
        </w:trPr>
        <w:tc>
          <w:tcPr>
            <w:tcW w:w="1502" w:type="dxa"/>
          </w:tcPr>
          <w:p w14:paraId="06997AE4" w14:textId="77777777" w:rsidR="000B4FCE" w:rsidRDefault="004D1892">
            <w:r>
              <w:t>prog Name</w:t>
            </w:r>
          </w:p>
        </w:tc>
        <w:tc>
          <w:tcPr>
            <w:tcW w:w="1502" w:type="dxa"/>
          </w:tcPr>
          <w:p w14:paraId="06997AE5" w14:textId="77777777" w:rsidR="000B4FCE" w:rsidRDefault="004D1892">
            <w:r>
              <w:t>progAvgHours PerStudent</w:t>
            </w:r>
          </w:p>
        </w:tc>
        <w:tc>
          <w:tcPr>
            <w:tcW w:w="1503" w:type="dxa"/>
          </w:tcPr>
          <w:p w14:paraId="06997AE6" w14:textId="77777777" w:rsidR="000B4FCE" w:rsidRDefault="004D1892">
            <w:r>
              <w:t>progStDevHours PerStudent</w:t>
            </w:r>
          </w:p>
        </w:tc>
        <w:tc>
          <w:tcPr>
            <w:tcW w:w="1503" w:type="dxa"/>
          </w:tcPr>
          <w:p w14:paraId="06997AE7" w14:textId="77777777" w:rsidR="000B4FCE" w:rsidRDefault="004D1892">
            <w:r>
              <w:t>studentID</w:t>
            </w:r>
          </w:p>
        </w:tc>
        <w:tc>
          <w:tcPr>
            <w:tcW w:w="1503" w:type="dxa"/>
          </w:tcPr>
          <w:p w14:paraId="06997AE8" w14:textId="77777777" w:rsidR="000B4FCE" w:rsidRDefault="004D1892">
            <w:r>
              <w:t>student TotalHours</w:t>
            </w:r>
          </w:p>
        </w:tc>
        <w:tc>
          <w:tcPr>
            <w:tcW w:w="1503" w:type="dxa"/>
          </w:tcPr>
          <w:p w14:paraId="06997AE9" w14:textId="77777777" w:rsidR="000B4FCE" w:rsidRDefault="004D1892">
            <w:r>
              <w:t>compare</w:t>
            </w:r>
          </w:p>
        </w:tc>
      </w:tr>
      <w:tr w:rsidR="000B4FCE" w14:paraId="06997AF1" w14:textId="77777777" w:rsidTr="009C5382">
        <w:tc>
          <w:tcPr>
            <w:tcW w:w="1502" w:type="dxa"/>
          </w:tcPr>
          <w:p w14:paraId="06997AEB" w14:textId="77777777" w:rsidR="000B4FCE" w:rsidRDefault="004D1892">
            <w:r>
              <w:t>“Maths NS”</w:t>
            </w:r>
          </w:p>
        </w:tc>
        <w:tc>
          <w:tcPr>
            <w:tcW w:w="1502" w:type="dxa"/>
          </w:tcPr>
          <w:p w14:paraId="06997AEC" w14:textId="77777777" w:rsidR="000B4FCE" w:rsidRDefault="004D1892">
            <w:r>
              <w:t>274.7692307692308</w:t>
            </w:r>
          </w:p>
        </w:tc>
        <w:tc>
          <w:tcPr>
            <w:tcW w:w="1503" w:type="dxa"/>
          </w:tcPr>
          <w:p w14:paraId="06997AED" w14:textId="77777777" w:rsidR="000B4FCE" w:rsidRDefault="004D1892">
            <w:r>
              <w:t>118.81231781219205</w:t>
            </w:r>
          </w:p>
        </w:tc>
        <w:tc>
          <w:tcPr>
            <w:tcW w:w="1503" w:type="dxa"/>
          </w:tcPr>
          <w:p w14:paraId="06997AEE" w14:textId="77777777" w:rsidR="000B4FCE" w:rsidRDefault="004D1892">
            <w:r>
              <w:t>“stu-23442558”</w:t>
            </w:r>
          </w:p>
        </w:tc>
        <w:tc>
          <w:tcPr>
            <w:tcW w:w="1503" w:type="dxa"/>
          </w:tcPr>
          <w:p w14:paraId="06997AEF" w14:textId="77777777" w:rsidR="000B4FCE" w:rsidRDefault="004D1892">
            <w:r>
              <w:t>361</w:t>
            </w:r>
          </w:p>
        </w:tc>
        <w:tc>
          <w:tcPr>
            <w:tcW w:w="1503" w:type="dxa"/>
          </w:tcPr>
          <w:p w14:paraId="06997AF0" w14:textId="77777777" w:rsidR="000B4FCE" w:rsidRDefault="004D1892">
            <w:r>
              <w:t>“Average”</w:t>
            </w:r>
          </w:p>
        </w:tc>
      </w:tr>
      <w:tr w:rsidR="000B4FCE" w14:paraId="06997AF8" w14:textId="77777777" w:rsidTr="009C5382">
        <w:tc>
          <w:tcPr>
            <w:tcW w:w="1502" w:type="dxa"/>
          </w:tcPr>
          <w:p w14:paraId="06997AF2" w14:textId="77777777" w:rsidR="000B4FCE" w:rsidRDefault="004D1892">
            <w:r>
              <w:t>“Maths NS”</w:t>
            </w:r>
          </w:p>
        </w:tc>
        <w:tc>
          <w:tcPr>
            <w:tcW w:w="1502" w:type="dxa"/>
          </w:tcPr>
          <w:p w14:paraId="06997AF3" w14:textId="77777777" w:rsidR="000B4FCE" w:rsidRDefault="004D1892">
            <w:r>
              <w:t>274.7692307692308</w:t>
            </w:r>
          </w:p>
        </w:tc>
        <w:tc>
          <w:tcPr>
            <w:tcW w:w="1503" w:type="dxa"/>
          </w:tcPr>
          <w:p w14:paraId="06997AF4" w14:textId="77777777" w:rsidR="000B4FCE" w:rsidRDefault="004D1892">
            <w:r>
              <w:t>118.81231781219205</w:t>
            </w:r>
          </w:p>
        </w:tc>
        <w:tc>
          <w:tcPr>
            <w:tcW w:w="1503" w:type="dxa"/>
          </w:tcPr>
          <w:p w14:paraId="06997AF5" w14:textId="77777777" w:rsidR="000B4FCE" w:rsidRDefault="004D1892">
            <w:r>
              <w:t>“stu-91911371”</w:t>
            </w:r>
          </w:p>
        </w:tc>
        <w:tc>
          <w:tcPr>
            <w:tcW w:w="1503" w:type="dxa"/>
          </w:tcPr>
          <w:p w14:paraId="06997AF6" w14:textId="77777777" w:rsidR="000B4FCE" w:rsidRDefault="004D1892">
            <w:r>
              <w:t>126</w:t>
            </w:r>
          </w:p>
        </w:tc>
        <w:tc>
          <w:tcPr>
            <w:tcW w:w="1503" w:type="dxa"/>
          </w:tcPr>
          <w:p w14:paraId="06997AF7" w14:textId="77777777" w:rsidR="000B4FCE" w:rsidRDefault="004D1892">
            <w:r>
              <w:t>“Below Average”</w:t>
            </w:r>
          </w:p>
        </w:tc>
      </w:tr>
      <w:tr w:rsidR="000B4FCE" w14:paraId="06997AFF" w14:textId="77777777" w:rsidTr="009C5382">
        <w:tc>
          <w:tcPr>
            <w:tcW w:w="1502" w:type="dxa"/>
          </w:tcPr>
          <w:p w14:paraId="06997AF9" w14:textId="77777777" w:rsidR="000B4FCE" w:rsidRDefault="004D1892">
            <w:r>
              <w:t>“Maths NS”</w:t>
            </w:r>
          </w:p>
        </w:tc>
        <w:tc>
          <w:tcPr>
            <w:tcW w:w="1502" w:type="dxa"/>
          </w:tcPr>
          <w:p w14:paraId="06997AFA" w14:textId="77777777" w:rsidR="000B4FCE" w:rsidRDefault="004D1892">
            <w:r>
              <w:t>274.7692307692308</w:t>
            </w:r>
          </w:p>
        </w:tc>
        <w:tc>
          <w:tcPr>
            <w:tcW w:w="1503" w:type="dxa"/>
          </w:tcPr>
          <w:p w14:paraId="06997AFB" w14:textId="77777777" w:rsidR="000B4FCE" w:rsidRDefault="004D1892">
            <w:r>
              <w:t>118.81231781219205</w:t>
            </w:r>
          </w:p>
        </w:tc>
        <w:tc>
          <w:tcPr>
            <w:tcW w:w="1503" w:type="dxa"/>
          </w:tcPr>
          <w:p w14:paraId="06997AFC" w14:textId="77777777" w:rsidR="000B4FCE" w:rsidRDefault="004D1892">
            <w:r>
              <w:t>“stu-42997469”</w:t>
            </w:r>
          </w:p>
        </w:tc>
        <w:tc>
          <w:tcPr>
            <w:tcW w:w="1503" w:type="dxa"/>
          </w:tcPr>
          <w:p w14:paraId="06997AFD" w14:textId="77777777" w:rsidR="000B4FCE" w:rsidRDefault="004D1892">
            <w:r>
              <w:t>251</w:t>
            </w:r>
          </w:p>
        </w:tc>
        <w:tc>
          <w:tcPr>
            <w:tcW w:w="1503" w:type="dxa"/>
          </w:tcPr>
          <w:p w14:paraId="06997AFE" w14:textId="77777777" w:rsidR="000B4FCE" w:rsidRDefault="004D1892">
            <w:r>
              <w:t>“Below Average”</w:t>
            </w:r>
          </w:p>
        </w:tc>
      </w:tr>
    </w:tbl>
    <w:p w14:paraId="06997B00" w14:textId="77777777" w:rsidR="000B4FCE" w:rsidRDefault="004D1892">
      <w:pPr>
        <w:pStyle w:val="Heading1"/>
      </w:pPr>
      <w:bookmarkStart w:id="50" w:name="_Toc175217468"/>
      <w:bookmarkStart w:id="51" w:name="model-expansion"/>
      <w:bookmarkEnd w:id="49"/>
      <w:bookmarkEnd w:id="48"/>
      <w:bookmarkEnd w:id="46"/>
      <w:r>
        <w:lastRenderedPageBreak/>
        <w:t>Model Expansion</w:t>
      </w:r>
      <w:bookmarkEnd w:id="50"/>
    </w:p>
    <w:p w14:paraId="06997B01" w14:textId="7913878C" w:rsidR="000B4FCE" w:rsidRDefault="004D1892">
      <w:r>
        <w:t>The true power of the graph model lies in its extensibility. Introducing additional nodes and properties allows for a more comprehensive representation and enables more sophisticated analysis. The resulting graph model will depend on desired use cases and performance requirements</w:t>
      </w:r>
      <w:r w:rsidR="006E32ED">
        <w:t>,</w:t>
      </w:r>
      <w:r>
        <w:t xml:space="preserve"> but the following are some potential expansions to the basic model:</w:t>
      </w:r>
    </w:p>
    <w:p w14:paraId="06997B02" w14:textId="77777777" w:rsidR="000B4FCE" w:rsidRDefault="004D1892">
      <w:pPr>
        <w:pStyle w:val="Heading3"/>
      </w:pPr>
      <w:bookmarkStart w:id="52" w:name="potential-expansions"/>
      <w:r>
        <w:t>Potential Expansions:</w:t>
      </w:r>
    </w:p>
    <w:p w14:paraId="06997B03" w14:textId="77777777" w:rsidR="000B4FCE" w:rsidRDefault="004D1892" w:rsidP="00AA23CB">
      <w:pPr>
        <w:numPr>
          <w:ilvl w:val="0"/>
          <w:numId w:val="14"/>
        </w:numPr>
      </w:pPr>
      <w:r>
        <w:rPr>
          <w:b/>
          <w:bCs/>
        </w:rPr>
        <w:t>Organisational Units</w:t>
      </w:r>
      <w:r>
        <w:t>: Include departments, colleges, or schools to analyse timetabling within organisational structures.</w:t>
      </w:r>
    </w:p>
    <w:p w14:paraId="06997B04" w14:textId="77777777" w:rsidR="000B4FCE" w:rsidRDefault="004D1892" w:rsidP="00AA23CB">
      <w:pPr>
        <w:numPr>
          <w:ilvl w:val="0"/>
          <w:numId w:val="14"/>
        </w:numPr>
      </w:pPr>
      <w:r>
        <w:rPr>
          <w:b/>
          <w:bCs/>
        </w:rPr>
        <w:t>Curriculum Data</w:t>
      </w:r>
      <w:r>
        <w:t>: Incorporate modules and programmes to understand the interconnectedness of courses and student enrolment patterns.</w:t>
      </w:r>
    </w:p>
    <w:p w14:paraId="06997B05" w14:textId="77777777" w:rsidR="000B4FCE" w:rsidRDefault="004D1892" w:rsidP="00AA23CB">
      <w:pPr>
        <w:numPr>
          <w:ilvl w:val="0"/>
          <w:numId w:val="14"/>
        </w:numPr>
      </w:pPr>
      <w:r>
        <w:rPr>
          <w:b/>
          <w:bCs/>
        </w:rPr>
        <w:t>Activity Types</w:t>
      </w:r>
      <w:r>
        <w:t>: Differentiate between lectures, seminars, labs, etc., for a more granular analysis of teaching and learning activities.</w:t>
      </w:r>
    </w:p>
    <w:p w14:paraId="06997B06" w14:textId="77777777" w:rsidR="000B4FCE" w:rsidRDefault="004D1892" w:rsidP="00AA23CB">
      <w:pPr>
        <w:numPr>
          <w:ilvl w:val="0"/>
          <w:numId w:val="14"/>
        </w:numPr>
      </w:pPr>
      <w:r>
        <w:rPr>
          <w:b/>
          <w:bCs/>
        </w:rPr>
        <w:t>Activity Delivery</w:t>
      </w:r>
      <w:r>
        <w:t>: Understand teaching delivery (virtual, in-person, hybrid, drop-in).</w:t>
      </w:r>
    </w:p>
    <w:p w14:paraId="06997B07" w14:textId="77777777" w:rsidR="000B4FCE" w:rsidRDefault="004D1892" w:rsidP="00AA23CB">
      <w:pPr>
        <w:numPr>
          <w:ilvl w:val="0"/>
          <w:numId w:val="14"/>
        </w:numPr>
      </w:pPr>
      <w:r>
        <w:rPr>
          <w:b/>
          <w:bCs/>
        </w:rPr>
        <w:t>Student Attributes</w:t>
      </w:r>
      <w:r>
        <w:t>: Add properties like “international student”, “reasonable adjustment flag”, “first-year student”.</w:t>
      </w:r>
    </w:p>
    <w:p w14:paraId="06997B08" w14:textId="77777777" w:rsidR="000B4FCE" w:rsidRDefault="004D1892">
      <w:r>
        <w:t>The below image (click to enlarge) shows a graph model augmented with additional data contained within the timetable database. It is much richer and therefore more complex, but this allows for richer analysis.</w:t>
      </w:r>
    </w:p>
    <w:p w14:paraId="5E79D7F2" w14:textId="77777777" w:rsidR="00F347B3" w:rsidRDefault="004D1892" w:rsidP="00F347B3">
      <w:pPr>
        <w:keepNext/>
      </w:pPr>
      <w:r>
        <w:rPr>
          <w:noProof/>
        </w:rPr>
        <w:lastRenderedPageBreak/>
        <w:drawing>
          <wp:inline distT="0" distB="0" distL="0" distR="0" wp14:anchorId="069980A8" wp14:editId="069980A9">
            <wp:extent cx="5727700" cy="4556632"/>
            <wp:effectExtent l="0" t="0" r="0" b="0"/>
            <wp:docPr id="83" name="Picture" descr="Example of Expanded Timetable Graph Model"/>
            <wp:cNvGraphicFramePr/>
            <a:graphic xmlns:a="http://schemas.openxmlformats.org/drawingml/2006/main">
              <a:graphicData uri="http://schemas.openxmlformats.org/drawingml/2006/picture">
                <pic:pic xmlns:pic="http://schemas.openxmlformats.org/drawingml/2006/picture">
                  <pic:nvPicPr>
                    <pic:cNvPr id="84" name="Picture" descr="./images/v2.0-expanded-tt-2.png"/>
                    <pic:cNvPicPr>
                      <a:picLocks noChangeAspect="1" noChangeArrowheads="1"/>
                    </pic:cNvPicPr>
                  </pic:nvPicPr>
                  <pic:blipFill>
                    <a:blip r:embed="rId21"/>
                    <a:stretch>
                      <a:fillRect/>
                    </a:stretch>
                  </pic:blipFill>
                  <pic:spPr bwMode="auto">
                    <a:xfrm>
                      <a:off x="0" y="0"/>
                      <a:ext cx="5727700" cy="4556632"/>
                    </a:xfrm>
                    <a:prstGeom prst="rect">
                      <a:avLst/>
                    </a:prstGeom>
                    <a:noFill/>
                    <a:ln w="9525">
                      <a:noFill/>
                      <a:headEnd/>
                      <a:tailEnd/>
                    </a:ln>
                  </pic:spPr>
                </pic:pic>
              </a:graphicData>
            </a:graphic>
          </wp:inline>
        </w:drawing>
      </w:r>
    </w:p>
    <w:p w14:paraId="06997B09" w14:textId="5601AAB8" w:rsidR="000B4FCE" w:rsidRDefault="00F347B3" w:rsidP="00F347B3">
      <w:pPr>
        <w:pStyle w:val="Caption"/>
      </w:pPr>
      <w:r>
        <w:t xml:space="preserve">Figure </w:t>
      </w:r>
      <w:r>
        <w:fldChar w:fldCharType="begin"/>
      </w:r>
      <w:r>
        <w:instrText xml:space="preserve"> SEQ Figure \* ARABIC </w:instrText>
      </w:r>
      <w:r>
        <w:fldChar w:fldCharType="separate"/>
      </w:r>
      <w:r w:rsidR="004D1892">
        <w:rPr>
          <w:noProof/>
        </w:rPr>
        <w:t>9</w:t>
      </w:r>
      <w:r>
        <w:fldChar w:fldCharType="end"/>
      </w:r>
      <w:r>
        <w:t xml:space="preserve">: </w:t>
      </w:r>
      <w:r w:rsidRPr="004E51C3">
        <w:t>Expanded Timetable Graph Model</w:t>
      </w:r>
    </w:p>
    <w:p w14:paraId="06997B0B" w14:textId="77777777" w:rsidR="000B4FCE" w:rsidRDefault="004D1892">
      <w:pPr>
        <w:pStyle w:val="Heading1"/>
      </w:pPr>
      <w:bookmarkStart w:id="53" w:name="_Toc175217469"/>
      <w:bookmarkStart w:id="54" w:name="graphing-time"/>
      <w:bookmarkEnd w:id="52"/>
      <w:bookmarkEnd w:id="51"/>
      <w:r>
        <w:lastRenderedPageBreak/>
        <w:t>Graphing Time</w:t>
      </w:r>
      <w:bookmarkEnd w:id="53"/>
    </w:p>
    <w:p w14:paraId="06997B0C" w14:textId="77777777" w:rsidR="000B4FCE" w:rsidRDefault="004D1892">
      <w:r>
        <w:t>The biggest challenge I encountered when translating timetables into graph data involved temporal elements - that is, start and end times, dates, weeks, recurrences, durations, etc. While the basic model successfully captured the core entities and relationships, it lacked the necessary detail to perform meaningful time-based analysis.</w:t>
      </w:r>
    </w:p>
    <w:p w14:paraId="06997B0D" w14:textId="77777777" w:rsidR="000B4FCE" w:rsidRDefault="004D1892">
      <w:r>
        <w:t>The flexibility of graph databases is appealing but finding the optimal balance between efficient representation, query performance, and data redundancy requires careful consideration. This section details some challenges encountered and the approach taken for the proof-of-concept.</w:t>
      </w:r>
    </w:p>
    <w:p w14:paraId="06997B0E" w14:textId="77777777" w:rsidR="000B4FCE" w:rsidRDefault="004D1892">
      <w:pPr>
        <w:pStyle w:val="Heading2"/>
      </w:pPr>
      <w:bookmarkStart w:id="55" w:name="_Toc175217470"/>
      <w:bookmarkStart w:id="56" w:name="the-problem-of-normalised-time"/>
      <w:r>
        <w:t>The Problem of Normalised Time</w:t>
      </w:r>
      <w:bookmarkEnd w:id="55"/>
    </w:p>
    <w:p w14:paraId="06997B0F" w14:textId="77777777" w:rsidR="000B4FCE" w:rsidRDefault="004D1892">
      <w:r>
        <w:t>Traditional relational databases often store timetable information in a highly normalised</w:t>
      </w:r>
      <w:r>
        <w:rPr>
          <w:rStyle w:val="FootnoteReference"/>
        </w:rPr>
        <w:footnoteReference w:id="6"/>
      </w:r>
      <w:r>
        <w:t xml:space="preserve"> format, condensing recurring events into single rows with date ranges, week patterns, or lists of occurrences. While efficient for storage and basic display, this approach severely hinders analysis, especially when aiming to:</w:t>
      </w:r>
    </w:p>
    <w:p w14:paraId="06997B10" w14:textId="77777777" w:rsidR="000B4FCE" w:rsidRDefault="004D1892" w:rsidP="00AA23CB">
      <w:pPr>
        <w:numPr>
          <w:ilvl w:val="0"/>
          <w:numId w:val="15"/>
        </w:numPr>
      </w:pPr>
      <w:r>
        <w:rPr>
          <w:b/>
          <w:bCs/>
        </w:rPr>
        <w:t>Identify Time-Based Patterns</w:t>
      </w:r>
      <w:r>
        <w:t>: Determining if students lack lunch breaks or experience excessive gaps between classes becomes difficult when time is fragmented across multiple fields.</w:t>
      </w:r>
    </w:p>
    <w:p w14:paraId="06997B11" w14:textId="77777777" w:rsidR="000B4FCE" w:rsidRDefault="004D1892" w:rsidP="00AA23CB">
      <w:pPr>
        <w:numPr>
          <w:ilvl w:val="0"/>
          <w:numId w:val="15"/>
        </w:numPr>
      </w:pPr>
      <w:r>
        <w:rPr>
          <w:b/>
          <w:bCs/>
        </w:rPr>
        <w:t>Perform Aggregations</w:t>
      </w:r>
      <w:r>
        <w:t>: Calculating total teaching hours for a lecturer across specific weeks or days requires complex queries and data transformations.</w:t>
      </w:r>
    </w:p>
    <w:p w14:paraId="06997B12" w14:textId="77777777" w:rsidR="000B4FCE" w:rsidRDefault="004D1892" w:rsidP="00AA23CB">
      <w:pPr>
        <w:numPr>
          <w:ilvl w:val="0"/>
          <w:numId w:val="15"/>
        </w:numPr>
      </w:pPr>
      <w:r>
        <w:rPr>
          <w:b/>
          <w:bCs/>
        </w:rPr>
        <w:t>Model Temporal Relationships</w:t>
      </w:r>
      <w:r>
        <w:t>: Representing relationships between activities based on their temporal proximity, such as students attending consecutive classes, becomes convoluted.</w:t>
      </w:r>
    </w:p>
    <w:p w14:paraId="06997B13" w14:textId="77777777" w:rsidR="000B4FCE" w:rsidRDefault="004D1892">
      <w:pPr>
        <w:pStyle w:val="Heading2"/>
      </w:pPr>
      <w:bookmarkStart w:id="57" w:name="_Toc175217471"/>
      <w:bookmarkStart w:id="58" w:name="exploring-potential-solutions"/>
      <w:bookmarkEnd w:id="56"/>
      <w:r>
        <w:t>Exploring Potential Solutions</w:t>
      </w:r>
      <w:bookmarkEnd w:id="57"/>
    </w:p>
    <w:p w14:paraId="06997B14" w14:textId="77777777" w:rsidR="000B4FCE" w:rsidRDefault="004D1892">
      <w:r>
        <w:t>Several time modelling approaches were considered, each with its own trade-offs.</w:t>
      </w:r>
    </w:p>
    <w:p w14:paraId="06997B15" w14:textId="77777777" w:rsidR="000B4FCE" w:rsidRDefault="004D1892">
      <w:r>
        <w:t>To illustrate this, let’s explore using a fictional example - Introduction to Graph Databases - focusing on the lecture:</w:t>
      </w:r>
    </w:p>
    <w:p w14:paraId="06997B16" w14:textId="3C302D96" w:rsidR="000B4FCE" w:rsidRDefault="000B4FCE"/>
    <w:p w14:paraId="2B0104CB" w14:textId="77777777" w:rsidR="00895A6D" w:rsidRDefault="00895A6D"/>
    <w:p w14:paraId="05835FC6" w14:textId="77777777" w:rsidR="00895A6D" w:rsidRDefault="00895A6D"/>
    <w:p w14:paraId="3158C2D1" w14:textId="0CFADE7C" w:rsidR="00895A6D" w:rsidRDefault="00895A6D" w:rsidP="00895A6D">
      <w:pPr>
        <w:pStyle w:val="Caption"/>
        <w:keepNext/>
      </w:pPr>
      <w:r>
        <w:lastRenderedPageBreak/>
        <w:t xml:space="preserve">Table </w:t>
      </w:r>
      <w:r>
        <w:fldChar w:fldCharType="begin"/>
      </w:r>
      <w:r>
        <w:instrText xml:space="preserve"> SEQ Table \* ARABIC </w:instrText>
      </w:r>
      <w:r>
        <w:fldChar w:fldCharType="separate"/>
      </w:r>
      <w:r w:rsidR="00070B79">
        <w:rPr>
          <w:noProof/>
        </w:rPr>
        <w:t>8</w:t>
      </w:r>
      <w:r>
        <w:fldChar w:fldCharType="end"/>
      </w:r>
      <w:r>
        <w:t xml:space="preserve">: </w:t>
      </w:r>
      <w:r w:rsidRPr="00292EB9">
        <w:t>Example Source Data (Relational)</w:t>
      </w:r>
    </w:p>
    <w:tbl>
      <w:tblPr>
        <w:tblStyle w:val="Style1"/>
        <w:tblW w:w="5000" w:type="pct"/>
        <w:tblLayout w:type="fixed"/>
        <w:tblLook w:val="0020" w:firstRow="1" w:lastRow="0" w:firstColumn="0" w:lastColumn="0" w:noHBand="0" w:noVBand="0"/>
        <w:tblCaption w:val="Example Source Data (Relational)"/>
      </w:tblPr>
      <w:tblGrid>
        <w:gridCol w:w="846"/>
        <w:gridCol w:w="1846"/>
        <w:gridCol w:w="1480"/>
        <w:gridCol w:w="1480"/>
        <w:gridCol w:w="1211"/>
        <w:gridCol w:w="2153"/>
      </w:tblGrid>
      <w:tr w:rsidR="000B4FCE" w14:paraId="06997B1D" w14:textId="77777777" w:rsidTr="00895A6D">
        <w:trPr>
          <w:cnfStyle w:val="100000000000" w:firstRow="1" w:lastRow="0" w:firstColumn="0" w:lastColumn="0" w:oddVBand="0" w:evenVBand="0" w:oddHBand="0" w:evenHBand="0" w:firstRowFirstColumn="0" w:firstRowLastColumn="0" w:lastRowFirstColumn="0" w:lastRowLastColumn="0"/>
        </w:trPr>
        <w:tc>
          <w:tcPr>
            <w:tcW w:w="846" w:type="dxa"/>
          </w:tcPr>
          <w:p w14:paraId="06997B17" w14:textId="77777777" w:rsidR="000B4FCE" w:rsidRDefault="004D1892">
            <w:r>
              <w:t>Name</w:t>
            </w:r>
          </w:p>
        </w:tc>
        <w:tc>
          <w:tcPr>
            <w:tcW w:w="1846" w:type="dxa"/>
          </w:tcPr>
          <w:p w14:paraId="06997B18" w14:textId="7A557D67" w:rsidR="000B4FCE" w:rsidRDefault="004D1892">
            <w:r>
              <w:t>Activity</w:t>
            </w:r>
            <w:r w:rsidR="00895A6D">
              <w:t xml:space="preserve"> </w:t>
            </w:r>
            <w:r>
              <w:t>Type</w:t>
            </w:r>
          </w:p>
        </w:tc>
        <w:tc>
          <w:tcPr>
            <w:tcW w:w="1480" w:type="dxa"/>
          </w:tcPr>
          <w:p w14:paraId="06997B19" w14:textId="77777777" w:rsidR="000B4FCE" w:rsidRDefault="004D1892">
            <w:r>
              <w:t>Day</w:t>
            </w:r>
          </w:p>
        </w:tc>
        <w:tc>
          <w:tcPr>
            <w:tcW w:w="1480" w:type="dxa"/>
          </w:tcPr>
          <w:p w14:paraId="06997B1A" w14:textId="77777777" w:rsidR="000B4FCE" w:rsidRDefault="004D1892">
            <w:r>
              <w:t>StartTime</w:t>
            </w:r>
          </w:p>
        </w:tc>
        <w:tc>
          <w:tcPr>
            <w:tcW w:w="1211" w:type="dxa"/>
          </w:tcPr>
          <w:p w14:paraId="06997B1B" w14:textId="77777777" w:rsidR="000B4FCE" w:rsidRDefault="004D1892">
            <w:r>
              <w:t>EndTime</w:t>
            </w:r>
          </w:p>
        </w:tc>
        <w:tc>
          <w:tcPr>
            <w:tcW w:w="2153" w:type="dxa"/>
          </w:tcPr>
          <w:p w14:paraId="06997B1C" w14:textId="77777777" w:rsidR="000B4FCE" w:rsidRDefault="004D1892">
            <w:r>
              <w:t>Weeks</w:t>
            </w:r>
          </w:p>
        </w:tc>
      </w:tr>
      <w:tr w:rsidR="000B4FCE" w14:paraId="06997B24" w14:textId="77777777" w:rsidTr="00895A6D">
        <w:tc>
          <w:tcPr>
            <w:tcW w:w="846" w:type="dxa"/>
          </w:tcPr>
          <w:p w14:paraId="06997B1E" w14:textId="77777777" w:rsidR="000B4FCE" w:rsidRDefault="004D1892">
            <w:r>
              <w:t>ITGD</w:t>
            </w:r>
          </w:p>
        </w:tc>
        <w:tc>
          <w:tcPr>
            <w:tcW w:w="1846" w:type="dxa"/>
          </w:tcPr>
          <w:p w14:paraId="06997B1F" w14:textId="77777777" w:rsidR="000B4FCE" w:rsidRDefault="004D1892">
            <w:r>
              <w:t>Lecture</w:t>
            </w:r>
          </w:p>
        </w:tc>
        <w:tc>
          <w:tcPr>
            <w:tcW w:w="1480" w:type="dxa"/>
          </w:tcPr>
          <w:p w14:paraId="06997B20" w14:textId="77777777" w:rsidR="000B4FCE" w:rsidRDefault="004D1892">
            <w:r>
              <w:t>Wednesday</w:t>
            </w:r>
          </w:p>
        </w:tc>
        <w:tc>
          <w:tcPr>
            <w:tcW w:w="1480" w:type="dxa"/>
          </w:tcPr>
          <w:p w14:paraId="06997B21" w14:textId="77777777" w:rsidR="000B4FCE" w:rsidRDefault="004D1892">
            <w:r>
              <w:t>09:00</w:t>
            </w:r>
          </w:p>
        </w:tc>
        <w:tc>
          <w:tcPr>
            <w:tcW w:w="1211" w:type="dxa"/>
          </w:tcPr>
          <w:p w14:paraId="06997B22" w14:textId="77777777" w:rsidR="000B4FCE" w:rsidRDefault="004D1892">
            <w:r>
              <w:t>11:00</w:t>
            </w:r>
          </w:p>
        </w:tc>
        <w:tc>
          <w:tcPr>
            <w:tcW w:w="2153" w:type="dxa"/>
          </w:tcPr>
          <w:p w14:paraId="06997B23" w14:textId="77777777" w:rsidR="000B4FCE" w:rsidRDefault="004D1892">
            <w:r>
              <w:t>1-3, 5-7, 9-13</w:t>
            </w:r>
          </w:p>
        </w:tc>
      </w:tr>
      <w:tr w:rsidR="000B4FCE" w14:paraId="06997B2B" w14:textId="77777777" w:rsidTr="00895A6D">
        <w:tc>
          <w:tcPr>
            <w:tcW w:w="846" w:type="dxa"/>
          </w:tcPr>
          <w:p w14:paraId="06997B25" w14:textId="77777777" w:rsidR="000B4FCE" w:rsidRDefault="004D1892">
            <w:r>
              <w:t>ITGD</w:t>
            </w:r>
          </w:p>
        </w:tc>
        <w:tc>
          <w:tcPr>
            <w:tcW w:w="1846" w:type="dxa"/>
          </w:tcPr>
          <w:p w14:paraId="06997B26" w14:textId="77777777" w:rsidR="000B4FCE" w:rsidRDefault="004D1892">
            <w:r>
              <w:t>Seminar</w:t>
            </w:r>
          </w:p>
        </w:tc>
        <w:tc>
          <w:tcPr>
            <w:tcW w:w="1480" w:type="dxa"/>
          </w:tcPr>
          <w:p w14:paraId="06997B27" w14:textId="77777777" w:rsidR="000B4FCE" w:rsidRDefault="004D1892">
            <w:r>
              <w:t>Wednesday</w:t>
            </w:r>
          </w:p>
        </w:tc>
        <w:tc>
          <w:tcPr>
            <w:tcW w:w="1480" w:type="dxa"/>
          </w:tcPr>
          <w:p w14:paraId="06997B28" w14:textId="77777777" w:rsidR="000B4FCE" w:rsidRDefault="004D1892">
            <w:r>
              <w:t>10:00</w:t>
            </w:r>
          </w:p>
        </w:tc>
        <w:tc>
          <w:tcPr>
            <w:tcW w:w="1211" w:type="dxa"/>
          </w:tcPr>
          <w:p w14:paraId="06997B29" w14:textId="77777777" w:rsidR="000B4FCE" w:rsidRDefault="004D1892">
            <w:r>
              <w:t>13:00</w:t>
            </w:r>
          </w:p>
        </w:tc>
        <w:tc>
          <w:tcPr>
            <w:tcW w:w="2153" w:type="dxa"/>
          </w:tcPr>
          <w:p w14:paraId="06997B2A" w14:textId="77777777" w:rsidR="000B4FCE" w:rsidRDefault="004D1892">
            <w:r>
              <w:t>4, 7-8, 15</w:t>
            </w:r>
          </w:p>
        </w:tc>
      </w:tr>
      <w:tr w:rsidR="000B4FCE" w14:paraId="06997B32" w14:textId="77777777" w:rsidTr="00895A6D">
        <w:tc>
          <w:tcPr>
            <w:tcW w:w="846" w:type="dxa"/>
          </w:tcPr>
          <w:p w14:paraId="06997B2C" w14:textId="77777777" w:rsidR="000B4FCE" w:rsidRDefault="004D1892">
            <w:r>
              <w:t>ITGD</w:t>
            </w:r>
          </w:p>
        </w:tc>
        <w:tc>
          <w:tcPr>
            <w:tcW w:w="1846" w:type="dxa"/>
          </w:tcPr>
          <w:p w14:paraId="06997B2D" w14:textId="77777777" w:rsidR="000B4FCE" w:rsidRDefault="004D1892">
            <w:r>
              <w:t>Seminar</w:t>
            </w:r>
          </w:p>
        </w:tc>
        <w:tc>
          <w:tcPr>
            <w:tcW w:w="1480" w:type="dxa"/>
          </w:tcPr>
          <w:p w14:paraId="06997B2E" w14:textId="77777777" w:rsidR="000B4FCE" w:rsidRDefault="004D1892">
            <w:r>
              <w:t>Monday</w:t>
            </w:r>
          </w:p>
        </w:tc>
        <w:tc>
          <w:tcPr>
            <w:tcW w:w="1480" w:type="dxa"/>
          </w:tcPr>
          <w:p w14:paraId="06997B2F" w14:textId="77777777" w:rsidR="000B4FCE" w:rsidRDefault="004D1892">
            <w:r>
              <w:t>13:00</w:t>
            </w:r>
          </w:p>
        </w:tc>
        <w:tc>
          <w:tcPr>
            <w:tcW w:w="1211" w:type="dxa"/>
          </w:tcPr>
          <w:p w14:paraId="06997B30" w14:textId="77777777" w:rsidR="000B4FCE" w:rsidRDefault="004D1892">
            <w:r>
              <w:t>16:00</w:t>
            </w:r>
          </w:p>
        </w:tc>
        <w:tc>
          <w:tcPr>
            <w:tcW w:w="2153" w:type="dxa"/>
          </w:tcPr>
          <w:p w14:paraId="06997B31" w14:textId="77777777" w:rsidR="000B4FCE" w:rsidRDefault="004D1892">
            <w:r>
              <w:t>4, 7-8, 15</w:t>
            </w:r>
          </w:p>
        </w:tc>
      </w:tr>
    </w:tbl>
    <w:p w14:paraId="69240B27" w14:textId="77777777" w:rsidR="00895A6D" w:rsidRDefault="00895A6D" w:rsidP="00895A6D">
      <w:bookmarkStart w:id="59" w:name="option-0-proof-of-concept-activity"/>
    </w:p>
    <w:p w14:paraId="06997B33" w14:textId="07447AB4" w:rsidR="000B4FCE" w:rsidRDefault="004D1892">
      <w:pPr>
        <w:pStyle w:val="Heading3"/>
      </w:pPr>
      <w:r>
        <w:t>Option 0: Proof-of-concept activity</w:t>
      </w:r>
    </w:p>
    <w:p w14:paraId="06997B34" w14:textId="7FC653E5" w:rsidR="000B4FCE" w:rsidRDefault="004D1892">
      <w:r>
        <w:t xml:space="preserve">The basic model creates nodes for each activity </w:t>
      </w:r>
      <w:r>
        <w:rPr>
          <w:i/>
          <w:iCs/>
        </w:rPr>
        <w:t>exactly</w:t>
      </w:r>
      <w:r>
        <w:t xml:space="preserve"> as they exist in the relational database. This simple approach is perfectly acceptable but makes any </w:t>
      </w:r>
      <w:r w:rsidR="00895A6D">
        <w:t>time-based</w:t>
      </w:r>
      <w:r>
        <w:t xml:space="preserve"> calculations difficult because each activity node can represent a different number of occurrences due to the week ranges.</w:t>
      </w:r>
    </w:p>
    <w:p w14:paraId="06997B35" w14:textId="77777777" w:rsidR="000B4FCE" w:rsidRDefault="004D1892">
      <w:r>
        <w:t>This in turn means you cannot simply COUNT each activity “equally” - for example, the lecture has 11 instances, each of two hours. The seminars have four instances, each of three hours. Calculating aggregations, finding clashes and similar is very challenging.</w:t>
      </w:r>
    </w:p>
    <w:p w14:paraId="67D23857" w14:textId="77777777" w:rsidR="00F347B3" w:rsidRDefault="004D1892" w:rsidP="00F347B3">
      <w:pPr>
        <w:keepNext/>
      </w:pPr>
      <w:r>
        <w:rPr>
          <w:noProof/>
        </w:rPr>
        <w:drawing>
          <wp:inline distT="0" distB="0" distL="0" distR="0" wp14:anchorId="069980AA" wp14:editId="069980AB">
            <wp:extent cx="5727700" cy="3640975"/>
            <wp:effectExtent l="0" t="0" r="0" b="0"/>
            <wp:docPr id="90" name="Picture" descr="Basic example of Graphing Normalised Activities"/>
            <wp:cNvGraphicFramePr/>
            <a:graphic xmlns:a="http://schemas.openxmlformats.org/drawingml/2006/main">
              <a:graphicData uri="http://schemas.openxmlformats.org/drawingml/2006/picture">
                <pic:pic xmlns:pic="http://schemas.openxmlformats.org/drawingml/2006/picture">
                  <pic:nvPicPr>
                    <pic:cNvPr id="91" name="Picture" descr="./images/time-option0.png"/>
                    <pic:cNvPicPr>
                      <a:picLocks noChangeAspect="1" noChangeArrowheads="1"/>
                    </pic:cNvPicPr>
                  </pic:nvPicPr>
                  <pic:blipFill>
                    <a:blip r:embed="rId22"/>
                    <a:stretch>
                      <a:fillRect/>
                    </a:stretch>
                  </pic:blipFill>
                  <pic:spPr bwMode="auto">
                    <a:xfrm>
                      <a:off x="0" y="0"/>
                      <a:ext cx="5727700" cy="3640975"/>
                    </a:xfrm>
                    <a:prstGeom prst="rect">
                      <a:avLst/>
                    </a:prstGeom>
                    <a:noFill/>
                    <a:ln w="9525">
                      <a:noFill/>
                      <a:headEnd/>
                      <a:tailEnd/>
                    </a:ln>
                  </pic:spPr>
                </pic:pic>
              </a:graphicData>
            </a:graphic>
          </wp:inline>
        </w:drawing>
      </w:r>
    </w:p>
    <w:p w14:paraId="06997B36" w14:textId="4974C3E5" w:rsidR="000B4FCE" w:rsidRDefault="00F347B3" w:rsidP="00F347B3">
      <w:pPr>
        <w:pStyle w:val="Caption"/>
      </w:pPr>
      <w:r>
        <w:t xml:space="preserve">Figure </w:t>
      </w:r>
      <w:r>
        <w:fldChar w:fldCharType="begin"/>
      </w:r>
      <w:r>
        <w:instrText xml:space="preserve"> SEQ Figure \* ARABIC </w:instrText>
      </w:r>
      <w:r>
        <w:fldChar w:fldCharType="separate"/>
      </w:r>
      <w:r w:rsidR="004D1892">
        <w:rPr>
          <w:noProof/>
        </w:rPr>
        <w:t>10</w:t>
      </w:r>
      <w:r>
        <w:fldChar w:fldCharType="end"/>
      </w:r>
      <w:r>
        <w:t xml:space="preserve">: </w:t>
      </w:r>
      <w:r w:rsidRPr="00B93E61">
        <w:t>Basic example of Graphing Normalised Activities</w:t>
      </w:r>
    </w:p>
    <w:p w14:paraId="06997B38" w14:textId="77777777" w:rsidR="000B4FCE" w:rsidRDefault="004D1892">
      <w:r>
        <w:t>If we assume that each student attends the lecture and one of the seminars, some students have a clash in week 7 (Wednesday 10:00-11:00) - this is very difficult to identify and isolate in a highly normalised dataset.</w:t>
      </w:r>
    </w:p>
    <w:p w14:paraId="06997B39" w14:textId="77777777" w:rsidR="000B4FCE" w:rsidRDefault="004D1892">
      <w:pPr>
        <w:pStyle w:val="Heading3"/>
      </w:pPr>
      <w:bookmarkStart w:id="60" w:name="option-1-unique-activity-nodes"/>
      <w:bookmarkEnd w:id="59"/>
      <w:r>
        <w:lastRenderedPageBreak/>
        <w:t>Option 1: Unique Activity Nodes</w:t>
      </w:r>
    </w:p>
    <w:p w14:paraId="22477077" w14:textId="22A02666" w:rsidR="00FC61FD" w:rsidRDefault="004D1892" w:rsidP="00F534DD">
      <w:r>
        <w:t>Option 1 addresses this by creating nodes for each unique combination of name, startTime, endTime and date - this means de-normalising the relational data and deliberately introducing duplication.</w:t>
      </w:r>
    </w:p>
    <w:p w14:paraId="7AF742FF" w14:textId="77777777" w:rsidR="00F534DD" w:rsidRDefault="004D1892" w:rsidP="00F534DD">
      <w:pPr>
        <w:keepNext/>
      </w:pPr>
      <w:r>
        <w:rPr>
          <w:noProof/>
        </w:rPr>
        <w:drawing>
          <wp:inline distT="0" distB="0" distL="0" distR="0" wp14:anchorId="069980AC" wp14:editId="069980AD">
            <wp:extent cx="5727700" cy="4148771"/>
            <wp:effectExtent l="0" t="0" r="0" b="0"/>
            <wp:docPr id="94" name="Picture" descr="Unique Activity Nodes Graph"/>
            <wp:cNvGraphicFramePr/>
            <a:graphic xmlns:a="http://schemas.openxmlformats.org/drawingml/2006/main">
              <a:graphicData uri="http://schemas.openxmlformats.org/drawingml/2006/picture">
                <pic:pic xmlns:pic="http://schemas.openxmlformats.org/drawingml/2006/picture">
                  <pic:nvPicPr>
                    <pic:cNvPr id="95" name="Picture" descr="./images/time-option1.png"/>
                    <pic:cNvPicPr>
                      <a:picLocks noChangeAspect="1" noChangeArrowheads="1"/>
                    </pic:cNvPicPr>
                  </pic:nvPicPr>
                  <pic:blipFill>
                    <a:blip r:embed="rId23"/>
                    <a:stretch>
                      <a:fillRect/>
                    </a:stretch>
                  </pic:blipFill>
                  <pic:spPr bwMode="auto">
                    <a:xfrm>
                      <a:off x="0" y="0"/>
                      <a:ext cx="5727700" cy="4148771"/>
                    </a:xfrm>
                    <a:prstGeom prst="rect">
                      <a:avLst/>
                    </a:prstGeom>
                    <a:noFill/>
                    <a:ln w="9525">
                      <a:noFill/>
                      <a:headEnd/>
                      <a:tailEnd/>
                    </a:ln>
                  </pic:spPr>
                </pic:pic>
              </a:graphicData>
            </a:graphic>
          </wp:inline>
        </w:drawing>
      </w:r>
    </w:p>
    <w:p w14:paraId="06997B3B" w14:textId="53059D39" w:rsidR="000B4FCE" w:rsidRDefault="00F534DD" w:rsidP="00F534DD">
      <w:pPr>
        <w:pStyle w:val="Caption"/>
      </w:pPr>
      <w:r>
        <w:t xml:space="preserve">Figure </w:t>
      </w:r>
      <w:r>
        <w:fldChar w:fldCharType="begin"/>
      </w:r>
      <w:r>
        <w:instrText xml:space="preserve"> SEQ Figure \* ARABIC </w:instrText>
      </w:r>
      <w:r>
        <w:fldChar w:fldCharType="separate"/>
      </w:r>
      <w:r w:rsidR="004D1892">
        <w:rPr>
          <w:noProof/>
        </w:rPr>
        <w:t>11</w:t>
      </w:r>
      <w:r>
        <w:fldChar w:fldCharType="end"/>
      </w:r>
      <w:r>
        <w:t xml:space="preserve">: Model with </w:t>
      </w:r>
      <w:r w:rsidRPr="00541F59">
        <w:t>Unique Activity Nodes Graph</w:t>
      </w:r>
    </w:p>
    <w:p w14:paraId="06997B3D" w14:textId="77777777" w:rsidR="000B4FCE" w:rsidRDefault="004D1892">
      <w:r>
        <w:rPr>
          <w:b/>
          <w:bCs/>
        </w:rPr>
        <w:t>Graph Structure</w:t>
      </w:r>
      <w:r>
        <w:t>:</w:t>
      </w:r>
    </w:p>
    <w:p w14:paraId="06997B3E" w14:textId="77777777" w:rsidR="000B4FCE" w:rsidRDefault="004D1892" w:rsidP="00AA23CB">
      <w:pPr>
        <w:numPr>
          <w:ilvl w:val="0"/>
          <w:numId w:val="16"/>
        </w:numPr>
      </w:pPr>
      <w:r>
        <w:t>11 separate Activity nodes one for each occurrence (date)</w:t>
      </w:r>
    </w:p>
    <w:p w14:paraId="06997B3F" w14:textId="77777777" w:rsidR="000B4FCE" w:rsidRDefault="004D1892" w:rsidP="00AA23CB">
      <w:pPr>
        <w:numPr>
          <w:ilvl w:val="0"/>
          <w:numId w:val="16"/>
        </w:numPr>
      </w:pPr>
      <w:r>
        <w:t>Each node has date, startTime, endTime properties</w:t>
      </w:r>
    </w:p>
    <w:p w14:paraId="06997B40" w14:textId="77777777" w:rsidR="000B4FCE" w:rsidRDefault="004D1892" w:rsidP="00AA23CB">
      <w:pPr>
        <w:numPr>
          <w:ilvl w:val="0"/>
          <w:numId w:val="16"/>
        </w:numPr>
      </w:pPr>
      <w:r>
        <w:t>Only date is different between each node.</w:t>
      </w:r>
    </w:p>
    <w:p w14:paraId="06997B41" w14:textId="77777777" w:rsidR="000B4FCE" w:rsidRDefault="004D1892">
      <w:pPr>
        <w:pStyle w:val="SourceCode"/>
      </w:pPr>
      <w:r>
        <w:t xml:space="preserve">// cypher structure     </w:t>
      </w:r>
      <w:r>
        <w:br/>
        <w:t xml:space="preserve">(Activity {Name: "ITGD", Date: "2024-01-03", StartTime: "09:00", EndTime: "11:00"}) </w:t>
      </w:r>
      <w:r>
        <w:br/>
        <w:t xml:space="preserve">(Activity {Name: "ITGD", Date: "2024-01-10", StartTime: "09:00", EndTime: "11:00"}) </w:t>
      </w:r>
      <w:r>
        <w:br/>
        <w:t xml:space="preserve">... </w:t>
      </w:r>
      <w:r>
        <w:br/>
        <w:t>(Activity {Name: "ITGD", Date: "2024-03-20", StartTime: "09:00", EndTime: "11:00"})</w:t>
      </w:r>
    </w:p>
    <w:p w14:paraId="06997B42" w14:textId="77777777" w:rsidR="000B4FCE" w:rsidRDefault="004D1892">
      <w:r>
        <w:rPr>
          <w:b/>
          <w:bCs/>
        </w:rPr>
        <w:t>Pros</w:t>
      </w:r>
      <w:r>
        <w:t>:</w:t>
      </w:r>
    </w:p>
    <w:p w14:paraId="06997B43" w14:textId="77777777" w:rsidR="000B4FCE" w:rsidRDefault="004D1892" w:rsidP="00AA23CB">
      <w:pPr>
        <w:numPr>
          <w:ilvl w:val="0"/>
          <w:numId w:val="17"/>
        </w:numPr>
      </w:pPr>
      <w:r>
        <w:rPr>
          <w:i/>
          <w:iCs/>
        </w:rPr>
        <w:t>Conceptual Simplicity</w:t>
      </w:r>
      <w:r>
        <w:t>: Easy to understand and implement.</w:t>
      </w:r>
    </w:p>
    <w:p w14:paraId="06997B44" w14:textId="77777777" w:rsidR="000B4FCE" w:rsidRDefault="004D1892" w:rsidP="00AA23CB">
      <w:pPr>
        <w:numPr>
          <w:ilvl w:val="0"/>
          <w:numId w:val="17"/>
        </w:numPr>
      </w:pPr>
      <w:r>
        <w:rPr>
          <w:i/>
          <w:iCs/>
        </w:rPr>
        <w:t>Direct Time Representation</w:t>
      </w:r>
      <w:r>
        <w:t>: Time is directly associated with each activity instance.</w:t>
      </w:r>
    </w:p>
    <w:p w14:paraId="06997B45" w14:textId="77777777" w:rsidR="000B4FCE" w:rsidRDefault="004D1892">
      <w:r>
        <w:rPr>
          <w:b/>
          <w:bCs/>
        </w:rPr>
        <w:lastRenderedPageBreak/>
        <w:t>Cons</w:t>
      </w:r>
      <w:r>
        <w:t>:</w:t>
      </w:r>
    </w:p>
    <w:p w14:paraId="06997B46" w14:textId="77777777" w:rsidR="000B4FCE" w:rsidRDefault="004D1892" w:rsidP="00AA23CB">
      <w:pPr>
        <w:numPr>
          <w:ilvl w:val="0"/>
          <w:numId w:val="18"/>
        </w:numPr>
      </w:pPr>
      <w:r>
        <w:rPr>
          <w:i/>
          <w:iCs/>
        </w:rPr>
        <w:t>Node Proliferation</w:t>
      </w:r>
      <w:r>
        <w:t>: Leads to a high volume of nodes, potentially impacting performance with large datasets.</w:t>
      </w:r>
    </w:p>
    <w:p w14:paraId="06997B47" w14:textId="77777777" w:rsidR="000B4FCE" w:rsidRDefault="004D1892">
      <w:r>
        <w:rPr>
          <w:b/>
          <w:bCs/>
        </w:rPr>
        <w:t>Use Case dependent</w:t>
      </w:r>
    </w:p>
    <w:p w14:paraId="06997B48" w14:textId="77777777" w:rsidR="000B4FCE" w:rsidRDefault="004D1892" w:rsidP="00AA23CB">
      <w:pPr>
        <w:numPr>
          <w:ilvl w:val="0"/>
          <w:numId w:val="19"/>
        </w:numPr>
      </w:pPr>
      <w:r>
        <w:rPr>
          <w:i/>
          <w:iCs/>
        </w:rPr>
        <w:t>Time-Based Queries</w:t>
      </w:r>
      <w:r>
        <w:t>: Answering questions about time patterns or conflicts requires traversing numerous nodes and relationships. Some queries will benefit - e.g. identifying clashes which may only occur in a specific week, others will become more complex as de-normalised data needs to be re-aggregated.</w:t>
      </w:r>
    </w:p>
    <w:p w14:paraId="06997B49" w14:textId="77777777" w:rsidR="000B4FCE" w:rsidRDefault="004D1892">
      <w:pPr>
        <w:pStyle w:val="Heading3"/>
      </w:pPr>
      <w:bookmarkStart w:id="61" w:name="option-2-date-and-time-nodes"/>
      <w:bookmarkEnd w:id="60"/>
      <w:r>
        <w:t>Option 2: Date and Time Nodes</w:t>
      </w:r>
    </w:p>
    <w:p w14:paraId="4235CC76" w14:textId="36E4E32E" w:rsidR="00D97D6D" w:rsidRDefault="004D1892" w:rsidP="00F534DD">
      <w:r>
        <w:t xml:space="preserve">Option 2 creates a </w:t>
      </w:r>
      <w:r>
        <w:rPr>
          <w:i/>
          <w:iCs/>
        </w:rPr>
        <w:t>single activity</w:t>
      </w:r>
      <w:r>
        <w:t xml:space="preserve"> node but also additional date and time nodes, as required, thus not proliferating activities.</w:t>
      </w:r>
    </w:p>
    <w:p w14:paraId="3020C3BE" w14:textId="77777777" w:rsidR="00F534DD" w:rsidRDefault="004D1892" w:rsidP="00F534DD">
      <w:pPr>
        <w:keepNext/>
      </w:pPr>
      <w:r>
        <w:rPr>
          <w:noProof/>
        </w:rPr>
        <w:drawing>
          <wp:inline distT="0" distB="0" distL="0" distR="0" wp14:anchorId="069980AE" wp14:editId="069980AF">
            <wp:extent cx="5727700" cy="3892973"/>
            <wp:effectExtent l="0" t="0" r="0" b="0"/>
            <wp:docPr id="98" name="Picture" descr="Time and Date Nodes"/>
            <wp:cNvGraphicFramePr/>
            <a:graphic xmlns:a="http://schemas.openxmlformats.org/drawingml/2006/main">
              <a:graphicData uri="http://schemas.openxmlformats.org/drawingml/2006/picture">
                <pic:pic xmlns:pic="http://schemas.openxmlformats.org/drawingml/2006/picture">
                  <pic:nvPicPr>
                    <pic:cNvPr id="99" name="Picture" descr="./images/time-option2.png"/>
                    <pic:cNvPicPr>
                      <a:picLocks noChangeAspect="1" noChangeArrowheads="1"/>
                    </pic:cNvPicPr>
                  </pic:nvPicPr>
                  <pic:blipFill>
                    <a:blip r:embed="rId24"/>
                    <a:stretch>
                      <a:fillRect/>
                    </a:stretch>
                  </pic:blipFill>
                  <pic:spPr bwMode="auto">
                    <a:xfrm>
                      <a:off x="0" y="0"/>
                      <a:ext cx="5727700" cy="3892973"/>
                    </a:xfrm>
                    <a:prstGeom prst="rect">
                      <a:avLst/>
                    </a:prstGeom>
                    <a:noFill/>
                    <a:ln w="9525">
                      <a:noFill/>
                      <a:headEnd/>
                      <a:tailEnd/>
                    </a:ln>
                  </pic:spPr>
                </pic:pic>
              </a:graphicData>
            </a:graphic>
          </wp:inline>
        </w:drawing>
      </w:r>
    </w:p>
    <w:p w14:paraId="06997B4B" w14:textId="76A4145D" w:rsidR="000B4FCE" w:rsidRDefault="00F534DD" w:rsidP="00F534DD">
      <w:pPr>
        <w:pStyle w:val="Caption"/>
      </w:pPr>
      <w:r>
        <w:t xml:space="preserve">Figure </w:t>
      </w:r>
      <w:r>
        <w:fldChar w:fldCharType="begin"/>
      </w:r>
      <w:r>
        <w:instrText xml:space="preserve"> SEQ Figure \* ARABIC </w:instrText>
      </w:r>
      <w:r>
        <w:fldChar w:fldCharType="separate"/>
      </w:r>
      <w:r w:rsidR="004D1892">
        <w:rPr>
          <w:noProof/>
        </w:rPr>
        <w:t>12</w:t>
      </w:r>
      <w:r>
        <w:fldChar w:fldCharType="end"/>
      </w:r>
      <w:r>
        <w:t xml:space="preserve">: </w:t>
      </w:r>
      <w:r w:rsidRPr="00A95211">
        <w:t>Model with Time and Date Nodes</w:t>
      </w:r>
    </w:p>
    <w:p w14:paraId="06997B4D" w14:textId="77777777" w:rsidR="000B4FCE" w:rsidRDefault="004D1892">
      <w:r>
        <w:rPr>
          <w:b/>
          <w:bCs/>
        </w:rPr>
        <w:t>Graph Structure</w:t>
      </w:r>
      <w:r>
        <w:t>:</w:t>
      </w:r>
    </w:p>
    <w:p w14:paraId="06997B4E" w14:textId="77777777" w:rsidR="000B4FCE" w:rsidRDefault="004D1892" w:rsidP="00AA23CB">
      <w:pPr>
        <w:numPr>
          <w:ilvl w:val="0"/>
          <w:numId w:val="20"/>
        </w:numPr>
      </w:pPr>
      <w:r>
        <w:t>1 Activity node</w:t>
      </w:r>
    </w:p>
    <w:p w14:paraId="06997B4F" w14:textId="77777777" w:rsidR="000B4FCE" w:rsidRDefault="004D1892" w:rsidP="00AA23CB">
      <w:pPr>
        <w:numPr>
          <w:ilvl w:val="0"/>
          <w:numId w:val="20"/>
        </w:numPr>
      </w:pPr>
      <w:r>
        <w:t>11 Date nodes - shared by ALL activities on those dates.</w:t>
      </w:r>
    </w:p>
    <w:p w14:paraId="06997B50" w14:textId="77777777" w:rsidR="000B4FCE" w:rsidRDefault="004D1892" w:rsidP="00AA23CB">
      <w:pPr>
        <w:numPr>
          <w:ilvl w:val="0"/>
          <w:numId w:val="20"/>
        </w:numPr>
      </w:pPr>
      <w:r>
        <w:t>2 Time nodes (09:00 and 11:00) - shared by ALL activities on those times!</w:t>
      </w:r>
    </w:p>
    <w:p w14:paraId="06997B51" w14:textId="77777777" w:rsidR="000B4FCE" w:rsidRDefault="004D1892" w:rsidP="00AA23CB">
      <w:pPr>
        <w:numPr>
          <w:ilvl w:val="0"/>
          <w:numId w:val="20"/>
        </w:numPr>
      </w:pPr>
      <w:r>
        <w:rPr>
          <w:i/>
          <w:iCs/>
        </w:rPr>
        <w:t>Additional Relationships</w:t>
      </w:r>
    </w:p>
    <w:p w14:paraId="06997B52" w14:textId="77777777" w:rsidR="000B4FCE" w:rsidRDefault="004D1892" w:rsidP="00AA23CB">
      <w:pPr>
        <w:numPr>
          <w:ilvl w:val="1"/>
          <w:numId w:val="21"/>
        </w:numPr>
      </w:pPr>
      <w:r>
        <w:lastRenderedPageBreak/>
        <w:t>Activity -[:SCHEDULED_ON]-&gt; Date (11 relationships)</w:t>
      </w:r>
    </w:p>
    <w:p w14:paraId="06997B53" w14:textId="77777777" w:rsidR="000B4FCE" w:rsidRDefault="004D1892" w:rsidP="00AA23CB">
      <w:pPr>
        <w:numPr>
          <w:ilvl w:val="1"/>
          <w:numId w:val="21"/>
        </w:numPr>
      </w:pPr>
      <w:r>
        <w:t>Activity -[:STARTS_AT]-&gt; Time (11 relationships to 09:00)</w:t>
      </w:r>
    </w:p>
    <w:p w14:paraId="06997B54" w14:textId="77777777" w:rsidR="000B4FCE" w:rsidRDefault="004D1892" w:rsidP="00AA23CB">
      <w:pPr>
        <w:numPr>
          <w:ilvl w:val="1"/>
          <w:numId w:val="21"/>
        </w:numPr>
      </w:pPr>
      <w:r>
        <w:t>Activity -[:ENDS_AT]-&gt; Time (11 relationships to 11:00)</w:t>
      </w:r>
    </w:p>
    <w:p w14:paraId="06997B55" w14:textId="77777777" w:rsidR="000B4FCE" w:rsidRDefault="000B4FCE"/>
    <w:p w14:paraId="06997B56" w14:textId="77777777" w:rsidR="000B4FCE" w:rsidRDefault="004D1892">
      <w:pPr>
        <w:pStyle w:val="SourceCode"/>
      </w:pPr>
      <w:r>
        <w:t xml:space="preserve">// cypher structure         </w:t>
      </w:r>
      <w:r>
        <w:br/>
        <w:t>(Activity {Name: "ITGD"})</w:t>
      </w:r>
      <w:r>
        <w:br/>
        <w:t xml:space="preserve">    -[:SCHEDULED_ON]-&gt; (Date {date: "2024-01-03"})</w:t>
      </w:r>
      <w:r>
        <w:br/>
        <w:t xml:space="preserve">    -[:SCHEDULED_ON]-&gt; (Date {date: "2024-01-10"})</w:t>
      </w:r>
      <w:r>
        <w:br/>
        <w:t xml:space="preserve">    ...</w:t>
      </w:r>
      <w:r>
        <w:br/>
        <w:t xml:space="preserve">    -[:STARTS_AT]-&gt; (Time {time: "09:00"}) </w:t>
      </w:r>
      <w:r>
        <w:br/>
        <w:t xml:space="preserve">    -[:ENDS_AT]-&gt; (Time {time: "11:00"})</w:t>
      </w:r>
    </w:p>
    <w:p w14:paraId="06997B57" w14:textId="77777777" w:rsidR="000B4FCE" w:rsidRDefault="004D1892">
      <w:r>
        <w:rPr>
          <w:b/>
          <w:bCs/>
        </w:rPr>
        <w:t>Key point</w:t>
      </w:r>
      <w:r>
        <w:t>: Relationships encode which activity happens when.</w:t>
      </w:r>
    </w:p>
    <w:p w14:paraId="06997B58" w14:textId="77777777" w:rsidR="000B4FCE" w:rsidRDefault="004D1892">
      <w:r>
        <w:rPr>
          <w:b/>
          <w:bCs/>
        </w:rPr>
        <w:t>Pros</w:t>
      </w:r>
      <w:r>
        <w:t>:</w:t>
      </w:r>
    </w:p>
    <w:p w14:paraId="06997B59" w14:textId="77777777" w:rsidR="000B4FCE" w:rsidRDefault="004D1892" w:rsidP="00AA23CB">
      <w:pPr>
        <w:numPr>
          <w:ilvl w:val="0"/>
          <w:numId w:val="22"/>
        </w:numPr>
      </w:pPr>
      <w:r>
        <w:rPr>
          <w:i/>
          <w:iCs/>
        </w:rPr>
        <w:t>Increased Flexibility</w:t>
      </w:r>
      <w:r>
        <w:t>: Facilitates queries across time ranges and aggregations across time slots.</w:t>
      </w:r>
    </w:p>
    <w:p w14:paraId="06997B5A" w14:textId="77777777" w:rsidR="000B4FCE" w:rsidRDefault="004D1892" w:rsidP="00AA23CB">
      <w:pPr>
        <w:numPr>
          <w:ilvl w:val="0"/>
          <w:numId w:val="22"/>
        </w:numPr>
      </w:pPr>
      <w:r>
        <w:rPr>
          <w:i/>
          <w:iCs/>
        </w:rPr>
        <w:t>Reduced Redundancy</w:t>
      </w:r>
      <w:r>
        <w:t>: Avoids replicating time information for activities occurring on the same date and time.</w:t>
      </w:r>
    </w:p>
    <w:p w14:paraId="06997B5B" w14:textId="77777777" w:rsidR="000B4FCE" w:rsidRDefault="004D1892" w:rsidP="00AA23CB">
      <w:pPr>
        <w:numPr>
          <w:ilvl w:val="0"/>
          <w:numId w:val="22"/>
        </w:numPr>
      </w:pPr>
      <w:r>
        <w:rPr>
          <w:i/>
          <w:iCs/>
        </w:rPr>
        <w:t>Lower Node Count</w:t>
      </w:r>
      <w:r>
        <w:t>: Potentially fewer nodes overall compared to Option 1 as date and time nodes are shared with all activities in the database.</w:t>
      </w:r>
    </w:p>
    <w:p w14:paraId="06997B5C" w14:textId="77777777" w:rsidR="000B4FCE" w:rsidRDefault="004D1892">
      <w:r>
        <w:rPr>
          <w:b/>
          <w:bCs/>
        </w:rPr>
        <w:t>Cons</w:t>
      </w:r>
      <w:r>
        <w:t>:</w:t>
      </w:r>
    </w:p>
    <w:p w14:paraId="06997B5D" w14:textId="77777777" w:rsidR="000B4FCE" w:rsidRDefault="004D1892" w:rsidP="00AA23CB">
      <w:pPr>
        <w:numPr>
          <w:ilvl w:val="0"/>
          <w:numId w:val="23"/>
        </w:numPr>
      </w:pPr>
      <w:r>
        <w:rPr>
          <w:i/>
          <w:iCs/>
        </w:rPr>
        <w:t>Increased Model Complexity</w:t>
      </w:r>
      <w:r>
        <w:t>: Requires managing relationships between Activity, Date, and Time nodes.</w:t>
      </w:r>
    </w:p>
    <w:p w14:paraId="06997B5E" w14:textId="77777777" w:rsidR="000B4FCE" w:rsidRDefault="004D1892" w:rsidP="00AA23CB">
      <w:pPr>
        <w:numPr>
          <w:ilvl w:val="0"/>
          <w:numId w:val="23"/>
        </w:numPr>
      </w:pPr>
      <w:r>
        <w:rPr>
          <w:i/>
          <w:iCs/>
        </w:rPr>
        <w:t>Potential Performance Overhead</w:t>
      </w:r>
      <w:r>
        <w:t>: Querying might involve traversing multiple relationships, impacting efficiency.</w:t>
      </w:r>
    </w:p>
    <w:p w14:paraId="06997B5F" w14:textId="77777777" w:rsidR="000B4FCE" w:rsidRDefault="004D1892">
      <w:pPr>
        <w:pStyle w:val="Heading3"/>
      </w:pPr>
      <w:bookmarkStart w:id="62" w:name="option-3-date-and-time-block-nodes"/>
      <w:bookmarkEnd w:id="61"/>
      <w:r>
        <w:t>Option 3: Date and Time Block Nodes</w:t>
      </w:r>
    </w:p>
    <w:p w14:paraId="6DDB1C74" w14:textId="4333A044" w:rsidR="00B33411" w:rsidRDefault="004D1892" w:rsidP="00F534DD">
      <w:r>
        <w:t>Option 3 creates a single activity but instead of individual start and end time nodes, we use predetermined timeBlocks encompassing both. For example, if using 30-minute blocks, we would have a node for “09:00-09:30” and another for “09:30-10:00”, etc.</w:t>
      </w:r>
    </w:p>
    <w:p w14:paraId="0D5D7BC9" w14:textId="77777777" w:rsidR="00F534DD" w:rsidRDefault="004D1892" w:rsidP="00F534DD">
      <w:pPr>
        <w:keepNext/>
      </w:pPr>
      <w:r>
        <w:rPr>
          <w:noProof/>
        </w:rPr>
        <w:lastRenderedPageBreak/>
        <w:drawing>
          <wp:inline distT="0" distB="0" distL="0" distR="0" wp14:anchorId="069980B0" wp14:editId="069980B1">
            <wp:extent cx="5727700" cy="3788257"/>
            <wp:effectExtent l="0" t="0" r="0" b="0"/>
            <wp:docPr id="102" name="Picture" descr="TimeBlock and Date Nodes"/>
            <wp:cNvGraphicFramePr/>
            <a:graphic xmlns:a="http://schemas.openxmlformats.org/drawingml/2006/main">
              <a:graphicData uri="http://schemas.openxmlformats.org/drawingml/2006/picture">
                <pic:pic xmlns:pic="http://schemas.openxmlformats.org/drawingml/2006/picture">
                  <pic:nvPicPr>
                    <pic:cNvPr id="103" name="Picture" descr="./images/time-option3.png"/>
                    <pic:cNvPicPr>
                      <a:picLocks noChangeAspect="1" noChangeArrowheads="1"/>
                    </pic:cNvPicPr>
                  </pic:nvPicPr>
                  <pic:blipFill>
                    <a:blip r:embed="rId25"/>
                    <a:stretch>
                      <a:fillRect/>
                    </a:stretch>
                  </pic:blipFill>
                  <pic:spPr bwMode="auto">
                    <a:xfrm>
                      <a:off x="0" y="0"/>
                      <a:ext cx="5727700" cy="3788257"/>
                    </a:xfrm>
                    <a:prstGeom prst="rect">
                      <a:avLst/>
                    </a:prstGeom>
                    <a:noFill/>
                    <a:ln w="9525">
                      <a:noFill/>
                      <a:headEnd/>
                      <a:tailEnd/>
                    </a:ln>
                  </pic:spPr>
                </pic:pic>
              </a:graphicData>
            </a:graphic>
          </wp:inline>
        </w:drawing>
      </w:r>
    </w:p>
    <w:p w14:paraId="06997B61" w14:textId="44205AE6" w:rsidR="000B4FCE" w:rsidRDefault="00F534DD" w:rsidP="00F534DD">
      <w:pPr>
        <w:pStyle w:val="Caption"/>
      </w:pPr>
      <w:r>
        <w:t xml:space="preserve">Figure </w:t>
      </w:r>
      <w:r>
        <w:fldChar w:fldCharType="begin"/>
      </w:r>
      <w:r>
        <w:instrText xml:space="preserve"> SEQ Figure \* ARABIC </w:instrText>
      </w:r>
      <w:r>
        <w:fldChar w:fldCharType="separate"/>
      </w:r>
      <w:r w:rsidR="004D1892">
        <w:rPr>
          <w:noProof/>
        </w:rPr>
        <w:t>13</w:t>
      </w:r>
      <w:r>
        <w:fldChar w:fldCharType="end"/>
      </w:r>
      <w:r>
        <w:t xml:space="preserve">: </w:t>
      </w:r>
      <w:r w:rsidRPr="005A549B">
        <w:t>Model with TimeBlock and Date Nodes</w:t>
      </w:r>
    </w:p>
    <w:p w14:paraId="06997B63" w14:textId="77777777" w:rsidR="000B4FCE" w:rsidRDefault="004D1892">
      <w:r>
        <w:rPr>
          <w:b/>
          <w:bCs/>
        </w:rPr>
        <w:t>Graph Structure</w:t>
      </w:r>
      <w:r>
        <w:t>:</w:t>
      </w:r>
    </w:p>
    <w:p w14:paraId="06997B64" w14:textId="77777777" w:rsidR="000B4FCE" w:rsidRDefault="004D1892" w:rsidP="00AA23CB">
      <w:pPr>
        <w:numPr>
          <w:ilvl w:val="0"/>
          <w:numId w:val="24"/>
        </w:numPr>
      </w:pPr>
      <w:r>
        <w:t>1 Activity node</w:t>
      </w:r>
    </w:p>
    <w:p w14:paraId="06997B65" w14:textId="77777777" w:rsidR="000B4FCE" w:rsidRDefault="004D1892" w:rsidP="00AA23CB">
      <w:pPr>
        <w:numPr>
          <w:ilvl w:val="0"/>
          <w:numId w:val="24"/>
        </w:numPr>
      </w:pPr>
      <w:r>
        <w:t>11 Date nodes</w:t>
      </w:r>
    </w:p>
    <w:p w14:paraId="06997B66" w14:textId="77777777" w:rsidR="000B4FCE" w:rsidRDefault="004D1892" w:rsidP="00AA23CB">
      <w:pPr>
        <w:numPr>
          <w:ilvl w:val="0"/>
          <w:numId w:val="24"/>
        </w:numPr>
      </w:pPr>
      <w:r>
        <w:t>4 Timeblock nodes (09:00-09:30, etc.) - shared by ALL activities on those times!</w:t>
      </w:r>
    </w:p>
    <w:p w14:paraId="06997B67" w14:textId="77777777" w:rsidR="000B4FCE" w:rsidRDefault="004D1892" w:rsidP="00AA23CB">
      <w:pPr>
        <w:numPr>
          <w:ilvl w:val="0"/>
          <w:numId w:val="24"/>
        </w:numPr>
      </w:pPr>
      <w:r>
        <w:rPr>
          <w:i/>
          <w:iCs/>
        </w:rPr>
        <w:t>Additional Relationships</w:t>
      </w:r>
    </w:p>
    <w:p w14:paraId="06997B68" w14:textId="77777777" w:rsidR="000B4FCE" w:rsidRDefault="004D1892" w:rsidP="00AA23CB">
      <w:pPr>
        <w:numPr>
          <w:ilvl w:val="1"/>
          <w:numId w:val="25"/>
        </w:numPr>
      </w:pPr>
      <w:r>
        <w:t>Activity -[:SCHEDULED_ON]-&gt; Date (11 relationships)</w:t>
      </w:r>
    </w:p>
    <w:p w14:paraId="06997B69" w14:textId="77777777" w:rsidR="000B4FCE" w:rsidRDefault="004D1892" w:rsidP="00AA23CB">
      <w:pPr>
        <w:numPr>
          <w:ilvl w:val="1"/>
          <w:numId w:val="25"/>
        </w:numPr>
      </w:pPr>
      <w:r>
        <w:t>Activity -[:TAKES_PLACE_DURING]-&gt; timeBlock 09:00-09:30 (11 relationships)</w:t>
      </w:r>
    </w:p>
    <w:p w14:paraId="06997B6A" w14:textId="77777777" w:rsidR="000B4FCE" w:rsidRDefault="004D1892" w:rsidP="00AA23CB">
      <w:pPr>
        <w:numPr>
          <w:ilvl w:val="1"/>
          <w:numId w:val="25"/>
        </w:numPr>
      </w:pPr>
      <w:r>
        <w:t>Activity -[:TAKES_PLACE_DURING]-&gt; timeBlock 09:30-10:00 (11 relationships)</w:t>
      </w:r>
    </w:p>
    <w:p w14:paraId="06997B6B" w14:textId="77777777" w:rsidR="000B4FCE" w:rsidRDefault="004D1892" w:rsidP="00AA23CB">
      <w:pPr>
        <w:numPr>
          <w:ilvl w:val="1"/>
          <w:numId w:val="25"/>
        </w:numPr>
      </w:pPr>
      <w:r>
        <w:t>…</w:t>
      </w:r>
    </w:p>
    <w:p w14:paraId="06997B6C" w14:textId="77777777" w:rsidR="000B4FCE" w:rsidRDefault="004D1892">
      <w:pPr>
        <w:pStyle w:val="SourceCode"/>
      </w:pPr>
      <w:r>
        <w:t>// cypher structure</w:t>
      </w:r>
      <w:r>
        <w:br/>
        <w:t xml:space="preserve">(Activity {Name: "ITGD"}) </w:t>
      </w:r>
      <w:r>
        <w:br/>
        <w:t xml:space="preserve">    -[:SCHEDULED_ON]-&gt; (Date {date: "2024-01-03"}) </w:t>
      </w:r>
      <w:r>
        <w:br/>
        <w:t xml:space="preserve">    -[:SCHEDULED_ON]-&gt; (Date {date: "2024-01-10"})</w:t>
      </w:r>
      <w:r>
        <w:br/>
        <w:t xml:space="preserve">    ...</w:t>
      </w:r>
      <w:r>
        <w:br/>
        <w:t xml:space="preserve">    -[:TAKES_PLACE_DURING]-&gt; (TimeBlock {timeBlock: "09:00-09:30"}) </w:t>
      </w:r>
      <w:r>
        <w:br/>
        <w:t xml:space="preserve">    -[:TAKES_PLACE_DURING]-&gt; (TimeBlock {timeBlock: "09:30-10:00"})</w:t>
      </w:r>
      <w:r>
        <w:br/>
        <w:t xml:space="preserve">    -[:TAKES_PLACE_DURING]-&gt; (Timeblock {timeBlock: "10:00-10:30"}) </w:t>
      </w:r>
      <w:r>
        <w:br/>
        <w:t xml:space="preserve">    -[:TAKES_PLACE_DURING]-&gt; (Timeblock {timeBlock: "10:30-11:00"})</w:t>
      </w:r>
    </w:p>
    <w:p w14:paraId="06997B6D" w14:textId="77777777" w:rsidR="000B4FCE" w:rsidRDefault="004D1892">
      <w:r>
        <w:rPr>
          <w:b/>
          <w:bCs/>
        </w:rPr>
        <w:lastRenderedPageBreak/>
        <w:t>Pros</w:t>
      </w:r>
      <w:r>
        <w:t>:</w:t>
      </w:r>
    </w:p>
    <w:p w14:paraId="06997B6E" w14:textId="77777777" w:rsidR="000B4FCE" w:rsidRDefault="004D1892" w:rsidP="00AA23CB">
      <w:pPr>
        <w:numPr>
          <w:ilvl w:val="0"/>
          <w:numId w:val="26"/>
        </w:numPr>
      </w:pPr>
      <w:r>
        <w:rPr>
          <w:i/>
          <w:iCs/>
        </w:rPr>
        <w:t>Granular Time Representation</w:t>
      </w:r>
      <w:r>
        <w:t>: Enables analysis at specific time intervals</w:t>
      </w:r>
    </w:p>
    <w:p w14:paraId="06997B6F" w14:textId="77777777" w:rsidR="000B4FCE" w:rsidRDefault="004D1892" w:rsidP="00AA23CB">
      <w:pPr>
        <w:numPr>
          <w:ilvl w:val="0"/>
          <w:numId w:val="26"/>
        </w:numPr>
      </w:pPr>
      <w:r>
        <w:rPr>
          <w:i/>
          <w:iCs/>
        </w:rPr>
        <w:t>Easier Time Calculations</w:t>
      </w:r>
      <w:r>
        <w:t>: Duration is encoded and allows for easy calculations.</w:t>
      </w:r>
    </w:p>
    <w:p w14:paraId="06997B70" w14:textId="77777777" w:rsidR="000B4FCE" w:rsidRDefault="004D1892">
      <w:r>
        <w:rPr>
          <w:b/>
          <w:bCs/>
        </w:rPr>
        <w:t>Cons</w:t>
      </w:r>
      <w:r>
        <w:t>:</w:t>
      </w:r>
    </w:p>
    <w:p w14:paraId="06997B71" w14:textId="77777777" w:rsidR="000B4FCE" w:rsidRDefault="004D1892" w:rsidP="00AA23CB">
      <w:pPr>
        <w:numPr>
          <w:ilvl w:val="0"/>
          <w:numId w:val="27"/>
        </w:numPr>
      </w:pPr>
      <w:r>
        <w:rPr>
          <w:i/>
          <w:iCs/>
        </w:rPr>
        <w:t>Potential for Data Sparsity</w:t>
      </w:r>
      <w:r>
        <w:t>: Some time blocks might be sparsely populated, leading to storage inefficiencies.</w:t>
      </w:r>
    </w:p>
    <w:p w14:paraId="06997B72" w14:textId="77777777" w:rsidR="000B4FCE" w:rsidRDefault="004D1892" w:rsidP="00AA23CB">
      <w:pPr>
        <w:numPr>
          <w:ilvl w:val="0"/>
          <w:numId w:val="27"/>
        </w:numPr>
      </w:pPr>
      <w:r>
        <w:rPr>
          <w:i/>
          <w:iCs/>
        </w:rPr>
        <w:t>Potential for High Node Codes</w:t>
      </w:r>
      <w:r>
        <w:t>: Lots of TimeBlocks if using small intervals</w:t>
      </w:r>
    </w:p>
    <w:p w14:paraId="06997B73" w14:textId="77777777" w:rsidR="000B4FCE" w:rsidRDefault="004D1892" w:rsidP="00AA23CB">
      <w:pPr>
        <w:numPr>
          <w:ilvl w:val="0"/>
          <w:numId w:val="27"/>
        </w:numPr>
      </w:pPr>
      <w:r>
        <w:rPr>
          <w:i/>
          <w:iCs/>
        </w:rPr>
        <w:t>Less flexible</w:t>
      </w:r>
      <w:r>
        <w:t>: Timeblocks are not dynamic.</w:t>
      </w:r>
    </w:p>
    <w:p w14:paraId="06997B74" w14:textId="77777777" w:rsidR="000B4FCE" w:rsidRDefault="004D1892">
      <w:pPr>
        <w:pStyle w:val="Heading3"/>
      </w:pPr>
      <w:bookmarkStart w:id="63" w:name="variations"/>
      <w:bookmarkEnd w:id="62"/>
      <w:r>
        <w:t>Variations</w:t>
      </w:r>
    </w:p>
    <w:p w14:paraId="06997B75" w14:textId="20E5EEDB" w:rsidR="000B4FCE" w:rsidRDefault="004D1892">
      <w:r>
        <w:rPr>
          <w:b/>
          <w:bCs/>
        </w:rPr>
        <w:t>StartTime and Duration</w:t>
      </w:r>
      <w:r>
        <w:t xml:space="preserve">: This option simplifies the model by representing time using only StartTime and DurationInMinutes properties on the Activity node, omitting explicit EndTime nodes. This approach is suitable for </w:t>
      </w:r>
      <w:r w:rsidR="00A9276D">
        <w:t>duration-based</w:t>
      </w:r>
      <w:r>
        <w:t xml:space="preserve"> queries but it is limiting in that it is more difficult to query events occurring at specific times, overlapping time ranges or on end-times.</w:t>
      </w:r>
    </w:p>
    <w:p w14:paraId="197D25BF" w14:textId="77777777" w:rsidR="005E500B" w:rsidRDefault="004D1892">
      <w:pPr>
        <w:pStyle w:val="SourceCode"/>
      </w:pPr>
      <w:r>
        <w:t>// cypher structure</w:t>
      </w:r>
      <w:r>
        <w:br/>
        <w:t xml:space="preserve">(Timeblock {name: "09:00-11:00", start: 09:00, end: 11:00, duration:120}) </w:t>
      </w:r>
    </w:p>
    <w:p w14:paraId="1D20D045" w14:textId="77777777" w:rsidR="005E500B" w:rsidRDefault="004D1892">
      <w:pPr>
        <w:pStyle w:val="SourceCode"/>
      </w:pPr>
      <w:r>
        <w:t xml:space="preserve">(Timeblock {name: "10:30-11:30", start: 10:30, end: 11:30, duration:60}) </w:t>
      </w:r>
    </w:p>
    <w:p w14:paraId="06997B76" w14:textId="711DBE77" w:rsidR="000B4FCE" w:rsidRDefault="004D1892">
      <w:pPr>
        <w:pStyle w:val="SourceCode"/>
      </w:pPr>
      <w:r>
        <w:t>(Timeblock {name: "11:00-12:00", start: 11:00, end: 12:00, duration:60})</w:t>
      </w:r>
    </w:p>
    <w:p w14:paraId="06997B77" w14:textId="77777777" w:rsidR="000B4FCE" w:rsidRDefault="004D1892">
      <w:r>
        <w:rPr>
          <w:b/>
          <w:bCs/>
        </w:rPr>
        <w:t>Time Chains</w:t>
      </w:r>
      <w:r>
        <w:t>: This option retains date and time nodes, but instead of having relationships from activity, the nodes are chained: activity -&gt; startTime -&gt; endTime.</w:t>
      </w:r>
    </w:p>
    <w:p w14:paraId="06997B78" w14:textId="77777777" w:rsidR="000B4FCE" w:rsidRDefault="004D1892">
      <w:r>
        <w:rPr>
          <w:b/>
          <w:bCs/>
        </w:rPr>
        <w:t>Time as Relationship Property</w:t>
      </w:r>
      <w:r>
        <w:t>: This option stores time information as properties on the relationship between Activity and Date nodes. This approach is more compact but can be less intuitive and may limit the ability to query based on time.</w:t>
      </w:r>
    </w:p>
    <w:p w14:paraId="06997B79" w14:textId="77777777" w:rsidR="000B4FCE" w:rsidRDefault="004D1892">
      <w:r>
        <w:rPr>
          <w:b/>
          <w:bCs/>
        </w:rPr>
        <w:t>Dynamic TimeBlocks</w:t>
      </w:r>
      <w:r>
        <w:t>: This variation does not pre-create timeblocks based on a set interval (e.g. 30 minutes). They are created dynamically as required by the data and what already exists. For example, activities at 09:00-11:00, 10:30-11:30 and 11:00-12:00 would require these TimeBlocks:</w:t>
      </w:r>
    </w:p>
    <w:p w14:paraId="52A5B499" w14:textId="77777777" w:rsidR="00FA0D10" w:rsidRDefault="00FA0D10">
      <w:pPr>
        <w:rPr>
          <w:rFonts w:asciiTheme="majorHAnsi" w:eastAsiaTheme="majorEastAsia" w:hAnsiTheme="majorHAnsi" w:cstheme="majorBidi"/>
          <w:b/>
          <w:color w:val="7A7392"/>
          <w:sz w:val="32"/>
          <w:szCs w:val="24"/>
        </w:rPr>
      </w:pPr>
      <w:bookmarkStart w:id="64" w:name="summary"/>
      <w:bookmarkEnd w:id="63"/>
      <w:r>
        <w:br w:type="page"/>
      </w:r>
    </w:p>
    <w:p w14:paraId="06997B7A" w14:textId="17FCA72A" w:rsidR="000B4FCE" w:rsidRDefault="004D1892">
      <w:pPr>
        <w:pStyle w:val="Heading3"/>
      </w:pPr>
      <w:r>
        <w:lastRenderedPageBreak/>
        <w:t>Summary</w:t>
      </w:r>
    </w:p>
    <w:p w14:paraId="06997B7B" w14:textId="03830C3D" w:rsidR="000B4FCE" w:rsidRDefault="000B4FCE"/>
    <w:p w14:paraId="3E608D07" w14:textId="261ACB5F" w:rsidR="00F534DD" w:rsidRDefault="00F534DD" w:rsidP="00F534DD">
      <w:pPr>
        <w:pStyle w:val="Caption"/>
        <w:keepNext/>
      </w:pPr>
      <w:r>
        <w:t xml:space="preserve">Table </w:t>
      </w:r>
      <w:r>
        <w:fldChar w:fldCharType="begin"/>
      </w:r>
      <w:r>
        <w:instrText xml:space="preserve"> SEQ Table \* ARABIC </w:instrText>
      </w:r>
      <w:r>
        <w:fldChar w:fldCharType="separate"/>
      </w:r>
      <w:r w:rsidR="00070B79">
        <w:rPr>
          <w:noProof/>
        </w:rPr>
        <w:t>9</w:t>
      </w:r>
      <w:r>
        <w:fldChar w:fldCharType="end"/>
      </w:r>
      <w:r>
        <w:t>: Graph m</w:t>
      </w:r>
      <w:r w:rsidRPr="00A84CE0">
        <w:t>odel comparison</w:t>
      </w:r>
    </w:p>
    <w:tbl>
      <w:tblPr>
        <w:tblStyle w:val="Style1"/>
        <w:tblW w:w="5000" w:type="pct"/>
        <w:tblLayout w:type="fixed"/>
        <w:tblLook w:val="0020" w:firstRow="1" w:lastRow="0" w:firstColumn="0" w:lastColumn="0" w:noHBand="0" w:noVBand="0"/>
        <w:tblCaption w:val="Option summary"/>
      </w:tblPr>
      <w:tblGrid>
        <w:gridCol w:w="267"/>
        <w:gridCol w:w="2187"/>
        <w:gridCol w:w="3281"/>
        <w:gridCol w:w="3281"/>
      </w:tblGrid>
      <w:tr w:rsidR="000B4FCE" w14:paraId="06997B80" w14:textId="77777777" w:rsidTr="00FA0D10">
        <w:trPr>
          <w:cnfStyle w:val="100000000000" w:firstRow="1" w:lastRow="0" w:firstColumn="0" w:lastColumn="0" w:oddVBand="0" w:evenVBand="0" w:oddHBand="0" w:evenHBand="0" w:firstRowFirstColumn="0" w:firstRowLastColumn="0" w:lastRowFirstColumn="0" w:lastRowLastColumn="0"/>
        </w:trPr>
        <w:tc>
          <w:tcPr>
            <w:tcW w:w="267" w:type="dxa"/>
          </w:tcPr>
          <w:p w14:paraId="06997B7C" w14:textId="77777777" w:rsidR="000B4FCE" w:rsidRDefault="004D1892">
            <w:r>
              <w:t>#</w:t>
            </w:r>
          </w:p>
        </w:tc>
        <w:tc>
          <w:tcPr>
            <w:tcW w:w="2187" w:type="dxa"/>
          </w:tcPr>
          <w:p w14:paraId="06997B7D" w14:textId="77777777" w:rsidR="000B4FCE" w:rsidRDefault="004D1892">
            <w:r>
              <w:t>Option</w:t>
            </w:r>
          </w:p>
        </w:tc>
        <w:tc>
          <w:tcPr>
            <w:tcW w:w="3281" w:type="dxa"/>
          </w:tcPr>
          <w:p w14:paraId="06997B7E" w14:textId="77777777" w:rsidR="000B4FCE" w:rsidRDefault="004D1892">
            <w:r>
              <w:t>Pros</w:t>
            </w:r>
          </w:p>
        </w:tc>
        <w:tc>
          <w:tcPr>
            <w:tcW w:w="3281" w:type="dxa"/>
          </w:tcPr>
          <w:p w14:paraId="06997B7F" w14:textId="77777777" w:rsidR="000B4FCE" w:rsidRDefault="004D1892">
            <w:r>
              <w:t>Cons</w:t>
            </w:r>
          </w:p>
        </w:tc>
      </w:tr>
      <w:tr w:rsidR="000B4FCE" w14:paraId="06997B85" w14:textId="77777777" w:rsidTr="00FA0D10">
        <w:tc>
          <w:tcPr>
            <w:tcW w:w="267" w:type="dxa"/>
          </w:tcPr>
          <w:p w14:paraId="06997B81" w14:textId="77777777" w:rsidR="000B4FCE" w:rsidRDefault="004D1892">
            <w:r>
              <w:t>0</w:t>
            </w:r>
          </w:p>
        </w:tc>
        <w:tc>
          <w:tcPr>
            <w:tcW w:w="2187" w:type="dxa"/>
          </w:tcPr>
          <w:p w14:paraId="06997B82" w14:textId="77777777" w:rsidR="000B4FCE" w:rsidRDefault="004D1892">
            <w:r>
              <w:rPr>
                <w:b/>
                <w:bCs/>
              </w:rPr>
              <w:t>Direct transfer (Normalised)</w:t>
            </w:r>
          </w:p>
        </w:tc>
        <w:tc>
          <w:tcPr>
            <w:tcW w:w="3281" w:type="dxa"/>
          </w:tcPr>
          <w:p w14:paraId="06997B83" w14:textId="77777777" w:rsidR="000B4FCE" w:rsidRDefault="004D1892">
            <w:r>
              <w:t>Simple</w:t>
            </w:r>
          </w:p>
        </w:tc>
        <w:tc>
          <w:tcPr>
            <w:tcW w:w="3281" w:type="dxa"/>
          </w:tcPr>
          <w:p w14:paraId="06997B84" w14:textId="77777777" w:rsidR="000B4FCE" w:rsidRDefault="004D1892">
            <w:r>
              <w:t>Minimal benefits (for time calculations)</w:t>
            </w:r>
          </w:p>
        </w:tc>
      </w:tr>
      <w:tr w:rsidR="000B4FCE" w14:paraId="06997B8A" w14:textId="77777777" w:rsidTr="00FA0D10">
        <w:tc>
          <w:tcPr>
            <w:tcW w:w="267" w:type="dxa"/>
          </w:tcPr>
          <w:p w14:paraId="06997B86" w14:textId="77777777" w:rsidR="000B4FCE" w:rsidRDefault="004D1892">
            <w:r>
              <w:t>1</w:t>
            </w:r>
          </w:p>
        </w:tc>
        <w:tc>
          <w:tcPr>
            <w:tcW w:w="2187" w:type="dxa"/>
          </w:tcPr>
          <w:p w14:paraId="06997B87" w14:textId="77777777" w:rsidR="000B4FCE" w:rsidRDefault="004D1892">
            <w:r>
              <w:rPr>
                <w:b/>
                <w:bCs/>
              </w:rPr>
              <w:t>Unique Occurrences</w:t>
            </w:r>
          </w:p>
        </w:tc>
        <w:tc>
          <w:tcPr>
            <w:tcW w:w="3281" w:type="dxa"/>
          </w:tcPr>
          <w:p w14:paraId="06997B88" w14:textId="77777777" w:rsidR="000B4FCE" w:rsidRDefault="004D1892">
            <w:r>
              <w:t>Simple, direct</w:t>
            </w:r>
          </w:p>
        </w:tc>
        <w:tc>
          <w:tcPr>
            <w:tcW w:w="3281" w:type="dxa"/>
          </w:tcPr>
          <w:p w14:paraId="06997B89" w14:textId="77777777" w:rsidR="000B4FCE" w:rsidRDefault="004D1892">
            <w:r>
              <w:t>High node count, complex time pattern queries</w:t>
            </w:r>
          </w:p>
        </w:tc>
      </w:tr>
      <w:tr w:rsidR="000B4FCE" w14:paraId="06997B8F" w14:textId="77777777" w:rsidTr="00FA0D10">
        <w:tc>
          <w:tcPr>
            <w:tcW w:w="267" w:type="dxa"/>
          </w:tcPr>
          <w:p w14:paraId="06997B8B" w14:textId="77777777" w:rsidR="000B4FCE" w:rsidRDefault="004D1892">
            <w:r>
              <w:t>2</w:t>
            </w:r>
          </w:p>
        </w:tc>
        <w:tc>
          <w:tcPr>
            <w:tcW w:w="2187" w:type="dxa"/>
          </w:tcPr>
          <w:p w14:paraId="06997B8C" w14:textId="77777777" w:rsidR="000B4FCE" w:rsidRDefault="004D1892">
            <w:r>
              <w:rPr>
                <w:b/>
                <w:bCs/>
              </w:rPr>
              <w:t>Date &amp; Time Nodes</w:t>
            </w:r>
          </w:p>
        </w:tc>
        <w:tc>
          <w:tcPr>
            <w:tcW w:w="3281" w:type="dxa"/>
          </w:tcPr>
          <w:p w14:paraId="06997B8D" w14:textId="77777777" w:rsidR="000B4FCE" w:rsidRDefault="004D1892">
            <w:r>
              <w:t>Lower activity node count, good for time-based queries</w:t>
            </w:r>
          </w:p>
        </w:tc>
        <w:tc>
          <w:tcPr>
            <w:tcW w:w="3281" w:type="dxa"/>
          </w:tcPr>
          <w:p w14:paraId="06997B8E" w14:textId="77777777" w:rsidR="000B4FCE" w:rsidRDefault="004D1892">
            <w:r>
              <w:t>More complex relationships</w:t>
            </w:r>
          </w:p>
        </w:tc>
      </w:tr>
      <w:tr w:rsidR="000B4FCE" w14:paraId="06997B94" w14:textId="77777777" w:rsidTr="00FA0D10">
        <w:tc>
          <w:tcPr>
            <w:tcW w:w="267" w:type="dxa"/>
          </w:tcPr>
          <w:p w14:paraId="06997B90" w14:textId="77777777" w:rsidR="000B4FCE" w:rsidRDefault="004D1892">
            <w:r>
              <w:t>3</w:t>
            </w:r>
          </w:p>
        </w:tc>
        <w:tc>
          <w:tcPr>
            <w:tcW w:w="2187" w:type="dxa"/>
          </w:tcPr>
          <w:p w14:paraId="06997B91" w14:textId="77777777" w:rsidR="000B4FCE" w:rsidRDefault="004D1892">
            <w:r>
              <w:rPr>
                <w:b/>
                <w:bCs/>
              </w:rPr>
              <w:t>Date &amp; TimeBlock Nodes</w:t>
            </w:r>
          </w:p>
        </w:tc>
        <w:tc>
          <w:tcPr>
            <w:tcW w:w="3281" w:type="dxa"/>
          </w:tcPr>
          <w:p w14:paraId="06997B92" w14:textId="77777777" w:rsidR="000B4FCE" w:rsidRDefault="004D1892">
            <w:r>
              <w:t>Granular, easier duration calculations</w:t>
            </w:r>
          </w:p>
        </w:tc>
        <w:tc>
          <w:tcPr>
            <w:tcW w:w="3281" w:type="dxa"/>
          </w:tcPr>
          <w:p w14:paraId="06997B93" w14:textId="77777777" w:rsidR="000B4FCE" w:rsidRDefault="004D1892">
            <w:r>
              <w:t>Potentially high node count, sparsity if blocks are fine-grained</w:t>
            </w:r>
          </w:p>
        </w:tc>
      </w:tr>
    </w:tbl>
    <w:p w14:paraId="06997B95" w14:textId="77777777" w:rsidR="000B4FCE" w:rsidRDefault="000B4FCE"/>
    <w:p w14:paraId="06997B96" w14:textId="77777777" w:rsidR="000B4FCE" w:rsidRDefault="004D1892">
      <w:r>
        <w:t>Given the proof-of-concept scope of this project, I chose to proceed with Option 1. While this approach can lead to node proliferation, it offers the most straightforward implementation for exploring fundamental time-based queries and insights. It also acts as an easy jumping off point for exploring any of the other options.</w:t>
      </w:r>
      <w:r>
        <w:rPr>
          <w:rStyle w:val="FootnoteReference"/>
        </w:rPr>
        <w:footnoteReference w:id="7"/>
      </w:r>
    </w:p>
    <w:p w14:paraId="06997B97" w14:textId="77777777" w:rsidR="000B4FCE" w:rsidRDefault="004D1892">
      <w:pPr>
        <w:pStyle w:val="Heading1"/>
      </w:pPr>
      <w:bookmarkStart w:id="65" w:name="_Data_Engineering_Overview"/>
      <w:bookmarkStart w:id="66" w:name="_Toc175217472"/>
      <w:bookmarkStart w:id="67" w:name="data-engineering-overview"/>
      <w:bookmarkEnd w:id="54"/>
      <w:bookmarkEnd w:id="58"/>
      <w:bookmarkEnd w:id="64"/>
      <w:bookmarkEnd w:id="65"/>
      <w:r>
        <w:lastRenderedPageBreak/>
        <w:t>Data Engineering Overview</w:t>
      </w:r>
      <w:bookmarkEnd w:id="66"/>
    </w:p>
    <w:p w14:paraId="06997B98" w14:textId="1F7A9A65" w:rsidR="000B4FCE" w:rsidRDefault="004D1892">
      <w:r>
        <w:t>A main objective of my project is the development of a data pipeline which efficiently and securely transfers selected university timetabling data from a relational database (</w:t>
      </w:r>
      <w:hyperlink r:id="rId26">
        <w:r>
          <w:rPr>
            <w:rStyle w:val="Hyperlink"/>
          </w:rPr>
          <w:t>MS SQL</w:t>
        </w:r>
      </w:hyperlink>
      <w:r>
        <w:t>) to a graph database (</w:t>
      </w:r>
      <w:hyperlink r:id="rId27">
        <w:r>
          <w:rPr>
            <w:rStyle w:val="Hyperlink"/>
          </w:rPr>
          <w:t>Neo4j</w:t>
        </w:r>
      </w:hyperlink>
      <w:r>
        <w:t>).</w:t>
      </w:r>
    </w:p>
    <w:p w14:paraId="06997B99" w14:textId="77777777" w:rsidR="000B4FCE" w:rsidRDefault="004D1892">
      <w:r>
        <w:t>This section provides an overview of the pipeline architecture, fundamental design principles, implementation approach and key learning takeaways.</w:t>
      </w:r>
    </w:p>
    <w:p w14:paraId="06997B9A" w14:textId="77777777" w:rsidR="000B4FCE" w:rsidRDefault="004D1892">
      <w:pPr>
        <w:pStyle w:val="Heading2"/>
      </w:pPr>
      <w:bookmarkStart w:id="68" w:name="_Toc175217473"/>
      <w:bookmarkStart w:id="69" w:name="high-level-architecture"/>
      <w:r>
        <w:t>High-level Architecture</w:t>
      </w:r>
      <w:bookmarkEnd w:id="68"/>
    </w:p>
    <w:p w14:paraId="06997B9B" w14:textId="77777777" w:rsidR="000B4FCE" w:rsidRDefault="004D1892">
      <w:r>
        <w:t>The data pipeline consists of these core stages:</w:t>
      </w:r>
    </w:p>
    <w:p w14:paraId="06997B9C" w14:textId="77777777" w:rsidR="000B4FCE" w:rsidRDefault="004D1892" w:rsidP="00AA23CB">
      <w:pPr>
        <w:numPr>
          <w:ilvl w:val="0"/>
          <w:numId w:val="28"/>
        </w:numPr>
      </w:pPr>
      <w:r>
        <w:rPr>
          <w:b/>
          <w:bCs/>
        </w:rPr>
        <w:t>Extraction</w:t>
      </w:r>
      <w:r>
        <w:t>: Data is extracted from the SQL database and saved into CSV files.</w:t>
      </w:r>
    </w:p>
    <w:p w14:paraId="06997B9D" w14:textId="77777777" w:rsidR="000B4FCE" w:rsidRDefault="004D1892" w:rsidP="00AA23CB">
      <w:pPr>
        <w:numPr>
          <w:ilvl w:val="0"/>
          <w:numId w:val="28"/>
        </w:numPr>
      </w:pPr>
      <w:r>
        <w:rPr>
          <w:b/>
          <w:bCs/>
        </w:rPr>
        <w:t>Transformation</w:t>
      </w:r>
      <w:r>
        <w:t>: CSV files are processed, cleaned, transformed, merged, and anonymised using Python.</w:t>
      </w:r>
    </w:p>
    <w:p w14:paraId="06997B9E" w14:textId="3705AA00" w:rsidR="000B4FCE" w:rsidRDefault="004D1892" w:rsidP="00AA23CB">
      <w:pPr>
        <w:numPr>
          <w:ilvl w:val="0"/>
          <w:numId w:val="28"/>
        </w:numPr>
      </w:pPr>
      <w:r>
        <w:rPr>
          <w:b/>
          <w:bCs/>
        </w:rPr>
        <w:t>Intermediate Storage</w:t>
      </w:r>
      <w:r>
        <w:t xml:space="preserve">: Processed CSVs are uploaded to Google Drive (required for </w:t>
      </w:r>
      <w:hyperlink r:id="rId28">
        <w:r>
          <w:rPr>
            <w:rStyle w:val="Hyperlink"/>
          </w:rPr>
          <w:t>Neo4j Aura</w:t>
        </w:r>
      </w:hyperlink>
      <w:r>
        <w:t xml:space="preserve"> free instance).</w:t>
      </w:r>
    </w:p>
    <w:p w14:paraId="06997B9F" w14:textId="77777777" w:rsidR="000B4FCE" w:rsidRDefault="004D1892" w:rsidP="00AA23CB">
      <w:pPr>
        <w:numPr>
          <w:ilvl w:val="0"/>
          <w:numId w:val="28"/>
        </w:numPr>
      </w:pPr>
      <w:r>
        <w:rPr>
          <w:b/>
          <w:bCs/>
        </w:rPr>
        <w:t>Loading</w:t>
      </w:r>
      <w:r>
        <w:t>: Clean data is processed and loaded into Neo4j.</w:t>
      </w:r>
    </w:p>
    <w:tbl>
      <w:tblPr>
        <w:tblW w:w="5000" w:type="pct"/>
        <w:tblLayout w:type="fixed"/>
        <w:tblLook w:val="0000" w:firstRow="0" w:lastRow="0" w:firstColumn="0" w:lastColumn="0" w:noHBand="0" w:noVBand="0"/>
      </w:tblPr>
      <w:tblGrid>
        <w:gridCol w:w="9026"/>
      </w:tblGrid>
      <w:tr w:rsidR="000B4FCE" w14:paraId="06997BA5" w14:textId="77777777">
        <w:tc>
          <w:tcPr>
            <w:tcW w:w="7920" w:type="dxa"/>
          </w:tcPr>
          <w:p w14:paraId="06997BA0" w14:textId="77777777" w:rsidR="000B4FCE" w:rsidRDefault="000B4FCE" w:rsidP="00F534DD">
            <w:bookmarkStart w:id="70" w:name="fig-pipeline"/>
          </w:p>
          <w:p w14:paraId="01B70584" w14:textId="77777777" w:rsidR="00F534DD" w:rsidRDefault="004D1892" w:rsidP="00F534DD">
            <w:pPr>
              <w:keepNext/>
              <w:jc w:val="center"/>
            </w:pPr>
            <w:r>
              <w:rPr>
                <w:noProof/>
              </w:rPr>
              <w:drawing>
                <wp:inline distT="0" distB="0" distL="0" distR="0" wp14:anchorId="069980B2" wp14:editId="069980B3">
                  <wp:extent cx="4572000" cy="365760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03-01-overview_files\figure-docx\dot-figure-1.png"/>
                          <pic:cNvPicPr>
                            <a:picLocks noChangeAspect="1" noChangeArrowheads="1"/>
                          </pic:cNvPicPr>
                        </pic:nvPicPr>
                        <pic:blipFill>
                          <a:blip r:embed="rId29"/>
                          <a:stretch>
                            <a:fillRect/>
                          </a:stretch>
                        </pic:blipFill>
                        <pic:spPr bwMode="auto">
                          <a:xfrm>
                            <a:off x="0" y="0"/>
                            <a:ext cx="4572000" cy="3657600"/>
                          </a:xfrm>
                          <a:prstGeom prst="rect">
                            <a:avLst/>
                          </a:prstGeom>
                          <a:noFill/>
                          <a:ln w="9525">
                            <a:noFill/>
                            <a:headEnd/>
                            <a:tailEnd/>
                          </a:ln>
                        </pic:spPr>
                      </pic:pic>
                    </a:graphicData>
                  </a:graphic>
                </wp:inline>
              </w:drawing>
            </w:r>
          </w:p>
          <w:p w14:paraId="06997BA1" w14:textId="1EF94DB3" w:rsidR="000B4FCE" w:rsidRDefault="00F534DD" w:rsidP="00F534DD">
            <w:pPr>
              <w:pStyle w:val="Caption"/>
              <w:jc w:val="center"/>
            </w:pPr>
            <w:r>
              <w:t xml:space="preserve">Figure </w:t>
            </w:r>
            <w:r>
              <w:fldChar w:fldCharType="begin"/>
            </w:r>
            <w:r>
              <w:instrText xml:space="preserve"> SEQ Figure \* ARABIC </w:instrText>
            </w:r>
            <w:r>
              <w:fldChar w:fldCharType="separate"/>
            </w:r>
            <w:r w:rsidR="004D1892">
              <w:rPr>
                <w:noProof/>
              </w:rPr>
              <w:t>14</w:t>
            </w:r>
            <w:r>
              <w:fldChar w:fldCharType="end"/>
            </w:r>
            <w:r>
              <w:t xml:space="preserve">: </w:t>
            </w:r>
            <w:r w:rsidRPr="00706BBF">
              <w:t>Data Pipeline Overview</w:t>
            </w:r>
          </w:p>
          <w:p w14:paraId="06997BA2" w14:textId="77777777" w:rsidR="000B4FCE" w:rsidRDefault="000B4FCE">
            <w:pPr>
              <w:jc w:val="center"/>
            </w:pPr>
          </w:p>
          <w:p w14:paraId="06997BA4" w14:textId="2D27BB38" w:rsidR="000B4FCE" w:rsidRDefault="000B4FCE">
            <w:pPr>
              <w:spacing w:before="200"/>
            </w:pPr>
          </w:p>
        </w:tc>
        <w:bookmarkEnd w:id="70"/>
      </w:tr>
    </w:tbl>
    <w:p w14:paraId="06997BA6" w14:textId="77777777" w:rsidR="000B4FCE" w:rsidRDefault="004D1892">
      <w:pPr>
        <w:pStyle w:val="Heading2"/>
      </w:pPr>
      <w:bookmarkStart w:id="71" w:name="_Toc175217474"/>
      <w:bookmarkStart w:id="72" w:name="design-principles"/>
      <w:bookmarkEnd w:id="69"/>
      <w:r>
        <w:lastRenderedPageBreak/>
        <w:t>Design Principles</w:t>
      </w:r>
      <w:bookmarkEnd w:id="71"/>
    </w:p>
    <w:p w14:paraId="06997BA7" w14:textId="77777777" w:rsidR="000B4FCE" w:rsidRDefault="004D1892">
      <w:r>
        <w:t>Several “best practices” in data handling, processing, and database management were incorporated in developing this ETL. The data pipeline is built on several core design principles:</w:t>
      </w:r>
    </w:p>
    <w:p w14:paraId="57C4453D" w14:textId="77777777" w:rsidR="00F02B9D" w:rsidRDefault="004D1892" w:rsidP="00F02B9D">
      <w:pPr>
        <w:keepNext/>
      </w:pPr>
      <w:r>
        <w:rPr>
          <w:noProof/>
        </w:rPr>
        <w:drawing>
          <wp:inline distT="0" distB="0" distL="0" distR="0" wp14:anchorId="069980B4" wp14:editId="3F60783B">
            <wp:extent cx="2907052" cy="2642775"/>
            <wp:effectExtent l="0" t="0" r="7620" b="5715"/>
            <wp:docPr id="119" name="Picture" descr="Design Principles"/>
            <wp:cNvGraphicFramePr/>
            <a:graphic xmlns:a="http://schemas.openxmlformats.org/drawingml/2006/main">
              <a:graphicData uri="http://schemas.openxmlformats.org/drawingml/2006/picture">
                <pic:pic xmlns:pic="http://schemas.openxmlformats.org/drawingml/2006/picture">
                  <pic:nvPicPr>
                    <pic:cNvPr id="120" name="Picture" descr="./images/design-principles-graph.png"/>
                    <pic:cNvPicPr>
                      <a:picLocks noChangeAspect="1" noChangeArrowheads="1"/>
                    </pic:cNvPicPr>
                  </pic:nvPicPr>
                  <pic:blipFill>
                    <a:blip r:embed="rId30"/>
                    <a:stretch>
                      <a:fillRect/>
                    </a:stretch>
                  </pic:blipFill>
                  <pic:spPr bwMode="auto">
                    <a:xfrm>
                      <a:off x="0" y="0"/>
                      <a:ext cx="2940476" cy="2673160"/>
                    </a:xfrm>
                    <a:prstGeom prst="rect">
                      <a:avLst/>
                    </a:prstGeom>
                    <a:noFill/>
                    <a:ln w="9525">
                      <a:noFill/>
                      <a:headEnd/>
                      <a:tailEnd/>
                    </a:ln>
                  </pic:spPr>
                </pic:pic>
              </a:graphicData>
            </a:graphic>
          </wp:inline>
        </w:drawing>
      </w:r>
    </w:p>
    <w:p w14:paraId="06997BA8" w14:textId="31C6556F" w:rsidR="000B4FCE" w:rsidRDefault="00F02B9D" w:rsidP="00F02B9D">
      <w:pPr>
        <w:pStyle w:val="Caption"/>
      </w:pPr>
      <w:r>
        <w:t xml:space="preserve">Figure </w:t>
      </w:r>
      <w:r>
        <w:fldChar w:fldCharType="begin"/>
      </w:r>
      <w:r>
        <w:instrText xml:space="preserve"> SEQ Figure \* ARABIC </w:instrText>
      </w:r>
      <w:r>
        <w:fldChar w:fldCharType="separate"/>
      </w:r>
      <w:r w:rsidR="004D1892">
        <w:rPr>
          <w:noProof/>
        </w:rPr>
        <w:t>15</w:t>
      </w:r>
      <w:r>
        <w:fldChar w:fldCharType="end"/>
      </w:r>
      <w:r>
        <w:t>: Design principles</w:t>
      </w:r>
    </w:p>
    <w:p w14:paraId="06997BAA" w14:textId="77777777" w:rsidR="000B4FCE" w:rsidRDefault="004D1892">
      <w:r>
        <w:t xml:space="preserve">I started with a strong sense of what I wanted to build - a modular, scalable, secure and configurable design - however, what </w:t>
      </w:r>
      <w:r>
        <w:rPr>
          <w:i/>
          <w:iCs/>
        </w:rPr>
        <w:t>exactly</w:t>
      </w:r>
      <w:r>
        <w:t xml:space="preserve"> this meant was only discovered during the development process.</w:t>
      </w:r>
    </w:p>
    <w:p w14:paraId="06997BAB" w14:textId="77777777" w:rsidR="000B4FCE" w:rsidRDefault="004D1892">
      <w:r>
        <w:t>Given project constraints - deadline, word-limits, resources, data, technology - it is fair to say that compromises were made. That said, it was important that the final artefact is one that can be developed further for specific business use-cases.</w:t>
      </w:r>
    </w:p>
    <w:p w14:paraId="06997BAC" w14:textId="77777777" w:rsidR="000B4FCE" w:rsidRDefault="004D1892">
      <w:pPr>
        <w:pStyle w:val="Heading3"/>
      </w:pPr>
      <w:bookmarkStart w:id="73" w:name="security-and-data-protection"/>
      <w:r>
        <w:t>Security and Data Protection</w:t>
      </w:r>
    </w:p>
    <w:p w14:paraId="5703194B" w14:textId="77777777" w:rsidR="00F02B9D" w:rsidRDefault="004D1892" w:rsidP="00F02B9D">
      <w:pPr>
        <w:keepNext/>
      </w:pPr>
      <w:r>
        <w:rPr>
          <w:noProof/>
        </w:rPr>
        <w:drawing>
          <wp:inline distT="0" distB="0" distL="0" distR="0" wp14:anchorId="069980B6" wp14:editId="512D7081">
            <wp:extent cx="1633235" cy="1252675"/>
            <wp:effectExtent l="0" t="0" r="5080" b="508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images/designSecure.png"/>
                    <pic:cNvPicPr>
                      <a:picLocks noChangeAspect="1" noChangeArrowheads="1"/>
                    </pic:cNvPicPr>
                  </pic:nvPicPr>
                  <pic:blipFill>
                    <a:blip r:embed="rId31"/>
                    <a:stretch>
                      <a:fillRect/>
                    </a:stretch>
                  </pic:blipFill>
                  <pic:spPr bwMode="auto">
                    <a:xfrm>
                      <a:off x="0" y="0"/>
                      <a:ext cx="1652576" cy="1267509"/>
                    </a:xfrm>
                    <a:prstGeom prst="rect">
                      <a:avLst/>
                    </a:prstGeom>
                    <a:noFill/>
                    <a:ln w="9525">
                      <a:noFill/>
                      <a:headEnd/>
                      <a:tailEnd/>
                    </a:ln>
                  </pic:spPr>
                </pic:pic>
              </a:graphicData>
            </a:graphic>
          </wp:inline>
        </w:drawing>
      </w:r>
    </w:p>
    <w:p w14:paraId="06997BAD" w14:textId="6EBDB825" w:rsidR="000B4FCE" w:rsidRDefault="00F02B9D" w:rsidP="00F02B9D">
      <w:pPr>
        <w:pStyle w:val="Caption"/>
      </w:pPr>
      <w:r>
        <w:t xml:space="preserve">Figure </w:t>
      </w:r>
      <w:r>
        <w:fldChar w:fldCharType="begin"/>
      </w:r>
      <w:r>
        <w:instrText xml:space="preserve"> SEQ Figure \* ARABIC </w:instrText>
      </w:r>
      <w:r>
        <w:fldChar w:fldCharType="separate"/>
      </w:r>
      <w:r w:rsidR="004D1892">
        <w:rPr>
          <w:noProof/>
        </w:rPr>
        <w:t>16</w:t>
      </w:r>
      <w:r>
        <w:fldChar w:fldCharType="end"/>
      </w:r>
      <w:r>
        <w:t>: Security and Data Protection</w:t>
      </w:r>
    </w:p>
    <w:p w14:paraId="06997BAE" w14:textId="77777777" w:rsidR="000B4FCE" w:rsidRDefault="004D1892" w:rsidP="00AA23CB">
      <w:pPr>
        <w:numPr>
          <w:ilvl w:val="0"/>
          <w:numId w:val="29"/>
        </w:numPr>
      </w:pPr>
      <w:r>
        <w:t>Secure access controls</w:t>
      </w:r>
    </w:p>
    <w:p w14:paraId="06997BAF" w14:textId="09B07EF5" w:rsidR="000B4FCE" w:rsidRDefault="000515ED" w:rsidP="00AA23CB">
      <w:pPr>
        <w:numPr>
          <w:ilvl w:val="0"/>
          <w:numId w:val="29"/>
        </w:numPr>
      </w:pPr>
      <w:hyperlink r:id="rId32">
        <w:r w:rsidR="004D1892">
          <w:rPr>
            <w:rStyle w:val="Hyperlink"/>
          </w:rPr>
          <w:t>Data anonymisation</w:t>
        </w:r>
      </w:hyperlink>
    </w:p>
    <w:p w14:paraId="06997BB0" w14:textId="77777777" w:rsidR="000B4FCE" w:rsidRDefault="004D1892" w:rsidP="00AA23CB">
      <w:pPr>
        <w:numPr>
          <w:ilvl w:val="0"/>
          <w:numId w:val="29"/>
        </w:numPr>
      </w:pPr>
      <w:r>
        <w:t>Controlled handling of personally identifiable information</w:t>
      </w:r>
    </w:p>
    <w:p w14:paraId="06997BB1" w14:textId="77777777" w:rsidR="000B4FCE" w:rsidRDefault="004D1892">
      <w:pPr>
        <w:pStyle w:val="Heading3"/>
      </w:pPr>
      <w:bookmarkStart w:id="74" w:name="modularity-scalability-and-automation"/>
      <w:bookmarkEnd w:id="73"/>
      <w:r>
        <w:lastRenderedPageBreak/>
        <w:t>Modularity, Scalability and Automation</w:t>
      </w:r>
    </w:p>
    <w:p w14:paraId="3239352C" w14:textId="77777777" w:rsidR="00F02B9D" w:rsidRDefault="004D1892" w:rsidP="00F02B9D">
      <w:pPr>
        <w:keepNext/>
      </w:pPr>
      <w:r>
        <w:rPr>
          <w:noProof/>
        </w:rPr>
        <w:drawing>
          <wp:inline distT="0" distB="0" distL="0" distR="0" wp14:anchorId="069980B8" wp14:editId="08675B47">
            <wp:extent cx="1775945" cy="1194534"/>
            <wp:effectExtent l="0" t="0" r="0" b="5715"/>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images/designModular.png"/>
                    <pic:cNvPicPr>
                      <a:picLocks noChangeAspect="1" noChangeArrowheads="1"/>
                    </pic:cNvPicPr>
                  </pic:nvPicPr>
                  <pic:blipFill>
                    <a:blip r:embed="rId33"/>
                    <a:stretch>
                      <a:fillRect/>
                    </a:stretch>
                  </pic:blipFill>
                  <pic:spPr bwMode="auto">
                    <a:xfrm>
                      <a:off x="0" y="0"/>
                      <a:ext cx="1792839" cy="1205897"/>
                    </a:xfrm>
                    <a:prstGeom prst="rect">
                      <a:avLst/>
                    </a:prstGeom>
                    <a:noFill/>
                    <a:ln w="9525">
                      <a:noFill/>
                      <a:headEnd/>
                      <a:tailEnd/>
                    </a:ln>
                  </pic:spPr>
                </pic:pic>
              </a:graphicData>
            </a:graphic>
          </wp:inline>
        </w:drawing>
      </w:r>
    </w:p>
    <w:p w14:paraId="06997BB2" w14:textId="7CD181AF" w:rsidR="000B4FCE" w:rsidRDefault="00F02B9D" w:rsidP="00F02B9D">
      <w:pPr>
        <w:pStyle w:val="Caption"/>
      </w:pPr>
      <w:r>
        <w:t xml:space="preserve">Figure </w:t>
      </w:r>
      <w:r>
        <w:fldChar w:fldCharType="begin"/>
      </w:r>
      <w:r>
        <w:instrText xml:space="preserve"> SEQ Figure \* ARABIC </w:instrText>
      </w:r>
      <w:r>
        <w:fldChar w:fldCharType="separate"/>
      </w:r>
      <w:r w:rsidR="004D1892">
        <w:rPr>
          <w:noProof/>
        </w:rPr>
        <w:t>17</w:t>
      </w:r>
      <w:r>
        <w:fldChar w:fldCharType="end"/>
      </w:r>
      <w:r>
        <w:t>: Modularity, scalability, automation</w:t>
      </w:r>
    </w:p>
    <w:p w14:paraId="06997BB3" w14:textId="77777777" w:rsidR="000B4FCE" w:rsidRDefault="004D1892" w:rsidP="00AA23CB">
      <w:pPr>
        <w:numPr>
          <w:ilvl w:val="0"/>
          <w:numId w:val="30"/>
        </w:numPr>
      </w:pPr>
      <w:r>
        <w:t>Distinct, interoperable modules (extract, process, upload, load)</w:t>
      </w:r>
    </w:p>
    <w:p w14:paraId="06997BB4" w14:textId="77777777" w:rsidR="000B4FCE" w:rsidRDefault="004D1892" w:rsidP="00AA23CB">
      <w:pPr>
        <w:numPr>
          <w:ilvl w:val="0"/>
          <w:numId w:val="30"/>
        </w:numPr>
      </w:pPr>
      <w:r>
        <w:t>Ability to handle increased data volume and complexity</w:t>
      </w:r>
    </w:p>
    <w:p w14:paraId="06997BB5" w14:textId="77777777" w:rsidR="000B4FCE" w:rsidRDefault="004D1892" w:rsidP="00AA23CB">
      <w:pPr>
        <w:numPr>
          <w:ilvl w:val="0"/>
          <w:numId w:val="30"/>
        </w:numPr>
      </w:pPr>
      <w:r>
        <w:t>Automation, where possible</w:t>
      </w:r>
    </w:p>
    <w:p w14:paraId="06997BB6" w14:textId="77777777" w:rsidR="000B4FCE" w:rsidRDefault="004D1892" w:rsidP="00AA23CB">
      <w:pPr>
        <w:numPr>
          <w:ilvl w:val="0"/>
          <w:numId w:val="30"/>
        </w:numPr>
      </w:pPr>
      <w:r>
        <w:t>Configurable data processing options (e.g., data chunking, row processing)</w:t>
      </w:r>
    </w:p>
    <w:p w14:paraId="06997BB7" w14:textId="77777777" w:rsidR="000B4FCE" w:rsidRDefault="004D1892" w:rsidP="00AA23CB">
      <w:pPr>
        <w:numPr>
          <w:ilvl w:val="0"/>
          <w:numId w:val="30"/>
        </w:numPr>
      </w:pPr>
      <w:r>
        <w:t>Optimised, where possible</w:t>
      </w:r>
    </w:p>
    <w:p w14:paraId="06997BB8" w14:textId="77777777" w:rsidR="000B4FCE" w:rsidRDefault="004D1892">
      <w:pPr>
        <w:pStyle w:val="Heading3"/>
      </w:pPr>
      <w:bookmarkStart w:id="75" w:name="error-handling-and-logging"/>
      <w:bookmarkEnd w:id="74"/>
      <w:r>
        <w:t>Error Handling and Logging</w:t>
      </w:r>
    </w:p>
    <w:p w14:paraId="2E6918B7" w14:textId="77777777" w:rsidR="00F02B9D" w:rsidRDefault="004D1892" w:rsidP="00F02B9D">
      <w:pPr>
        <w:keepNext/>
      </w:pPr>
      <w:r>
        <w:rPr>
          <w:noProof/>
        </w:rPr>
        <w:drawing>
          <wp:inline distT="0" distB="0" distL="0" distR="0" wp14:anchorId="069980BA" wp14:editId="68776D7D">
            <wp:extent cx="2077221" cy="1553951"/>
            <wp:effectExtent l="0" t="0" r="0" b="8255"/>
            <wp:docPr id="131" name="Picture"/>
            <wp:cNvGraphicFramePr/>
            <a:graphic xmlns:a="http://schemas.openxmlformats.org/drawingml/2006/main">
              <a:graphicData uri="http://schemas.openxmlformats.org/drawingml/2006/picture">
                <pic:pic xmlns:pic="http://schemas.openxmlformats.org/drawingml/2006/picture">
                  <pic:nvPicPr>
                    <pic:cNvPr id="132" name="Picture" descr="./images/designLog.png"/>
                    <pic:cNvPicPr>
                      <a:picLocks noChangeAspect="1" noChangeArrowheads="1"/>
                    </pic:cNvPicPr>
                  </pic:nvPicPr>
                  <pic:blipFill>
                    <a:blip r:embed="rId34"/>
                    <a:stretch>
                      <a:fillRect/>
                    </a:stretch>
                  </pic:blipFill>
                  <pic:spPr bwMode="auto">
                    <a:xfrm>
                      <a:off x="0" y="0"/>
                      <a:ext cx="2093913" cy="1566438"/>
                    </a:xfrm>
                    <a:prstGeom prst="rect">
                      <a:avLst/>
                    </a:prstGeom>
                    <a:noFill/>
                    <a:ln w="9525">
                      <a:noFill/>
                      <a:headEnd/>
                      <a:tailEnd/>
                    </a:ln>
                  </pic:spPr>
                </pic:pic>
              </a:graphicData>
            </a:graphic>
          </wp:inline>
        </w:drawing>
      </w:r>
    </w:p>
    <w:p w14:paraId="06997BB9" w14:textId="7456E099" w:rsidR="000B4FCE" w:rsidRDefault="00F02B9D" w:rsidP="00F02B9D">
      <w:pPr>
        <w:pStyle w:val="Caption"/>
      </w:pPr>
      <w:r>
        <w:t xml:space="preserve">Figure </w:t>
      </w:r>
      <w:r>
        <w:fldChar w:fldCharType="begin"/>
      </w:r>
      <w:r>
        <w:instrText xml:space="preserve"> SEQ Figure \* ARABIC </w:instrText>
      </w:r>
      <w:r>
        <w:fldChar w:fldCharType="separate"/>
      </w:r>
      <w:r w:rsidR="004D1892">
        <w:rPr>
          <w:noProof/>
        </w:rPr>
        <w:t>18</w:t>
      </w:r>
      <w:r>
        <w:fldChar w:fldCharType="end"/>
      </w:r>
      <w:r>
        <w:t>: Error handling and logging</w:t>
      </w:r>
    </w:p>
    <w:p w14:paraId="06997BBA" w14:textId="77777777" w:rsidR="000B4FCE" w:rsidRDefault="004D1892" w:rsidP="00AA23CB">
      <w:pPr>
        <w:numPr>
          <w:ilvl w:val="0"/>
          <w:numId w:val="31"/>
        </w:numPr>
      </w:pPr>
      <w:r>
        <w:t>Robust error handling</w:t>
      </w:r>
    </w:p>
    <w:p w14:paraId="06997BBB" w14:textId="77777777" w:rsidR="000B4FCE" w:rsidRDefault="004D1892" w:rsidP="00AA23CB">
      <w:pPr>
        <w:numPr>
          <w:ilvl w:val="0"/>
          <w:numId w:val="31"/>
        </w:numPr>
      </w:pPr>
      <w:r>
        <w:t>Comprehensive logging for troubleshooting and auditing</w:t>
      </w:r>
    </w:p>
    <w:p w14:paraId="06997BBC" w14:textId="77777777" w:rsidR="000B4FCE" w:rsidRDefault="004D1892">
      <w:pPr>
        <w:pStyle w:val="Heading3"/>
      </w:pPr>
      <w:bookmarkStart w:id="76" w:name="user-configurable"/>
      <w:bookmarkEnd w:id="75"/>
      <w:r>
        <w:t>User configurable</w:t>
      </w:r>
    </w:p>
    <w:p w14:paraId="58FAFB7F" w14:textId="77777777" w:rsidR="00F02B9D" w:rsidRDefault="004D1892" w:rsidP="00F02B9D">
      <w:pPr>
        <w:keepNext/>
      </w:pPr>
      <w:r>
        <w:rPr>
          <w:noProof/>
        </w:rPr>
        <w:drawing>
          <wp:inline distT="0" distB="0" distL="0" distR="0" wp14:anchorId="069980BC" wp14:editId="33FBF20D">
            <wp:extent cx="2325642" cy="1353101"/>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136" name="Picture" descr="./images/designConfig.png"/>
                    <pic:cNvPicPr>
                      <a:picLocks noChangeAspect="1" noChangeArrowheads="1"/>
                    </pic:cNvPicPr>
                  </pic:nvPicPr>
                  <pic:blipFill>
                    <a:blip r:embed="rId35"/>
                    <a:stretch>
                      <a:fillRect/>
                    </a:stretch>
                  </pic:blipFill>
                  <pic:spPr bwMode="auto">
                    <a:xfrm>
                      <a:off x="0" y="0"/>
                      <a:ext cx="2339563" cy="1361200"/>
                    </a:xfrm>
                    <a:prstGeom prst="rect">
                      <a:avLst/>
                    </a:prstGeom>
                    <a:noFill/>
                    <a:ln w="9525">
                      <a:noFill/>
                      <a:headEnd/>
                      <a:tailEnd/>
                    </a:ln>
                  </pic:spPr>
                </pic:pic>
              </a:graphicData>
            </a:graphic>
          </wp:inline>
        </w:drawing>
      </w:r>
    </w:p>
    <w:p w14:paraId="06997BBD" w14:textId="5BC7E1A6" w:rsidR="000B4FCE" w:rsidRDefault="00F02B9D" w:rsidP="00F02B9D">
      <w:pPr>
        <w:pStyle w:val="Caption"/>
      </w:pPr>
      <w:r>
        <w:t xml:space="preserve">Figure </w:t>
      </w:r>
      <w:r>
        <w:fldChar w:fldCharType="begin"/>
      </w:r>
      <w:r>
        <w:instrText xml:space="preserve"> SEQ Figure \* ARABIC </w:instrText>
      </w:r>
      <w:r>
        <w:fldChar w:fldCharType="separate"/>
      </w:r>
      <w:r w:rsidR="004D1892">
        <w:rPr>
          <w:noProof/>
        </w:rPr>
        <w:t>19</w:t>
      </w:r>
      <w:r>
        <w:fldChar w:fldCharType="end"/>
      </w:r>
      <w:r>
        <w:t>: Configurability</w:t>
      </w:r>
    </w:p>
    <w:p w14:paraId="06997BBE" w14:textId="77777777" w:rsidR="000B4FCE" w:rsidRDefault="004D1892" w:rsidP="00AA23CB">
      <w:pPr>
        <w:numPr>
          <w:ilvl w:val="0"/>
          <w:numId w:val="32"/>
        </w:numPr>
      </w:pPr>
      <w:r>
        <w:lastRenderedPageBreak/>
        <w:t>Flexible configuration options for data filtering, directory controls, and schema handling</w:t>
      </w:r>
    </w:p>
    <w:p w14:paraId="06997BBF" w14:textId="77777777" w:rsidR="000B4FCE" w:rsidRDefault="004D1892">
      <w:pPr>
        <w:pStyle w:val="Heading2"/>
      </w:pPr>
      <w:bookmarkStart w:id="77" w:name="_Toc175217475"/>
      <w:bookmarkStart w:id="78" w:name="implementation-approach"/>
      <w:bookmarkEnd w:id="72"/>
      <w:bookmarkEnd w:id="76"/>
      <w:r>
        <w:t>Implementation Approach</w:t>
      </w:r>
      <w:bookmarkEnd w:id="77"/>
    </w:p>
    <w:p w14:paraId="06997BC0" w14:textId="77777777" w:rsidR="000B4FCE" w:rsidRDefault="004D1892">
      <w:r>
        <w:t>The pipeline was developed using an iterative approach, allowing for continuous discovery, refinement and improvement.</w:t>
      </w:r>
    </w:p>
    <w:p w14:paraId="06997BC1" w14:textId="77777777" w:rsidR="000B4FCE" w:rsidRDefault="004D1892">
      <w:r>
        <w:t>Crucial aspects of the implementation include:</w:t>
      </w:r>
    </w:p>
    <w:p w14:paraId="06997BC2" w14:textId="51B824A3" w:rsidR="000B4FCE" w:rsidRDefault="004D1892" w:rsidP="00AA23CB">
      <w:pPr>
        <w:numPr>
          <w:ilvl w:val="0"/>
          <w:numId w:val="33"/>
        </w:numPr>
      </w:pPr>
      <w:r>
        <w:rPr>
          <w:b/>
          <w:bCs/>
        </w:rPr>
        <w:t>Technology Stack</w:t>
      </w:r>
      <w:r>
        <w:t xml:space="preserve">: Python for data processing, MS SQL for source data, Neo4j for the target graph database. See </w:t>
      </w:r>
      <w:hyperlink w:anchor="_B:_Technology_Stack">
        <w:r>
          <w:rPr>
            <w:rStyle w:val="Hyperlink"/>
          </w:rPr>
          <w:t>Technology Stack</w:t>
        </w:r>
      </w:hyperlink>
      <w:r>
        <w:t xml:space="preserve"> for more details.</w:t>
      </w:r>
    </w:p>
    <w:p w14:paraId="06997BC3" w14:textId="77777777" w:rsidR="000B4FCE" w:rsidRDefault="004D1892" w:rsidP="00AA23CB">
      <w:pPr>
        <w:numPr>
          <w:ilvl w:val="0"/>
          <w:numId w:val="33"/>
        </w:numPr>
      </w:pPr>
      <w:r>
        <w:rPr>
          <w:b/>
          <w:bCs/>
        </w:rPr>
        <w:t>Cloud Integration</w:t>
      </w:r>
      <w:r>
        <w:t>: Utilisation of Google Drive for intermediate storage, compatible with Neo4j Aura.</w:t>
      </w:r>
    </w:p>
    <w:p w14:paraId="06997BC4" w14:textId="77777777" w:rsidR="000B4FCE" w:rsidRDefault="004D1892" w:rsidP="00AA23CB">
      <w:pPr>
        <w:numPr>
          <w:ilvl w:val="0"/>
          <w:numId w:val="33"/>
        </w:numPr>
      </w:pPr>
      <w:r>
        <w:rPr>
          <w:b/>
          <w:bCs/>
        </w:rPr>
        <w:t>Validation</w:t>
      </w:r>
      <w:r>
        <w:t>: Implemented at various stages to ensure data integrity and fitness for processing.</w:t>
      </w:r>
    </w:p>
    <w:p w14:paraId="06997BC5" w14:textId="77777777" w:rsidR="000B4FCE" w:rsidRDefault="004D1892" w:rsidP="00AA23CB">
      <w:pPr>
        <w:numPr>
          <w:ilvl w:val="0"/>
          <w:numId w:val="33"/>
        </w:numPr>
      </w:pPr>
      <w:r>
        <w:rPr>
          <w:b/>
          <w:bCs/>
        </w:rPr>
        <w:t>Testing</w:t>
      </w:r>
      <w:r>
        <w:t>: Continuous simulated unit testing to ensure that components are behaving as expected.</w:t>
      </w:r>
    </w:p>
    <w:p w14:paraId="06997BC6" w14:textId="77777777" w:rsidR="000B4FCE" w:rsidRDefault="004D1892">
      <w:pPr>
        <w:pStyle w:val="Heading2"/>
      </w:pPr>
      <w:bookmarkStart w:id="79" w:name="_Toc175217476"/>
      <w:bookmarkStart w:id="80" w:name="upcoming-sections"/>
      <w:bookmarkEnd w:id="78"/>
      <w:r>
        <w:t>Upcoming Sections</w:t>
      </w:r>
      <w:bookmarkEnd w:id="79"/>
    </w:p>
    <w:p w14:paraId="06997BC7" w14:textId="77777777" w:rsidR="000B4FCE" w:rsidRDefault="004D1892">
      <w:r>
        <w:t>The following sections will delve into specific implementation details of each stage, demonstrating how these principles are put into practice, before reflecting on lessons learned and potential future enhancements.</w:t>
      </w:r>
    </w:p>
    <w:p w14:paraId="06997BC8" w14:textId="77777777" w:rsidR="000B4FCE" w:rsidRDefault="004D1892">
      <w:pPr>
        <w:pStyle w:val="Heading1"/>
      </w:pPr>
      <w:bookmarkStart w:id="81" w:name="_Toc175217477"/>
      <w:bookmarkStart w:id="82" w:name="data-engineering-approach"/>
      <w:bookmarkEnd w:id="67"/>
      <w:bookmarkEnd w:id="80"/>
      <w:r>
        <w:lastRenderedPageBreak/>
        <w:t>Data Engineering Approach</w:t>
      </w:r>
      <w:bookmarkEnd w:id="81"/>
    </w:p>
    <w:p w14:paraId="06997BC9" w14:textId="20626BFD" w:rsidR="000B4FCE" w:rsidRDefault="004D1892">
      <w:r>
        <w:t>I followed an iterative, agile-inspired approach despite being a team of one. This method allowed for flexibility, continuous improvement and the opportunity to adapt to new insights during the process (Beck, K., et al. 2001).</w:t>
      </w:r>
    </w:p>
    <w:p w14:paraId="06997BCA" w14:textId="77777777" w:rsidR="000B4FCE" w:rsidRDefault="004D1892">
      <w:r>
        <w:t xml:space="preserve">The bulk of my effort was spent </w:t>
      </w:r>
      <w:r>
        <w:rPr>
          <w:i/>
          <w:iCs/>
        </w:rPr>
        <w:t>prototyping</w:t>
      </w:r>
      <w:r>
        <w:t xml:space="preserve">, </w:t>
      </w:r>
      <w:r>
        <w:rPr>
          <w:i/>
          <w:iCs/>
        </w:rPr>
        <w:t>testing</w:t>
      </w:r>
      <w:r>
        <w:t xml:space="preserve"> and </w:t>
      </w:r>
      <w:r>
        <w:rPr>
          <w:i/>
          <w:iCs/>
        </w:rPr>
        <w:t>reviewing</w:t>
      </w:r>
      <w:r>
        <w:t xml:space="preserve"> with each iteration resulting in a new challenge, issue, or opportunity.</w:t>
      </w:r>
    </w:p>
    <w:p w14:paraId="735616E0" w14:textId="77777777" w:rsidR="00457117" w:rsidRDefault="004D1892" w:rsidP="00457117">
      <w:pPr>
        <w:keepNext/>
      </w:pPr>
      <w:r>
        <w:rPr>
          <w:noProof/>
        </w:rPr>
        <w:drawing>
          <wp:inline distT="0" distB="0" distL="0" distR="0" wp14:anchorId="069980BE" wp14:editId="069980BF">
            <wp:extent cx="5727700" cy="4359809"/>
            <wp:effectExtent l="0" t="0" r="0" b="0"/>
            <wp:docPr id="144" name="Picture" descr="Iterative Development Approach"/>
            <wp:cNvGraphicFramePr/>
            <a:graphic xmlns:a="http://schemas.openxmlformats.org/drawingml/2006/main">
              <a:graphicData uri="http://schemas.openxmlformats.org/drawingml/2006/picture">
                <pic:pic xmlns:pic="http://schemas.openxmlformats.org/drawingml/2006/picture">
                  <pic:nvPicPr>
                    <pic:cNvPr id="145" name="Picture" descr="./images/iteration.png"/>
                    <pic:cNvPicPr>
                      <a:picLocks noChangeAspect="1" noChangeArrowheads="1"/>
                    </pic:cNvPicPr>
                  </pic:nvPicPr>
                  <pic:blipFill>
                    <a:blip r:embed="rId36"/>
                    <a:stretch>
                      <a:fillRect/>
                    </a:stretch>
                  </pic:blipFill>
                  <pic:spPr bwMode="auto">
                    <a:xfrm>
                      <a:off x="0" y="0"/>
                      <a:ext cx="5727700" cy="4359809"/>
                    </a:xfrm>
                    <a:prstGeom prst="rect">
                      <a:avLst/>
                    </a:prstGeom>
                    <a:noFill/>
                    <a:ln w="9525">
                      <a:noFill/>
                      <a:headEnd/>
                      <a:tailEnd/>
                    </a:ln>
                  </pic:spPr>
                </pic:pic>
              </a:graphicData>
            </a:graphic>
          </wp:inline>
        </w:drawing>
      </w:r>
    </w:p>
    <w:p w14:paraId="06997BCB" w14:textId="4927FB6F" w:rsidR="000B4FCE" w:rsidRDefault="00457117" w:rsidP="00457117">
      <w:pPr>
        <w:pStyle w:val="Caption"/>
      </w:pPr>
      <w:r>
        <w:t xml:space="preserve">Figure </w:t>
      </w:r>
      <w:r>
        <w:fldChar w:fldCharType="begin"/>
      </w:r>
      <w:r>
        <w:instrText xml:space="preserve"> SEQ Figure \* ARABIC </w:instrText>
      </w:r>
      <w:r>
        <w:fldChar w:fldCharType="separate"/>
      </w:r>
      <w:r w:rsidR="004D1892">
        <w:rPr>
          <w:noProof/>
        </w:rPr>
        <w:t>20</w:t>
      </w:r>
      <w:r>
        <w:fldChar w:fldCharType="end"/>
      </w:r>
      <w:r>
        <w:t>: Iterative Development Approach</w:t>
      </w:r>
    </w:p>
    <w:p w14:paraId="06997BCD" w14:textId="77777777" w:rsidR="000B4FCE" w:rsidRDefault="004D1892">
      <w:pPr>
        <w:pStyle w:val="Heading3"/>
      </w:pPr>
      <w:bookmarkStart w:id="83" w:name="X71c17afa9af722285602c1aa1cd3175cf376e70"/>
      <w:r>
        <w:t>Initial Planning and Requirements Gathering</w:t>
      </w:r>
    </w:p>
    <w:p w14:paraId="06997BCE" w14:textId="77777777" w:rsidR="000B4FCE" w:rsidRDefault="004D1892">
      <w:r>
        <w:t xml:space="preserve">The development cycle began with initial high-level planning and requirements gathering, where I imagined how each stage </w:t>
      </w:r>
      <w:r>
        <w:rPr>
          <w:i/>
          <w:iCs/>
        </w:rPr>
        <w:t>should</w:t>
      </w:r>
      <w:r>
        <w:t xml:space="preserve"> work, trying to bear in mind future-proofing and repeatability principles.</w:t>
      </w:r>
    </w:p>
    <w:p w14:paraId="06997BCF" w14:textId="77777777" w:rsidR="000B4FCE" w:rsidRDefault="004D1892">
      <w:r>
        <w:t>I defined core functionality for each module (extraction, transformation, loading) and outlined initial technical requirements and constraints. The planning documentation was maintained in Quarto and markdown files in a centralised repository for project information.</w:t>
      </w:r>
    </w:p>
    <w:p w14:paraId="06997BD0" w14:textId="77777777" w:rsidR="000B4FCE" w:rsidRDefault="004D1892">
      <w:pPr>
        <w:pStyle w:val="Heading3"/>
      </w:pPr>
      <w:bookmarkStart w:id="84" w:name="prototyping"/>
      <w:bookmarkEnd w:id="83"/>
      <w:r>
        <w:lastRenderedPageBreak/>
        <w:t>Prototyping</w:t>
      </w:r>
    </w:p>
    <w:p w14:paraId="06997BD1" w14:textId="77777777" w:rsidR="000B4FCE" w:rsidRDefault="004D1892">
      <w:r>
        <w:t>Following initial planning, rapid prototyping was undertaken for each module:</w:t>
      </w:r>
    </w:p>
    <w:p w14:paraId="06997BD2" w14:textId="77777777" w:rsidR="000B4FCE" w:rsidRDefault="004D1892" w:rsidP="00AA23CB">
      <w:pPr>
        <w:numPr>
          <w:ilvl w:val="0"/>
          <w:numId w:val="34"/>
        </w:numPr>
      </w:pPr>
      <w:r>
        <w:t>SQL prototyping for data extraction queries</w:t>
      </w:r>
    </w:p>
    <w:p w14:paraId="06997BD3" w14:textId="77777777" w:rsidR="000B4FCE" w:rsidRDefault="004D1892" w:rsidP="00AA23CB">
      <w:pPr>
        <w:numPr>
          <w:ilvl w:val="0"/>
          <w:numId w:val="34"/>
        </w:numPr>
      </w:pPr>
      <w:r>
        <w:t>Python prototyping for data transformation and processing logic</w:t>
      </w:r>
    </w:p>
    <w:p w14:paraId="06997BD4" w14:textId="77777777" w:rsidR="000B4FCE" w:rsidRDefault="004D1892" w:rsidP="00AA23CB">
      <w:pPr>
        <w:numPr>
          <w:ilvl w:val="0"/>
          <w:numId w:val="34"/>
        </w:numPr>
      </w:pPr>
      <w:r>
        <w:t>Neo4j prototyping for graph database schema and loading procedures</w:t>
      </w:r>
    </w:p>
    <w:p w14:paraId="06997BD5" w14:textId="77777777" w:rsidR="000B4FCE" w:rsidRDefault="004D1892">
      <w:r>
        <w:t>This stage allowed for quick exploration of different approaches and early identification of potential challenges as well as giving me the confidence to continue with my exploration.</w:t>
      </w:r>
    </w:p>
    <w:p w14:paraId="06997BD6" w14:textId="77777777" w:rsidR="000B4FCE" w:rsidRDefault="004D1892">
      <w:pPr>
        <w:pStyle w:val="Heading3"/>
      </w:pPr>
      <w:bookmarkStart w:id="85" w:name="component-based-development-and-testing"/>
      <w:bookmarkEnd w:id="84"/>
      <w:r>
        <w:t>Component-Based Development and Testing</w:t>
      </w:r>
    </w:p>
    <w:p w14:paraId="06997BD7" w14:textId="77777777" w:rsidR="000B4FCE" w:rsidRDefault="004D1892" w:rsidP="00AA23CB">
      <w:pPr>
        <w:numPr>
          <w:ilvl w:val="0"/>
          <w:numId w:val="35"/>
        </w:numPr>
      </w:pPr>
      <w:r>
        <w:t>Each module (extraction, transformation, loading) was developed separately with a view to distinct “handovers”</w:t>
      </w:r>
    </w:p>
    <w:p w14:paraId="06997BD8" w14:textId="77777777" w:rsidR="000B4FCE" w:rsidRDefault="004D1892" w:rsidP="00AA23CB">
      <w:pPr>
        <w:numPr>
          <w:ilvl w:val="0"/>
          <w:numId w:val="35"/>
        </w:numPr>
      </w:pPr>
      <w:r>
        <w:t>An iterative, component-based testing approach was employed</w:t>
      </w:r>
    </w:p>
    <w:p w14:paraId="06997BD9" w14:textId="77777777" w:rsidR="000B4FCE" w:rsidRDefault="004D1892" w:rsidP="00AA23CB">
      <w:pPr>
        <w:numPr>
          <w:ilvl w:val="0"/>
          <w:numId w:val="35"/>
        </w:numPr>
      </w:pPr>
      <w:r>
        <w:t>While formal unit tests were not always created, each component was thoroughly tested for functionality</w:t>
      </w:r>
    </w:p>
    <w:p w14:paraId="06997BDA" w14:textId="77777777" w:rsidR="000B4FCE" w:rsidRDefault="004D1892">
      <w:r>
        <w:t>This approach allowed for continuous progress while maintaining a focus on component-level quality. It was during this phase that I started expanding configuration, logging and error-handling options - and I am glad I did!</w:t>
      </w:r>
    </w:p>
    <w:p w14:paraId="06997BDB" w14:textId="77777777" w:rsidR="000B4FCE" w:rsidRDefault="004D1892">
      <w:pPr>
        <w:pStyle w:val="Heading3"/>
      </w:pPr>
      <w:bookmarkStart w:id="86" w:name="X321a4f14d43d66e87e9ff8c53d0a5c533a8588d"/>
      <w:bookmarkEnd w:id="85"/>
      <w:r>
        <w:t>Integration -&gt; Review -&gt; Demo -&gt; Feedback -&gt; Repeat</w:t>
      </w:r>
    </w:p>
    <w:p w14:paraId="06997BDC" w14:textId="77777777" w:rsidR="000B4FCE" w:rsidRDefault="004D1892">
      <w:r>
        <w:t>As components reached a (more) stable state, they were integrated and reviewed:</w:t>
      </w:r>
    </w:p>
    <w:p w14:paraId="06997BDD" w14:textId="77777777" w:rsidR="000B4FCE" w:rsidRDefault="004D1892" w:rsidP="00AA23CB">
      <w:pPr>
        <w:numPr>
          <w:ilvl w:val="0"/>
          <w:numId w:val="36"/>
        </w:numPr>
      </w:pPr>
      <w:r>
        <w:t>Components were combined to form larger functional units</w:t>
      </w:r>
    </w:p>
    <w:p w14:paraId="06997BDE" w14:textId="77777777" w:rsidR="000B4FCE" w:rsidRDefault="004D1892" w:rsidP="00AA23CB">
      <w:pPr>
        <w:numPr>
          <w:ilvl w:val="0"/>
          <w:numId w:val="36"/>
        </w:numPr>
      </w:pPr>
      <w:r>
        <w:t>Integrated functionality was occasionally demonstrated to subject matter experts (e.g. data manager)</w:t>
      </w:r>
    </w:p>
    <w:p w14:paraId="06997BDF" w14:textId="77777777" w:rsidR="000B4FCE" w:rsidRDefault="004D1892" w:rsidP="00AA23CB">
      <w:pPr>
        <w:numPr>
          <w:ilvl w:val="0"/>
          <w:numId w:val="36"/>
        </w:numPr>
      </w:pPr>
      <w:r>
        <w:t>Feedback was gathered on functionality, usability, and alignment with requirements</w:t>
      </w:r>
    </w:p>
    <w:p w14:paraId="06997BE0" w14:textId="77777777" w:rsidR="000B4FCE" w:rsidRDefault="004D1892">
      <w:r>
        <w:t>Insights gained from reviews, demonstrations and ongoing development were continuously fed back into the process. New requirements or modifications were documented, for example updates to SQL SELECT statements and data model interpretations.</w:t>
      </w:r>
    </w:p>
    <w:p w14:paraId="06997BE1" w14:textId="77777777" w:rsidR="000B4FCE" w:rsidRDefault="004D1892">
      <w:r>
        <w:t>Each change required decisions - but I did not always make the right ones!</w:t>
      </w:r>
    </w:p>
    <w:p w14:paraId="06997BE2" w14:textId="77777777" w:rsidR="000B4FCE" w:rsidRDefault="004D1892">
      <w:pPr>
        <w:pStyle w:val="Heading3"/>
      </w:pPr>
      <w:bookmarkStart w:id="87" w:name="version-validation-and-documentation"/>
      <w:bookmarkEnd w:id="86"/>
      <w:r>
        <w:t>Version Validation and Documentation</w:t>
      </w:r>
    </w:p>
    <w:p w14:paraId="06997BE3" w14:textId="77777777" w:rsidR="000B4FCE" w:rsidRDefault="004D1892">
      <w:r>
        <w:t>At pivotal junctures, e.g., when a stable version was achieved:</w:t>
      </w:r>
    </w:p>
    <w:p w14:paraId="06997BE4" w14:textId="77777777" w:rsidR="000B4FCE" w:rsidRDefault="004D1892" w:rsidP="00AA23CB">
      <w:pPr>
        <w:numPr>
          <w:ilvl w:val="0"/>
          <w:numId w:val="37"/>
        </w:numPr>
      </w:pPr>
      <w:r>
        <w:t>End-to-end validation of the entire pipeline was performed.</w:t>
      </w:r>
    </w:p>
    <w:p w14:paraId="06997BE5" w14:textId="77777777" w:rsidR="000B4FCE" w:rsidRDefault="004D1892" w:rsidP="00AA23CB">
      <w:pPr>
        <w:numPr>
          <w:ilvl w:val="0"/>
          <w:numId w:val="37"/>
        </w:numPr>
      </w:pPr>
      <w:r>
        <w:t>Results were documented in notebooks, including opportunities for improvement.</w:t>
      </w:r>
    </w:p>
    <w:p w14:paraId="06997BE6" w14:textId="77777777" w:rsidR="000B4FCE" w:rsidRDefault="004D1892" w:rsidP="00AA23CB">
      <w:pPr>
        <w:numPr>
          <w:ilvl w:val="0"/>
          <w:numId w:val="37"/>
        </w:numPr>
      </w:pPr>
      <w:r>
        <w:lastRenderedPageBreak/>
        <w:t>Bugs and opportunities were logged for future iterations.</w:t>
      </w:r>
    </w:p>
    <w:p w14:paraId="06997BE7" w14:textId="77777777" w:rsidR="000B4FCE" w:rsidRDefault="004D1892">
      <w:pPr>
        <w:pStyle w:val="Heading3"/>
      </w:pPr>
      <w:bookmarkStart w:id="88" w:name="continuous-learning-and-adaptation"/>
      <w:bookmarkEnd w:id="87"/>
      <w:r>
        <w:t>Continuous Learning and Adaptation</w:t>
      </w:r>
    </w:p>
    <w:p w14:paraId="06997BE8" w14:textId="77777777" w:rsidR="000B4FCE" w:rsidRDefault="004D1892">
      <w:r>
        <w:t xml:space="preserve">Learning and adaptation became central to the project. Each iteration brought new insights, often through trial and error and certainly through unintended consequences or unforeseen complications. Early challenges included the need to modularise components </w:t>
      </w:r>
      <w:r>
        <w:rPr>
          <w:i/>
          <w:iCs/>
        </w:rPr>
        <w:t>before</w:t>
      </w:r>
      <w:r>
        <w:t xml:space="preserve"> they became unmanageable and resisting the temptation to make overly ambitious changes. With practice, I became better at recognising when refactoring was necessary.</w:t>
      </w:r>
    </w:p>
    <w:p w14:paraId="06997BE9" w14:textId="77777777" w:rsidR="000B4FCE" w:rsidRDefault="004D1892">
      <w:r>
        <w:t>Developing the ETL was not a linear journey. There were many moments of frustration, periods of seemingly endless, painstaking troubleshooting, and a constant battle against the urge to over-deliver. Yet, with each stumble, the process itself became more refined, transforming into a powerful tool for identifying and resolving issues.</w:t>
      </w:r>
    </w:p>
    <w:p w14:paraId="06997BEA" w14:textId="77777777" w:rsidR="000B4FCE" w:rsidRDefault="004D1892">
      <w:r>
        <w:t>While core MVP (minimum viable product) requirements remained relatively stable (</w:t>
      </w:r>
      <w:r>
        <w:rPr>
          <w:i/>
          <w:iCs/>
        </w:rPr>
        <w:t>I set them after all!</w:t>
      </w:r>
      <w:r>
        <w:t>), iterating allowed me to seize opportunities for enhancement. Each chance to modularise, parameterise, or fine-tune sparked an almost compulsive drive for improvement, pushing the pipeline beyond its initial scope.</w:t>
      </w:r>
    </w:p>
    <w:p w14:paraId="06997BEB" w14:textId="77777777" w:rsidR="000B4FCE" w:rsidRDefault="004D1892">
      <w:r>
        <w:t>Ultimately it all resulted in a robust, flexible solution that can adapt (relatively) gracefully to unforeseen challenges and serve as the starting point for future opportunities.</w:t>
      </w:r>
    </w:p>
    <w:p w14:paraId="06997BEC" w14:textId="77777777" w:rsidR="000B4FCE" w:rsidRDefault="004D1892">
      <w:pPr>
        <w:pStyle w:val="Heading1"/>
      </w:pPr>
      <w:bookmarkStart w:id="89" w:name="_Toc175217478"/>
      <w:bookmarkStart w:id="90" w:name="configuration-and-logging"/>
      <w:bookmarkEnd w:id="82"/>
      <w:bookmarkEnd w:id="88"/>
      <w:r>
        <w:lastRenderedPageBreak/>
        <w:t>Configuration and Logging</w:t>
      </w:r>
      <w:bookmarkEnd w:id="89"/>
    </w:p>
    <w:p w14:paraId="06997BED" w14:textId="77777777" w:rsidR="000B4FCE" w:rsidRDefault="004D1892">
      <w:r>
        <w:t>Configuration and logging are essential components of the ETL pipeline. Config allows the user to manage different aspects of the ETL pipeline, while logging provides a record of the pipeline’s execution. They emerged from initial design and from discovering during development.</w:t>
      </w:r>
    </w:p>
    <w:p w14:paraId="06997BEE" w14:textId="77777777" w:rsidR="000B4FCE" w:rsidRDefault="004D1892">
      <w:pPr>
        <w:pStyle w:val="Heading3"/>
      </w:pPr>
      <w:bookmarkStart w:id="91" w:name="main-configuration-options"/>
      <w:r>
        <w:t>Main Configuration options</w:t>
      </w:r>
    </w:p>
    <w:p w14:paraId="06997BEF" w14:textId="77777777" w:rsidR="000B4FCE" w:rsidRDefault="004D1892" w:rsidP="00AA23CB">
      <w:pPr>
        <w:numPr>
          <w:ilvl w:val="0"/>
          <w:numId w:val="38"/>
        </w:numPr>
      </w:pPr>
      <w:r>
        <w:t>Configuration parameters are centralised in Python scripts.</w:t>
      </w:r>
    </w:p>
    <w:p w14:paraId="06997BF0" w14:textId="77777777" w:rsidR="000B4FCE" w:rsidRDefault="004D1892" w:rsidP="00AA23CB">
      <w:pPr>
        <w:numPr>
          <w:ilvl w:val="0"/>
          <w:numId w:val="38"/>
        </w:numPr>
      </w:pPr>
      <w:r>
        <w:t>The design primarily aims for automatic and dynamic operation with well-structured data, but includes override options.</w:t>
      </w:r>
    </w:p>
    <w:p w14:paraId="06997BF1" w14:textId="0A8E0F72" w:rsidR="000B4FCE" w:rsidRDefault="004D1892" w:rsidP="00AA23CB">
      <w:pPr>
        <w:numPr>
          <w:ilvl w:val="0"/>
          <w:numId w:val="38"/>
        </w:numPr>
      </w:pPr>
      <w:r>
        <w:t>A YAML file (</w:t>
      </w:r>
      <w:hyperlink w:anchor="_C:_Configuration_YAML">
        <w:r>
          <w:rPr>
            <w:rStyle w:val="Hyperlink"/>
          </w:rPr>
          <w:t>Appendix-config</w:t>
        </w:r>
      </w:hyperlink>
      <w:r>
        <w:t>) holds configuration options, including general settings for filtering data extraction, dynamic folder/filepath creation, and secure credential storage.</w:t>
      </w:r>
    </w:p>
    <w:p w14:paraId="06997BF2" w14:textId="77777777" w:rsidR="000B4FCE" w:rsidRDefault="004D1892" w:rsidP="00AA23CB">
      <w:pPr>
        <w:numPr>
          <w:ilvl w:val="0"/>
          <w:numId w:val="38"/>
        </w:numPr>
      </w:pPr>
      <w:r>
        <w:t>Config also controls options for validation, data augmentation and graph structures (nodes, relationships) to be created.</w:t>
      </w:r>
    </w:p>
    <w:p w14:paraId="06997BF3" w14:textId="77777777" w:rsidR="000B4FCE" w:rsidRDefault="004D1892">
      <w:pPr>
        <w:pStyle w:val="Heading3"/>
      </w:pPr>
      <w:bookmarkStart w:id="92" w:name="logging"/>
      <w:bookmarkEnd w:id="91"/>
      <w:r>
        <w:t>Logging</w:t>
      </w:r>
    </w:p>
    <w:p w14:paraId="06997BF4" w14:textId="77777777" w:rsidR="000B4FCE" w:rsidRDefault="004D1892" w:rsidP="00AA23CB">
      <w:pPr>
        <w:numPr>
          <w:ilvl w:val="0"/>
          <w:numId w:val="39"/>
        </w:numPr>
      </w:pPr>
      <w:r>
        <w:t>Each module has its own log file with customisable log level (DEBUG, INFO, WARNING, ERROR, CRITICAL).</w:t>
      </w:r>
    </w:p>
    <w:p w14:paraId="06997BF5" w14:textId="77777777" w:rsidR="000B4FCE" w:rsidRDefault="004D1892" w:rsidP="00AA23CB">
      <w:pPr>
        <w:numPr>
          <w:ilvl w:val="0"/>
          <w:numId w:val="39"/>
        </w:numPr>
      </w:pPr>
      <w:r>
        <w:t>Timing function which tracks and stores various execution and elapsed times with a view to optimising performance or identifying bottlenecks.</w:t>
      </w:r>
    </w:p>
    <w:p w14:paraId="06997BF6" w14:textId="77777777" w:rsidR="000B4FCE" w:rsidRDefault="004D1892">
      <w:pPr>
        <w:pStyle w:val="Heading4"/>
      </w:pPr>
      <w:bookmarkStart w:id="93" w:name="example-extract-log"/>
      <w:r>
        <w:t>Example Extract Log</w:t>
      </w:r>
    </w:p>
    <w:p w14:paraId="7C245EB1" w14:textId="77777777" w:rsidR="009F210F" w:rsidRDefault="009F210F" w:rsidP="009F210F">
      <w:pPr>
        <w:keepNext/>
      </w:pPr>
      <w:r w:rsidRPr="009F210F">
        <w:rPr>
          <w:noProof/>
        </w:rPr>
        <w:drawing>
          <wp:inline distT="0" distB="0" distL="0" distR="0" wp14:anchorId="5C783289" wp14:editId="442444CD">
            <wp:extent cx="5731510" cy="1231265"/>
            <wp:effectExtent l="0" t="0" r="2540" b="6985"/>
            <wp:docPr id="1202907896" name="Picture 1" descr="Example of Extract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07896" name="Picture 1" descr="Example of Extract Log"/>
                    <pic:cNvPicPr/>
                  </pic:nvPicPr>
                  <pic:blipFill>
                    <a:blip r:embed="rId37"/>
                    <a:stretch>
                      <a:fillRect/>
                    </a:stretch>
                  </pic:blipFill>
                  <pic:spPr>
                    <a:xfrm>
                      <a:off x="0" y="0"/>
                      <a:ext cx="5731510" cy="1231265"/>
                    </a:xfrm>
                    <a:prstGeom prst="rect">
                      <a:avLst/>
                    </a:prstGeom>
                  </pic:spPr>
                </pic:pic>
              </a:graphicData>
            </a:graphic>
          </wp:inline>
        </w:drawing>
      </w:r>
    </w:p>
    <w:p w14:paraId="4581B2C9" w14:textId="2A42F7AE" w:rsidR="001A548C" w:rsidRDefault="009F210F" w:rsidP="009F210F">
      <w:pPr>
        <w:pStyle w:val="Caption"/>
      </w:pPr>
      <w:r>
        <w:t xml:space="preserve">Figure </w:t>
      </w:r>
      <w:r>
        <w:fldChar w:fldCharType="begin"/>
      </w:r>
      <w:r>
        <w:instrText xml:space="preserve"> SEQ Figure \* ARABIC </w:instrText>
      </w:r>
      <w:r>
        <w:fldChar w:fldCharType="separate"/>
      </w:r>
      <w:r w:rsidR="004D1892">
        <w:rPr>
          <w:noProof/>
        </w:rPr>
        <w:t>21</w:t>
      </w:r>
      <w:r>
        <w:fldChar w:fldCharType="end"/>
      </w:r>
      <w:r>
        <w:t>: Example Extract Log</w:t>
      </w:r>
    </w:p>
    <w:p w14:paraId="06997BF7" w14:textId="77777777" w:rsidR="000B4FCE" w:rsidRDefault="004D1892">
      <w:pPr>
        <w:pStyle w:val="Heading4"/>
      </w:pPr>
      <w:bookmarkStart w:id="94" w:name="example-google-drive-log"/>
      <w:bookmarkEnd w:id="93"/>
      <w:r>
        <w:t>Example Google Drive Log</w:t>
      </w:r>
    </w:p>
    <w:p w14:paraId="16EB753D" w14:textId="41113DA9" w:rsidR="00A158EA" w:rsidRDefault="00486D1F" w:rsidP="00A158EA">
      <w:pPr>
        <w:keepNext/>
      </w:pPr>
      <w:r w:rsidRPr="00486D1F">
        <w:rPr>
          <w:noProof/>
        </w:rPr>
        <w:drawing>
          <wp:inline distT="0" distB="0" distL="0" distR="0" wp14:anchorId="0F1BECF1" wp14:editId="64B9A58F">
            <wp:extent cx="5731510" cy="1259840"/>
            <wp:effectExtent l="0" t="0" r="2540" b="0"/>
            <wp:docPr id="1147296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96225" name="Picture 1" descr="A screenshot of a computer&#10;&#10;Description automatically generated"/>
                    <pic:cNvPicPr/>
                  </pic:nvPicPr>
                  <pic:blipFill>
                    <a:blip r:embed="rId38"/>
                    <a:stretch>
                      <a:fillRect/>
                    </a:stretch>
                  </pic:blipFill>
                  <pic:spPr>
                    <a:xfrm>
                      <a:off x="0" y="0"/>
                      <a:ext cx="5731510" cy="1259840"/>
                    </a:xfrm>
                    <a:prstGeom prst="rect">
                      <a:avLst/>
                    </a:prstGeom>
                  </pic:spPr>
                </pic:pic>
              </a:graphicData>
            </a:graphic>
          </wp:inline>
        </w:drawing>
      </w:r>
      <w:r w:rsidRPr="00486D1F">
        <w:t xml:space="preserve"> </w:t>
      </w:r>
    </w:p>
    <w:p w14:paraId="789AC3B5" w14:textId="282EAD71" w:rsidR="00A158EA" w:rsidRPr="00A158EA" w:rsidRDefault="00A158EA" w:rsidP="00A158EA">
      <w:pPr>
        <w:pStyle w:val="Caption"/>
      </w:pPr>
      <w:r>
        <w:t xml:space="preserve">Figure </w:t>
      </w:r>
      <w:r>
        <w:fldChar w:fldCharType="begin"/>
      </w:r>
      <w:r>
        <w:instrText xml:space="preserve"> SEQ Figure \* ARABIC </w:instrText>
      </w:r>
      <w:r>
        <w:fldChar w:fldCharType="separate"/>
      </w:r>
      <w:r w:rsidR="004D1892">
        <w:rPr>
          <w:noProof/>
        </w:rPr>
        <w:t>22</w:t>
      </w:r>
      <w:r>
        <w:fldChar w:fldCharType="end"/>
      </w:r>
      <w:r>
        <w:t>: Example Google Drive Log</w:t>
      </w:r>
    </w:p>
    <w:p w14:paraId="06997BF8" w14:textId="77777777" w:rsidR="000B4FCE" w:rsidRDefault="004D1892">
      <w:pPr>
        <w:pStyle w:val="Heading4"/>
      </w:pPr>
      <w:bookmarkStart w:id="95" w:name="example-process-log"/>
      <w:bookmarkEnd w:id="94"/>
      <w:r>
        <w:lastRenderedPageBreak/>
        <w:t>Example Process Log</w:t>
      </w:r>
    </w:p>
    <w:p w14:paraId="30137350" w14:textId="77777777" w:rsidR="002F4E68" w:rsidRDefault="002F4E68" w:rsidP="002F4E68">
      <w:pPr>
        <w:keepNext/>
      </w:pPr>
      <w:r w:rsidRPr="002F4E68">
        <w:rPr>
          <w:noProof/>
        </w:rPr>
        <w:drawing>
          <wp:inline distT="0" distB="0" distL="0" distR="0" wp14:anchorId="222DDF07" wp14:editId="775C0466">
            <wp:extent cx="5731510" cy="1275080"/>
            <wp:effectExtent l="0" t="0" r="2540" b="1270"/>
            <wp:docPr id="39048575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85756" name="Picture 1" descr="A close-up of a text&#10;&#10;Description automatically generated"/>
                    <pic:cNvPicPr/>
                  </pic:nvPicPr>
                  <pic:blipFill>
                    <a:blip r:embed="rId39"/>
                    <a:stretch>
                      <a:fillRect/>
                    </a:stretch>
                  </pic:blipFill>
                  <pic:spPr>
                    <a:xfrm>
                      <a:off x="0" y="0"/>
                      <a:ext cx="5731510" cy="1275080"/>
                    </a:xfrm>
                    <a:prstGeom prst="rect">
                      <a:avLst/>
                    </a:prstGeom>
                  </pic:spPr>
                </pic:pic>
              </a:graphicData>
            </a:graphic>
          </wp:inline>
        </w:drawing>
      </w:r>
    </w:p>
    <w:p w14:paraId="73DE285E" w14:textId="2B1EA715" w:rsidR="00486D1F" w:rsidRPr="00486D1F" w:rsidRDefault="002F4E68" w:rsidP="002F4E68">
      <w:pPr>
        <w:pStyle w:val="Caption"/>
      </w:pPr>
      <w:r>
        <w:t xml:space="preserve">Figure </w:t>
      </w:r>
      <w:r>
        <w:fldChar w:fldCharType="begin"/>
      </w:r>
      <w:r>
        <w:instrText xml:space="preserve"> SEQ Figure \* ARABIC </w:instrText>
      </w:r>
      <w:r>
        <w:fldChar w:fldCharType="separate"/>
      </w:r>
      <w:r w:rsidR="004D1892">
        <w:rPr>
          <w:noProof/>
        </w:rPr>
        <w:t>23</w:t>
      </w:r>
      <w:r>
        <w:fldChar w:fldCharType="end"/>
      </w:r>
      <w:r>
        <w:t>: Example Process Log</w:t>
      </w:r>
    </w:p>
    <w:p w14:paraId="06997BF9" w14:textId="77777777" w:rsidR="000B4FCE" w:rsidRDefault="004D1892">
      <w:pPr>
        <w:pStyle w:val="Heading4"/>
      </w:pPr>
      <w:bookmarkStart w:id="96" w:name="example-load-log"/>
      <w:bookmarkEnd w:id="95"/>
      <w:r>
        <w:t>Example Load Log</w:t>
      </w:r>
    </w:p>
    <w:p w14:paraId="3F2E5D03" w14:textId="77777777" w:rsidR="002F4E68" w:rsidRDefault="002F4E68" w:rsidP="002F4E68">
      <w:pPr>
        <w:keepNext/>
      </w:pPr>
      <w:r w:rsidRPr="002F4E68">
        <w:rPr>
          <w:noProof/>
        </w:rPr>
        <w:drawing>
          <wp:inline distT="0" distB="0" distL="0" distR="0" wp14:anchorId="160623F3" wp14:editId="08ABF4CA">
            <wp:extent cx="5731510" cy="1274445"/>
            <wp:effectExtent l="0" t="0" r="2540" b="1905"/>
            <wp:docPr id="118019124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91242" name="Picture 1" descr="A close-up of a computer screen&#10;&#10;Description automatically generated"/>
                    <pic:cNvPicPr/>
                  </pic:nvPicPr>
                  <pic:blipFill>
                    <a:blip r:embed="rId40"/>
                    <a:stretch>
                      <a:fillRect/>
                    </a:stretch>
                  </pic:blipFill>
                  <pic:spPr>
                    <a:xfrm>
                      <a:off x="0" y="0"/>
                      <a:ext cx="5731510" cy="1274445"/>
                    </a:xfrm>
                    <a:prstGeom prst="rect">
                      <a:avLst/>
                    </a:prstGeom>
                  </pic:spPr>
                </pic:pic>
              </a:graphicData>
            </a:graphic>
          </wp:inline>
        </w:drawing>
      </w:r>
    </w:p>
    <w:p w14:paraId="65C8103E" w14:textId="57E34636" w:rsidR="002F4E68" w:rsidRPr="002F4E68" w:rsidRDefault="002F4E68" w:rsidP="002F4E68">
      <w:pPr>
        <w:pStyle w:val="Caption"/>
      </w:pPr>
      <w:r>
        <w:t xml:space="preserve">Figure </w:t>
      </w:r>
      <w:r>
        <w:fldChar w:fldCharType="begin"/>
      </w:r>
      <w:r>
        <w:instrText xml:space="preserve"> SEQ Figure \* ARABIC </w:instrText>
      </w:r>
      <w:r>
        <w:fldChar w:fldCharType="separate"/>
      </w:r>
      <w:r w:rsidR="004D1892">
        <w:rPr>
          <w:noProof/>
        </w:rPr>
        <w:t>24</w:t>
      </w:r>
      <w:r>
        <w:fldChar w:fldCharType="end"/>
      </w:r>
      <w:r>
        <w:t>: Example Load Log</w:t>
      </w:r>
    </w:p>
    <w:p w14:paraId="06997BFA" w14:textId="77777777" w:rsidR="000B4FCE" w:rsidRDefault="004D1892">
      <w:pPr>
        <w:pStyle w:val="Heading1"/>
      </w:pPr>
      <w:bookmarkStart w:id="97" w:name="_Toc175217479"/>
      <w:bookmarkStart w:id="98" w:name="extraction"/>
      <w:bookmarkEnd w:id="90"/>
      <w:bookmarkEnd w:id="92"/>
      <w:bookmarkEnd w:id="96"/>
      <w:r>
        <w:lastRenderedPageBreak/>
        <w:t>Extraction</w:t>
      </w:r>
      <w:bookmarkEnd w:id="97"/>
    </w:p>
    <w:p w14:paraId="06997BFB" w14:textId="77777777" w:rsidR="000B4FCE" w:rsidRDefault="000B4FCE"/>
    <w:p w14:paraId="344A540D" w14:textId="77777777" w:rsidR="002F4E68" w:rsidRDefault="004D1892" w:rsidP="002F4E68">
      <w:pPr>
        <w:keepNext/>
      </w:pPr>
      <w:r>
        <w:rPr>
          <w:noProof/>
        </w:rPr>
        <w:drawing>
          <wp:inline distT="0" distB="0" distL="0" distR="0" wp14:anchorId="069980C0" wp14:editId="069980C1">
            <wp:extent cx="4572000" cy="365760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03-04-extract_files\figure-docx\dot-figure-1.png"/>
                    <pic:cNvPicPr>
                      <a:picLocks noChangeAspect="1" noChangeArrowheads="1"/>
                    </pic:cNvPicPr>
                  </pic:nvPicPr>
                  <pic:blipFill>
                    <a:blip r:embed="rId41"/>
                    <a:stretch>
                      <a:fillRect/>
                    </a:stretch>
                  </pic:blipFill>
                  <pic:spPr bwMode="auto">
                    <a:xfrm>
                      <a:off x="0" y="0"/>
                      <a:ext cx="4572000" cy="3657600"/>
                    </a:xfrm>
                    <a:prstGeom prst="rect">
                      <a:avLst/>
                    </a:prstGeom>
                    <a:noFill/>
                    <a:ln w="9525">
                      <a:noFill/>
                      <a:headEnd/>
                      <a:tailEnd/>
                    </a:ln>
                  </pic:spPr>
                </pic:pic>
              </a:graphicData>
            </a:graphic>
          </wp:inline>
        </w:drawing>
      </w:r>
    </w:p>
    <w:p w14:paraId="06997BFC" w14:textId="6D54C4F0" w:rsidR="000B4FCE" w:rsidRDefault="002F4E68" w:rsidP="002F4E68">
      <w:pPr>
        <w:pStyle w:val="Caption"/>
      </w:pPr>
      <w:r>
        <w:t xml:space="preserve">Figure </w:t>
      </w:r>
      <w:r>
        <w:fldChar w:fldCharType="begin"/>
      </w:r>
      <w:r>
        <w:instrText xml:space="preserve"> SEQ Figure \* ARABIC </w:instrText>
      </w:r>
      <w:r>
        <w:fldChar w:fldCharType="separate"/>
      </w:r>
      <w:r w:rsidR="004D1892">
        <w:rPr>
          <w:noProof/>
        </w:rPr>
        <w:t>25</w:t>
      </w:r>
      <w:r>
        <w:fldChar w:fldCharType="end"/>
      </w:r>
      <w:r>
        <w:t>: Diagram of Extract</w:t>
      </w:r>
    </w:p>
    <w:p w14:paraId="06997BFD" w14:textId="77777777" w:rsidR="000B4FCE" w:rsidRDefault="000B4FCE"/>
    <w:p w14:paraId="06997BFF" w14:textId="77777777" w:rsidR="000B4FCE" w:rsidRDefault="000B4FCE"/>
    <w:p w14:paraId="06997C00" w14:textId="60C4582D" w:rsidR="000B4FCE" w:rsidRDefault="004D1892">
      <w:r>
        <w:t xml:space="preserve">EXTRACT starts by securely connecting to the specified SQL database using encrypted credentials stored with </w:t>
      </w:r>
      <w:hyperlink r:id="rId42">
        <w:r>
          <w:rPr>
            <w:rStyle w:val="Hyperlink"/>
          </w:rPr>
          <w:t>keyring</w:t>
        </w:r>
      </w:hyperlink>
      <w:r>
        <w:t>. The combination of configuration and SQL scripts determine which data will be extracted by filtering based on programme(s) of study and specifying which nodes, relationships and properties to extract. Additional options include specifying chunk size if extracting sign</w:t>
      </w:r>
      <w:r w:rsidR="002F4E68">
        <w:t>i</w:t>
      </w:r>
      <w:r>
        <w:t>ficant amounts of data, for example.</w:t>
      </w:r>
    </w:p>
    <w:p w14:paraId="06997C01" w14:textId="77777777" w:rsidR="000B4FCE" w:rsidRDefault="004D1892">
      <w:r>
        <w:t>The process performs basic validation at every step ensuring secure connection before running SQL SELECT statements and storing extracted data as local csv files.</w:t>
      </w:r>
    </w:p>
    <w:p w14:paraId="06997C02" w14:textId="77777777" w:rsidR="000B4FCE" w:rsidRDefault="004D1892">
      <w:pPr>
        <w:pStyle w:val="Heading3"/>
      </w:pPr>
      <w:bookmarkStart w:id="99" w:name="sql-example"/>
      <w:r>
        <w:t>SQL example</w:t>
      </w:r>
    </w:p>
    <w:p w14:paraId="06997C03" w14:textId="77777777" w:rsidR="000B4FCE" w:rsidRDefault="004D1892">
      <w:pPr>
        <w:pStyle w:val="SourceCode"/>
      </w:pPr>
      <w:r>
        <w:t>SELECT DISTINCT a.[Id] AS actSplusID,</w:t>
      </w:r>
      <w:r>
        <w:br/>
        <w:t xml:space="preserve">     CONCAT(a.[Id], '-', adt.[Week], '-', adt.[Day]) AS actGraphID,</w:t>
      </w:r>
      <w:r>
        <w:br/>
        <w:t xml:space="preserve">     a.[Name] AS actName,</w:t>
      </w:r>
      <w:r>
        <w:br/>
        <w:t xml:space="preserve">     a.[Description] AS actDescription,</w:t>
      </w:r>
      <w:r>
        <w:br/>
        <w:t xml:space="preserve">     a.[DepartmentId] AS actDeptSPlusID,</w:t>
      </w:r>
      <w:r>
        <w:br/>
        <w:t xml:space="preserve">     adt.[StartDateTime] AS actStartDateTime,</w:t>
      </w:r>
      <w:r>
        <w:br/>
        <w:t xml:space="preserve">     adt.[EndDateTime] AS actEndDateTime,</w:t>
      </w:r>
      <w:r>
        <w:br/>
      </w:r>
      <w:r>
        <w:lastRenderedPageBreak/>
        <w:t xml:space="preserve">     adt.[Week] AS actWeekNum,</w:t>
      </w:r>
      <w:r>
        <w:br/>
        <w:t xml:space="preserve">     adt.[Occurrence] AS actOccurrence,</w:t>
      </w:r>
      <w:r>
        <w:br/>
        <w:t xml:space="preserve">     a.[ModuleId] AS actModSplusID,</w:t>
      </w:r>
      <w:r>
        <w:br/>
        <w:t xml:space="preserve">     a.[ScheduledDay] AS actScheduledDay,</w:t>
      </w:r>
      <w:r>
        <w:br/>
        <w:t xml:space="preserve">     a.[StartDate] AS actFirstActivityDate,</w:t>
      </w:r>
      <w:r>
        <w:br/>
        <w:t xml:space="preserve">     a.[EndDate] AS actLastActivityDate,</w:t>
      </w:r>
      <w:r>
        <w:br/>
        <w:t xml:space="preserve">     a.[PlannedSize] AS actPlannedSize,</w:t>
      </w:r>
      <w:r>
        <w:br/>
        <w:t xml:space="preserve">     a.[RealSize] AS actRealSize,</w:t>
      </w:r>
      <w:r>
        <w:br/>
        <w:t xml:space="preserve">     a.[Duration] AS actDuration,</w:t>
      </w:r>
      <w:r>
        <w:br/>
        <w:t xml:space="preserve">     a.[DurationInMinutes] AS actDurationInMinutes,</w:t>
      </w:r>
      <w:r>
        <w:br/>
        <w:t xml:space="preserve">     a.[NumberOfOccurrences] AS actNumberOfOccurrences,</w:t>
      </w:r>
      <w:r>
        <w:br/>
        <w:t xml:space="preserve">     a.[WeekPattern] AS actWeekPattern,</w:t>
      </w:r>
      <w:r>
        <w:br/>
        <w:t xml:space="preserve">     a.[ActivityTypeId] AS actActivityTypeSplusID,</w:t>
      </w:r>
      <w:r>
        <w:br/>
        <w:t xml:space="preserve">     a.[WhenScheduled] AS actWhenScheduled,</w:t>
      </w:r>
      <w:r>
        <w:br/>
        <w:t xml:space="preserve">     a.[IsJtaParent],</w:t>
      </w:r>
      <w:r>
        <w:br/>
        <w:t xml:space="preserve">     a.[IsJtaChild],</w:t>
      </w:r>
      <w:r>
        <w:br/>
        <w:t xml:space="preserve">     a.[IsVariantParent],</w:t>
      </w:r>
      <w:r>
        <w:br/>
        <w:t xml:space="preserve">     a.[IsVariantChild]</w:t>
      </w:r>
      <w:r>
        <w:br/>
        <w:t>FROM ##TempActivity a</w:t>
      </w:r>
      <w:r>
        <w:br/>
        <w:t>INNER JOIN ##TempActivityDateTime adt ON a.[Id] = adt.[ActivityID];</w:t>
      </w:r>
    </w:p>
    <w:p w14:paraId="06997C04" w14:textId="77777777" w:rsidR="000B4FCE" w:rsidRDefault="004D1892">
      <w:pPr>
        <w:pStyle w:val="Heading3"/>
      </w:pPr>
      <w:bookmarkStart w:id="100" w:name="snippet-extract_data.py"/>
      <w:bookmarkEnd w:id="99"/>
      <w:r>
        <w:t>Snippet: extract_data.py</w:t>
      </w:r>
    </w:p>
    <w:p w14:paraId="06997C05" w14:textId="77777777" w:rsidR="000B4FCE" w:rsidRDefault="004D1892">
      <w:pPr>
        <w:pStyle w:val="SourceCode"/>
      </w:pPr>
      <w:r>
        <w:rPr>
          <w:rStyle w:val="CommentTok"/>
        </w:rPr>
        <w:t># extract_main.py</w:t>
      </w:r>
      <w:r>
        <w:br/>
      </w:r>
      <w:r>
        <w:rPr>
          <w:rStyle w:val="ImportTok"/>
        </w:rPr>
        <w:t>from</w:t>
      </w:r>
      <w:r>
        <w:rPr>
          <w:rStyle w:val="NormalTok"/>
        </w:rPr>
        <w:t xml:space="preserve"> logger_config </w:t>
      </w:r>
      <w:r>
        <w:rPr>
          <w:rStyle w:val="ImportTok"/>
        </w:rPr>
        <w:t>import</w:t>
      </w:r>
      <w:r>
        <w:rPr>
          <w:rStyle w:val="NormalTok"/>
        </w:rPr>
        <w:t xml:space="preserve"> extract_logger</w:t>
      </w:r>
      <w:r>
        <w:br/>
      </w:r>
      <w:r>
        <w:rPr>
          <w:rStyle w:val="ImportTok"/>
        </w:rPr>
        <w:t>from</w:t>
      </w:r>
      <w:r>
        <w:rPr>
          <w:rStyle w:val="NormalTok"/>
        </w:rPr>
        <w:t xml:space="preserve"> extract_data </w:t>
      </w:r>
      <w:r>
        <w:rPr>
          <w:rStyle w:val="ImportTok"/>
        </w:rPr>
        <w:t>import</w:t>
      </w:r>
      <w:r>
        <w:rPr>
          <w:rStyle w:val="NormalTok"/>
        </w:rPr>
        <w:t xml:space="preserve"> main </w:t>
      </w:r>
      <w:r>
        <w:rPr>
          <w:rStyle w:val="ImportTok"/>
        </w:rPr>
        <w:t>as</w:t>
      </w:r>
      <w:r>
        <w:rPr>
          <w:rStyle w:val="NormalTok"/>
        </w:rPr>
        <w:t xml:space="preserve"> extract_main</w:t>
      </w:r>
      <w:r>
        <w:br/>
      </w:r>
      <w:r>
        <w:rPr>
          <w:rStyle w:val="ImportTok"/>
        </w:rPr>
        <w:t>from</w:t>
      </w:r>
      <w:r>
        <w:rPr>
          <w:rStyle w:val="NormalTok"/>
        </w:rPr>
        <w:t xml:space="preserve"> config </w:t>
      </w:r>
      <w:r>
        <w:rPr>
          <w:rStyle w:val="ImportTok"/>
        </w:rPr>
        <w:t>import</w:t>
      </w:r>
      <w:r>
        <w:rPr>
          <w:rStyle w:val="NormalTok"/>
        </w:rPr>
        <w:t xml:space="preserve"> EXTRACT_DIR, HOSTKEYS, CHUNK_SIZE</w:t>
      </w:r>
      <w:r>
        <w:br/>
      </w:r>
      <w:r>
        <w:rPr>
          <w:rStyle w:val="ImportTok"/>
        </w:rPr>
        <w:t>from</w:t>
      </w:r>
      <w:r>
        <w:rPr>
          <w:rStyle w:val="NormalTok"/>
        </w:rPr>
        <w:t xml:space="preserve"> utils </w:t>
      </w:r>
      <w:r>
        <w:rPr>
          <w:rStyle w:val="ImportTok"/>
        </w:rPr>
        <w:t>import</w:t>
      </w:r>
      <w:r>
        <w:rPr>
          <w:rStyle w:val="NormalTok"/>
        </w:rPr>
        <w:t xml:space="preserve"> execution_times</w:t>
      </w:r>
      <w:r>
        <w:br/>
      </w:r>
      <w:r>
        <w:br/>
      </w:r>
      <w:r>
        <w:rPr>
          <w:rStyle w:val="KeywordTok"/>
        </w:rPr>
        <w:t>def</w:t>
      </w:r>
      <w:r>
        <w:rPr>
          <w:rStyle w:val="NormalTok"/>
        </w:rPr>
        <w:t xml:space="preserve"> run_extraction():</w:t>
      </w:r>
      <w:r>
        <w:br/>
      </w:r>
      <w:r>
        <w:rPr>
          <w:rStyle w:val="NormalTok"/>
        </w:rPr>
        <w:t xml:space="preserve">    extract_logger.info(</w:t>
      </w:r>
      <w:r>
        <w:rPr>
          <w:rStyle w:val="StringTok"/>
        </w:rPr>
        <w:t>"Starting data extraction process"</w:t>
      </w:r>
      <w:r>
        <w:rPr>
          <w:rStyle w:val="NormalTok"/>
        </w:rPr>
        <w:t>)</w:t>
      </w:r>
      <w:r>
        <w:br/>
      </w:r>
      <w:r>
        <w:rPr>
          <w:rStyle w:val="NormalTok"/>
        </w:rPr>
        <w:t xml:space="preserve">    extract_logger.info(</w:t>
      </w:r>
      <w:r>
        <w:rPr>
          <w:rStyle w:val="SpecialStringTok"/>
        </w:rPr>
        <w:t xml:space="preserve">f"Output Directory: </w:t>
      </w:r>
      <w:r>
        <w:rPr>
          <w:rStyle w:val="SpecialCharTok"/>
        </w:rPr>
        <w:t>{</w:t>
      </w:r>
      <w:r>
        <w:rPr>
          <w:rStyle w:val="NormalTok"/>
        </w:rPr>
        <w:t>EXTRACT_DIR</w:t>
      </w:r>
      <w:r>
        <w:rPr>
          <w:rStyle w:val="SpecialCharTok"/>
        </w:rPr>
        <w:t>}</w:t>
      </w:r>
      <w:r>
        <w:rPr>
          <w:rStyle w:val="SpecialStringTok"/>
        </w:rPr>
        <w:t>"</w:t>
      </w:r>
      <w:r>
        <w:rPr>
          <w:rStyle w:val="NormalTok"/>
        </w:rPr>
        <w:t>)</w:t>
      </w:r>
      <w:r>
        <w:br/>
      </w:r>
      <w:r>
        <w:rPr>
          <w:rStyle w:val="NormalTok"/>
        </w:rPr>
        <w:t xml:space="preserve">    extract_logger.info(</w:t>
      </w:r>
      <w:r>
        <w:rPr>
          <w:rStyle w:val="SpecialStringTok"/>
        </w:rPr>
        <w:t xml:space="preserve">f"Hostkeys: </w:t>
      </w:r>
      <w:r>
        <w:rPr>
          <w:rStyle w:val="SpecialCharTok"/>
        </w:rPr>
        <w:t>{</w:t>
      </w:r>
      <w:r>
        <w:rPr>
          <w:rStyle w:val="NormalTok"/>
        </w:rPr>
        <w:t>HOSTKEYS</w:t>
      </w:r>
      <w:r>
        <w:rPr>
          <w:rStyle w:val="SpecialCharTok"/>
        </w:rPr>
        <w:t>}</w:t>
      </w:r>
      <w:r>
        <w:rPr>
          <w:rStyle w:val="SpecialStringTok"/>
        </w:rPr>
        <w:t>"</w:t>
      </w:r>
      <w:r>
        <w:rPr>
          <w:rStyle w:val="NormalTok"/>
        </w:rPr>
        <w:t>)</w:t>
      </w:r>
      <w:r>
        <w:br/>
      </w:r>
      <w:r>
        <w:rPr>
          <w:rStyle w:val="NormalTok"/>
        </w:rPr>
        <w:t xml:space="preserve">    extract_logger.info(</w:t>
      </w:r>
      <w:r>
        <w:rPr>
          <w:rStyle w:val="SpecialStringTok"/>
        </w:rPr>
        <w:t xml:space="preserve">f"Chunksize: </w:t>
      </w:r>
      <w:r>
        <w:rPr>
          <w:rStyle w:val="SpecialCharTok"/>
        </w:rPr>
        <w:t>{</w:t>
      </w:r>
      <w:r>
        <w:rPr>
          <w:rStyle w:val="NormalTok"/>
        </w:rPr>
        <w:t>CHUNK_SIZE</w:t>
      </w:r>
      <w:r>
        <w:rPr>
          <w:rStyle w:val="SpecialCharTok"/>
        </w:rPr>
        <w:t>}</w:t>
      </w:r>
      <w:r>
        <w:rPr>
          <w:rStyle w:val="SpecialStringTok"/>
        </w:rPr>
        <w:t>"</w:t>
      </w:r>
      <w:r>
        <w:rPr>
          <w:rStyle w:val="NormalTok"/>
        </w:rPr>
        <w:t>)</w:t>
      </w:r>
      <w:r>
        <w:br/>
      </w:r>
      <w:r>
        <w:br/>
      </w:r>
      <w:r>
        <w:rPr>
          <w:rStyle w:val="NormalTok"/>
        </w:rPr>
        <w:t xml:space="preserve">    </w:t>
      </w:r>
      <w:r>
        <w:rPr>
          <w:rStyle w:val="ControlFlowTok"/>
        </w:rPr>
        <w:t>try</w:t>
      </w:r>
      <w:r>
        <w:rPr>
          <w:rStyle w:val="NormalTok"/>
        </w:rPr>
        <w:t>:</w:t>
      </w:r>
      <w:r>
        <w:br/>
      </w:r>
      <w:r>
        <w:rPr>
          <w:rStyle w:val="NormalTok"/>
        </w:rPr>
        <w:t xml:space="preserve">        extract_main()</w:t>
      </w:r>
      <w:r>
        <w:br/>
      </w:r>
      <w:r>
        <w:rPr>
          <w:rStyle w:val="NormalTok"/>
        </w:rPr>
        <w:t xml:space="preserve">    </w:t>
      </w:r>
      <w:r>
        <w:rPr>
          <w:rStyle w:val="ControlFlowTok"/>
        </w:rPr>
        <w:t>except</w:t>
      </w:r>
      <w:r>
        <w:rPr>
          <w:rStyle w:val="NormalTok"/>
        </w:rPr>
        <w:t xml:space="preserve"> </w:t>
      </w:r>
      <w:r>
        <w:rPr>
          <w:rStyle w:val="PreprocessorTok"/>
        </w:rPr>
        <w:t>Exception</w:t>
      </w:r>
      <w:r>
        <w:rPr>
          <w:rStyle w:val="NormalTok"/>
        </w:rPr>
        <w:t xml:space="preserve"> </w:t>
      </w:r>
      <w:r>
        <w:rPr>
          <w:rStyle w:val="ImportTok"/>
        </w:rPr>
        <w:t>as</w:t>
      </w:r>
      <w:r>
        <w:rPr>
          <w:rStyle w:val="NormalTok"/>
        </w:rPr>
        <w:t xml:space="preserve"> e:</w:t>
      </w:r>
      <w:r>
        <w:br/>
      </w:r>
      <w:r>
        <w:rPr>
          <w:rStyle w:val="NormalTok"/>
        </w:rPr>
        <w:t xml:space="preserve">        extract_logger.exception(</w:t>
      </w:r>
      <w:r>
        <w:rPr>
          <w:rStyle w:val="StringTok"/>
        </w:rPr>
        <w:t>"An error occurred during data extraction:"</w:t>
      </w:r>
      <w:r>
        <w:rPr>
          <w:rStyle w:val="NormalTok"/>
        </w:rPr>
        <w:t>)</w:t>
      </w:r>
      <w:r>
        <w:br/>
      </w:r>
      <w:r>
        <w:rPr>
          <w:rStyle w:val="NormalTok"/>
        </w:rPr>
        <w:t xml:space="preserve">    </w:t>
      </w:r>
      <w:r>
        <w:rPr>
          <w:rStyle w:val="ControlFlowTok"/>
        </w:rPr>
        <w:t>finally</w:t>
      </w:r>
      <w:r>
        <w:rPr>
          <w:rStyle w:val="NormalTok"/>
        </w:rPr>
        <w:t>:</w:t>
      </w:r>
      <w:r>
        <w:br/>
      </w:r>
      <w:r>
        <w:rPr>
          <w:rStyle w:val="NormalTok"/>
        </w:rPr>
        <w:t xml:space="preserve">        extract_logger.info(</w:t>
      </w:r>
      <w:r>
        <w:rPr>
          <w:rStyle w:val="StringTok"/>
        </w:rPr>
        <w:t>"Data extraction completed."</w:t>
      </w:r>
      <w:r>
        <w:rPr>
          <w:rStyle w:val="NormalTok"/>
        </w:rPr>
        <w:t>)</w:t>
      </w:r>
      <w:r>
        <w:br/>
      </w:r>
      <w:r>
        <w:br/>
      </w:r>
      <w:r>
        <w:rPr>
          <w:rStyle w:val="NormalTok"/>
        </w:rPr>
        <w:t xml:space="preserve">   </w:t>
      </w:r>
      <w:r>
        <w:br/>
      </w:r>
      <w:r>
        <w:rPr>
          <w:rStyle w:val="NormalTok"/>
        </w:rPr>
        <w:t xml:space="preserve">    </w:t>
      </w:r>
      <w:r>
        <w:rPr>
          <w:rStyle w:val="CommentTok"/>
        </w:rPr>
        <w:t># Log the execution times</w:t>
      </w:r>
      <w:r>
        <w:br/>
      </w:r>
      <w:r>
        <w:rPr>
          <w:rStyle w:val="NormalTok"/>
        </w:rPr>
        <w:lastRenderedPageBreak/>
        <w:t xml:space="preserve">    extract_logger.info(</w:t>
      </w:r>
      <w:r>
        <w:rPr>
          <w:rStyle w:val="StringTok"/>
        </w:rPr>
        <w:t>"Extraction Time Summary:"</w:t>
      </w:r>
      <w:r>
        <w:rPr>
          <w:rStyle w:val="NormalTok"/>
        </w:rPr>
        <w:t>)</w:t>
      </w:r>
      <w:r>
        <w:br/>
      </w:r>
      <w:r>
        <w:rPr>
          <w:rStyle w:val="NormalTok"/>
        </w:rPr>
        <w:t xml:space="preserve">    </w:t>
      </w:r>
      <w:r>
        <w:rPr>
          <w:rStyle w:val="ControlFlowTok"/>
        </w:rPr>
        <w:t>for</w:t>
      </w:r>
      <w:r>
        <w:rPr>
          <w:rStyle w:val="NormalTok"/>
        </w:rPr>
        <w:t xml:space="preserve"> func_name, exec_time </w:t>
      </w:r>
      <w:r>
        <w:rPr>
          <w:rStyle w:val="KeywordTok"/>
        </w:rPr>
        <w:t>in</w:t>
      </w:r>
      <w:r>
        <w:rPr>
          <w:rStyle w:val="NormalTok"/>
        </w:rPr>
        <w:t xml:space="preserve"> execution_times.items():</w:t>
      </w:r>
      <w:r>
        <w:br/>
      </w:r>
      <w:r>
        <w:rPr>
          <w:rStyle w:val="NormalTok"/>
        </w:rPr>
        <w:t xml:space="preserve">        extract_logger.info(</w:t>
      </w:r>
      <w:r>
        <w:rPr>
          <w:rStyle w:val="SpecialStringTok"/>
        </w:rPr>
        <w:t xml:space="preserve">f"Function </w:t>
      </w:r>
      <w:r>
        <w:rPr>
          <w:rStyle w:val="SpecialCharTok"/>
        </w:rPr>
        <w:t>{</w:t>
      </w:r>
      <w:r>
        <w:rPr>
          <w:rStyle w:val="NormalTok"/>
        </w:rPr>
        <w:t>func_name</w:t>
      </w:r>
      <w:r>
        <w:rPr>
          <w:rStyle w:val="SpecialCharTok"/>
        </w:rPr>
        <w:t>}</w:t>
      </w:r>
      <w:r>
        <w:rPr>
          <w:rStyle w:val="SpecialStringTok"/>
        </w:rPr>
        <w:t xml:space="preserve"> took </w:t>
      </w:r>
      <w:r>
        <w:rPr>
          <w:rStyle w:val="SpecialCharTok"/>
        </w:rPr>
        <w:t>{</w:t>
      </w:r>
      <w:r>
        <w:rPr>
          <w:rStyle w:val="NormalTok"/>
        </w:rPr>
        <w:t>exec_time</w:t>
      </w:r>
      <w:r>
        <w:rPr>
          <w:rStyle w:val="SpecialCharTok"/>
        </w:rPr>
        <w:t>:.2f}</w:t>
      </w:r>
      <w:r>
        <w:rPr>
          <w:rStyle w:val="SpecialStringTok"/>
        </w:rPr>
        <w:t xml:space="preserve"> seconds"</w:t>
      </w:r>
      <w:r>
        <w:rPr>
          <w:rStyle w:val="NormalTok"/>
        </w:rPr>
        <w:t>)</w:t>
      </w:r>
      <w:r>
        <w:br/>
      </w:r>
      <w:r>
        <w:br/>
      </w:r>
      <w:r>
        <w:br/>
      </w:r>
      <w:r>
        <w:rPr>
          <w:rStyle w:val="ControlFlowTok"/>
        </w:rPr>
        <w:t>if</w:t>
      </w:r>
      <w:r>
        <w:rPr>
          <w:rStyle w:val="NormalTok"/>
        </w:rPr>
        <w:t xml:space="preserve"> </w:t>
      </w:r>
      <w:r>
        <w:rPr>
          <w:rStyle w:val="VariableTok"/>
        </w:rPr>
        <w:t>__name__</w:t>
      </w:r>
      <w:r>
        <w:rPr>
          <w:rStyle w:val="NormalTok"/>
        </w:rPr>
        <w:t xml:space="preserve"> </w:t>
      </w:r>
      <w:r>
        <w:rPr>
          <w:rStyle w:val="OperatorTok"/>
        </w:rPr>
        <w:t>==</w:t>
      </w:r>
      <w:r>
        <w:rPr>
          <w:rStyle w:val="NormalTok"/>
        </w:rPr>
        <w:t xml:space="preserve"> </w:t>
      </w:r>
      <w:r>
        <w:rPr>
          <w:rStyle w:val="StringTok"/>
        </w:rPr>
        <w:t>"__main__"</w:t>
      </w:r>
      <w:r>
        <w:rPr>
          <w:rStyle w:val="NormalTok"/>
        </w:rPr>
        <w:t>:</w:t>
      </w:r>
      <w:r>
        <w:br/>
      </w:r>
      <w:r>
        <w:rPr>
          <w:rStyle w:val="NormalTok"/>
        </w:rPr>
        <w:t xml:space="preserve">    run_extraction()</w:t>
      </w:r>
    </w:p>
    <w:p w14:paraId="06997C06" w14:textId="77777777" w:rsidR="000B4FCE" w:rsidRDefault="004D1892">
      <w:pPr>
        <w:pStyle w:val="Heading1"/>
      </w:pPr>
      <w:bookmarkStart w:id="101" w:name="_Toc175217480"/>
      <w:bookmarkStart w:id="102" w:name="transformation"/>
      <w:bookmarkEnd w:id="98"/>
      <w:bookmarkEnd w:id="100"/>
      <w:r>
        <w:lastRenderedPageBreak/>
        <w:t>Transformation</w:t>
      </w:r>
      <w:bookmarkEnd w:id="101"/>
    </w:p>
    <w:p w14:paraId="06997C07" w14:textId="77777777" w:rsidR="000B4FCE" w:rsidRDefault="004D1892">
      <w:r>
        <w:t>TRANSFORM picks up where EXTRACT finished by using the extracted csv files as the source.</w:t>
      </w:r>
    </w:p>
    <w:p w14:paraId="06997C08" w14:textId="77777777" w:rsidR="000B4FCE" w:rsidRDefault="000B4FCE"/>
    <w:p w14:paraId="6264C331" w14:textId="77777777" w:rsidR="00C242D2" w:rsidRDefault="004D1892" w:rsidP="00C242D2">
      <w:pPr>
        <w:keepNext/>
      </w:pPr>
      <w:r>
        <w:rPr>
          <w:noProof/>
        </w:rPr>
        <w:drawing>
          <wp:inline distT="0" distB="0" distL="0" distR="0" wp14:anchorId="069980C2" wp14:editId="069980C3">
            <wp:extent cx="4572000" cy="365760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03-05-transform_files\figure-docx\dot-figure-1.png"/>
                    <pic:cNvPicPr>
                      <a:picLocks noChangeAspect="1" noChangeArrowheads="1"/>
                    </pic:cNvPicPr>
                  </pic:nvPicPr>
                  <pic:blipFill>
                    <a:blip r:embed="rId43"/>
                    <a:stretch>
                      <a:fillRect/>
                    </a:stretch>
                  </pic:blipFill>
                  <pic:spPr bwMode="auto">
                    <a:xfrm>
                      <a:off x="0" y="0"/>
                      <a:ext cx="4572000" cy="3657600"/>
                    </a:xfrm>
                    <a:prstGeom prst="rect">
                      <a:avLst/>
                    </a:prstGeom>
                    <a:noFill/>
                    <a:ln w="9525">
                      <a:noFill/>
                      <a:headEnd/>
                      <a:tailEnd/>
                    </a:ln>
                  </pic:spPr>
                </pic:pic>
              </a:graphicData>
            </a:graphic>
          </wp:inline>
        </w:drawing>
      </w:r>
    </w:p>
    <w:p w14:paraId="06997C09" w14:textId="2B2A095C" w:rsidR="000B4FCE" w:rsidRDefault="00C242D2" w:rsidP="00C242D2">
      <w:pPr>
        <w:pStyle w:val="Caption"/>
      </w:pPr>
      <w:r>
        <w:t xml:space="preserve">Figure </w:t>
      </w:r>
      <w:r>
        <w:fldChar w:fldCharType="begin"/>
      </w:r>
      <w:r>
        <w:instrText xml:space="preserve"> SEQ Figure \* ARABIC </w:instrText>
      </w:r>
      <w:r>
        <w:fldChar w:fldCharType="separate"/>
      </w:r>
      <w:r w:rsidR="004D1892">
        <w:rPr>
          <w:noProof/>
        </w:rPr>
        <w:t>26</w:t>
      </w:r>
      <w:r>
        <w:fldChar w:fldCharType="end"/>
      </w:r>
      <w:r>
        <w:t>: Diagram of Transform</w:t>
      </w:r>
    </w:p>
    <w:p w14:paraId="06997C0A" w14:textId="77777777" w:rsidR="000B4FCE" w:rsidRDefault="000B4FCE"/>
    <w:p w14:paraId="06997C0B" w14:textId="77777777" w:rsidR="000B4FCE" w:rsidRDefault="004D1892">
      <w:r>
        <w:t>Configuration allows the user to control which nodes and relationships are included and how they are processed. There are options to specify validation, cleaning, data linking, anonymisation and relationship details.</w:t>
      </w:r>
    </w:p>
    <w:p w14:paraId="06997C0C" w14:textId="77777777" w:rsidR="000B4FCE" w:rsidRDefault="004D1892">
      <w:r>
        <w:t>It is also possible to specify datatypes. Neo4j assumes string datatype unless it is well-formatted or pre-determined. Config allows the user to specify specific datatypes like dates, times, point, Boolean, etc.</w:t>
      </w:r>
    </w:p>
    <w:p w14:paraId="06997C0D" w14:textId="77777777" w:rsidR="000B4FCE" w:rsidRDefault="004D1892">
      <w:pPr>
        <w:pStyle w:val="Heading2"/>
      </w:pPr>
      <w:bookmarkStart w:id="103" w:name="_Toc175217481"/>
      <w:bookmarkStart w:id="104" w:name="all-data"/>
      <w:r>
        <w:t>All data</w:t>
      </w:r>
      <w:bookmarkEnd w:id="103"/>
    </w:p>
    <w:p w14:paraId="06997C0E" w14:textId="77777777" w:rsidR="000B4FCE" w:rsidRDefault="004D1892" w:rsidP="00AA23CB">
      <w:pPr>
        <w:numPr>
          <w:ilvl w:val="0"/>
          <w:numId w:val="40"/>
        </w:numPr>
      </w:pPr>
      <w:r>
        <w:rPr>
          <w:b/>
          <w:bCs/>
        </w:rPr>
        <w:t>Validation</w:t>
      </w:r>
      <w:r>
        <w:t xml:space="preserve"> - basic validation of the data is performed. Validation is extensible and can be expanded, as requirements are identified.</w:t>
      </w:r>
    </w:p>
    <w:p w14:paraId="06997C0F" w14:textId="77777777" w:rsidR="000B4FCE" w:rsidRDefault="004D1892" w:rsidP="00AA23CB">
      <w:pPr>
        <w:numPr>
          <w:ilvl w:val="0"/>
          <w:numId w:val="40"/>
        </w:numPr>
      </w:pPr>
      <w:r>
        <w:rPr>
          <w:b/>
          <w:bCs/>
        </w:rPr>
        <w:t>Cleaned</w:t>
      </w:r>
      <w:r>
        <w:t xml:space="preserve"> - basic cleaning of all data is performed by stripping empty space and removing non-printable characters, etc. using regex. The cleaning functionality is expandable.</w:t>
      </w:r>
    </w:p>
    <w:p w14:paraId="06997C10" w14:textId="77777777" w:rsidR="000B4FCE" w:rsidRDefault="004D1892">
      <w:r>
        <w:t>With clean data, the transformation proper starts:</w:t>
      </w:r>
    </w:p>
    <w:p w14:paraId="06997C11" w14:textId="77777777" w:rsidR="000B4FCE" w:rsidRDefault="004D1892">
      <w:pPr>
        <w:pStyle w:val="Heading2"/>
      </w:pPr>
      <w:bookmarkStart w:id="105" w:name="_Toc175217482"/>
      <w:bookmarkStart w:id="106" w:name="nodes-and-relationships"/>
      <w:bookmarkEnd w:id="104"/>
      <w:r>
        <w:lastRenderedPageBreak/>
        <w:t>Nodes and relationships</w:t>
      </w:r>
      <w:bookmarkEnd w:id="105"/>
    </w:p>
    <w:p w14:paraId="06997C12" w14:textId="77777777" w:rsidR="000B4FCE" w:rsidRDefault="004D1892" w:rsidP="00AA23CB">
      <w:pPr>
        <w:numPr>
          <w:ilvl w:val="0"/>
          <w:numId w:val="41"/>
        </w:numPr>
      </w:pPr>
      <w:r>
        <w:rPr>
          <w:b/>
          <w:bCs/>
        </w:rPr>
        <w:t>Add Organisational Unit</w:t>
      </w:r>
      <w:r>
        <w:t xml:space="preserve"> - where appropriate, the University Organisational Unit (e.g. College, School, Department) is added to the node. This will be picked up as a property during load.</w:t>
      </w:r>
      <w:r>
        <w:br/>
      </w:r>
    </w:p>
    <w:p w14:paraId="06997C13" w14:textId="77777777" w:rsidR="000B4FCE" w:rsidRDefault="004D1892" w:rsidP="00AA23CB">
      <w:pPr>
        <w:numPr>
          <w:ilvl w:val="0"/>
          <w:numId w:val="41"/>
        </w:numPr>
      </w:pPr>
      <w:r>
        <w:rPr>
          <w:b/>
          <w:bCs/>
        </w:rPr>
        <w:t>Data Augmentation</w:t>
      </w:r>
      <w:r>
        <w:t xml:space="preserve"> - Room data is augmented with additional properties from the location master database, including latitude, longitude, square meterage, etc. Data augmentation is extensible.</w:t>
      </w:r>
    </w:p>
    <w:p w14:paraId="06997C14" w14:textId="7C080DFE" w:rsidR="000B4FCE" w:rsidRDefault="004D1892" w:rsidP="00AA23CB">
      <w:pPr>
        <w:numPr>
          <w:ilvl w:val="0"/>
          <w:numId w:val="41"/>
        </w:numPr>
      </w:pPr>
      <w:r>
        <w:rPr>
          <w:b/>
          <w:bCs/>
        </w:rPr>
        <w:t>Anonymisation</w:t>
      </w:r>
      <w:r>
        <w:t xml:space="preserve"> - Personal data is anonymised. An anonymisation function was developed to remove and replace any personally identifiable information (PII). The pipeline extracts minimal PII but this is safely anonymised. The functional also adds fake emails. </w:t>
      </w:r>
      <w:hyperlink w:anchor="_D:_Anonymisation">
        <w:r>
          <w:rPr>
            <w:rStyle w:val="Hyperlink"/>
          </w:rPr>
          <w:t>See Appendix for additional details</w:t>
        </w:r>
      </w:hyperlink>
    </w:p>
    <w:p w14:paraId="06997C15" w14:textId="77777777" w:rsidR="000B4FCE" w:rsidRDefault="004D1892" w:rsidP="00AA23CB">
      <w:pPr>
        <w:numPr>
          <w:ilvl w:val="0"/>
          <w:numId w:val="41"/>
        </w:numPr>
      </w:pPr>
      <w:r>
        <w:rPr>
          <w:b/>
          <w:bCs/>
        </w:rPr>
        <w:t>Relationships</w:t>
      </w:r>
      <w:r>
        <w:t xml:space="preserve"> - Based on requirements in the configuration, relationships are extracted including optional relationship properties.</w:t>
      </w:r>
    </w:p>
    <w:p w14:paraId="06997C16" w14:textId="77777777" w:rsidR="000B4FCE" w:rsidRDefault="004D1892">
      <w:pPr>
        <w:pStyle w:val="Heading1"/>
      </w:pPr>
      <w:bookmarkStart w:id="107" w:name="_Toc175217483"/>
      <w:bookmarkStart w:id="108" w:name="google-load"/>
      <w:bookmarkEnd w:id="102"/>
      <w:bookmarkEnd w:id="106"/>
      <w:r>
        <w:lastRenderedPageBreak/>
        <w:t>Google Load</w:t>
      </w:r>
      <w:bookmarkEnd w:id="107"/>
    </w:p>
    <w:p w14:paraId="06997C17" w14:textId="0B37D744" w:rsidR="000B4FCE" w:rsidRDefault="004D1892">
      <w:r>
        <w:t xml:space="preserve">The free cloud instance of Neo4j (Aura) requires that csv files are stored in </w:t>
      </w:r>
      <w:hyperlink r:id="rId44">
        <w:r>
          <w:rPr>
            <w:rStyle w:val="Hyperlink"/>
          </w:rPr>
          <w:t>public cloud storage</w:t>
        </w:r>
      </w:hyperlink>
      <w:r>
        <w:t xml:space="preserve"> like Google Drive or Dropbox.</w:t>
      </w:r>
    </w:p>
    <w:p w14:paraId="06997C18" w14:textId="77777777" w:rsidR="000B4FCE" w:rsidRDefault="004D1892">
      <w:r>
        <w:t>Therefore, my project requires an intermediary step.</w:t>
      </w:r>
    </w:p>
    <w:p w14:paraId="06997C19" w14:textId="77777777" w:rsidR="000B4FCE" w:rsidRDefault="000B4FCE"/>
    <w:p w14:paraId="39423586" w14:textId="77777777" w:rsidR="00AE7DEC" w:rsidRDefault="004D1892" w:rsidP="00AE7DEC">
      <w:pPr>
        <w:keepNext/>
      </w:pPr>
      <w:r>
        <w:rPr>
          <w:noProof/>
        </w:rPr>
        <w:drawing>
          <wp:inline distT="0" distB="0" distL="0" distR="0" wp14:anchorId="069980C4" wp14:editId="069980C5">
            <wp:extent cx="4572000" cy="3657600"/>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03-06a-load_files\figure-docx\dot-figure-1.png"/>
                    <pic:cNvPicPr>
                      <a:picLocks noChangeAspect="1" noChangeArrowheads="1"/>
                    </pic:cNvPicPr>
                  </pic:nvPicPr>
                  <pic:blipFill>
                    <a:blip r:embed="rId45"/>
                    <a:stretch>
                      <a:fillRect/>
                    </a:stretch>
                  </pic:blipFill>
                  <pic:spPr bwMode="auto">
                    <a:xfrm>
                      <a:off x="0" y="0"/>
                      <a:ext cx="4572000" cy="3657600"/>
                    </a:xfrm>
                    <a:prstGeom prst="rect">
                      <a:avLst/>
                    </a:prstGeom>
                    <a:noFill/>
                    <a:ln w="9525">
                      <a:noFill/>
                      <a:headEnd/>
                      <a:tailEnd/>
                    </a:ln>
                  </pic:spPr>
                </pic:pic>
              </a:graphicData>
            </a:graphic>
          </wp:inline>
        </w:drawing>
      </w:r>
    </w:p>
    <w:p w14:paraId="06997C1A" w14:textId="52FE68F6" w:rsidR="000B4FCE" w:rsidRDefault="00AE7DEC" w:rsidP="00AE7DEC">
      <w:pPr>
        <w:pStyle w:val="Caption"/>
      </w:pPr>
      <w:r>
        <w:t xml:space="preserve">Figure </w:t>
      </w:r>
      <w:r>
        <w:fldChar w:fldCharType="begin"/>
      </w:r>
      <w:r>
        <w:instrText xml:space="preserve"> SEQ Figure \* ARABIC </w:instrText>
      </w:r>
      <w:r>
        <w:fldChar w:fldCharType="separate"/>
      </w:r>
      <w:r w:rsidR="004D1892">
        <w:rPr>
          <w:noProof/>
        </w:rPr>
        <w:t>27</w:t>
      </w:r>
      <w:r>
        <w:fldChar w:fldCharType="end"/>
      </w:r>
      <w:r>
        <w:t>: Diagram of Google Load</w:t>
      </w:r>
    </w:p>
    <w:p w14:paraId="06997C1B" w14:textId="77777777" w:rsidR="000B4FCE" w:rsidRDefault="000B4FCE"/>
    <w:p w14:paraId="06997C1C" w14:textId="77777777" w:rsidR="000B4FCE" w:rsidRDefault="004D1892">
      <w:r>
        <w:t>File storage and directories are controlled via Config. I created a publicly shared folder in Google drive which contains all project csvs:</w:t>
      </w:r>
    </w:p>
    <w:p w14:paraId="06997C1D" w14:textId="77777777" w:rsidR="000B4FCE" w:rsidRDefault="004D1892">
      <w:pPr>
        <w:pStyle w:val="SourceCode"/>
      </w:pPr>
      <w:r>
        <w:t>- root: Google Drive folder</w:t>
      </w:r>
      <w:r>
        <w:br/>
        <w:t xml:space="preserve">  - hostkeys (automatically created, unless override) </w:t>
      </w:r>
      <w:r>
        <w:br/>
        <w:t xml:space="preserve">    - nodes</w:t>
      </w:r>
      <w:r>
        <w:br/>
        <w:t xml:space="preserve">    - relationships</w:t>
      </w:r>
    </w:p>
    <w:p w14:paraId="2CFCB893" w14:textId="77777777" w:rsidR="00AE7DEC" w:rsidRDefault="004D1892" w:rsidP="00AE7DEC">
      <w:pPr>
        <w:keepNext/>
      </w:pPr>
      <w:r>
        <w:rPr>
          <w:noProof/>
        </w:rPr>
        <w:lastRenderedPageBreak/>
        <w:drawing>
          <wp:inline distT="0" distB="0" distL="0" distR="0" wp14:anchorId="069980C6" wp14:editId="069980C7">
            <wp:extent cx="5727700" cy="2930913"/>
            <wp:effectExtent l="0" t="0" r="0" b="0"/>
            <wp:docPr id="179" name="Picture" descr="Screenshot of Google Drive folder and files for MSc Data Science (INB112): note that files were created by Google API"/>
            <wp:cNvGraphicFramePr/>
            <a:graphic xmlns:a="http://schemas.openxmlformats.org/drawingml/2006/main">
              <a:graphicData uri="http://schemas.openxmlformats.org/drawingml/2006/picture">
                <pic:pic xmlns:pic="http://schemas.openxmlformats.org/drawingml/2006/picture">
                  <pic:nvPicPr>
                    <pic:cNvPr id="180" name="Picture" descr="./images/google-drive-node.png"/>
                    <pic:cNvPicPr>
                      <a:picLocks noChangeAspect="1" noChangeArrowheads="1"/>
                    </pic:cNvPicPr>
                  </pic:nvPicPr>
                  <pic:blipFill>
                    <a:blip r:embed="rId46"/>
                    <a:stretch>
                      <a:fillRect/>
                    </a:stretch>
                  </pic:blipFill>
                  <pic:spPr bwMode="auto">
                    <a:xfrm>
                      <a:off x="0" y="0"/>
                      <a:ext cx="5727700" cy="2930913"/>
                    </a:xfrm>
                    <a:prstGeom prst="rect">
                      <a:avLst/>
                    </a:prstGeom>
                    <a:noFill/>
                    <a:ln w="9525">
                      <a:noFill/>
                      <a:headEnd/>
                      <a:tailEnd/>
                    </a:ln>
                  </pic:spPr>
                </pic:pic>
              </a:graphicData>
            </a:graphic>
          </wp:inline>
        </w:drawing>
      </w:r>
    </w:p>
    <w:p w14:paraId="06997C1E" w14:textId="02AF41D1" w:rsidR="000B4FCE" w:rsidRDefault="00AE7DEC" w:rsidP="00AE7DEC">
      <w:pPr>
        <w:pStyle w:val="Caption"/>
      </w:pPr>
      <w:r>
        <w:t xml:space="preserve">Figure </w:t>
      </w:r>
      <w:r>
        <w:fldChar w:fldCharType="begin"/>
      </w:r>
      <w:r>
        <w:instrText xml:space="preserve"> SEQ Figure \* ARABIC </w:instrText>
      </w:r>
      <w:r>
        <w:fldChar w:fldCharType="separate"/>
      </w:r>
      <w:r w:rsidR="004D1892">
        <w:rPr>
          <w:noProof/>
        </w:rPr>
        <w:t>28</w:t>
      </w:r>
      <w:r>
        <w:fldChar w:fldCharType="end"/>
      </w:r>
      <w:r>
        <w:t xml:space="preserve">: </w:t>
      </w:r>
      <w:r w:rsidRPr="00334712">
        <w:t>Screenshot of Google Drive folder and files for MSc Data Science (INB112): note that files were created by Google API</w:t>
      </w:r>
    </w:p>
    <w:p w14:paraId="06997C20" w14:textId="77777777" w:rsidR="000B4FCE" w:rsidRDefault="004D1892">
      <w:pPr>
        <w:pStyle w:val="Heading1"/>
      </w:pPr>
      <w:bookmarkStart w:id="109" w:name="_Toc175217484"/>
      <w:bookmarkStart w:id="110" w:name="neo4j-load"/>
      <w:bookmarkEnd w:id="108"/>
      <w:r>
        <w:lastRenderedPageBreak/>
        <w:t>Neo4j Load</w:t>
      </w:r>
      <w:bookmarkEnd w:id="109"/>
    </w:p>
    <w:p w14:paraId="06997C21" w14:textId="77777777" w:rsidR="000B4FCE" w:rsidRDefault="004D1892">
      <w:r>
        <w:t>With accessible csv files, the final module of the ETL pipeline creates (or updates) nodes and relationships in the Neo4j instance.</w:t>
      </w:r>
    </w:p>
    <w:p w14:paraId="06997C22" w14:textId="77777777" w:rsidR="000B4FCE" w:rsidRDefault="000B4FCE"/>
    <w:p w14:paraId="45CFCADA" w14:textId="77777777" w:rsidR="00AE7DEC" w:rsidRDefault="004D1892" w:rsidP="00AE7DEC">
      <w:pPr>
        <w:keepNext/>
      </w:pPr>
      <w:r>
        <w:rPr>
          <w:noProof/>
        </w:rPr>
        <w:drawing>
          <wp:inline distT="0" distB="0" distL="0" distR="0" wp14:anchorId="069980C8" wp14:editId="069980C9">
            <wp:extent cx="4572000" cy="365760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03-06b-load_files\figure-docx\dot-figure-1.png"/>
                    <pic:cNvPicPr>
                      <a:picLocks noChangeAspect="1" noChangeArrowheads="1"/>
                    </pic:cNvPicPr>
                  </pic:nvPicPr>
                  <pic:blipFill>
                    <a:blip r:embed="rId47"/>
                    <a:stretch>
                      <a:fillRect/>
                    </a:stretch>
                  </pic:blipFill>
                  <pic:spPr bwMode="auto">
                    <a:xfrm>
                      <a:off x="0" y="0"/>
                      <a:ext cx="4572000" cy="3657600"/>
                    </a:xfrm>
                    <a:prstGeom prst="rect">
                      <a:avLst/>
                    </a:prstGeom>
                    <a:noFill/>
                    <a:ln w="9525">
                      <a:noFill/>
                      <a:headEnd/>
                      <a:tailEnd/>
                    </a:ln>
                  </pic:spPr>
                </pic:pic>
              </a:graphicData>
            </a:graphic>
          </wp:inline>
        </w:drawing>
      </w:r>
    </w:p>
    <w:p w14:paraId="06997C23" w14:textId="25D67C6E" w:rsidR="000B4FCE" w:rsidRDefault="00AE7DEC" w:rsidP="00AE7DEC">
      <w:pPr>
        <w:pStyle w:val="Caption"/>
      </w:pPr>
      <w:r>
        <w:t xml:space="preserve">Figure </w:t>
      </w:r>
      <w:r>
        <w:fldChar w:fldCharType="begin"/>
      </w:r>
      <w:r>
        <w:instrText xml:space="preserve"> SEQ Figure \* ARABIC </w:instrText>
      </w:r>
      <w:r>
        <w:fldChar w:fldCharType="separate"/>
      </w:r>
      <w:r w:rsidR="004D1892">
        <w:rPr>
          <w:noProof/>
        </w:rPr>
        <w:t>29</w:t>
      </w:r>
      <w:r>
        <w:fldChar w:fldCharType="end"/>
      </w:r>
      <w:r>
        <w:t>: Diagram of Neo4j Load</w:t>
      </w:r>
    </w:p>
    <w:p w14:paraId="06997C24" w14:textId="77777777" w:rsidR="000B4FCE" w:rsidRDefault="000B4FCE"/>
    <w:p w14:paraId="06997C25" w14:textId="77777777" w:rsidR="000B4FCE" w:rsidRDefault="004D1892">
      <w:r>
        <w:t>There are two authentication requirements:</w:t>
      </w:r>
    </w:p>
    <w:p w14:paraId="06997C26" w14:textId="77777777" w:rsidR="000B4FCE" w:rsidRDefault="004D1892" w:rsidP="00AA23CB">
      <w:pPr>
        <w:numPr>
          <w:ilvl w:val="0"/>
          <w:numId w:val="42"/>
        </w:numPr>
      </w:pPr>
      <w:r>
        <w:rPr>
          <w:b/>
          <w:bCs/>
        </w:rPr>
        <w:t>Google Drive</w:t>
      </w:r>
      <w:r>
        <w:t xml:space="preserve"> to get node and relationship files and data.</w:t>
      </w:r>
      <w:r>
        <w:br/>
      </w:r>
    </w:p>
    <w:p w14:paraId="06997C27" w14:textId="77777777" w:rsidR="000B4FCE" w:rsidRDefault="004D1892" w:rsidP="00AA23CB">
      <w:pPr>
        <w:numPr>
          <w:ilvl w:val="0"/>
          <w:numId w:val="42"/>
        </w:numPr>
      </w:pPr>
      <w:r>
        <w:rPr>
          <w:b/>
          <w:bCs/>
        </w:rPr>
        <w:t>Neo4j Aura instance</w:t>
      </w:r>
      <w:r>
        <w:t xml:space="preserve"> is connected to with Keyring encrypted credentials.</w:t>
      </w:r>
    </w:p>
    <w:p w14:paraId="06997C28" w14:textId="77777777" w:rsidR="000B4FCE" w:rsidRDefault="004D1892">
      <w:r>
        <w:t>Nodes and relationships are dynamically processed by using a file-pattern matching approach. However, this can be overridden within configuration, if needed.</w:t>
      </w:r>
    </w:p>
    <w:p w14:paraId="06997C29" w14:textId="77777777" w:rsidR="000B4FCE" w:rsidRDefault="004D1892">
      <w:r>
        <w:t>Also in configuration is the option to create a database schema. There are three options:</w:t>
      </w:r>
    </w:p>
    <w:p w14:paraId="06997C2A" w14:textId="77777777" w:rsidR="000B4FCE" w:rsidRDefault="004D1892" w:rsidP="00AA23CB">
      <w:pPr>
        <w:numPr>
          <w:ilvl w:val="0"/>
          <w:numId w:val="43"/>
        </w:numPr>
      </w:pPr>
      <w:r>
        <w:rPr>
          <w:b/>
          <w:bCs/>
        </w:rPr>
        <w:t>No schema</w:t>
      </w:r>
    </w:p>
    <w:p w14:paraId="06997C2B" w14:textId="77777777" w:rsidR="000B4FCE" w:rsidRDefault="004D1892" w:rsidP="00AA23CB">
      <w:pPr>
        <w:numPr>
          <w:ilvl w:val="0"/>
          <w:numId w:val="43"/>
        </w:numPr>
      </w:pPr>
      <w:r>
        <w:rPr>
          <w:b/>
          <w:bCs/>
        </w:rPr>
        <w:t>Dynamic</w:t>
      </w:r>
      <w:r>
        <w:t xml:space="preserve"> (default) - creates unique constraints based on nodes</w:t>
      </w:r>
    </w:p>
    <w:p w14:paraId="06997C2C" w14:textId="77777777" w:rsidR="000B4FCE" w:rsidRDefault="004D1892" w:rsidP="00AA23CB">
      <w:pPr>
        <w:numPr>
          <w:ilvl w:val="0"/>
          <w:numId w:val="43"/>
        </w:numPr>
      </w:pPr>
      <w:r>
        <w:rPr>
          <w:b/>
          <w:bCs/>
        </w:rPr>
        <w:t>Custom</w:t>
      </w:r>
      <w:r>
        <w:t xml:space="preserve"> - allows the user to specify specific constraints prior to loading.</w:t>
      </w:r>
    </w:p>
    <w:p w14:paraId="06997C2D" w14:textId="77777777" w:rsidR="000B4FCE" w:rsidRDefault="004D1892">
      <w:r>
        <w:lastRenderedPageBreak/>
        <w:t>At this point, the ETL loads data on a row-by-row basis, reading the public csv files. Columns become properties with data types cross-referenced from a data-mapping dictionary in the configuration.</w:t>
      </w:r>
    </w:p>
    <w:p w14:paraId="06997C2E" w14:textId="77777777" w:rsidR="000B4FCE" w:rsidRDefault="004D1892">
      <w:r>
        <w:t>If there have been no errors - we should have data in our Neo4j Aura instance!</w:t>
      </w:r>
    </w:p>
    <w:p w14:paraId="4E130253" w14:textId="77777777" w:rsidR="00AE7DEC" w:rsidRDefault="004D1892" w:rsidP="00AE7DEC">
      <w:pPr>
        <w:keepNext/>
      </w:pPr>
      <w:r>
        <w:rPr>
          <w:noProof/>
        </w:rPr>
        <w:drawing>
          <wp:inline distT="0" distB="0" distL="0" distR="0" wp14:anchorId="069980CA" wp14:editId="069980CB">
            <wp:extent cx="5727700" cy="4943083"/>
            <wp:effectExtent l="0" t="0" r="0" b="0"/>
            <wp:docPr id="186" name="Picture" descr="Data successfully loaded for “MSc Artificial Intelligence (I400)”"/>
            <wp:cNvGraphicFramePr/>
            <a:graphic xmlns:a="http://schemas.openxmlformats.org/drawingml/2006/main">
              <a:graphicData uri="http://schemas.openxmlformats.org/drawingml/2006/picture">
                <pic:pic xmlns:pic="http://schemas.openxmlformats.org/drawingml/2006/picture">
                  <pic:nvPicPr>
                    <pic:cNvPr id="187" name="Picture" descr="./images/I400-loaded.png"/>
                    <pic:cNvPicPr>
                      <a:picLocks noChangeAspect="1" noChangeArrowheads="1"/>
                    </pic:cNvPicPr>
                  </pic:nvPicPr>
                  <pic:blipFill>
                    <a:blip r:embed="rId48"/>
                    <a:stretch>
                      <a:fillRect/>
                    </a:stretch>
                  </pic:blipFill>
                  <pic:spPr bwMode="auto">
                    <a:xfrm>
                      <a:off x="0" y="0"/>
                      <a:ext cx="5727700" cy="4943083"/>
                    </a:xfrm>
                    <a:prstGeom prst="rect">
                      <a:avLst/>
                    </a:prstGeom>
                    <a:noFill/>
                    <a:ln w="9525">
                      <a:noFill/>
                      <a:headEnd/>
                      <a:tailEnd/>
                    </a:ln>
                  </pic:spPr>
                </pic:pic>
              </a:graphicData>
            </a:graphic>
          </wp:inline>
        </w:drawing>
      </w:r>
    </w:p>
    <w:p w14:paraId="06997C2F" w14:textId="278CDBE3" w:rsidR="000B4FCE" w:rsidRDefault="00AE7DEC" w:rsidP="00AE7DEC">
      <w:pPr>
        <w:pStyle w:val="Caption"/>
      </w:pPr>
      <w:r>
        <w:t xml:space="preserve">Figure </w:t>
      </w:r>
      <w:r>
        <w:fldChar w:fldCharType="begin"/>
      </w:r>
      <w:r>
        <w:instrText xml:space="preserve"> SEQ Figure \* ARABIC </w:instrText>
      </w:r>
      <w:r>
        <w:fldChar w:fldCharType="separate"/>
      </w:r>
      <w:r w:rsidR="004D1892">
        <w:rPr>
          <w:noProof/>
        </w:rPr>
        <w:t>30</w:t>
      </w:r>
      <w:r>
        <w:fldChar w:fldCharType="end"/>
      </w:r>
      <w:r>
        <w:t xml:space="preserve">: </w:t>
      </w:r>
      <w:r w:rsidRPr="001C5BA1">
        <w:t>Data successfully loaded for “MSc Artificial Intelligence (I400)”</w:t>
      </w:r>
    </w:p>
    <w:p w14:paraId="06997C31" w14:textId="77777777" w:rsidR="000B4FCE" w:rsidRDefault="004D1892">
      <w:pPr>
        <w:pStyle w:val="Heading1"/>
      </w:pPr>
      <w:bookmarkStart w:id="111" w:name="_Toc175217485"/>
      <w:bookmarkStart w:id="112" w:name="reflections"/>
      <w:bookmarkEnd w:id="110"/>
      <w:r>
        <w:lastRenderedPageBreak/>
        <w:t>Reflections</w:t>
      </w:r>
      <w:bookmarkEnd w:id="111"/>
    </w:p>
    <w:p w14:paraId="06997C32" w14:textId="77777777" w:rsidR="000B4FCE" w:rsidRDefault="004D1892">
      <w:r>
        <w:t>I was always wary that the data engineering portion of my project might be too ambitious in both scale and scope. However, the reality of its magnitude became increasingly apparent.</w:t>
      </w:r>
    </w:p>
    <w:p w14:paraId="06997C33" w14:textId="7CE808B5" w:rsidR="000B4FCE" w:rsidRDefault="004D1892">
      <w:r>
        <w:t>Yet, despite my initial awareness, I found myself continually expanding the project’s boundaries, often pushing for a “gold-plated” solution rather than acknowledging when certain aspects were “good enough.”</w:t>
      </w:r>
      <w:r>
        <w:rPr>
          <w:rStyle w:val="FootnoteReference"/>
        </w:rPr>
        <w:footnoteReference w:id="8"/>
      </w:r>
      <w:r>
        <w:t xml:space="preserve"> This tendency towards scope creep, while driven by a desire for excellence, has significantly increased the project’s complexity and time requirements.</w:t>
      </w:r>
    </w:p>
    <w:p w14:paraId="06997C34" w14:textId="77777777" w:rsidR="000B4FCE" w:rsidRDefault="004D1892">
      <w:r>
        <w:t>The learning curve has been exceptionally steep. I’ve had to rapidly acquire proficiency in a diverse range of technologies and tools: Python, Neo4j, Google APIs, Quarto, and GraphViz. This intensive learning process, while challenging, has also been incredibly rewarding. My technical toolkit has expanded far beyond my initial expectations - but this also contributed to the continuously expanding scope, as each new skill opened possibilities for further enhancement and the necessity for on-the-fly troubleshooting.</w:t>
      </w:r>
    </w:p>
    <w:p w14:paraId="06997C35" w14:textId="77777777" w:rsidR="000B4FCE" w:rsidRDefault="004D1892">
      <w:r>
        <w:t>Unexpected challenges have been a constant companion. From deleted servers and databases to access issues to discrepancies between development environments (such as missing certificates), I’ve encountered a wide array of unforeseen obstacles. These issues have necessitated the development of strong troubleshooting skills and a flexible approach to problem-solving.</w:t>
      </w:r>
    </w:p>
    <w:p w14:paraId="06997C36" w14:textId="77777777" w:rsidR="000B4FCE" w:rsidRDefault="004D1892">
      <w:r>
        <w:t>While often frustrating, these challenges have also provided valuable learning opportunities, pushing me to deepen my understanding of the systems and technologies I’m working with.</w:t>
      </w:r>
    </w:p>
    <w:p w14:paraId="06997C37" w14:textId="77777777" w:rsidR="000B4FCE" w:rsidRDefault="004D1892">
      <w:pPr>
        <w:pStyle w:val="Heading2"/>
      </w:pPr>
      <w:bookmarkStart w:id="113" w:name="_Toc175217486"/>
      <w:bookmarkStart w:id="114" w:name="lessons-learned"/>
      <w:r>
        <w:t>Lessons Learned</w:t>
      </w:r>
      <w:bookmarkEnd w:id="113"/>
    </w:p>
    <w:p w14:paraId="06997C38" w14:textId="77777777" w:rsidR="000B4FCE" w:rsidRDefault="004D1892" w:rsidP="00AA23CB">
      <w:pPr>
        <w:numPr>
          <w:ilvl w:val="0"/>
          <w:numId w:val="44"/>
        </w:numPr>
      </w:pPr>
      <w:r>
        <w:rPr>
          <w:b/>
          <w:bCs/>
        </w:rPr>
        <w:t>Scope management is crucial</w:t>
      </w:r>
      <w:r>
        <w:t>: Work on recognising when a solution is “good enough” and resist the urge to continually expand scope. Set clear boundaries at the start and be prepared to reassess and adjust plans when necessary.</w:t>
      </w:r>
    </w:p>
    <w:p w14:paraId="06997C39" w14:textId="77777777" w:rsidR="000B4FCE" w:rsidRDefault="004D1892" w:rsidP="00AA23CB">
      <w:pPr>
        <w:numPr>
          <w:ilvl w:val="0"/>
          <w:numId w:val="44"/>
        </w:numPr>
      </w:pPr>
      <w:r>
        <w:rPr>
          <w:b/>
          <w:bCs/>
        </w:rPr>
        <w:t>Embrace modularisation from the beginning</w:t>
      </w:r>
      <w:r>
        <w:t>: Avoid the temptation to create oversized code blocks. Maintain a list of “future enhancements” to prevent immediate implementation of every idea.</w:t>
      </w:r>
    </w:p>
    <w:p w14:paraId="06997C3A" w14:textId="422F8539" w:rsidR="000B4FCE" w:rsidRDefault="004D1892" w:rsidP="00AA23CB">
      <w:pPr>
        <w:numPr>
          <w:ilvl w:val="0"/>
          <w:numId w:val="44"/>
        </w:numPr>
      </w:pPr>
      <w:r>
        <w:rPr>
          <w:b/>
          <w:bCs/>
        </w:rPr>
        <w:t>Balance documentation with development</w:t>
      </w:r>
      <w:r>
        <w:t xml:space="preserve">: Document sufficiently during the development </w:t>
      </w:r>
      <w:r w:rsidR="007D1B9D">
        <w:t>process but</w:t>
      </w:r>
      <w:r>
        <w:t xml:space="preserve"> save comprehensive documentation for appropriate milestones. This approach maintains progress while ensuring proper record-keeping.</w:t>
      </w:r>
    </w:p>
    <w:p w14:paraId="06997C3B" w14:textId="77777777" w:rsidR="000B4FCE" w:rsidRDefault="004D1892" w:rsidP="00AA23CB">
      <w:pPr>
        <w:numPr>
          <w:ilvl w:val="0"/>
          <w:numId w:val="44"/>
        </w:numPr>
      </w:pPr>
      <w:r>
        <w:rPr>
          <w:b/>
          <w:bCs/>
        </w:rPr>
        <w:t>View obstacles as learning opportunities</w:t>
      </w:r>
      <w:r>
        <w:t>: Embrace continuous learning and see challenges as chances to grow. Invest time in understanding the right technologies and approaches, particularly focusing on modularisation.</w:t>
      </w:r>
    </w:p>
    <w:p w14:paraId="06997C3C" w14:textId="77777777" w:rsidR="000B4FCE" w:rsidRDefault="004D1892" w:rsidP="00AA23CB">
      <w:pPr>
        <w:numPr>
          <w:ilvl w:val="0"/>
          <w:numId w:val="44"/>
        </w:numPr>
      </w:pPr>
      <w:r>
        <w:rPr>
          <w:b/>
          <w:bCs/>
        </w:rPr>
        <w:lastRenderedPageBreak/>
        <w:t>Celebrate incremental progress</w:t>
      </w:r>
      <w:r>
        <w:t>: Recognise and appreciate small achievements throughout the development process. This helps maintain motivation and provides a clearer sense of overall progress.</w:t>
      </w:r>
    </w:p>
    <w:p w14:paraId="06997C3D" w14:textId="77777777" w:rsidR="000B4FCE" w:rsidRDefault="004D1892">
      <w:r>
        <w:t>The next section will start looking at the newly transferred data in the graph database.</w:t>
      </w:r>
    </w:p>
    <w:p w14:paraId="06997C3E" w14:textId="77777777" w:rsidR="000B4FCE" w:rsidRDefault="004D1892">
      <w:pPr>
        <w:pStyle w:val="Heading1"/>
      </w:pPr>
      <w:bookmarkStart w:id="115" w:name="_Timetable_Metrics"/>
      <w:bookmarkStart w:id="116" w:name="_Toc175217487"/>
      <w:bookmarkStart w:id="117" w:name="timetable-metrics"/>
      <w:bookmarkEnd w:id="112"/>
      <w:bookmarkEnd w:id="114"/>
      <w:bookmarkEnd w:id="115"/>
      <w:r>
        <w:lastRenderedPageBreak/>
        <w:t>Timetable Metrics</w:t>
      </w:r>
      <w:bookmarkEnd w:id="116"/>
    </w:p>
    <w:p w14:paraId="06997C3F" w14:textId="77777777" w:rsidR="000B4FCE" w:rsidRDefault="004D1892">
      <w:r>
        <w:t>So far, we have explored the complexities and challenges of university timetabling, the pros and cons of graph databases and investigated different graph data models. We have also built and implemented a data engineering solution which extracts, transforms and loads data from SQL RDMS to a graph database.</w:t>
      </w:r>
    </w:p>
    <w:p w14:paraId="06997C40" w14:textId="77777777" w:rsidR="000B4FCE" w:rsidRDefault="004D1892">
      <w:r>
        <w:t>In this section, we delve deeper into the concept of timetable quality metrics and explore how graph databases can help us quantify and measure the quality of timetables.</w:t>
      </w:r>
    </w:p>
    <w:p w14:paraId="06997C41" w14:textId="77777777" w:rsidR="000B4FCE" w:rsidRDefault="004D1892">
      <w:pPr>
        <w:pStyle w:val="Heading3"/>
      </w:pPr>
      <w:bookmarkStart w:id="118" w:name="defining-timetable-quality"/>
      <w:r>
        <w:t>Defining Timetable Quality</w:t>
      </w:r>
    </w:p>
    <w:p w14:paraId="06997C42" w14:textId="77777777" w:rsidR="000B4FCE" w:rsidRDefault="004D1892">
      <w:r>
        <w:t>As discussed in the introduction, the inherent complexity of timetabling, with its competing objectives and subjective evaluations, makes it difficult to objectively assess the quality of a timetable. There is no universally agreed-upon definition of a “good” timetable, as it is often a balancing act between satisfying hard constraints (e.g., avoiding clashes) and optimising for softer constraints (e.g., minimising travel time).</w:t>
      </w:r>
    </w:p>
    <w:p w14:paraId="06997C43" w14:textId="77777777" w:rsidR="000B4FCE" w:rsidRDefault="004D1892">
      <w:r>
        <w:t>How can we move beyond anecdotal evidence and subjective opinions to a more data-driven understanding of timetable quality?</w:t>
      </w:r>
    </w:p>
    <w:p w14:paraId="06997C44" w14:textId="77777777" w:rsidR="000B4FCE" w:rsidRDefault="004D1892">
      <w:r>
        <w:t xml:space="preserve">I propose the development of a </w:t>
      </w:r>
      <w:r>
        <w:rPr>
          <w:i/>
          <w:iCs/>
        </w:rPr>
        <w:t>timetable quality index</w:t>
      </w:r>
      <w:r>
        <w:t>.</w:t>
      </w:r>
    </w:p>
    <w:p w14:paraId="06997C45" w14:textId="77777777" w:rsidR="000B4FCE" w:rsidRDefault="004D1892">
      <w:pPr>
        <w:pStyle w:val="Heading3"/>
      </w:pPr>
      <w:bookmarkStart w:id="119" w:name="towards-a-quantifiable-measure"/>
      <w:bookmarkEnd w:id="118"/>
      <w:r>
        <w:t>Towards a Quantifiable Measure</w:t>
      </w:r>
    </w:p>
    <w:p w14:paraId="06997C46" w14:textId="77777777" w:rsidR="000B4FCE" w:rsidRDefault="004D1892">
      <w:r>
        <w:t xml:space="preserve">A </w:t>
      </w:r>
      <w:r>
        <w:rPr>
          <w:b/>
          <w:bCs/>
        </w:rPr>
        <w:t>Timetable Quality Index</w:t>
      </w:r>
      <w:r>
        <w:t xml:space="preserve"> (TQI)is a quantifiable and measurable </w:t>
      </w:r>
      <w:r>
        <w:rPr>
          <w:i/>
          <w:iCs/>
        </w:rPr>
        <w:t>score</w:t>
      </w:r>
      <w:r>
        <w:t xml:space="preserve"> reflecting the overall “goodness” of a timetable, both at individual and aggregate levels. This score would be based on a flexible and adaptable system of penalties and rewards tied to specific metrics, allowing institutions to tailor the index to their unique needs and priorities.</w:t>
      </w:r>
    </w:p>
    <w:p w14:paraId="06997C47" w14:textId="77777777" w:rsidR="000B4FCE" w:rsidRDefault="004D1892">
      <w:r>
        <w:t>Use cases for TQI include:</w:t>
      </w:r>
    </w:p>
    <w:p w14:paraId="06997C48" w14:textId="77777777" w:rsidR="000B4FCE" w:rsidRDefault="004D1892">
      <w:pPr>
        <w:pStyle w:val="Heading4"/>
      </w:pPr>
      <w:bookmarkStart w:id="120" w:name="benchmarking-and-comparison"/>
      <w:r>
        <w:t>Benchmarking and comparison</w:t>
      </w:r>
    </w:p>
    <w:p w14:paraId="06997C49" w14:textId="77777777" w:rsidR="000B4FCE" w:rsidRDefault="004D1892">
      <w:r>
        <w:t>The index allows institutions to compare timetable quality across different programmes, departments, or even years, facilitating the identification of best practices and areas for improvement. It would aid in benchmarking timetable models and approaches.</w:t>
      </w:r>
    </w:p>
    <w:p w14:paraId="06997C4A" w14:textId="77777777" w:rsidR="000B4FCE" w:rsidRDefault="004D1892">
      <w:pPr>
        <w:pStyle w:val="Heading4"/>
      </w:pPr>
      <w:bookmarkStart w:id="121" w:name="resource-optimisation"/>
      <w:bookmarkEnd w:id="120"/>
      <w:r>
        <w:t>Resource optimisation</w:t>
      </w:r>
    </w:p>
    <w:p w14:paraId="06997C4B" w14:textId="77777777" w:rsidR="000B4FCE" w:rsidRDefault="004D1892">
      <w:r>
        <w:t>Insights from the index can help institutions allocate resources, such as lecture rooms and teaching staff, more effectively by identifying underutilised or overbooked facilities.</w:t>
      </w:r>
    </w:p>
    <w:p w14:paraId="06997C4C" w14:textId="77777777" w:rsidR="000B4FCE" w:rsidRDefault="004D1892">
      <w:pPr>
        <w:pStyle w:val="Heading4"/>
      </w:pPr>
      <w:bookmarkStart w:id="122" w:name="student-experience-enhancement"/>
      <w:bookmarkEnd w:id="121"/>
      <w:r>
        <w:t>Student experience enhancement</w:t>
      </w:r>
    </w:p>
    <w:p w14:paraId="06997C4D" w14:textId="77777777" w:rsidR="000B4FCE" w:rsidRDefault="004D1892">
      <w:r>
        <w:t>By prioritising metrics related to student well-being, such as travel time and consecutive teaching hours, institutions can enhance the overall student experience and satisfaction.</w:t>
      </w:r>
    </w:p>
    <w:p w14:paraId="06997C4E" w14:textId="77777777" w:rsidR="000B4FCE" w:rsidRDefault="004D1892">
      <w:pPr>
        <w:pStyle w:val="Heading4"/>
      </w:pPr>
      <w:bookmarkStart w:id="123" w:name="data-driven-decision-making"/>
      <w:bookmarkEnd w:id="122"/>
      <w:r>
        <w:t>Data-driven decision making</w:t>
      </w:r>
    </w:p>
    <w:p w14:paraId="06997C4F" w14:textId="77777777" w:rsidR="000B4FCE" w:rsidRDefault="004D1892">
      <w:r>
        <w:t>Historical timetable quality data can inform future planning and course scheduling, allowing institutions to anticipate and address potential issues proactively.</w:t>
      </w:r>
    </w:p>
    <w:p w14:paraId="06997C50" w14:textId="77777777" w:rsidR="000B4FCE" w:rsidRDefault="004D1892">
      <w:pPr>
        <w:pStyle w:val="Heading4"/>
      </w:pPr>
      <w:bookmarkStart w:id="124" w:name="stakeholder-communication"/>
      <w:bookmarkEnd w:id="123"/>
      <w:r>
        <w:lastRenderedPageBreak/>
        <w:t>Stakeholder communication</w:t>
      </w:r>
    </w:p>
    <w:p w14:paraId="06997C51" w14:textId="77777777" w:rsidR="000B4FCE" w:rsidRDefault="004D1892">
      <w:r>
        <w:t>The TQI can serve as a transparent and data-driven tool for communicating the performance and challenges of the timetabling process to various stakeholders, including faculty, students, and administrative staff. It takes the guesswork out of the discussion.</w:t>
      </w:r>
    </w:p>
    <w:p w14:paraId="06997C52" w14:textId="77777777" w:rsidR="000B4FCE" w:rsidRDefault="004D1892">
      <w:pPr>
        <w:pStyle w:val="Heading3"/>
      </w:pPr>
      <w:bookmarkStart w:id="125" w:name="implemented-metrics"/>
      <w:bookmarkEnd w:id="119"/>
      <w:bookmarkEnd w:id="124"/>
      <w:r>
        <w:t>Implemented Metrics</w:t>
      </w:r>
    </w:p>
    <w:p w14:paraId="06997C53" w14:textId="77777777" w:rsidR="000B4FCE" w:rsidRDefault="004D1892">
      <w:r>
        <w:t>The foundation of this quality index lies in defining and calculating specific metrics that capture various aspects of timetable quality.</w:t>
      </w:r>
    </w:p>
    <w:p w14:paraId="06997C54" w14:textId="77777777" w:rsidR="000B4FCE" w:rsidRDefault="004D1892">
      <w:pPr>
        <w:pStyle w:val="Heading4"/>
      </w:pPr>
      <w:bookmarkStart w:id="126" w:name="constraint-or-preference-violations"/>
      <w:r>
        <w:t>Constraint or preference violations</w:t>
      </w:r>
    </w:p>
    <w:p w14:paraId="06997C55" w14:textId="77777777" w:rsidR="000B4FCE" w:rsidRDefault="004D1892">
      <w:r>
        <w:t xml:space="preserve">Individual timetables have certain measurable qualities - the shape and feel of the timetable. Often, these can be summarised into rules or constraints - either desirable qualities to strive for or undesirable qualities to avoid. They can be ‘hard’ - </w:t>
      </w:r>
      <w:r>
        <w:rPr>
          <w:b/>
          <w:bCs/>
        </w:rPr>
        <w:t>must</w:t>
      </w:r>
      <w:r>
        <w:t xml:space="preserve"> not be violated, or ‘soft’ - </w:t>
      </w:r>
      <w:r>
        <w:rPr>
          <w:i/>
          <w:iCs/>
        </w:rPr>
        <w:t>should</w:t>
      </w:r>
      <w:r>
        <w:t xml:space="preserve"> not be violated.</w:t>
      </w:r>
    </w:p>
    <w:p w14:paraId="06997C56" w14:textId="77777777" w:rsidR="000B4FCE" w:rsidRDefault="004D1892">
      <w:r>
        <w:t>The presence or absence of these qualities on an individual’s timetable can be measured in the form of a reward or penalty. The flexibility of the graph database allows for experimentation in terms of which metrics are most relevant, how they should be calculated, where they should be stored, and how they should be weighted in the overall quality score.</w:t>
      </w:r>
    </w:p>
    <w:p w14:paraId="06997C57" w14:textId="77777777" w:rsidR="000B4FCE" w:rsidRDefault="004D1892">
      <w:r>
        <w:t>Examples include:</w:t>
      </w:r>
    </w:p>
    <w:p w14:paraId="06997C58" w14:textId="77777777" w:rsidR="000B4FCE" w:rsidRDefault="004D1892" w:rsidP="00AA23CB">
      <w:pPr>
        <w:numPr>
          <w:ilvl w:val="0"/>
          <w:numId w:val="45"/>
        </w:numPr>
      </w:pPr>
      <w:r>
        <w:t>maximum hours per day, e.g., no more than 6 hours of teaching per day</w:t>
      </w:r>
    </w:p>
    <w:p w14:paraId="06997C59" w14:textId="77777777" w:rsidR="000B4FCE" w:rsidRDefault="004D1892" w:rsidP="00AA23CB">
      <w:pPr>
        <w:numPr>
          <w:ilvl w:val="0"/>
          <w:numId w:val="45"/>
        </w:numPr>
      </w:pPr>
      <w:r>
        <w:t>maximum consecutive hours, e.g., no more than 3 hours of teaching without a break</w:t>
      </w:r>
    </w:p>
    <w:p w14:paraId="06997C5A" w14:textId="77777777" w:rsidR="000B4FCE" w:rsidRDefault="004D1892" w:rsidP="00AA23CB">
      <w:pPr>
        <w:numPr>
          <w:ilvl w:val="0"/>
          <w:numId w:val="45"/>
        </w:numPr>
      </w:pPr>
      <w:r>
        <w:t>minimum hours per day, e.g., at least 2 hours of teaching per day</w:t>
      </w:r>
    </w:p>
    <w:p w14:paraId="06997C5B" w14:textId="77777777" w:rsidR="000B4FCE" w:rsidRDefault="004D1892" w:rsidP="00AA23CB">
      <w:pPr>
        <w:numPr>
          <w:ilvl w:val="0"/>
          <w:numId w:val="45"/>
        </w:numPr>
      </w:pPr>
      <w:r>
        <w:t>lunch break, e.g., should have a break between 12-2pm</w:t>
      </w:r>
    </w:p>
    <w:p w14:paraId="06997C5C" w14:textId="77777777" w:rsidR="000B4FCE" w:rsidRDefault="004D1892" w:rsidP="00AA23CB">
      <w:pPr>
        <w:numPr>
          <w:ilvl w:val="0"/>
          <w:numId w:val="45"/>
        </w:numPr>
      </w:pPr>
      <w:r>
        <w:t>minimal idle time, e.g., no more than a 4-hour gap between activities on a day</w:t>
      </w:r>
    </w:p>
    <w:p w14:paraId="06997C5D" w14:textId="77777777" w:rsidR="000B4FCE" w:rsidRDefault="004D1892" w:rsidP="00AA23CB">
      <w:pPr>
        <w:numPr>
          <w:ilvl w:val="0"/>
          <w:numId w:val="45"/>
        </w:numPr>
      </w:pPr>
      <w:r>
        <w:t>preferred timeblocks, e.g., bonus points for activities scheduled in the core of the day</w:t>
      </w:r>
    </w:p>
    <w:p w14:paraId="06997C5E" w14:textId="77777777" w:rsidR="000B4FCE" w:rsidRDefault="000B4FCE"/>
    <w:p w14:paraId="06997C5F" w14:textId="77777777" w:rsidR="000B4FCE" w:rsidRDefault="004D1892">
      <w:pPr>
        <w:pStyle w:val="Heading4"/>
      </w:pPr>
      <w:bookmarkStart w:id="127" w:name="distance-based-metrics"/>
      <w:bookmarkEnd w:id="126"/>
      <w:r>
        <w:t>Distance-based metrics</w:t>
      </w:r>
    </w:p>
    <w:p w14:paraId="06997C60" w14:textId="3957AB3C" w:rsidR="000B4FCE" w:rsidRDefault="004D1892">
      <w:r>
        <w:t xml:space="preserve">By incorporating room location data, we can calculate travel distances and times between activities. Long travel times or back-to-back activities in distant locations would incur penalties. See </w:t>
      </w:r>
      <w:hyperlink w:anchor="_U:_Rooms_and">
        <w:r>
          <w:rPr>
            <w:rStyle w:val="Hyperlink"/>
          </w:rPr>
          <w:t>Rooms and Spaces</w:t>
        </w:r>
      </w:hyperlink>
      <w:r>
        <w:t xml:space="preserve"> for more details.</w:t>
      </w:r>
    </w:p>
    <w:p w14:paraId="06997C61" w14:textId="77777777" w:rsidR="000B4FCE" w:rsidRDefault="004D1892">
      <w:pPr>
        <w:pStyle w:val="Heading4"/>
      </w:pPr>
      <w:bookmarkStart w:id="128" w:name="resource-utilisation"/>
      <w:bookmarkEnd w:id="127"/>
      <w:r>
        <w:t>Resource Utilisation</w:t>
      </w:r>
    </w:p>
    <w:p w14:paraId="06997C62" w14:textId="77777777" w:rsidR="000B4FCE" w:rsidRDefault="004D1892">
      <w:r>
        <w:t>Metrics related to room utilisation, such as occupancy rates and frequency of use, can provide insights into the efficient allocation of space. Low utilisation rates could be penalised, encouraging more effective use of resources.</w:t>
      </w:r>
    </w:p>
    <w:p w14:paraId="06997C63" w14:textId="77777777" w:rsidR="000B4FCE" w:rsidRDefault="004D1892">
      <w:pPr>
        <w:pStyle w:val="Heading4"/>
      </w:pPr>
      <w:bookmarkStart w:id="129" w:name="activity-characteristics"/>
      <w:bookmarkEnd w:id="128"/>
      <w:r>
        <w:lastRenderedPageBreak/>
        <w:t>Activity Characteristics</w:t>
      </w:r>
    </w:p>
    <w:p w14:paraId="06997C64" w14:textId="77777777" w:rsidR="000B4FCE" w:rsidRDefault="004D1892">
      <w:r>
        <w:t>Factors like activity clashes, oversubscription rates, and room suitability (size, type) can impact student experience. Penalties could be based on the severity of these characteristics.</w:t>
      </w:r>
    </w:p>
    <w:p w14:paraId="06997C65" w14:textId="77777777" w:rsidR="000B4FCE" w:rsidRDefault="004D1892">
      <w:pPr>
        <w:pStyle w:val="Heading1"/>
      </w:pPr>
      <w:bookmarkStart w:id="130" w:name="_Toc175217488"/>
      <w:bookmarkStart w:id="131" w:name="metric-aggregations"/>
      <w:bookmarkEnd w:id="117"/>
      <w:bookmarkEnd w:id="125"/>
      <w:bookmarkEnd w:id="129"/>
      <w:r>
        <w:lastRenderedPageBreak/>
        <w:t>Metric Aggregations</w:t>
      </w:r>
      <w:bookmarkEnd w:id="130"/>
    </w:p>
    <w:p w14:paraId="06997C66" w14:textId="77777777" w:rsidR="000B4FCE" w:rsidRDefault="004D1892">
      <w:r>
        <w:t>With the individual metrics calculated, the next step is to aggregate these into meaningful scores at different levels. This could be at the student level, programme level, department level, or even at the room or building object.</w:t>
      </w:r>
    </w:p>
    <w:p w14:paraId="06997C67" w14:textId="77777777" w:rsidR="000B4FCE" w:rsidRDefault="004D1892">
      <w:r>
        <w:t>The metrics used and their weightings will depend on the use-case and the priorities of the institution. For example, a student-level score could be used to identify students with particularly poor timetables, while a programme-level score could be used to compare the quality of timetables across different programmes, and a room-level score could be used to identify rooms that are underutilised or overbooked or are otherwise unsuitable.</w:t>
      </w:r>
    </w:p>
    <w:p w14:paraId="06997C68" w14:textId="77777777" w:rsidR="000B4FCE" w:rsidRDefault="004D1892">
      <w:r>
        <w:t>This allows for a more nuanced understanding of timetable quality and can help identify areas for improvement.</w:t>
      </w:r>
    </w:p>
    <w:p w14:paraId="06997C69" w14:textId="77777777" w:rsidR="000B4FCE" w:rsidRDefault="004D1892">
      <w:pPr>
        <w:pStyle w:val="Heading4"/>
      </w:pPr>
      <w:bookmarkStart w:id="132" w:name="student-level"/>
      <w:r>
        <w:t>Student-level</w:t>
      </w:r>
    </w:p>
    <w:p w14:paraId="06997C6A" w14:textId="77777777" w:rsidR="000B4FCE" w:rsidRDefault="004D1892">
      <w:r>
        <w:t>Each student node can have a quality score reflecting their individual timetable experience based on assigned activities and associated penalties.</w:t>
      </w:r>
    </w:p>
    <w:p w14:paraId="06997C6B" w14:textId="77777777" w:rsidR="000B4FCE" w:rsidRDefault="004D1892">
      <w:pPr>
        <w:pStyle w:val="Heading4"/>
      </w:pPr>
      <w:bookmarkStart w:id="133" w:name="programme-level"/>
      <w:bookmarkEnd w:id="132"/>
      <w:r>
        <w:t>Programme-level</w:t>
      </w:r>
    </w:p>
    <w:p w14:paraId="06997C6C" w14:textId="77777777" w:rsidR="000B4FCE" w:rsidRDefault="004D1892">
      <w:r>
        <w:t>By aggregating student scores within a programme, we gain insights into the overall quality experienced by students in that programme.</w:t>
      </w:r>
    </w:p>
    <w:p w14:paraId="06997C6D" w14:textId="77777777" w:rsidR="000B4FCE" w:rsidRDefault="004D1892">
      <w:pPr>
        <w:pStyle w:val="Heading4"/>
      </w:pPr>
      <w:bookmarkStart w:id="134" w:name="other-groupings"/>
      <w:bookmarkEnd w:id="133"/>
      <w:r>
        <w:t>Other groupings</w:t>
      </w:r>
    </w:p>
    <w:p w14:paraId="06997C6E" w14:textId="77777777" w:rsidR="000B4FCE" w:rsidRDefault="004D1892">
      <w:r>
        <w:t>Scores can be aggregated at various levels, such as by department, room type, or time slot, to identify potential areas for improvement.</w:t>
      </w:r>
    </w:p>
    <w:p w14:paraId="06997C6F" w14:textId="77777777" w:rsidR="000B4FCE" w:rsidRDefault="004D1892">
      <w:pPr>
        <w:pStyle w:val="Heading1"/>
      </w:pPr>
      <w:bookmarkStart w:id="135" w:name="_Toc175217489"/>
      <w:bookmarkStart w:id="136" w:name="implementing-tqi"/>
      <w:bookmarkEnd w:id="131"/>
      <w:bookmarkEnd w:id="134"/>
      <w:r>
        <w:lastRenderedPageBreak/>
        <w:t>Implementing TQI</w:t>
      </w:r>
      <w:bookmarkEnd w:id="135"/>
    </w:p>
    <w:p w14:paraId="06997C70" w14:textId="7E300534" w:rsidR="000B4FCE" w:rsidRDefault="004D1892">
      <w:r>
        <w:t xml:space="preserve">Prototype queries have been identified to identify constraint violations. Several of these queries are quite complex but their final form </w:t>
      </w:r>
      <w:r w:rsidR="00E1430B">
        <w:t>will be</w:t>
      </w:r>
      <w:r>
        <w:t xml:space="preserve"> dependent on the use-case as well as the graph data model.</w:t>
      </w:r>
    </w:p>
    <w:p w14:paraId="06997C71" w14:textId="77777777" w:rsidR="000B4FCE" w:rsidRDefault="004D1892">
      <w:r>
        <w:t>As a simple example, the following query identifies students with back-to-back activities in different buildings, highlighting a potential travel time issue:</w:t>
      </w:r>
    </w:p>
    <w:p w14:paraId="06997C72" w14:textId="77777777" w:rsidR="000B4FCE" w:rsidRDefault="004D1892">
      <w:pPr>
        <w:pStyle w:val="SourceCode"/>
      </w:pPr>
      <w:r>
        <w:t>// Identify students with back-to-back activities in different buildings</w:t>
      </w:r>
      <w:r>
        <w:br/>
        <w:t>MATCH (s:Student)-[:ATTENDS]-&gt;(a1:Activity)-[:NEXT]-&gt;(a2:Activity)</w:t>
      </w:r>
      <w:r>
        <w:br/>
        <w:t>WHERE a1.endTime = a2.startTime AND a1.building &lt;&gt; a2.building</w:t>
      </w:r>
      <w:r>
        <w:br/>
        <w:t>RETURN s.name, a1.name, a2.name, a1.building, a2.building</w:t>
      </w:r>
    </w:p>
    <w:p w14:paraId="06997C73" w14:textId="77777777" w:rsidR="000B4FCE" w:rsidRDefault="004D1892">
      <w:r>
        <w:t>Or we could craft a query to calculate the travel time between back-to-back activities:</w:t>
      </w:r>
    </w:p>
    <w:p w14:paraId="06997C74" w14:textId="77777777" w:rsidR="000B4FCE" w:rsidRDefault="004D1892">
      <w:pPr>
        <w:pStyle w:val="SourceCode"/>
      </w:pPr>
      <w:r>
        <w:t>// Calculate travel time between consecutive activities for a student on a specific date</w:t>
      </w:r>
      <w:r>
        <w:br/>
        <w:t>MATCH (s:student {stuFullName_anon: "David Johnson"})-[:ATTENDS]-&gt;(a1:activity)-[:OCCUPIES]-&gt;(r1:room),</w:t>
      </w:r>
      <w:r>
        <w:br/>
        <w:t xml:space="preserve">      (s)-[:ATTENDS]-&gt;(a2:activity)-[:OCCUPIES]-&gt;(r2:room)</w:t>
      </w:r>
      <w:r>
        <w:br/>
        <w:t>WHERE a1.actEndTime = a2.actStartTime AND a1.actStartDate = a2.actStartDate AND a1 &lt;&gt; a2 AND</w:t>
      </w:r>
      <w:r>
        <w:br/>
        <w:t xml:space="preserve">      a1.actStartDate IN [date("2023-01-11"), date("2022-09-27"), date("2023-03-14")] </w:t>
      </w:r>
      <w:r>
        <w:br/>
        <w:t xml:space="preserve">RETURN DISTINCT </w:t>
      </w:r>
      <w:r>
        <w:br/>
        <w:t xml:space="preserve">    s.stuFullName_anon, </w:t>
      </w:r>
      <w:r>
        <w:br/>
        <w:t xml:space="preserve">    a1.actName AS act1, a1.actStartDate AS date, a1.actStartTime+"-"+a1.actEndTime AS act1Times, a2.actStartTime+"-"+a2.actEndTime AS act2Times, a2.actName AS act2,</w:t>
      </w:r>
      <w:r>
        <w:br/>
        <w:t xml:space="preserve">    point.distance(r1.location, r2.location) AS distance,</w:t>
      </w:r>
      <w:r>
        <w:br/>
        <w:t xml:space="preserve">    round(point.distance(r1.location, r2.location) / 1.4) AS walkingTimeSeconds // Calculate walking time in seconds</w:t>
      </w:r>
    </w:p>
    <w:p w14:paraId="21C8AD83" w14:textId="77777777" w:rsidR="006A5BBC" w:rsidRDefault="004D1892" w:rsidP="006A5BBC">
      <w:pPr>
        <w:keepNext/>
      </w:pPr>
      <w:r>
        <w:rPr>
          <w:noProof/>
        </w:rPr>
        <w:drawing>
          <wp:inline distT="0" distB="0" distL="0" distR="0" wp14:anchorId="069980CC" wp14:editId="069980CD">
            <wp:extent cx="5727700" cy="1289896"/>
            <wp:effectExtent l="0" t="0" r="0" b="0"/>
            <wp:docPr id="211" name="Picture" descr="Travel time between activities"/>
            <wp:cNvGraphicFramePr/>
            <a:graphic xmlns:a="http://schemas.openxmlformats.org/drawingml/2006/main">
              <a:graphicData uri="http://schemas.openxmlformats.org/drawingml/2006/picture">
                <pic:pic xmlns:pic="http://schemas.openxmlformats.org/drawingml/2006/picture">
                  <pic:nvPicPr>
                    <pic:cNvPr id="212" name="Picture" descr="./images/cypher-b2b-travel.png"/>
                    <pic:cNvPicPr>
                      <a:picLocks noChangeAspect="1" noChangeArrowheads="1"/>
                    </pic:cNvPicPr>
                  </pic:nvPicPr>
                  <pic:blipFill>
                    <a:blip r:embed="rId49"/>
                    <a:stretch>
                      <a:fillRect/>
                    </a:stretch>
                  </pic:blipFill>
                  <pic:spPr bwMode="auto">
                    <a:xfrm>
                      <a:off x="0" y="0"/>
                      <a:ext cx="5727700" cy="1289896"/>
                    </a:xfrm>
                    <a:prstGeom prst="rect">
                      <a:avLst/>
                    </a:prstGeom>
                    <a:noFill/>
                    <a:ln w="9525">
                      <a:noFill/>
                      <a:headEnd/>
                      <a:tailEnd/>
                    </a:ln>
                  </pic:spPr>
                </pic:pic>
              </a:graphicData>
            </a:graphic>
          </wp:inline>
        </w:drawing>
      </w:r>
    </w:p>
    <w:p w14:paraId="06997C75" w14:textId="60A141E6" w:rsidR="000B4FCE" w:rsidRDefault="006A5BBC" w:rsidP="006A5BBC">
      <w:pPr>
        <w:pStyle w:val="Caption"/>
      </w:pPr>
      <w:r>
        <w:t xml:space="preserve">Figure </w:t>
      </w:r>
      <w:r>
        <w:fldChar w:fldCharType="begin"/>
      </w:r>
      <w:r>
        <w:instrText xml:space="preserve"> SEQ Figure \* ARABIC </w:instrText>
      </w:r>
      <w:r>
        <w:fldChar w:fldCharType="separate"/>
      </w:r>
      <w:r w:rsidR="004D1892">
        <w:rPr>
          <w:noProof/>
        </w:rPr>
        <w:t>31</w:t>
      </w:r>
      <w:r>
        <w:fldChar w:fldCharType="end"/>
      </w:r>
      <w:r>
        <w:t>: Results of query showing distance and walking time between two consecutive activities</w:t>
      </w:r>
    </w:p>
    <w:p w14:paraId="06997C77" w14:textId="62620BA9" w:rsidR="000B4FCE" w:rsidRDefault="004D1892">
      <w:r>
        <w:t xml:space="preserve">See </w:t>
      </w:r>
      <w:hyperlink w:anchor="_R:_Hard_Constraints">
        <w:r>
          <w:rPr>
            <w:rStyle w:val="Hyperlink"/>
          </w:rPr>
          <w:t>Cypher Queries - Hard Constraints</w:t>
        </w:r>
      </w:hyperlink>
      <w:r>
        <w:t xml:space="preserve"> and </w:t>
      </w:r>
      <w:hyperlink w:anchor="_T:_Soft_Constraints">
        <w:r>
          <w:rPr>
            <w:rStyle w:val="Hyperlink"/>
          </w:rPr>
          <w:t>Cypher Queries - Soft Constraints</w:t>
        </w:r>
      </w:hyperlink>
      <w:r>
        <w:t xml:space="preserve"> for more examples and details.</w:t>
      </w:r>
    </w:p>
    <w:p w14:paraId="06997C78" w14:textId="77777777" w:rsidR="000B4FCE" w:rsidRDefault="004D1892">
      <w:pPr>
        <w:pStyle w:val="Heading3"/>
      </w:pPr>
      <w:bookmarkStart w:id="137" w:name="penalty-and-reward-system"/>
      <w:r>
        <w:t>Penalty and Reward System</w:t>
      </w:r>
    </w:p>
    <w:p w14:paraId="06997C79" w14:textId="77777777" w:rsidR="000B4FCE" w:rsidRDefault="004D1892">
      <w:r>
        <w:t xml:space="preserve">One way of implementing this is to store the quality score as a property on the relevant node (student, programme, room, etc.). Starting with a baseline score, the quality score is </w:t>
      </w:r>
      <w:r>
        <w:lastRenderedPageBreak/>
        <w:t>dynamically updated by subtracting penalties and adding rewards based on the specific metrics calculated. The weighting of these penalties and rewards can be adjusted to reflect institutional priorities.</w:t>
      </w:r>
    </w:p>
    <w:p w14:paraId="06997C7A" w14:textId="77777777" w:rsidR="000B4FCE" w:rsidRDefault="004D1892">
      <w:r>
        <w:t>Using the back-to-back activities example above, we can imagine using either distance or walkingTimeSeconds and a sliding scale to calculate a penalty. For example, if the walking time is greater than 5 minutes, a penalty of -3 points could be applied with the penalty increasing as the walking time increases.</w:t>
      </w:r>
    </w:p>
    <w:p w14:paraId="06997C7B" w14:textId="77777777" w:rsidR="000B4FCE" w:rsidRDefault="004D1892">
      <w:r>
        <w:t>Further examples:</w:t>
      </w:r>
    </w:p>
    <w:p w14:paraId="06997C7C" w14:textId="77777777" w:rsidR="000B4FCE" w:rsidRDefault="004D1892">
      <w:r>
        <w:rPr>
          <w:b/>
          <w:bCs/>
        </w:rPr>
        <w:t>No lunch break</w:t>
      </w:r>
      <w:r>
        <w:t>: -5 points</w:t>
      </w:r>
    </w:p>
    <w:p w14:paraId="06997C7D" w14:textId="77777777" w:rsidR="000B4FCE" w:rsidRDefault="004D1892">
      <w:r>
        <w:rPr>
          <w:b/>
          <w:bCs/>
        </w:rPr>
        <w:t>Back-to-back activities 5+ minutes apart</w:t>
      </w:r>
      <w:r>
        <w:t>: -3 points per instance</w:t>
      </w:r>
    </w:p>
    <w:p w14:paraId="06997C7E" w14:textId="77777777" w:rsidR="000B4FCE" w:rsidRDefault="004D1892">
      <w:r>
        <w:rPr>
          <w:b/>
          <w:bCs/>
        </w:rPr>
        <w:t>Activity clash</w:t>
      </w:r>
      <w:r>
        <w:t>: -10 points</w:t>
      </w:r>
    </w:p>
    <w:p w14:paraId="06997C7F" w14:textId="77777777" w:rsidR="000B4FCE" w:rsidRDefault="004D1892">
      <w:r>
        <w:rPr>
          <w:b/>
          <w:bCs/>
        </w:rPr>
        <w:t>Room at full capacity</w:t>
      </w:r>
      <w:r>
        <w:t>: -2 points</w:t>
      </w:r>
    </w:p>
    <w:p w14:paraId="06997C80" w14:textId="77777777" w:rsidR="000B4FCE" w:rsidRDefault="004D1892">
      <w:r>
        <w:rPr>
          <w:b/>
          <w:bCs/>
        </w:rPr>
        <w:t>High room utilisation rate:</w:t>
      </w:r>
      <w:r>
        <w:t xml:space="preserve"> +2 points</w:t>
      </w:r>
    </w:p>
    <w:p w14:paraId="06997C81" w14:textId="77777777" w:rsidR="000B4FCE" w:rsidRDefault="004D1892">
      <w:pPr>
        <w:pStyle w:val="Heading1"/>
      </w:pPr>
      <w:bookmarkStart w:id="138" w:name="_Toc175217490"/>
      <w:bookmarkStart w:id="139" w:name="tqi-summary"/>
      <w:bookmarkEnd w:id="136"/>
      <w:bookmarkEnd w:id="137"/>
      <w:r>
        <w:lastRenderedPageBreak/>
        <w:t>TQI Summary</w:t>
      </w:r>
      <w:bookmarkEnd w:id="138"/>
    </w:p>
    <w:p w14:paraId="06997C82" w14:textId="77777777" w:rsidR="000B4FCE" w:rsidRDefault="004D1892">
      <w:pPr>
        <w:pStyle w:val="Heading3"/>
      </w:pPr>
      <w:bookmarkStart w:id="140" w:name="visualisation-of-results"/>
      <w:r>
        <w:t>Visualisation of Results</w:t>
      </w:r>
    </w:p>
    <w:p w14:paraId="06997C83" w14:textId="77777777" w:rsidR="000B4FCE" w:rsidRDefault="004D1892">
      <w:r>
        <w:t>The calculated scores and underlying metrics can be effectively visualised using various techniques:</w:t>
      </w:r>
    </w:p>
    <w:p w14:paraId="06997C84" w14:textId="2BB7B7DE" w:rsidR="000B4FCE" w:rsidRDefault="004D1892">
      <w:r>
        <w:rPr>
          <w:b/>
          <w:bCs/>
        </w:rPr>
        <w:t>Bloom visualisations in Neo4j</w:t>
      </w:r>
      <w:r>
        <w:t xml:space="preserve">: These can provide an intuitive overview of timetable quality across different programmes, time slots, or other groupings. They enable users to explore hierarchical relationships, identify patterns and outliers, and drill down into specific data points. See </w:t>
      </w:r>
      <w:hyperlink w:anchor="_V:_Perspectives_and" w:history="1">
        <w:r w:rsidR="00904AA4" w:rsidRPr="00904AA4">
          <w:rPr>
            <w:rStyle w:val="Hyperlink"/>
          </w:rPr>
          <w:t>Perspectives</w:t>
        </w:r>
      </w:hyperlink>
      <w:r w:rsidR="00904AA4">
        <w:t xml:space="preserve"> </w:t>
      </w:r>
      <w:r>
        <w:t>for initial ideas.</w:t>
      </w:r>
    </w:p>
    <w:p w14:paraId="06997C85" w14:textId="77777777" w:rsidR="000B4FCE" w:rsidRDefault="004D1892">
      <w:r>
        <w:rPr>
          <w:b/>
          <w:bCs/>
        </w:rPr>
        <w:t>Charts and dashboards</w:t>
      </w:r>
      <w:r>
        <w:t>: Bar charts, line graphs, and heatmaps can be used to display and compare scores, identify trends, and track changes over time. Interactive dashboards can be built to provide a various views of timetable quality metrics and enable stakeholders to explore the data, identify trends, and make informed decisions.</w:t>
      </w:r>
    </w:p>
    <w:p w14:paraId="06997C86" w14:textId="77777777" w:rsidR="000B4FCE" w:rsidRDefault="004D1892">
      <w:pPr>
        <w:pStyle w:val="Heading3"/>
      </w:pPr>
      <w:bookmarkStart w:id="141" w:name="potential-challenges"/>
      <w:bookmarkEnd w:id="140"/>
      <w:r>
        <w:t>Potential Challenges</w:t>
      </w:r>
    </w:p>
    <w:p w14:paraId="06997C87" w14:textId="77777777" w:rsidR="000B4FCE" w:rsidRDefault="004D1892">
      <w:r>
        <w:t>While the concept of a timetable quality index offers many benefits, there are several challenges to acknowledge:</w:t>
      </w:r>
    </w:p>
    <w:p w14:paraId="06997C88" w14:textId="77777777" w:rsidR="000B4FCE" w:rsidRDefault="004D1892">
      <w:r>
        <w:rPr>
          <w:b/>
          <w:bCs/>
        </w:rPr>
        <w:t>Data quality and availability</w:t>
      </w:r>
      <w:r>
        <w:t>: As with any analysis, accuracy and completeness of timetable data is crucial to calculate reliable quality scores. Inconsistent or missing data can lead to inaccurate results and skewed conclusions.</w:t>
      </w:r>
    </w:p>
    <w:p w14:paraId="06997C89" w14:textId="77777777" w:rsidR="000B4FCE" w:rsidRDefault="004D1892">
      <w:r>
        <w:rPr>
          <w:b/>
          <w:bCs/>
        </w:rPr>
        <w:t>Complexity of metrics</w:t>
      </w:r>
      <w:r>
        <w:t>: Defining and calculating meaningful metrics that capture the nuances of timetable quality can be challenging and time-consuming.</w:t>
      </w:r>
    </w:p>
    <w:p w14:paraId="06997C8A" w14:textId="77777777" w:rsidR="000B4FCE" w:rsidRDefault="004D1892">
      <w:r>
        <w:rPr>
          <w:b/>
          <w:bCs/>
        </w:rPr>
        <w:t>Metric Definition and Weighting</w:t>
      </w:r>
      <w:r>
        <w:t>: Ironically, the very attempt to quantify quality is based on subjective judgements - which metrics to include, how to calculate them and how to weight them.</w:t>
      </w:r>
    </w:p>
    <w:p w14:paraId="06997C8B" w14:textId="77777777" w:rsidR="000B4FCE" w:rsidRDefault="004D1892">
      <w:pPr>
        <w:pStyle w:val="Heading3"/>
      </w:pPr>
      <w:bookmarkStart w:id="142" w:name="benefits-and-future-development"/>
      <w:bookmarkEnd w:id="141"/>
      <w:r>
        <w:t>Benefits and Future Development</w:t>
      </w:r>
    </w:p>
    <w:p w14:paraId="06997C8C" w14:textId="77777777" w:rsidR="000B4FCE" w:rsidRDefault="004D1892">
      <w:r>
        <w:t>A timetable quality index is a potentially a powerful mechanism which can help universities gain a more quantifiable and data-driven understanding of their timetabling function.</w:t>
      </w:r>
    </w:p>
    <w:p w14:paraId="06997C8D" w14:textId="77777777" w:rsidR="000B4FCE" w:rsidRDefault="004D1892">
      <w:r>
        <w:t>The flexibility of graph allows for rapid prototyping, experimentation and deployment of new metrics and scoring systems. This can help institutions to identify areas for improvement, allocate resources more effectively, and enhance the overall student experience.</w:t>
      </w:r>
    </w:p>
    <w:p w14:paraId="06997C8E" w14:textId="77777777" w:rsidR="000B4FCE" w:rsidRDefault="004D1892">
      <w:r>
        <w:t>Future developments could include:</w:t>
      </w:r>
    </w:p>
    <w:p w14:paraId="06997C8F" w14:textId="77777777" w:rsidR="000B4FCE" w:rsidRDefault="004D1892" w:rsidP="00AA23CB">
      <w:pPr>
        <w:numPr>
          <w:ilvl w:val="0"/>
          <w:numId w:val="46"/>
        </w:numPr>
      </w:pPr>
      <w:r>
        <w:t>Identifying additional metrics that capture the quality of timetables more comprehensively.</w:t>
      </w:r>
    </w:p>
    <w:p w14:paraId="06997C90" w14:textId="77777777" w:rsidR="000B4FCE" w:rsidRDefault="004D1892" w:rsidP="00AA23CB">
      <w:pPr>
        <w:numPr>
          <w:ilvl w:val="0"/>
          <w:numId w:val="46"/>
        </w:numPr>
      </w:pPr>
      <w:r>
        <w:lastRenderedPageBreak/>
        <w:t>Refining the weighting system for penalties and rewards based on stakeholder feedback and institutional priorities.</w:t>
      </w:r>
    </w:p>
    <w:p w14:paraId="06997C91" w14:textId="77777777" w:rsidR="000B4FCE" w:rsidRDefault="004D1892" w:rsidP="00AA23CB">
      <w:pPr>
        <w:numPr>
          <w:ilvl w:val="0"/>
          <w:numId w:val="46"/>
        </w:numPr>
      </w:pPr>
      <w:r>
        <w:t>Incorporating additional datasets, such as student preferences or transportation schedules, to enhance the accuracy and granularity of the quality index.</w:t>
      </w:r>
    </w:p>
    <w:p w14:paraId="06997C92" w14:textId="77777777" w:rsidR="000B4FCE" w:rsidRDefault="004D1892" w:rsidP="00AA23CB">
      <w:pPr>
        <w:numPr>
          <w:ilvl w:val="0"/>
          <w:numId w:val="46"/>
        </w:numPr>
      </w:pPr>
      <w:r>
        <w:t>Incorporating additional constraints and preferences, such as room suitability, staff availability, student preferences and any reasonable adjustments.</w:t>
      </w:r>
    </w:p>
    <w:p w14:paraId="06997C93" w14:textId="77777777" w:rsidR="000B4FCE" w:rsidRDefault="004D1892" w:rsidP="00AA23CB">
      <w:pPr>
        <w:numPr>
          <w:ilvl w:val="0"/>
          <w:numId w:val="46"/>
        </w:numPr>
      </w:pPr>
      <w:r>
        <w:t>Developing interactive dashboards that allow users to explore timetable data, simulate changes, and assess their impact on the quality score.</w:t>
      </w:r>
    </w:p>
    <w:p w14:paraId="06997C94" w14:textId="77777777" w:rsidR="000B4FCE" w:rsidRDefault="004D1892">
      <w:pPr>
        <w:pStyle w:val="Heading1"/>
      </w:pPr>
      <w:bookmarkStart w:id="143" w:name="_Toc175217491"/>
      <w:bookmarkStart w:id="144" w:name="final-thoughts"/>
      <w:bookmarkEnd w:id="139"/>
      <w:bookmarkEnd w:id="142"/>
      <w:r>
        <w:lastRenderedPageBreak/>
        <w:t>Final Thoughts</w:t>
      </w:r>
      <w:bookmarkEnd w:id="143"/>
    </w:p>
    <w:p w14:paraId="06997C95" w14:textId="77777777" w:rsidR="000B4FCE" w:rsidRDefault="004D1892">
      <w:r>
        <w:t>As I reflect on this project, I am struck by my progress in realising the original objectives I set out to achieve and what it took to get here. Through a combination of perseverance, problem-solving, and a relentless drive to deliver a tangible solution, I am proud to say that I have successfully:</w:t>
      </w:r>
    </w:p>
    <w:p w14:paraId="06997C96" w14:textId="4CF72F2B" w:rsidR="000B4FCE" w:rsidRDefault="004D1892" w:rsidP="00AA23CB">
      <w:pPr>
        <w:numPr>
          <w:ilvl w:val="0"/>
          <w:numId w:val="47"/>
        </w:numPr>
      </w:pPr>
      <w:r>
        <w:t xml:space="preserve">Designed an </w:t>
      </w:r>
      <w:hyperlink w:anchor="_Graph_Data_Model">
        <w:r>
          <w:rPr>
            <w:rStyle w:val="Hyperlink"/>
            <w:b/>
            <w:bCs/>
          </w:rPr>
          <w:t>extensible, system-agnostic graph data model</w:t>
        </w:r>
      </w:hyperlink>
      <w:r>
        <w:t xml:space="preserve"> for university timetables, providing a flexible and adaptable foundation for capturing the complex relationships inherent in timetabling data.</w:t>
      </w:r>
    </w:p>
    <w:p w14:paraId="06997C97" w14:textId="56F00DD6" w:rsidR="000B4FCE" w:rsidRDefault="004D1892" w:rsidP="00AA23CB">
      <w:pPr>
        <w:numPr>
          <w:ilvl w:val="0"/>
          <w:numId w:val="47"/>
        </w:numPr>
      </w:pPr>
      <w:r>
        <w:t xml:space="preserve">Developed a </w:t>
      </w:r>
      <w:hyperlink w:anchor="_Data_Engineering_Overview">
        <w:r>
          <w:rPr>
            <w:rStyle w:val="Hyperlink"/>
            <w:b/>
            <w:bCs/>
          </w:rPr>
          <w:t>configurable ETL (extract, transform, load) pipeline</w:t>
        </w:r>
      </w:hyperlink>
      <w:r>
        <w:t xml:space="preserve"> to seamlessly transition from relational database representations to a graph database, unlocking new possibilities for timetable analysis and optimisation.</w:t>
      </w:r>
    </w:p>
    <w:p w14:paraId="06997C98" w14:textId="611E7189" w:rsidR="000B4FCE" w:rsidRDefault="004D1892" w:rsidP="00AA23CB">
      <w:pPr>
        <w:numPr>
          <w:ilvl w:val="0"/>
          <w:numId w:val="47"/>
        </w:numPr>
      </w:pPr>
      <w:r>
        <w:t xml:space="preserve">Discussed how </w:t>
      </w:r>
      <w:hyperlink w:anchor="_Timetable_Metrics">
        <w:r>
          <w:rPr>
            <w:rStyle w:val="Hyperlink"/>
            <w:b/>
            <w:bCs/>
          </w:rPr>
          <w:t>graph-based approaches to timetabling analysis</w:t>
        </w:r>
      </w:hyperlink>
      <w:r>
        <w:t xml:space="preserve"> can contribute to measuring and improving the overall quality of university timetables, a critical aspect of enhancing the student experience and institutional efficiency.</w:t>
      </w:r>
    </w:p>
    <w:p w14:paraId="06997C99" w14:textId="64B6B558" w:rsidR="000B4FCE" w:rsidRDefault="004D1892">
      <w:r>
        <w:t xml:space="preserve">But I could not have done it without others. I am </w:t>
      </w:r>
      <w:hyperlink w:anchor="_Acknowledgements">
        <w:r>
          <w:rPr>
            <w:rStyle w:val="Hyperlink"/>
          </w:rPr>
          <w:t>grateful for the support, guidance and encouragement</w:t>
        </w:r>
      </w:hyperlink>
      <w:r>
        <w:t xml:space="preserve"> I have received from many people along the way.</w:t>
      </w:r>
    </w:p>
    <w:p w14:paraId="06997C9A" w14:textId="77777777" w:rsidR="000B4FCE" w:rsidRDefault="004D1892">
      <w:pPr>
        <w:pStyle w:val="Heading2"/>
      </w:pPr>
      <w:bookmarkStart w:id="145" w:name="_Toc175217492"/>
      <w:bookmarkStart w:id="146" w:name="reflections-on-journey"/>
      <w:r>
        <w:t>Reflections on Journey</w:t>
      </w:r>
      <w:bookmarkEnd w:id="145"/>
    </w:p>
    <w:p w14:paraId="06997C9B" w14:textId="77777777" w:rsidR="000B4FCE" w:rsidRDefault="004D1892">
      <w:r>
        <w:t>This journey has had a little bit of everything: challenges, setbacks, breakthroughs, and moments of clarity. It has tested my limits, pushed me to grow, and allowed me to create something that I believe can make a meaningful impact. I have learned a lot about myself, my capabilities, and the power of perseverance; I have gained new skills and insights; I have developed a deeper understanding of where I want to go from here.</w:t>
      </w:r>
    </w:p>
    <w:p w14:paraId="06997C9C" w14:textId="77777777" w:rsidR="000B4FCE" w:rsidRDefault="004D1892">
      <w:r>
        <w:t>Admittedly, the project was ambitious, and I found myself struggling with to navigate the ever-expanding scope, not knowing when to ‘stop.’ But, I am proud of what I have achieved and learned, as well as where I am right now - when I can comfortably draw a line under this project as a proof-of-concept, knowing that it provides a foundation for future work and exploration.</w:t>
      </w:r>
    </w:p>
    <w:p w14:paraId="06997C9D" w14:textId="77777777" w:rsidR="000B4FCE" w:rsidRDefault="004D1892">
      <w:r>
        <w:t>In short, it has been fulfilling and I did what I wanted to do - something exploratory, practical, new, challenging, and impactful.</w:t>
      </w:r>
    </w:p>
    <w:p w14:paraId="06997C9E" w14:textId="77777777" w:rsidR="000B4FCE" w:rsidRDefault="004D1892">
      <w:r>
        <w:t>But it is especially rewarding to receive feedback from subject matter experts, such as the timetabling data manager at UWE</w:t>
      </w:r>
      <w:r>
        <w:rPr>
          <w:rStyle w:val="FootnoteReference"/>
        </w:rPr>
        <w:footnoteReference w:id="9"/>
      </w:r>
      <w:r>
        <w:t>, who said:</w:t>
      </w:r>
    </w:p>
    <w:p w14:paraId="06997C9F" w14:textId="77777777" w:rsidR="000B4FCE" w:rsidRDefault="004D1892" w:rsidP="00AA23CB">
      <w:pPr>
        <w:numPr>
          <w:ilvl w:val="0"/>
          <w:numId w:val="48"/>
        </w:numPr>
      </w:pPr>
      <w:r>
        <w:t>Opens new reporting and analytics opportunities</w:t>
      </w:r>
    </w:p>
    <w:p w14:paraId="06997CA0" w14:textId="77777777" w:rsidR="000B4FCE" w:rsidRDefault="004D1892" w:rsidP="00AA23CB">
      <w:pPr>
        <w:numPr>
          <w:ilvl w:val="0"/>
          <w:numId w:val="48"/>
        </w:numPr>
      </w:pPr>
      <w:r>
        <w:lastRenderedPageBreak/>
        <w:t>Very useful graphical representation of the relations within the database</w:t>
      </w:r>
    </w:p>
    <w:p w14:paraId="06997CA1" w14:textId="77777777" w:rsidR="000B4FCE" w:rsidRDefault="004D1892" w:rsidP="00AA23CB">
      <w:pPr>
        <w:numPr>
          <w:ilvl w:val="0"/>
          <w:numId w:val="48"/>
        </w:numPr>
      </w:pPr>
      <w:r>
        <w:t>Huge time saving comparing to current SQL methods</w:t>
      </w:r>
    </w:p>
    <w:p w14:paraId="06997CA2" w14:textId="77777777" w:rsidR="000B4FCE" w:rsidRDefault="004D1892" w:rsidP="00AA23CB">
      <w:pPr>
        <w:numPr>
          <w:ilvl w:val="0"/>
          <w:numId w:val="48"/>
        </w:numPr>
      </w:pPr>
      <w:r>
        <w:t>Easily adjustable and scalable</w:t>
      </w:r>
    </w:p>
    <w:p w14:paraId="06997CA3" w14:textId="77777777" w:rsidR="000B4FCE" w:rsidRDefault="004D1892" w:rsidP="00AA23CB">
      <w:pPr>
        <w:numPr>
          <w:ilvl w:val="0"/>
          <w:numId w:val="48"/>
        </w:numPr>
      </w:pPr>
      <w:r>
        <w:t>Date and time represented in much better way</w:t>
      </w:r>
    </w:p>
    <w:p w14:paraId="06997CA4" w14:textId="77777777" w:rsidR="000B4FCE" w:rsidRDefault="004D1892" w:rsidP="00AA23CB">
      <w:pPr>
        <w:numPr>
          <w:ilvl w:val="0"/>
          <w:numId w:val="48"/>
        </w:numPr>
      </w:pPr>
      <w:r>
        <w:t>Makes reporting of timetable clashes such an easy task</w:t>
      </w:r>
    </w:p>
    <w:p w14:paraId="06997CA5" w14:textId="77777777" w:rsidR="000B4FCE" w:rsidRDefault="004D1892">
      <w:pPr>
        <w:pStyle w:val="Heading2"/>
      </w:pPr>
      <w:bookmarkStart w:id="147" w:name="_Toc175217493"/>
      <w:bookmarkStart w:id="148" w:name="Xf8d23a117a56096069ee4aa4ee49283d760446b"/>
      <w:bookmarkEnd w:id="146"/>
      <w:r>
        <w:t>Looking Ahead: The Future of Graph at Universities</w:t>
      </w:r>
      <w:bookmarkEnd w:id="147"/>
    </w:p>
    <w:p w14:paraId="06997CA6" w14:textId="5ABBEA56" w:rsidR="000B4FCE" w:rsidRDefault="004D1892">
      <w:r>
        <w:t>Looking ahead, I am confident that the potential of graph databases in the realm of timetabling analysis has only begun to be explored. My project has only scratched the surface but there is a vast reserve of untapped opportunity. By continuing to explore and refine the concepts introduced in this project, Higher Education Institutions can unlock new levels of insight to improve efficiency, agility, and student satisfaction.</w:t>
      </w:r>
    </w:p>
    <w:p w14:paraId="06997CA7" w14:textId="77777777" w:rsidR="000B4FCE" w:rsidRDefault="004D1892">
      <w:r>
        <w:t>And it does not only apply to timetabling datasets.</w:t>
      </w:r>
    </w:p>
    <w:p w14:paraId="06997CA8" w14:textId="0E309278" w:rsidR="000B4FCE" w:rsidRDefault="004D1892">
      <w:r>
        <w:t xml:space="preserve">Universities hold a significant amount of interconnected data that can be leveraged to improve the student experience, make more informed decisions, and drive positive change. The possibilities are endless - to illustrate, I have included some blue-skies thinking in the </w:t>
      </w:r>
      <w:hyperlink w:anchor="_Blue_Sky_Opportunities">
        <w:r w:rsidR="00C61601">
          <w:rPr>
            <w:rStyle w:val="Hyperlink"/>
          </w:rPr>
          <w:t>Blue-Skies</w:t>
        </w:r>
      </w:hyperlink>
      <w:r>
        <w:t>.</w:t>
      </w:r>
    </w:p>
    <w:p w14:paraId="06997CA9" w14:textId="77777777" w:rsidR="000B4FCE" w:rsidRDefault="004D1892">
      <w:pPr>
        <w:pStyle w:val="Heading1"/>
      </w:pPr>
      <w:bookmarkStart w:id="149" w:name="_Toc175217494"/>
      <w:bookmarkStart w:id="150" w:name="appendix-table-of-contents"/>
      <w:bookmarkEnd w:id="144"/>
      <w:bookmarkEnd w:id="148"/>
      <w:r>
        <w:lastRenderedPageBreak/>
        <w:t>Appendix: Table of Contents</w:t>
      </w:r>
      <w:bookmarkEnd w:id="149"/>
    </w:p>
    <w:p w14:paraId="06997CAA" w14:textId="77777777" w:rsidR="000B4FCE" w:rsidRDefault="004D1892">
      <w:r>
        <w:t>This project contains a significant amount of information in appendices. It was always my intention to provide well-documented code and detailed explanations of the data engineering process, the Cypher queries, etc.</w:t>
      </w:r>
    </w:p>
    <w:p w14:paraId="06997CAB" w14:textId="77777777" w:rsidR="000B4FCE" w:rsidRDefault="004D1892">
      <w:r>
        <w:t>The appendices are listed below:</w:t>
      </w:r>
    </w:p>
    <w:p w14:paraId="06997CAC" w14:textId="77777777" w:rsidR="000B4FCE" w:rsidRDefault="004D1892">
      <w:r>
        <w:rPr>
          <w:b/>
          <w:bCs/>
        </w:rPr>
        <w:t>General</w:t>
      </w:r>
    </w:p>
    <w:p w14:paraId="06997CAD" w14:textId="33D10D8E" w:rsidR="000B4FCE" w:rsidRDefault="004D1892">
      <w:r>
        <w:t xml:space="preserve">A. </w:t>
      </w:r>
      <w:hyperlink w:anchor="_A:_Random_Graph">
        <w:r>
          <w:rPr>
            <w:rStyle w:val="Hyperlink"/>
          </w:rPr>
          <w:t>Random Graph Generator</w:t>
        </w:r>
      </w:hyperlink>
    </w:p>
    <w:p w14:paraId="06997CAE" w14:textId="350DD08E" w:rsidR="000B4FCE" w:rsidRDefault="004D1892">
      <w:r>
        <w:t xml:space="preserve">B. </w:t>
      </w:r>
      <w:hyperlink w:anchor="_B:_Technology_Stack">
        <w:r>
          <w:rPr>
            <w:rStyle w:val="Hyperlink"/>
          </w:rPr>
          <w:t>Technology Stack</w:t>
        </w:r>
      </w:hyperlink>
    </w:p>
    <w:p w14:paraId="06997CAF" w14:textId="139E1754" w:rsidR="000B4FCE" w:rsidRDefault="004D1892">
      <w:r>
        <w:t xml:space="preserve">C. </w:t>
      </w:r>
      <w:hyperlink w:anchor="_C:_Configuration_YAML">
        <w:r>
          <w:rPr>
            <w:rStyle w:val="Hyperlink"/>
          </w:rPr>
          <w:t>Configuration</w:t>
        </w:r>
      </w:hyperlink>
    </w:p>
    <w:p w14:paraId="06997CB0" w14:textId="6B41F654" w:rsidR="000B4FCE" w:rsidRDefault="004D1892">
      <w:r>
        <w:t xml:space="preserve">D. </w:t>
      </w:r>
      <w:hyperlink w:anchor="_D:_Anonymisation">
        <w:r>
          <w:rPr>
            <w:rStyle w:val="Hyperlink"/>
          </w:rPr>
          <w:t>Anonymisation</w:t>
        </w:r>
      </w:hyperlink>
    </w:p>
    <w:p w14:paraId="06997CB1" w14:textId="77777777" w:rsidR="000B4FCE" w:rsidRDefault="004D1892">
      <w:r>
        <w:rPr>
          <w:b/>
          <w:bCs/>
        </w:rPr>
        <w:t>Data Engineering</w:t>
      </w:r>
    </w:p>
    <w:p w14:paraId="06997CB2" w14:textId="2A5ED4B1" w:rsidR="000B4FCE" w:rsidRDefault="004D1892">
      <w:r>
        <w:t xml:space="preserve">E. </w:t>
      </w:r>
      <w:hyperlink w:anchor="_E:_ETL_Summary">
        <w:r>
          <w:rPr>
            <w:rStyle w:val="Hyperlink"/>
          </w:rPr>
          <w:t>ETL Summary</w:t>
        </w:r>
      </w:hyperlink>
    </w:p>
    <w:p w14:paraId="06997CB3" w14:textId="1DB486A3" w:rsidR="000B4FCE" w:rsidRDefault="004D1892">
      <w:r>
        <w:t xml:space="preserve">F. </w:t>
      </w:r>
      <w:hyperlink w:anchor="_F:_ETL_Code">
        <w:r>
          <w:rPr>
            <w:rStyle w:val="Hyperlink"/>
          </w:rPr>
          <w:t>ETL Code</w:t>
        </w:r>
      </w:hyperlink>
    </w:p>
    <w:p w14:paraId="06997CB4" w14:textId="0411709B" w:rsidR="000B4FCE" w:rsidRDefault="004D1892">
      <w:r>
        <w:t xml:space="preserve">G. </w:t>
      </w:r>
      <w:hyperlink w:anchor="_G:_Config_and">
        <w:r>
          <w:rPr>
            <w:rStyle w:val="Hyperlink"/>
          </w:rPr>
          <w:t>Config and Misc</w:t>
        </w:r>
      </w:hyperlink>
    </w:p>
    <w:p w14:paraId="06997CB5" w14:textId="573395F5" w:rsidR="000B4FCE" w:rsidRDefault="004D1892">
      <w:r>
        <w:t xml:space="preserve">H. </w:t>
      </w:r>
      <w:hyperlink w:anchor="_H:_Extract-SQL">
        <w:r>
          <w:rPr>
            <w:rStyle w:val="Hyperlink"/>
          </w:rPr>
          <w:t>Extract-SQL</w:t>
        </w:r>
      </w:hyperlink>
    </w:p>
    <w:p w14:paraId="06997CB6" w14:textId="698B1505" w:rsidR="000B4FCE" w:rsidRDefault="004D1892">
      <w:r>
        <w:t xml:space="preserve">I. </w:t>
      </w:r>
      <w:hyperlink w:anchor="_I:_Extract">
        <w:r>
          <w:rPr>
            <w:rStyle w:val="Hyperlink"/>
          </w:rPr>
          <w:t>Extract</w:t>
        </w:r>
      </w:hyperlink>
    </w:p>
    <w:p w14:paraId="06997CB7" w14:textId="287EB8C2" w:rsidR="000B4FCE" w:rsidRDefault="004D1892">
      <w:r>
        <w:t xml:space="preserve">J. </w:t>
      </w:r>
      <w:hyperlink w:anchor="_J:_Google_Drive">
        <w:r>
          <w:rPr>
            <w:rStyle w:val="Hyperlink"/>
          </w:rPr>
          <w:t>Google Drive Load</w:t>
        </w:r>
      </w:hyperlink>
    </w:p>
    <w:p w14:paraId="06997CB8" w14:textId="3F386F57" w:rsidR="000B4FCE" w:rsidRDefault="004D1892">
      <w:r>
        <w:t xml:space="preserve">K. </w:t>
      </w:r>
      <w:hyperlink w:anchor="_K:_Process">
        <w:r>
          <w:rPr>
            <w:rStyle w:val="Hyperlink"/>
          </w:rPr>
          <w:t>Transform</w:t>
        </w:r>
      </w:hyperlink>
    </w:p>
    <w:p w14:paraId="06997CB9" w14:textId="1C857205" w:rsidR="000B4FCE" w:rsidRDefault="004D1892">
      <w:r>
        <w:t xml:space="preserve">L. </w:t>
      </w:r>
      <w:hyperlink w:anchor="_L:_Neo4j_Load">
        <w:r>
          <w:rPr>
            <w:rStyle w:val="Hyperlink"/>
          </w:rPr>
          <w:t>Neo4j Load</w:t>
        </w:r>
      </w:hyperlink>
    </w:p>
    <w:p w14:paraId="06997CBA" w14:textId="77777777" w:rsidR="000B4FCE" w:rsidRDefault="004D1892">
      <w:r>
        <w:rPr>
          <w:b/>
          <w:bCs/>
        </w:rPr>
        <w:t>Cypher Queries</w:t>
      </w:r>
    </w:p>
    <w:p w14:paraId="06997CBB" w14:textId="370BF5DD" w:rsidR="000B4FCE" w:rsidRDefault="004D1892">
      <w:r>
        <w:t xml:space="preserve">M. </w:t>
      </w:r>
      <w:hyperlink w:anchor="_M:_Cypher_Queries">
        <w:r>
          <w:rPr>
            <w:rStyle w:val="Hyperlink"/>
          </w:rPr>
          <w:t>Cypher Queries</w:t>
        </w:r>
      </w:hyperlink>
    </w:p>
    <w:p w14:paraId="06997CBC" w14:textId="69E0DB17" w:rsidR="000B4FCE" w:rsidRDefault="004D1892">
      <w:r>
        <w:t xml:space="preserve">N. </w:t>
      </w:r>
      <w:hyperlink w:anchor="_N:_Creating_Nodes">
        <w:r>
          <w:rPr>
            <w:rStyle w:val="Hyperlink"/>
          </w:rPr>
          <w:t>Creating Nodes and Relationships</w:t>
        </w:r>
      </w:hyperlink>
    </w:p>
    <w:p w14:paraId="06997CBD" w14:textId="00FCCE87" w:rsidR="000B4FCE" w:rsidRDefault="004D1892">
      <w:r>
        <w:t xml:space="preserve">O. </w:t>
      </w:r>
      <w:hyperlink w:anchor="_O:_Deleting_Nodes">
        <w:r>
          <w:rPr>
            <w:rStyle w:val="Hyperlink"/>
          </w:rPr>
          <w:t>Deleting Nodes and Relationships</w:t>
        </w:r>
      </w:hyperlink>
    </w:p>
    <w:p w14:paraId="06997CBE" w14:textId="1AE75E4A" w:rsidR="000B4FCE" w:rsidRDefault="004D1892">
      <w:r>
        <w:t xml:space="preserve">P. </w:t>
      </w:r>
      <w:hyperlink w:anchor="_P:_General_Queries">
        <w:r>
          <w:rPr>
            <w:rStyle w:val="Hyperlink"/>
          </w:rPr>
          <w:t>General Queries</w:t>
        </w:r>
      </w:hyperlink>
    </w:p>
    <w:p w14:paraId="06997CBF" w14:textId="1C3D191E" w:rsidR="000B4FCE" w:rsidRDefault="004D1892">
      <w:r>
        <w:t xml:space="preserve">Q. </w:t>
      </w:r>
      <w:hyperlink w:anchor="_Q:_Count_Queries">
        <w:r>
          <w:rPr>
            <w:rStyle w:val="Hyperlink"/>
          </w:rPr>
          <w:t>Count Queries</w:t>
        </w:r>
      </w:hyperlink>
    </w:p>
    <w:p w14:paraId="06997CC0" w14:textId="214B5E94" w:rsidR="000B4FCE" w:rsidRDefault="004D1892">
      <w:r>
        <w:t xml:space="preserve">R. </w:t>
      </w:r>
      <w:hyperlink w:anchor="_R:_Hard_Constraints">
        <w:r>
          <w:rPr>
            <w:rStyle w:val="Hyperlink"/>
          </w:rPr>
          <w:t>Hard (timetabling) Constraints</w:t>
        </w:r>
      </w:hyperlink>
    </w:p>
    <w:p w14:paraId="06997CC1" w14:textId="0A082E17" w:rsidR="000B4FCE" w:rsidRDefault="004D1892">
      <w:r>
        <w:t xml:space="preserve">S. </w:t>
      </w:r>
      <w:hyperlink w:anchor="_S:_Student_Clashes">
        <w:r>
          <w:rPr>
            <w:rStyle w:val="Hyperlink"/>
          </w:rPr>
          <w:t>Student Clashes</w:t>
        </w:r>
      </w:hyperlink>
    </w:p>
    <w:p w14:paraId="06997CC2" w14:textId="3D20E14D" w:rsidR="000B4FCE" w:rsidRDefault="004D1892">
      <w:r>
        <w:t xml:space="preserve">T. </w:t>
      </w:r>
      <w:hyperlink w:anchor="_T:_Soft_Constraints">
        <w:r>
          <w:rPr>
            <w:rStyle w:val="Hyperlink"/>
          </w:rPr>
          <w:t>Soft Constraints</w:t>
        </w:r>
      </w:hyperlink>
    </w:p>
    <w:p w14:paraId="06997CC3" w14:textId="6F33343B" w:rsidR="000B4FCE" w:rsidRDefault="004D1892">
      <w:r>
        <w:t xml:space="preserve">U. </w:t>
      </w:r>
      <w:hyperlink w:anchor="_U:_Rooms_and">
        <w:r>
          <w:rPr>
            <w:rStyle w:val="Hyperlink"/>
          </w:rPr>
          <w:t>Rooms and Spaces</w:t>
        </w:r>
      </w:hyperlink>
    </w:p>
    <w:p w14:paraId="06997CC4" w14:textId="1B531F2D" w:rsidR="000B4FCE" w:rsidRDefault="004D1892">
      <w:r>
        <w:lastRenderedPageBreak/>
        <w:t xml:space="preserve">V. </w:t>
      </w:r>
      <w:hyperlink w:anchor="_V:_Perspectives_and">
        <w:r>
          <w:rPr>
            <w:rStyle w:val="Hyperlink"/>
          </w:rPr>
          <w:t>Perspectives</w:t>
        </w:r>
      </w:hyperlink>
    </w:p>
    <w:p w14:paraId="06997CC5" w14:textId="77777777" w:rsidR="000B4FCE" w:rsidRDefault="004D1892">
      <w:r>
        <w:rPr>
          <w:b/>
          <w:bCs/>
        </w:rPr>
        <w:t>Supervision</w:t>
      </w:r>
    </w:p>
    <w:p w14:paraId="06997CC6" w14:textId="1B4DF870" w:rsidR="000B4FCE" w:rsidRDefault="004D1892">
      <w:r>
        <w:t xml:space="preserve">W. </w:t>
      </w:r>
      <w:hyperlink w:anchor="_Supervision">
        <w:r>
          <w:rPr>
            <w:rStyle w:val="Hyperlink"/>
          </w:rPr>
          <w:t>Supervision</w:t>
        </w:r>
      </w:hyperlink>
    </w:p>
    <w:p w14:paraId="06997CC7" w14:textId="6F3540B7" w:rsidR="000B4FCE" w:rsidRDefault="004D1892">
      <w:r>
        <w:t xml:space="preserve">X. </w:t>
      </w:r>
      <w:hyperlink w:anchor="_Fortnightly_Update_-">
        <w:r>
          <w:rPr>
            <w:rStyle w:val="Hyperlink"/>
          </w:rPr>
          <w:t>Notes Example 1</w:t>
        </w:r>
      </w:hyperlink>
    </w:p>
    <w:p w14:paraId="06997CC8" w14:textId="3C9EA52B" w:rsidR="000B4FCE" w:rsidRDefault="004D1892">
      <w:r>
        <w:t xml:space="preserve">Y. </w:t>
      </w:r>
      <w:hyperlink w:anchor="_Fortnightly_Update_-_1">
        <w:r>
          <w:rPr>
            <w:rStyle w:val="Hyperlink"/>
          </w:rPr>
          <w:t>Notes Example 2</w:t>
        </w:r>
      </w:hyperlink>
    </w:p>
    <w:p w14:paraId="06997CC9" w14:textId="3318537F" w:rsidR="000B4FCE" w:rsidRDefault="004D1892">
      <w:r>
        <w:t xml:space="preserve">Z. </w:t>
      </w:r>
      <w:hyperlink w:anchor="_Fornightly_Update_-">
        <w:r>
          <w:rPr>
            <w:rStyle w:val="Hyperlink"/>
          </w:rPr>
          <w:t>Notes Example 3</w:t>
        </w:r>
      </w:hyperlink>
    </w:p>
    <w:p w14:paraId="06997CCA" w14:textId="77777777" w:rsidR="000B4FCE" w:rsidRDefault="004D1892">
      <w:pPr>
        <w:pStyle w:val="Heading1"/>
      </w:pPr>
      <w:bookmarkStart w:id="151" w:name="_A:_Random_Graph"/>
      <w:bookmarkStart w:id="152" w:name="_Toc175217495"/>
      <w:bookmarkStart w:id="153" w:name="a-random-graph-generator"/>
      <w:bookmarkEnd w:id="150"/>
      <w:bookmarkEnd w:id="151"/>
      <w:r>
        <w:lastRenderedPageBreak/>
        <w:t>A: Random Graph Generator</w:t>
      </w:r>
      <w:bookmarkEnd w:id="152"/>
    </w:p>
    <w:p w14:paraId="06997CCB" w14:textId="32354171" w:rsidR="000B4FCE" w:rsidRDefault="004D1892">
      <w:r>
        <w:t xml:space="preserve">The function below generates a random graph (dot file) using </w:t>
      </w:r>
      <w:hyperlink r:id="rId50">
        <w:r>
          <w:rPr>
            <w:rStyle w:val="Hyperlink"/>
          </w:rPr>
          <w:t>Graphviz</w:t>
        </w:r>
      </w:hyperlink>
      <w:r>
        <w:t>.</w:t>
      </w:r>
    </w:p>
    <w:p w14:paraId="06997CCC" w14:textId="77777777" w:rsidR="000B4FCE" w:rsidRDefault="004D1892">
      <w:r>
        <w:t>To render, ensure that graphviz is installed or save to file and render within documents using Quarto or similar.</w:t>
      </w:r>
    </w:p>
    <w:p w14:paraId="06997CCD" w14:textId="77777777" w:rsidR="000B4FCE" w:rsidRDefault="004D1892">
      <w:pPr>
        <w:pStyle w:val="SourceCode"/>
      </w:pPr>
      <w:r>
        <w:rPr>
          <w:rStyle w:val="ImportTok"/>
        </w:rPr>
        <w:t>import</w:t>
      </w:r>
      <w:r>
        <w:rPr>
          <w:rStyle w:val="NormalTok"/>
        </w:rPr>
        <w:t xml:space="preserve"> graphviz</w:t>
      </w:r>
      <w:r>
        <w:br/>
      </w:r>
      <w:r>
        <w:rPr>
          <w:rStyle w:val="ImportTok"/>
        </w:rPr>
        <w:t>import</w:t>
      </w:r>
      <w:r>
        <w:rPr>
          <w:rStyle w:val="NormalTok"/>
        </w:rPr>
        <w:t xml:space="preserve"> random</w:t>
      </w:r>
      <w:r>
        <w:br/>
      </w:r>
      <w:r>
        <w:rPr>
          <w:rStyle w:val="ImportTok"/>
        </w:rPr>
        <w:t>import</w:t>
      </w:r>
      <w:r>
        <w:rPr>
          <w:rStyle w:val="NormalTok"/>
        </w:rPr>
        <w:t xml:space="preserve"> string</w:t>
      </w:r>
      <w:r>
        <w:br/>
      </w:r>
      <w:r>
        <w:rPr>
          <w:rStyle w:val="ImportTok"/>
        </w:rPr>
        <w:t>from</w:t>
      </w:r>
      <w:r>
        <w:rPr>
          <w:rStyle w:val="NormalTok"/>
        </w:rPr>
        <w:t xml:space="preserve"> collections </w:t>
      </w:r>
      <w:r>
        <w:rPr>
          <w:rStyle w:val="ImportTok"/>
        </w:rPr>
        <w:t>import</w:t>
      </w:r>
      <w:r>
        <w:rPr>
          <w:rStyle w:val="NormalTok"/>
        </w:rPr>
        <w:t xml:space="preserve"> defaultdict</w:t>
      </w:r>
      <w:r>
        <w:br/>
      </w:r>
      <w:r>
        <w:br/>
      </w:r>
      <w:r>
        <w:rPr>
          <w:rStyle w:val="KeywordTok"/>
        </w:rPr>
        <w:t>def</w:t>
      </w:r>
      <w:r>
        <w:rPr>
          <w:rStyle w:val="NormalTok"/>
        </w:rPr>
        <w:t xml:space="preserve"> generate_random_graph(num_nodes</w:t>
      </w:r>
      <w:r>
        <w:rPr>
          <w:rStyle w:val="OperatorTok"/>
        </w:rPr>
        <w:t>=</w:t>
      </w:r>
      <w:r>
        <w:rPr>
          <w:rStyle w:val="DecValTok"/>
        </w:rPr>
        <w:t>50</w:t>
      </w:r>
      <w:r>
        <w:rPr>
          <w:rStyle w:val="NormalTok"/>
        </w:rPr>
        <w:t>, num_edges</w:t>
      </w:r>
      <w:r>
        <w:rPr>
          <w:rStyle w:val="OperatorTok"/>
        </w:rPr>
        <w:t>=</w:t>
      </w:r>
      <w:r>
        <w:rPr>
          <w:rStyle w:val="DecValTok"/>
        </w:rPr>
        <w:t>100</w:t>
      </w:r>
      <w:r>
        <w:rPr>
          <w:rStyle w:val="NormalTok"/>
        </w:rPr>
        <w:t>, num_clusters</w:t>
      </w:r>
      <w:r>
        <w:rPr>
          <w:rStyle w:val="OperatorTok"/>
        </w:rPr>
        <w:t>=</w:t>
      </w:r>
      <w:r>
        <w:rPr>
          <w:rStyle w:val="DecValTok"/>
        </w:rPr>
        <w:t>5</w:t>
      </w:r>
      <w:r>
        <w:rPr>
          <w:rStyle w:val="NormalTok"/>
        </w:rPr>
        <w:t>, colors</w:t>
      </w:r>
      <w:r>
        <w:rPr>
          <w:rStyle w:val="OperatorTok"/>
        </w:rPr>
        <w:t>=</w:t>
      </w:r>
      <w:r>
        <w:rPr>
          <w:rStyle w:val="VariableTok"/>
        </w:rPr>
        <w:t>None</w:t>
      </w:r>
      <w:r>
        <w:rPr>
          <w:rStyle w:val="NormalTok"/>
        </w:rPr>
        <w:t>):</w:t>
      </w:r>
      <w:r>
        <w:br/>
      </w:r>
      <w:r>
        <w:rPr>
          <w:rStyle w:val="NormalTok"/>
        </w:rPr>
        <w:t xml:space="preserve">    </w:t>
      </w:r>
      <w:r>
        <w:rPr>
          <w:rStyle w:val="CommentTok"/>
        </w:rPr>
        <w:t>"""Generates a random Graphviz graph with clusters and random colours.</w:t>
      </w:r>
      <w:r>
        <w:br/>
      </w:r>
      <w:r>
        <w:br/>
      </w:r>
      <w:r>
        <w:rPr>
          <w:rStyle w:val="CommentTok"/>
        </w:rPr>
        <w:t xml:space="preserve">    Args:</w:t>
      </w:r>
      <w:r>
        <w:br/>
      </w:r>
      <w:r>
        <w:rPr>
          <w:rStyle w:val="CommentTok"/>
        </w:rPr>
        <w:t xml:space="preserve">        num_nodes: Number of nodes in the graph.</w:t>
      </w:r>
      <w:r>
        <w:br/>
      </w:r>
      <w:r>
        <w:rPr>
          <w:rStyle w:val="CommentTok"/>
        </w:rPr>
        <w:t xml:space="preserve">        num_edges: Number of edges in the graph.</w:t>
      </w:r>
      <w:r>
        <w:br/>
      </w:r>
      <w:r>
        <w:rPr>
          <w:rStyle w:val="CommentTok"/>
        </w:rPr>
        <w:t xml:space="preserve">        num_clusters: Number of clusters to create.</w:t>
      </w:r>
      <w:r>
        <w:br/>
      </w:r>
      <w:r>
        <w:rPr>
          <w:rStyle w:val="CommentTok"/>
        </w:rPr>
        <w:t xml:space="preserve">        colors: List of colours to use for clusters (optional). If not provided, random colours will be used.</w:t>
      </w:r>
      <w:r>
        <w:br/>
      </w:r>
      <w:r>
        <w:rPr>
          <w:rStyle w:val="CommentTok"/>
        </w:rPr>
        <w:t xml:space="preserve">    """</w:t>
      </w:r>
      <w:r>
        <w:br/>
      </w:r>
      <w:r>
        <w:br/>
      </w:r>
      <w:r>
        <w:rPr>
          <w:rStyle w:val="NormalTok"/>
        </w:rPr>
        <w:t xml:space="preserve">    dot </w:t>
      </w:r>
      <w:r>
        <w:rPr>
          <w:rStyle w:val="OperatorTok"/>
        </w:rPr>
        <w:t>=</w:t>
      </w:r>
      <w:r>
        <w:rPr>
          <w:rStyle w:val="NormalTok"/>
        </w:rPr>
        <w:t xml:space="preserve"> graphviz.Digraph(</w:t>
      </w:r>
      <w:r>
        <w:rPr>
          <w:rStyle w:val="StringTok"/>
        </w:rPr>
        <w:t>"G"</w:t>
      </w:r>
      <w:r>
        <w:rPr>
          <w:rStyle w:val="NormalTok"/>
        </w:rPr>
        <w:t>)</w:t>
      </w:r>
      <w:r>
        <w:br/>
      </w:r>
      <w:r>
        <w:rPr>
          <w:rStyle w:val="NormalTok"/>
        </w:rPr>
        <w:t xml:space="preserve">    dot.attr(fontname</w:t>
      </w:r>
      <w:r>
        <w:rPr>
          <w:rStyle w:val="OperatorTok"/>
        </w:rPr>
        <w:t>=</w:t>
      </w:r>
      <w:r>
        <w:rPr>
          <w:rStyle w:val="StringTok"/>
        </w:rPr>
        <w:t>"Helvetica,Arial,sans-serif"</w:t>
      </w:r>
      <w:r>
        <w:rPr>
          <w:rStyle w:val="NormalTok"/>
        </w:rPr>
        <w:t>)</w:t>
      </w:r>
      <w:r>
        <w:br/>
      </w:r>
      <w:r>
        <w:rPr>
          <w:rStyle w:val="NormalTok"/>
        </w:rPr>
        <w:t xml:space="preserve">    dot.attr(layout</w:t>
      </w:r>
      <w:r>
        <w:rPr>
          <w:rStyle w:val="OperatorTok"/>
        </w:rPr>
        <w:t>=</w:t>
      </w:r>
      <w:r>
        <w:rPr>
          <w:rStyle w:val="StringTok"/>
        </w:rPr>
        <w:t>"neato"</w:t>
      </w:r>
      <w:r>
        <w:rPr>
          <w:rStyle w:val="NormalTok"/>
        </w:rPr>
        <w:t>)</w:t>
      </w:r>
      <w:r>
        <w:br/>
      </w:r>
      <w:r>
        <w:rPr>
          <w:rStyle w:val="NormalTok"/>
        </w:rPr>
        <w:t xml:space="preserve">    dot.attr(start</w:t>
      </w:r>
      <w:r>
        <w:rPr>
          <w:rStyle w:val="OperatorTok"/>
        </w:rPr>
        <w:t>=</w:t>
      </w:r>
      <w:r>
        <w:rPr>
          <w:rStyle w:val="StringTok"/>
        </w:rPr>
        <w:t>"random"</w:t>
      </w:r>
      <w:r>
        <w:rPr>
          <w:rStyle w:val="NormalTok"/>
        </w:rPr>
        <w:t>)</w:t>
      </w:r>
      <w:r>
        <w:br/>
      </w:r>
      <w:r>
        <w:rPr>
          <w:rStyle w:val="NormalTok"/>
        </w:rPr>
        <w:t xml:space="preserve">    dot.attr(overlap</w:t>
      </w:r>
      <w:r>
        <w:rPr>
          <w:rStyle w:val="OperatorTok"/>
        </w:rPr>
        <w:t>=</w:t>
      </w:r>
      <w:r>
        <w:rPr>
          <w:rStyle w:val="StringTok"/>
        </w:rPr>
        <w:t>"false"</w:t>
      </w:r>
      <w:r>
        <w:rPr>
          <w:rStyle w:val="NormalTok"/>
        </w:rPr>
        <w:t>)</w:t>
      </w:r>
      <w:r>
        <w:br/>
      </w:r>
      <w:r>
        <w:rPr>
          <w:rStyle w:val="NormalTok"/>
        </w:rPr>
        <w:t xml:space="preserve">    dot.attr(splines</w:t>
      </w:r>
      <w:r>
        <w:rPr>
          <w:rStyle w:val="OperatorTok"/>
        </w:rPr>
        <w:t>=</w:t>
      </w:r>
      <w:r>
        <w:rPr>
          <w:rStyle w:val="StringTok"/>
        </w:rPr>
        <w:t>"true"</w:t>
      </w:r>
      <w:r>
        <w:rPr>
          <w:rStyle w:val="NormalTok"/>
        </w:rPr>
        <w:t>)</w:t>
      </w:r>
      <w:r>
        <w:br/>
      </w:r>
      <w:r>
        <w:rPr>
          <w:rStyle w:val="NormalTok"/>
        </w:rPr>
        <w:t xml:space="preserve">    dot.attr(size</w:t>
      </w:r>
      <w:r>
        <w:rPr>
          <w:rStyle w:val="OperatorTok"/>
        </w:rPr>
        <w:t>=</w:t>
      </w:r>
      <w:r>
        <w:rPr>
          <w:rStyle w:val="StringTok"/>
        </w:rPr>
        <w:t>"8,8"</w:t>
      </w:r>
      <w:r>
        <w:rPr>
          <w:rStyle w:val="NormalTok"/>
        </w:rPr>
        <w:t>)</w:t>
      </w:r>
      <w:r>
        <w:br/>
      </w:r>
      <w:r>
        <w:rPr>
          <w:rStyle w:val="NormalTok"/>
        </w:rPr>
        <w:t xml:space="preserve">    </w:t>
      </w:r>
      <w:r>
        <w:rPr>
          <w:rStyle w:val="CommentTok"/>
        </w:rPr>
        <w:t>#dot.attr(dpi="300")</w:t>
      </w:r>
      <w:r>
        <w:br/>
      </w:r>
      <w:r>
        <w:br/>
      </w:r>
      <w:r>
        <w:rPr>
          <w:rStyle w:val="NormalTok"/>
        </w:rPr>
        <w:t xml:space="preserve">    </w:t>
      </w:r>
      <w:r>
        <w:rPr>
          <w:rStyle w:val="CommentTok"/>
        </w:rPr>
        <w:t># nodes to clusters, random colours if not provided</w:t>
      </w:r>
      <w:r>
        <w:br/>
      </w:r>
      <w:r>
        <w:rPr>
          <w:rStyle w:val="NormalTok"/>
        </w:rPr>
        <w:t xml:space="preserve">    cluster_assignments </w:t>
      </w:r>
      <w:r>
        <w:rPr>
          <w:rStyle w:val="OperatorTok"/>
        </w:rPr>
        <w:t>=</w:t>
      </w:r>
      <w:r>
        <w:rPr>
          <w:rStyle w:val="NormalTok"/>
        </w:rPr>
        <w:t xml:space="preserve"> {}</w:t>
      </w:r>
      <w:r>
        <w:br/>
      </w:r>
      <w:r>
        <w:rPr>
          <w:rStyle w:val="NormalTok"/>
        </w:rPr>
        <w:t xml:space="preserve">    </w:t>
      </w:r>
      <w:r>
        <w:rPr>
          <w:rStyle w:val="ControlFlowTok"/>
        </w:rPr>
        <w:t>if</w:t>
      </w:r>
      <w:r>
        <w:rPr>
          <w:rStyle w:val="NormalTok"/>
        </w:rPr>
        <w:t xml:space="preserve"> colors </w:t>
      </w:r>
      <w:r>
        <w:rPr>
          <w:rStyle w:val="KeywordTok"/>
        </w:rPr>
        <w:t>is</w:t>
      </w:r>
      <w:r>
        <w:rPr>
          <w:rStyle w:val="NormalTok"/>
        </w:rPr>
        <w:t xml:space="preserve"> </w:t>
      </w:r>
      <w:r>
        <w:rPr>
          <w:rStyle w:val="VariableTok"/>
        </w:rPr>
        <w:t>None</w:t>
      </w:r>
      <w:r>
        <w:rPr>
          <w:rStyle w:val="NormalTok"/>
        </w:rPr>
        <w:t>:</w:t>
      </w:r>
      <w:r>
        <w:br/>
      </w:r>
      <w:r>
        <w:rPr>
          <w:rStyle w:val="NormalTok"/>
        </w:rPr>
        <w:t xml:space="preserve">        colors </w:t>
      </w:r>
      <w:r>
        <w:rPr>
          <w:rStyle w:val="OperatorTok"/>
        </w:rPr>
        <w:t>=</w:t>
      </w:r>
      <w:r>
        <w:rPr>
          <w:rStyle w:val="NormalTok"/>
        </w:rPr>
        <w:t xml:space="preserve"> [</w:t>
      </w:r>
      <w:r>
        <w:rPr>
          <w:rStyle w:val="StringTok"/>
        </w:rPr>
        <w:t>"#</w:t>
      </w:r>
      <w:r>
        <w:rPr>
          <w:rStyle w:val="SpecialCharTok"/>
        </w:rPr>
        <w:t>%06x</w:t>
      </w:r>
      <w:r>
        <w:rPr>
          <w:rStyle w:val="StringTok"/>
        </w:rPr>
        <w:t>"</w:t>
      </w:r>
      <w:r>
        <w:rPr>
          <w:rStyle w:val="NormalTok"/>
        </w:rPr>
        <w:t xml:space="preserve"> </w:t>
      </w:r>
      <w:r>
        <w:rPr>
          <w:rStyle w:val="OperatorTok"/>
        </w:rPr>
        <w:t>%</w:t>
      </w:r>
      <w:r>
        <w:rPr>
          <w:rStyle w:val="NormalTok"/>
        </w:rPr>
        <w:t xml:space="preserve"> random.randint(</w:t>
      </w:r>
      <w:r>
        <w:rPr>
          <w:rStyle w:val="DecValTok"/>
        </w:rPr>
        <w:t>0</w:t>
      </w:r>
      <w:r>
        <w:rPr>
          <w:rStyle w:val="NormalTok"/>
        </w:rPr>
        <w:t xml:space="preserve">, </w:t>
      </w:r>
      <w:r>
        <w:rPr>
          <w:rStyle w:val="BaseNTok"/>
        </w:rPr>
        <w:t>0xFFFFFF</w:t>
      </w:r>
      <w:r>
        <w:rPr>
          <w:rStyle w:val="NormalTok"/>
        </w:rPr>
        <w:t xml:space="preserve">) </w:t>
      </w:r>
      <w:r>
        <w:rPr>
          <w:rStyle w:val="ControlFlowTok"/>
        </w:rPr>
        <w:t>for</w:t>
      </w:r>
      <w:r>
        <w:rPr>
          <w:rStyle w:val="NormalTok"/>
        </w:rPr>
        <w:t xml:space="preserve"> _ </w:t>
      </w:r>
      <w:r>
        <w:rPr>
          <w:rStyle w:val="KeywordTok"/>
        </w:rPr>
        <w:t>in</w:t>
      </w:r>
      <w:r>
        <w:rPr>
          <w:rStyle w:val="NormalTok"/>
        </w:rPr>
        <w:t xml:space="preserve"> </w:t>
      </w:r>
      <w:r>
        <w:rPr>
          <w:rStyle w:val="BuiltInTok"/>
        </w:rPr>
        <w:t>range</w:t>
      </w:r>
      <w:r>
        <w:rPr>
          <w:rStyle w:val="NormalTok"/>
        </w:rPr>
        <w:t xml:space="preserve">(num_clusters)] </w:t>
      </w:r>
      <w:r>
        <w:br/>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(num_nodes):</w:t>
      </w:r>
      <w:r>
        <w:br/>
      </w:r>
      <w:r>
        <w:rPr>
          <w:rStyle w:val="NormalTok"/>
        </w:rPr>
        <w:t xml:space="preserve">        cluster_assignments[i] </w:t>
      </w:r>
      <w:r>
        <w:rPr>
          <w:rStyle w:val="OperatorTok"/>
        </w:rPr>
        <w:t>=</w:t>
      </w:r>
      <w:r>
        <w:rPr>
          <w:rStyle w:val="NormalTok"/>
        </w:rPr>
        <w:t xml:space="preserve"> random.randint(</w:t>
      </w:r>
      <w:r>
        <w:rPr>
          <w:rStyle w:val="DecValTok"/>
        </w:rPr>
        <w:t>0</w:t>
      </w:r>
      <w:r>
        <w:rPr>
          <w:rStyle w:val="NormalTok"/>
        </w:rPr>
        <w:t xml:space="preserve">, num_clusters </w:t>
      </w:r>
      <w:r>
        <w:rPr>
          <w:rStyle w:val="OperatorTok"/>
        </w:rPr>
        <w:t>-</w:t>
      </w:r>
      <w:r>
        <w:rPr>
          <w:rStyle w:val="NormalTok"/>
        </w:rPr>
        <w:t xml:space="preserve"> </w:t>
      </w:r>
      <w:r>
        <w:rPr>
          <w:rStyle w:val="DecValTok"/>
        </w:rPr>
        <w:t>1</w:t>
      </w:r>
      <w:r>
        <w:rPr>
          <w:rStyle w:val="NormalTok"/>
        </w:rPr>
        <w:t>)</w:t>
      </w:r>
      <w:r>
        <w:br/>
      </w:r>
      <w:r>
        <w:br/>
      </w:r>
      <w:r>
        <w:rPr>
          <w:rStyle w:val="NormalTok"/>
        </w:rPr>
        <w:t xml:space="preserve">    </w:t>
      </w:r>
      <w:r>
        <w:rPr>
          <w:rStyle w:val="CommentTok"/>
        </w:rPr>
        <w:t># random node names, colouur assignment</w:t>
      </w:r>
      <w:r>
        <w:br/>
      </w:r>
      <w:r>
        <w:rPr>
          <w:rStyle w:val="NormalTok"/>
        </w:rPr>
        <w:t xml:space="preserve">    nodes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(num_nodes):</w:t>
      </w:r>
      <w:r>
        <w:br/>
      </w:r>
      <w:r>
        <w:rPr>
          <w:rStyle w:val="NormalTok"/>
        </w:rPr>
        <w:lastRenderedPageBreak/>
        <w:t xml:space="preserve">        node_name </w:t>
      </w:r>
      <w:r>
        <w:rPr>
          <w:rStyle w:val="OperatorTok"/>
        </w:rPr>
        <w:t>=</w:t>
      </w:r>
      <w:r>
        <w:rPr>
          <w:rStyle w:val="NormalTok"/>
        </w:rPr>
        <w:t xml:space="preserve"> </w:t>
      </w:r>
      <w:r>
        <w:rPr>
          <w:rStyle w:val="StringTok"/>
        </w:rPr>
        <w:t>''</w:t>
      </w:r>
      <w:r>
        <w:rPr>
          <w:rStyle w:val="NormalTok"/>
        </w:rPr>
        <w:t xml:space="preserve">.join(random.choices(string.ascii_lowercase </w:t>
      </w:r>
      <w:r>
        <w:rPr>
          <w:rStyle w:val="OperatorTok"/>
        </w:rPr>
        <w:t>+</w:t>
      </w:r>
      <w:r>
        <w:rPr>
          <w:rStyle w:val="NormalTok"/>
        </w:rPr>
        <w:t xml:space="preserve"> string.digits, k</w:t>
      </w:r>
      <w:r>
        <w:rPr>
          <w:rStyle w:val="OperatorTok"/>
        </w:rPr>
        <w:t>=</w:t>
      </w:r>
      <w:r>
        <w:rPr>
          <w:rStyle w:val="DecValTok"/>
        </w:rPr>
        <w:t>8</w:t>
      </w:r>
      <w:r>
        <w:rPr>
          <w:rStyle w:val="NormalTok"/>
        </w:rPr>
        <w:t>))</w:t>
      </w:r>
      <w:r>
        <w:br/>
      </w:r>
      <w:r>
        <w:rPr>
          <w:rStyle w:val="NormalTok"/>
        </w:rPr>
        <w:t xml:space="preserve">        nodes.append(node_name)</w:t>
      </w:r>
      <w:r>
        <w:br/>
      </w:r>
      <w:r>
        <w:rPr>
          <w:rStyle w:val="NormalTok"/>
        </w:rPr>
        <w:t xml:space="preserve">        cluster_id </w:t>
      </w:r>
      <w:r>
        <w:rPr>
          <w:rStyle w:val="OperatorTok"/>
        </w:rPr>
        <w:t>=</w:t>
      </w:r>
      <w:r>
        <w:rPr>
          <w:rStyle w:val="NormalTok"/>
        </w:rPr>
        <w:t xml:space="preserve"> cluster_assignments[i]</w:t>
      </w:r>
      <w:r>
        <w:br/>
      </w:r>
      <w:r>
        <w:rPr>
          <w:rStyle w:val="NormalTok"/>
        </w:rPr>
        <w:t xml:space="preserve">        color </w:t>
      </w:r>
      <w:r>
        <w:rPr>
          <w:rStyle w:val="OperatorTok"/>
        </w:rPr>
        <w:t>=</w:t>
      </w:r>
      <w:r>
        <w:rPr>
          <w:rStyle w:val="NormalTok"/>
        </w:rPr>
        <w:t xml:space="preserve"> colors[cluster_id]</w:t>
      </w:r>
      <w:r>
        <w:br/>
      </w:r>
      <w:r>
        <w:rPr>
          <w:rStyle w:val="NormalTok"/>
        </w:rPr>
        <w:t xml:space="preserve">        dot.node(node_name, label</w:t>
      </w:r>
      <w:r>
        <w:rPr>
          <w:rStyle w:val="OperatorTok"/>
        </w:rPr>
        <w:t>=</w:t>
      </w:r>
      <w:r>
        <w:rPr>
          <w:rStyle w:val="StringTok"/>
        </w:rPr>
        <w:t>""</w:t>
      </w:r>
      <w:r>
        <w:rPr>
          <w:rStyle w:val="NormalTok"/>
        </w:rPr>
        <w:t>, shape</w:t>
      </w:r>
      <w:r>
        <w:rPr>
          <w:rStyle w:val="OperatorTok"/>
        </w:rPr>
        <w:t>=</w:t>
      </w:r>
      <w:r>
        <w:rPr>
          <w:rStyle w:val="StringTok"/>
        </w:rPr>
        <w:t>"circle"</w:t>
      </w:r>
      <w:r>
        <w:rPr>
          <w:rStyle w:val="NormalTok"/>
        </w:rPr>
        <w:t>, height</w:t>
      </w:r>
      <w:r>
        <w:rPr>
          <w:rStyle w:val="OperatorTok"/>
        </w:rPr>
        <w:t>=</w:t>
      </w:r>
      <w:r>
        <w:rPr>
          <w:rStyle w:val="StringTok"/>
        </w:rPr>
        <w:t>"0.12"</w:t>
      </w:r>
      <w:r>
        <w:rPr>
          <w:rStyle w:val="NormalTok"/>
        </w:rPr>
        <w:t>, width</w:t>
      </w:r>
      <w:r>
        <w:rPr>
          <w:rStyle w:val="OperatorTok"/>
        </w:rPr>
        <w:t>=</w:t>
      </w:r>
      <w:r>
        <w:rPr>
          <w:rStyle w:val="StringTok"/>
        </w:rPr>
        <w:t>"0.12"</w:t>
      </w:r>
      <w:r>
        <w:rPr>
          <w:rStyle w:val="NormalTok"/>
        </w:rPr>
        <w:t>, fontsize</w:t>
      </w:r>
      <w:r>
        <w:rPr>
          <w:rStyle w:val="OperatorTok"/>
        </w:rPr>
        <w:t>=</w:t>
      </w:r>
      <w:r>
        <w:rPr>
          <w:rStyle w:val="StringTok"/>
        </w:rPr>
        <w:t>"1"</w:t>
      </w:r>
      <w:r>
        <w:rPr>
          <w:rStyle w:val="NormalTok"/>
        </w:rPr>
        <w:t>, fillcolor</w:t>
      </w:r>
      <w:r>
        <w:rPr>
          <w:rStyle w:val="OperatorTok"/>
        </w:rPr>
        <w:t>=</w:t>
      </w:r>
      <w:r>
        <w:rPr>
          <w:rStyle w:val="NormalTok"/>
        </w:rPr>
        <w:t>color, style</w:t>
      </w:r>
      <w:r>
        <w:rPr>
          <w:rStyle w:val="OperatorTok"/>
        </w:rPr>
        <w:t>=</w:t>
      </w:r>
      <w:r>
        <w:rPr>
          <w:rStyle w:val="StringTok"/>
        </w:rPr>
        <w:t>"filled"</w:t>
      </w:r>
      <w:r>
        <w:rPr>
          <w:rStyle w:val="NormalTok"/>
        </w:rPr>
        <w:t>)</w:t>
      </w:r>
      <w:r>
        <w:br/>
      </w:r>
      <w:r>
        <w:rPr>
          <w:rStyle w:val="NormalTok"/>
        </w:rPr>
        <w:t xml:space="preserve">        </w:t>
      </w:r>
      <w:r>
        <w:br/>
      </w:r>
      <w:r>
        <w:br/>
      </w:r>
      <w:r>
        <w:rPr>
          <w:rStyle w:val="NormalTok"/>
        </w:rPr>
        <w:t xml:space="preserve">    </w:t>
      </w:r>
      <w:r>
        <w:rPr>
          <w:rStyle w:val="CommentTok"/>
        </w:rPr>
        <w:t># random edges (with a higher probability of staying within clusters)</w:t>
      </w:r>
      <w:r>
        <w:br/>
      </w:r>
      <w:r>
        <w:rPr>
          <w:rStyle w:val="NormalTok"/>
        </w:rPr>
        <w:t xml:space="preserve">    edges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_ </w:t>
      </w:r>
      <w:r>
        <w:rPr>
          <w:rStyle w:val="KeywordTok"/>
        </w:rPr>
        <w:t>in</w:t>
      </w:r>
      <w:r>
        <w:rPr>
          <w:rStyle w:val="NormalTok"/>
        </w:rPr>
        <w:t xml:space="preserve"> </w:t>
      </w:r>
      <w:r>
        <w:rPr>
          <w:rStyle w:val="BuiltInTok"/>
        </w:rPr>
        <w:t>range</w:t>
      </w:r>
      <w:r>
        <w:rPr>
          <w:rStyle w:val="NormalTok"/>
        </w:rPr>
        <w:t>(num_edges):</w:t>
      </w:r>
      <w:r>
        <w:br/>
      </w:r>
      <w:r>
        <w:rPr>
          <w:rStyle w:val="NormalTok"/>
        </w:rPr>
        <w:t xml:space="preserve">        src_cluster </w:t>
      </w:r>
      <w:r>
        <w:rPr>
          <w:rStyle w:val="OperatorTok"/>
        </w:rPr>
        <w:t>=</w:t>
      </w:r>
      <w:r>
        <w:rPr>
          <w:rStyle w:val="NormalTok"/>
        </w:rPr>
        <w:t xml:space="preserve"> random.randint(</w:t>
      </w:r>
      <w:r>
        <w:rPr>
          <w:rStyle w:val="DecValTok"/>
        </w:rPr>
        <w:t>0</w:t>
      </w:r>
      <w:r>
        <w:rPr>
          <w:rStyle w:val="NormalTok"/>
        </w:rPr>
        <w:t xml:space="preserve">, num_clusters </w:t>
      </w:r>
      <w:r>
        <w:rPr>
          <w:rStyle w:val="OperatorTok"/>
        </w:rPr>
        <w:t>-</w:t>
      </w:r>
      <w:r>
        <w:rPr>
          <w:rStyle w:val="NormalTok"/>
        </w:rPr>
        <w:t xml:space="preserve"> </w:t>
      </w:r>
      <w:r>
        <w:rPr>
          <w:rStyle w:val="DecValTok"/>
        </w:rPr>
        <w:t>1</w:t>
      </w:r>
      <w:r>
        <w:rPr>
          <w:rStyle w:val="NormalTok"/>
        </w:rPr>
        <w:t>)</w:t>
      </w:r>
      <w:r>
        <w:br/>
      </w:r>
      <w:r>
        <w:rPr>
          <w:rStyle w:val="NormalTok"/>
        </w:rPr>
        <w:t xml:space="preserve">        dst_cluster </w:t>
      </w:r>
      <w:r>
        <w:rPr>
          <w:rStyle w:val="OperatorTok"/>
        </w:rPr>
        <w:t>=</w:t>
      </w:r>
      <w:r>
        <w:rPr>
          <w:rStyle w:val="NormalTok"/>
        </w:rPr>
        <w:t xml:space="preserve"> src_cluster </w:t>
      </w:r>
      <w:r>
        <w:rPr>
          <w:rStyle w:val="ControlFlowTok"/>
        </w:rPr>
        <w:t>if</w:t>
      </w:r>
      <w:r>
        <w:rPr>
          <w:rStyle w:val="NormalTok"/>
        </w:rPr>
        <w:t xml:space="preserve"> random.random() </w:t>
      </w:r>
      <w:r>
        <w:rPr>
          <w:rStyle w:val="OperatorTok"/>
        </w:rPr>
        <w:t>&lt;</w:t>
      </w:r>
      <w:r>
        <w:rPr>
          <w:rStyle w:val="NormalTok"/>
        </w:rPr>
        <w:t xml:space="preserve"> </w:t>
      </w:r>
      <w:r>
        <w:rPr>
          <w:rStyle w:val="FloatTok"/>
        </w:rPr>
        <w:t>0.8</w:t>
      </w:r>
      <w:r>
        <w:rPr>
          <w:rStyle w:val="NormalTok"/>
        </w:rPr>
        <w:t xml:space="preserve"> </w:t>
      </w:r>
      <w:r>
        <w:rPr>
          <w:rStyle w:val="ControlFlowTok"/>
        </w:rPr>
        <w:t>else</w:t>
      </w:r>
      <w:r>
        <w:rPr>
          <w:rStyle w:val="NormalTok"/>
        </w:rPr>
        <w:t xml:space="preserve"> random.randint(</w:t>
      </w:r>
      <w:r>
        <w:rPr>
          <w:rStyle w:val="DecValTok"/>
        </w:rPr>
        <w:t>0</w:t>
      </w:r>
      <w:r>
        <w:rPr>
          <w:rStyle w:val="NormalTok"/>
        </w:rPr>
        <w:t xml:space="preserve">, num_clusters </w:t>
      </w:r>
      <w:r>
        <w:rPr>
          <w:rStyle w:val="OperatorTok"/>
        </w:rPr>
        <w:t>-</w:t>
      </w:r>
      <w:r>
        <w:rPr>
          <w:rStyle w:val="NormalTok"/>
        </w:rPr>
        <w:t xml:space="preserve"> </w:t>
      </w:r>
      <w:r>
        <w:rPr>
          <w:rStyle w:val="DecValTok"/>
        </w:rPr>
        <w:t>1</w:t>
      </w:r>
      <w:r>
        <w:rPr>
          <w:rStyle w:val="NormalTok"/>
        </w:rPr>
        <w:t xml:space="preserve">)  </w:t>
      </w:r>
      <w:r>
        <w:rPr>
          <w:rStyle w:val="CommentTok"/>
        </w:rPr>
        <w:t># 80% chance of staying in cluster</w:t>
      </w:r>
      <w:r>
        <w:br/>
      </w:r>
      <w:r>
        <w:rPr>
          <w:rStyle w:val="NormalTok"/>
        </w:rPr>
        <w:t xml:space="preserve">        src_node </w:t>
      </w:r>
      <w:r>
        <w:rPr>
          <w:rStyle w:val="OperatorTok"/>
        </w:rPr>
        <w:t>=</w:t>
      </w:r>
      <w:r>
        <w:rPr>
          <w:rStyle w:val="NormalTok"/>
        </w:rPr>
        <w:t xml:space="preserve"> random.choice([node </w:t>
      </w:r>
      <w:r>
        <w:rPr>
          <w:rStyle w:val="ControlFlowTok"/>
        </w:rPr>
        <w:t>for</w:t>
      </w:r>
      <w:r>
        <w:rPr>
          <w:rStyle w:val="NormalTok"/>
        </w:rPr>
        <w:t xml:space="preserve"> i, node </w:t>
      </w:r>
      <w:r>
        <w:rPr>
          <w:rStyle w:val="KeywordTok"/>
        </w:rPr>
        <w:t>in</w:t>
      </w:r>
      <w:r>
        <w:rPr>
          <w:rStyle w:val="NormalTok"/>
        </w:rPr>
        <w:t xml:space="preserve"> </w:t>
      </w:r>
      <w:r>
        <w:rPr>
          <w:rStyle w:val="BuiltInTok"/>
        </w:rPr>
        <w:t>enumerate</w:t>
      </w:r>
      <w:r>
        <w:rPr>
          <w:rStyle w:val="NormalTok"/>
        </w:rPr>
        <w:t xml:space="preserve">(nodes) </w:t>
      </w:r>
      <w:r>
        <w:rPr>
          <w:rStyle w:val="ControlFlowTok"/>
        </w:rPr>
        <w:t>if</w:t>
      </w:r>
      <w:r>
        <w:rPr>
          <w:rStyle w:val="NormalTok"/>
        </w:rPr>
        <w:t xml:space="preserve"> cluster_assignments[i] </w:t>
      </w:r>
      <w:r>
        <w:rPr>
          <w:rStyle w:val="OperatorTok"/>
        </w:rPr>
        <w:t>==</w:t>
      </w:r>
      <w:r>
        <w:rPr>
          <w:rStyle w:val="NormalTok"/>
        </w:rPr>
        <w:t xml:space="preserve"> src_cluster])</w:t>
      </w:r>
      <w:r>
        <w:br/>
      </w:r>
      <w:r>
        <w:rPr>
          <w:rStyle w:val="NormalTok"/>
        </w:rPr>
        <w:t xml:space="preserve">        dst_node </w:t>
      </w:r>
      <w:r>
        <w:rPr>
          <w:rStyle w:val="OperatorTok"/>
        </w:rPr>
        <w:t>=</w:t>
      </w:r>
      <w:r>
        <w:rPr>
          <w:rStyle w:val="NormalTok"/>
        </w:rPr>
        <w:t xml:space="preserve"> random.choice([node </w:t>
      </w:r>
      <w:r>
        <w:rPr>
          <w:rStyle w:val="ControlFlowTok"/>
        </w:rPr>
        <w:t>for</w:t>
      </w:r>
      <w:r>
        <w:rPr>
          <w:rStyle w:val="NormalTok"/>
        </w:rPr>
        <w:t xml:space="preserve"> i, node </w:t>
      </w:r>
      <w:r>
        <w:rPr>
          <w:rStyle w:val="KeywordTok"/>
        </w:rPr>
        <w:t>in</w:t>
      </w:r>
      <w:r>
        <w:rPr>
          <w:rStyle w:val="NormalTok"/>
        </w:rPr>
        <w:t xml:space="preserve"> </w:t>
      </w:r>
      <w:r>
        <w:rPr>
          <w:rStyle w:val="BuiltInTok"/>
        </w:rPr>
        <w:t>enumerate</w:t>
      </w:r>
      <w:r>
        <w:rPr>
          <w:rStyle w:val="NormalTok"/>
        </w:rPr>
        <w:t xml:space="preserve">(nodes) </w:t>
      </w:r>
      <w:r>
        <w:rPr>
          <w:rStyle w:val="ControlFlowTok"/>
        </w:rPr>
        <w:t>if</w:t>
      </w:r>
      <w:r>
        <w:rPr>
          <w:rStyle w:val="NormalTok"/>
        </w:rPr>
        <w:t xml:space="preserve"> cluster_assignments[i] </w:t>
      </w:r>
      <w:r>
        <w:rPr>
          <w:rStyle w:val="OperatorTok"/>
        </w:rPr>
        <w:t>==</w:t>
      </w:r>
      <w:r>
        <w:rPr>
          <w:rStyle w:val="NormalTok"/>
        </w:rPr>
        <w:t xml:space="preserve"> dst_cluster])</w:t>
      </w:r>
      <w:r>
        <w:br/>
      </w:r>
      <w:r>
        <w:rPr>
          <w:rStyle w:val="NormalTok"/>
        </w:rPr>
        <w:t xml:space="preserve">        edges.append((src_node, dst_node))</w:t>
      </w:r>
      <w:r>
        <w:br/>
      </w:r>
      <w:r>
        <w:br/>
      </w:r>
      <w:r>
        <w:rPr>
          <w:rStyle w:val="NormalTok"/>
        </w:rPr>
        <w:t xml:space="preserve">    </w:t>
      </w:r>
      <w:r>
        <w:rPr>
          <w:rStyle w:val="CommentTok"/>
        </w:rPr>
        <w:t>#  edges to the graph</w:t>
      </w:r>
      <w:r>
        <w:br/>
      </w:r>
      <w:r>
        <w:rPr>
          <w:rStyle w:val="NormalTok"/>
        </w:rPr>
        <w:t xml:space="preserve">    </w:t>
      </w:r>
      <w:r>
        <w:rPr>
          <w:rStyle w:val="ControlFlowTok"/>
        </w:rPr>
        <w:t>for</w:t>
      </w:r>
      <w:r>
        <w:rPr>
          <w:rStyle w:val="NormalTok"/>
        </w:rPr>
        <w:t xml:space="preserve"> edge </w:t>
      </w:r>
      <w:r>
        <w:rPr>
          <w:rStyle w:val="KeywordTok"/>
        </w:rPr>
        <w:t>in</w:t>
      </w:r>
      <w:r>
        <w:rPr>
          <w:rStyle w:val="NormalTok"/>
        </w:rPr>
        <w:t xml:space="preserve"> edges:</w:t>
      </w:r>
      <w:r>
        <w:br/>
      </w:r>
      <w:r>
        <w:rPr>
          <w:rStyle w:val="NormalTok"/>
        </w:rPr>
        <w:t xml:space="preserve">        dot.edge(</w:t>
      </w:r>
      <w:r>
        <w:rPr>
          <w:rStyle w:val="OperatorTok"/>
        </w:rPr>
        <w:t>*</w:t>
      </w:r>
      <w:r>
        <w:rPr>
          <w:rStyle w:val="NormalTok"/>
        </w:rPr>
        <w:t>edge)</w:t>
      </w:r>
      <w:r>
        <w:br/>
      </w:r>
      <w:r>
        <w:br/>
      </w:r>
      <w:r>
        <w:rPr>
          <w:rStyle w:val="NormalTok"/>
        </w:rPr>
        <w:t xml:space="preserve">    </w:t>
      </w:r>
      <w:r>
        <w:rPr>
          <w:rStyle w:val="ControlFlowTok"/>
        </w:rPr>
        <w:t>return</w:t>
      </w:r>
      <w:r>
        <w:rPr>
          <w:rStyle w:val="NormalTok"/>
        </w:rPr>
        <w:t xml:space="preserve"> dot</w:t>
      </w:r>
    </w:p>
    <w:p w14:paraId="06997CCE" w14:textId="77777777" w:rsidR="000B4FCE" w:rsidRDefault="004D1892">
      <w:pPr>
        <w:pStyle w:val="Heading1"/>
      </w:pPr>
      <w:bookmarkStart w:id="154" w:name="_B:_Technology_Stack"/>
      <w:bookmarkStart w:id="155" w:name="_Toc175217496"/>
      <w:bookmarkStart w:id="156" w:name="b-technology-stack"/>
      <w:bookmarkEnd w:id="153"/>
      <w:bookmarkEnd w:id="154"/>
      <w:r>
        <w:lastRenderedPageBreak/>
        <w:t>B: Technology Stack</w:t>
      </w:r>
      <w:bookmarkEnd w:id="155"/>
    </w:p>
    <w:p w14:paraId="06997CCF" w14:textId="77777777" w:rsidR="000B4FCE" w:rsidRDefault="004D1892">
      <w:r>
        <w:t>This project used a variety of tools, applications, programming languages, and so on. Below is a high-level record of the ‘tech stack’ - the what and why:</w:t>
      </w:r>
    </w:p>
    <w:p w14:paraId="06997CD0" w14:textId="77777777" w:rsidR="000B4FCE" w:rsidRDefault="004D1892">
      <w:pPr>
        <w:pStyle w:val="Heading3"/>
      </w:pPr>
      <w:bookmarkStart w:id="157" w:name="programming"/>
      <w:r>
        <w:t>Programming</w:t>
      </w:r>
    </w:p>
    <w:p w14:paraId="06997CD1" w14:textId="57B3069F" w:rsidR="000B4FCE" w:rsidRDefault="000515ED" w:rsidP="00AA23CB">
      <w:pPr>
        <w:numPr>
          <w:ilvl w:val="0"/>
          <w:numId w:val="49"/>
        </w:numPr>
      </w:pPr>
      <w:hyperlink r:id="rId51">
        <w:r w:rsidR="004D1892" w:rsidRPr="00B24AF1">
          <w:rPr>
            <w:color w:val="4472C4" w:themeColor="accent1"/>
            <w:u w:val="single"/>
          </w:rPr>
          <w:t>Python</w:t>
        </w:r>
      </w:hyperlink>
      <w:r w:rsidR="004D1892">
        <w:t xml:space="preserve"> - Main programming language.</w:t>
      </w:r>
    </w:p>
    <w:p w14:paraId="06997CD2" w14:textId="1ECD83FD" w:rsidR="000B4FCE" w:rsidRDefault="000515ED" w:rsidP="00AA23CB">
      <w:pPr>
        <w:numPr>
          <w:ilvl w:val="0"/>
          <w:numId w:val="49"/>
        </w:numPr>
      </w:pPr>
      <w:hyperlink r:id="rId52">
        <w:r w:rsidR="004D1892" w:rsidRPr="00B24AF1">
          <w:rPr>
            <w:color w:val="4472C4" w:themeColor="accent1"/>
            <w:u w:val="single"/>
          </w:rPr>
          <w:t>SQL</w:t>
        </w:r>
      </w:hyperlink>
      <w:r w:rsidR="004D1892">
        <w:t xml:space="preserve"> - SELECT queries to extract source data from relational database.</w:t>
      </w:r>
    </w:p>
    <w:p w14:paraId="06997CD3" w14:textId="2575306C" w:rsidR="000B4FCE" w:rsidRDefault="000515ED" w:rsidP="00AA23CB">
      <w:pPr>
        <w:numPr>
          <w:ilvl w:val="0"/>
          <w:numId w:val="49"/>
        </w:numPr>
      </w:pPr>
      <w:hyperlink r:id="rId53">
        <w:r w:rsidR="004D1892" w:rsidRPr="00B24AF1">
          <w:rPr>
            <w:color w:val="4472C4" w:themeColor="accent1"/>
            <w:u w:val="single"/>
          </w:rPr>
          <w:t>Cypher</w:t>
        </w:r>
      </w:hyperlink>
      <w:r w:rsidR="004D1892">
        <w:t xml:space="preserve"> - Querying language for Neo4j Graph Databases.</w:t>
      </w:r>
    </w:p>
    <w:p w14:paraId="06997CD4" w14:textId="012E0209" w:rsidR="000B4FCE" w:rsidRDefault="000515ED" w:rsidP="00AA23CB">
      <w:pPr>
        <w:numPr>
          <w:ilvl w:val="0"/>
          <w:numId w:val="49"/>
        </w:numPr>
      </w:pPr>
      <w:hyperlink r:id="rId54">
        <w:r w:rsidR="004D1892" w:rsidRPr="00B24AF1">
          <w:rPr>
            <w:color w:val="4472C4" w:themeColor="accent1"/>
            <w:u w:val="single"/>
          </w:rPr>
          <w:t>Batch</w:t>
        </w:r>
      </w:hyperlink>
      <w:r w:rsidR="004D1892">
        <w:t xml:space="preserve"> - Windows command language to handle yaml files and multi-format rendering.</w:t>
      </w:r>
    </w:p>
    <w:p w14:paraId="06997CD5" w14:textId="67D07D1E" w:rsidR="000B4FCE" w:rsidRDefault="000515ED" w:rsidP="00AA23CB">
      <w:pPr>
        <w:numPr>
          <w:ilvl w:val="0"/>
          <w:numId w:val="49"/>
        </w:numPr>
      </w:pPr>
      <w:hyperlink r:id="rId55">
        <w:r w:rsidR="004D1892" w:rsidRPr="00B24AF1">
          <w:rPr>
            <w:color w:val="4472C4" w:themeColor="accent1"/>
            <w:u w:val="single"/>
          </w:rPr>
          <w:t>VSCode</w:t>
        </w:r>
      </w:hyperlink>
      <w:r w:rsidR="004D1892">
        <w:t xml:space="preserve"> - Main IDE (Integrated Development Environment).</w:t>
      </w:r>
    </w:p>
    <w:p w14:paraId="06997CD6" w14:textId="77777777" w:rsidR="000B4FCE" w:rsidRDefault="004D1892">
      <w:pPr>
        <w:pStyle w:val="Heading3"/>
      </w:pPr>
      <w:bookmarkStart w:id="158" w:name="documentation"/>
      <w:bookmarkEnd w:id="157"/>
      <w:r>
        <w:t>Documentation</w:t>
      </w:r>
    </w:p>
    <w:p w14:paraId="06997CD7" w14:textId="3963D496" w:rsidR="000B4FCE" w:rsidRDefault="000515ED" w:rsidP="00B24AF1">
      <w:pPr>
        <w:numPr>
          <w:ilvl w:val="0"/>
          <w:numId w:val="49"/>
        </w:numPr>
      </w:pPr>
      <w:hyperlink r:id="rId56">
        <w:r w:rsidR="004D1892" w:rsidRPr="00B24AF1">
          <w:rPr>
            <w:color w:val="4472C4" w:themeColor="accent1"/>
            <w:u w:val="single"/>
          </w:rPr>
          <w:t>Quarto</w:t>
        </w:r>
      </w:hyperlink>
      <w:r w:rsidR="004D1892">
        <w:t xml:space="preserve"> - Open-source technical publishing system.</w:t>
      </w:r>
    </w:p>
    <w:p w14:paraId="06997CD8" w14:textId="23441273" w:rsidR="000B4FCE" w:rsidRDefault="000515ED" w:rsidP="00B24AF1">
      <w:pPr>
        <w:numPr>
          <w:ilvl w:val="0"/>
          <w:numId w:val="49"/>
        </w:numPr>
      </w:pPr>
      <w:hyperlink r:id="rId57">
        <w:r w:rsidR="004D1892" w:rsidRPr="00B24AF1">
          <w:rPr>
            <w:color w:val="4472C4" w:themeColor="accent1"/>
            <w:u w:val="single"/>
          </w:rPr>
          <w:t>Jupyter</w:t>
        </w:r>
      </w:hyperlink>
      <w:r w:rsidR="004D1892">
        <w:t xml:space="preserve"> - Open-source application for interactive notebooks.</w:t>
      </w:r>
    </w:p>
    <w:p w14:paraId="06997CD9" w14:textId="4B2E8A9B" w:rsidR="000B4FCE" w:rsidRDefault="000515ED" w:rsidP="00B24AF1">
      <w:pPr>
        <w:numPr>
          <w:ilvl w:val="0"/>
          <w:numId w:val="49"/>
        </w:numPr>
      </w:pPr>
      <w:hyperlink r:id="rId58">
        <w:r w:rsidR="004D1892" w:rsidRPr="00B24AF1">
          <w:rPr>
            <w:color w:val="4472C4" w:themeColor="accent1"/>
            <w:u w:val="single"/>
          </w:rPr>
          <w:t>Zotero</w:t>
        </w:r>
      </w:hyperlink>
      <w:r w:rsidR="004D1892">
        <w:t xml:space="preserve"> - Open-source reference management system.</w:t>
      </w:r>
    </w:p>
    <w:p w14:paraId="06997CDA" w14:textId="77777777" w:rsidR="000B4FCE" w:rsidRDefault="004D1892">
      <w:pPr>
        <w:pStyle w:val="Heading3"/>
      </w:pPr>
      <w:bookmarkStart w:id="159" w:name="visualisation"/>
      <w:bookmarkEnd w:id="158"/>
      <w:r>
        <w:t>Visualisation</w:t>
      </w:r>
    </w:p>
    <w:p w14:paraId="06997CDB" w14:textId="2C051C4E" w:rsidR="000B4FCE" w:rsidRDefault="000515ED" w:rsidP="00B24AF1">
      <w:pPr>
        <w:numPr>
          <w:ilvl w:val="0"/>
          <w:numId w:val="49"/>
        </w:numPr>
      </w:pPr>
      <w:hyperlink r:id="rId59">
        <w:r w:rsidR="004D1892" w:rsidRPr="00B24AF1">
          <w:rPr>
            <w:color w:val="4472C4" w:themeColor="accent1"/>
            <w:u w:val="single"/>
          </w:rPr>
          <w:t>Graphviz</w:t>
        </w:r>
      </w:hyperlink>
      <w:r w:rsidR="004D1892">
        <w:t xml:space="preserve"> - Open-source graph visualisation application.</w:t>
      </w:r>
    </w:p>
    <w:p w14:paraId="06997CDC" w14:textId="4F628274" w:rsidR="000B4FCE" w:rsidRDefault="000515ED" w:rsidP="00B24AF1">
      <w:pPr>
        <w:numPr>
          <w:ilvl w:val="0"/>
          <w:numId w:val="49"/>
        </w:numPr>
      </w:pPr>
      <w:hyperlink r:id="rId60">
        <w:r w:rsidR="004D1892" w:rsidRPr="00B24AF1">
          <w:rPr>
            <w:color w:val="4472C4" w:themeColor="accent1"/>
            <w:u w:val="single"/>
          </w:rPr>
          <w:t>Mermaid</w:t>
        </w:r>
      </w:hyperlink>
      <w:r w:rsidR="004D1892">
        <w:t xml:space="preserve"> - Open-source JavaScript diagramming tool.</w:t>
      </w:r>
    </w:p>
    <w:p w14:paraId="06997CDD" w14:textId="7E087270" w:rsidR="000B4FCE" w:rsidRDefault="000515ED" w:rsidP="00746D91">
      <w:pPr>
        <w:numPr>
          <w:ilvl w:val="0"/>
          <w:numId w:val="49"/>
        </w:numPr>
      </w:pPr>
      <w:hyperlink r:id="rId61">
        <w:r w:rsidR="004D1892" w:rsidRPr="00746D91">
          <w:rPr>
            <w:color w:val="4472C4" w:themeColor="accent1"/>
            <w:u w:val="single"/>
          </w:rPr>
          <w:t>Arrows</w:t>
        </w:r>
      </w:hyperlink>
      <w:r w:rsidR="004D1892">
        <w:t xml:space="preserve"> - Neo4j Labs diagramming tool.</w:t>
      </w:r>
    </w:p>
    <w:p w14:paraId="06997CDE" w14:textId="77777777" w:rsidR="000B4FCE" w:rsidRDefault="004D1892">
      <w:pPr>
        <w:pStyle w:val="Heading3"/>
      </w:pPr>
      <w:bookmarkStart w:id="160" w:name="versioning"/>
      <w:bookmarkEnd w:id="159"/>
      <w:r>
        <w:t>Versioning</w:t>
      </w:r>
    </w:p>
    <w:p w14:paraId="06997CDF" w14:textId="20455D86" w:rsidR="000B4FCE" w:rsidRDefault="000515ED" w:rsidP="00746D91">
      <w:pPr>
        <w:numPr>
          <w:ilvl w:val="0"/>
          <w:numId w:val="49"/>
        </w:numPr>
      </w:pPr>
      <w:hyperlink r:id="rId62">
        <w:r w:rsidR="004D1892" w:rsidRPr="00746D91">
          <w:rPr>
            <w:color w:val="4472C4" w:themeColor="accent1"/>
            <w:u w:val="single"/>
          </w:rPr>
          <w:t>Github</w:t>
        </w:r>
      </w:hyperlink>
      <w:r w:rsidR="004D1892">
        <w:t xml:space="preserve"> - Web-based platform for version control and collaboration using Git.</w:t>
      </w:r>
    </w:p>
    <w:p w14:paraId="06997CE0" w14:textId="77777777" w:rsidR="000B4FCE" w:rsidRDefault="004D1892">
      <w:pPr>
        <w:pStyle w:val="Heading3"/>
      </w:pPr>
      <w:bookmarkStart w:id="161" w:name="python-libraries"/>
      <w:bookmarkEnd w:id="160"/>
      <w:r>
        <w:t>Python Libraries</w:t>
      </w:r>
    </w:p>
    <w:p w14:paraId="06997CE1" w14:textId="77777777" w:rsidR="000B4FCE" w:rsidRDefault="004D1892">
      <w:r>
        <w:t>Several Python libraries were explored in the development of this prototype. The below libraries are the ones used in the current implementation.</w:t>
      </w:r>
    </w:p>
    <w:p w14:paraId="06997CE2" w14:textId="77777777" w:rsidR="000B4FCE" w:rsidRDefault="004D1892">
      <w:pPr>
        <w:pStyle w:val="Heading4"/>
      </w:pPr>
      <w:bookmarkStart w:id="162" w:name="directoryfile-handling"/>
      <w:r>
        <w:t>Directory/File Handling</w:t>
      </w:r>
    </w:p>
    <w:p w14:paraId="06997CE3" w14:textId="4687B223" w:rsidR="000B4FCE" w:rsidRDefault="000515ED" w:rsidP="00746D91">
      <w:pPr>
        <w:numPr>
          <w:ilvl w:val="0"/>
          <w:numId w:val="49"/>
        </w:numPr>
      </w:pPr>
      <w:hyperlink r:id="rId63">
        <w:r w:rsidR="004D1892" w:rsidRPr="00746D91">
          <w:rPr>
            <w:color w:val="4472C4" w:themeColor="accent1"/>
            <w:u w:val="single"/>
          </w:rPr>
          <w:t>os</w:t>
        </w:r>
      </w:hyperlink>
      <w:r w:rsidR="004D1892">
        <w:t xml:space="preserve"> - Interacting with the operating system for tasks like creating, deleting, and navigating directories and files.</w:t>
      </w:r>
    </w:p>
    <w:p w14:paraId="06997CE4" w14:textId="7E78A4E6" w:rsidR="000B4FCE" w:rsidRDefault="000515ED" w:rsidP="00746D91">
      <w:pPr>
        <w:numPr>
          <w:ilvl w:val="0"/>
          <w:numId w:val="49"/>
        </w:numPr>
      </w:pPr>
      <w:hyperlink r:id="rId64">
        <w:r w:rsidR="004D1892" w:rsidRPr="00746D91">
          <w:rPr>
            <w:color w:val="4472C4" w:themeColor="accent1"/>
            <w:u w:val="single"/>
          </w:rPr>
          <w:t>glob</w:t>
        </w:r>
      </w:hyperlink>
      <w:r w:rsidR="004D1892">
        <w:t xml:space="preserve"> - Finding files and directories based on pattern matching.</w:t>
      </w:r>
    </w:p>
    <w:p w14:paraId="06997CE5" w14:textId="413DBEE2" w:rsidR="000B4FCE" w:rsidRDefault="000515ED" w:rsidP="00746D91">
      <w:pPr>
        <w:numPr>
          <w:ilvl w:val="0"/>
          <w:numId w:val="49"/>
        </w:numPr>
      </w:pPr>
      <w:hyperlink r:id="rId65">
        <w:r w:rsidR="004D1892" w:rsidRPr="00746D91">
          <w:rPr>
            <w:color w:val="4472C4" w:themeColor="accent1"/>
            <w:u w:val="single"/>
          </w:rPr>
          <w:t>io</w:t>
        </w:r>
      </w:hyperlink>
      <w:r w:rsidR="004D1892">
        <w:t xml:space="preserve"> - Working with input/output streams for reading and writing data.</w:t>
      </w:r>
    </w:p>
    <w:p w14:paraId="06997CE6" w14:textId="77777777" w:rsidR="000B4FCE" w:rsidRDefault="004D1892">
      <w:pPr>
        <w:pStyle w:val="Heading4"/>
      </w:pPr>
      <w:bookmarkStart w:id="163" w:name="data-handling"/>
      <w:bookmarkEnd w:id="162"/>
      <w:r>
        <w:lastRenderedPageBreak/>
        <w:t>Data Handling</w:t>
      </w:r>
    </w:p>
    <w:p w14:paraId="06997CE7" w14:textId="77E33CF3" w:rsidR="000B4FCE" w:rsidRDefault="000515ED" w:rsidP="00746D91">
      <w:pPr>
        <w:numPr>
          <w:ilvl w:val="0"/>
          <w:numId w:val="49"/>
        </w:numPr>
      </w:pPr>
      <w:hyperlink r:id="rId66">
        <w:r w:rsidR="004D1892" w:rsidRPr="00746D91">
          <w:rPr>
            <w:color w:val="4472C4" w:themeColor="accent1"/>
            <w:u w:val="single"/>
          </w:rPr>
          <w:t>pandas</w:t>
        </w:r>
      </w:hyperlink>
      <w:r w:rsidR="004D1892">
        <w:t xml:space="preserve"> - Handling tabular data for analysis and manipulation.</w:t>
      </w:r>
    </w:p>
    <w:p w14:paraId="06997CE8" w14:textId="77A4FF89" w:rsidR="000B4FCE" w:rsidRDefault="000515ED" w:rsidP="00746D91">
      <w:pPr>
        <w:numPr>
          <w:ilvl w:val="0"/>
          <w:numId w:val="49"/>
        </w:numPr>
      </w:pPr>
      <w:hyperlink r:id="rId67">
        <w:r w:rsidR="004D1892" w:rsidRPr="00746D91">
          <w:rPr>
            <w:color w:val="4472C4" w:themeColor="accent1"/>
            <w:u w:val="single"/>
          </w:rPr>
          <w:t>json</w:t>
        </w:r>
      </w:hyperlink>
      <w:r w:rsidR="004D1892">
        <w:t xml:space="preserve"> - Encoding and decoding JSON (JavaScript Object Notation) data.</w:t>
      </w:r>
    </w:p>
    <w:p w14:paraId="06997CE9" w14:textId="77777777" w:rsidR="000B4FCE" w:rsidRDefault="004D1892">
      <w:pPr>
        <w:pStyle w:val="Heading4"/>
      </w:pPr>
      <w:bookmarkStart w:id="164" w:name="typing-and-logging"/>
      <w:bookmarkEnd w:id="163"/>
      <w:r>
        <w:t>Typing and Logging</w:t>
      </w:r>
    </w:p>
    <w:p w14:paraId="06997CEA" w14:textId="70539A22" w:rsidR="000B4FCE" w:rsidRDefault="000515ED" w:rsidP="00746D91">
      <w:pPr>
        <w:numPr>
          <w:ilvl w:val="0"/>
          <w:numId w:val="49"/>
        </w:numPr>
      </w:pPr>
      <w:hyperlink r:id="rId68">
        <w:r w:rsidR="004D1892" w:rsidRPr="00746D91">
          <w:rPr>
            <w:color w:val="4472C4" w:themeColor="accent1"/>
            <w:u w:val="single"/>
          </w:rPr>
          <w:t>typing</w:t>
        </w:r>
      </w:hyperlink>
      <w:r w:rsidR="004D1892">
        <w:t xml:space="preserve"> - Adding type hints to code for better code readability, maintainability, and static type checking.</w:t>
      </w:r>
    </w:p>
    <w:p w14:paraId="06997CEB" w14:textId="6DC37C20" w:rsidR="000B4FCE" w:rsidRDefault="000515ED" w:rsidP="00746D91">
      <w:pPr>
        <w:numPr>
          <w:ilvl w:val="0"/>
          <w:numId w:val="49"/>
        </w:numPr>
      </w:pPr>
      <w:hyperlink r:id="rId69">
        <w:r w:rsidR="004D1892" w:rsidRPr="00746D91">
          <w:rPr>
            <w:color w:val="4472C4" w:themeColor="accent1"/>
            <w:u w:val="single"/>
          </w:rPr>
          <w:t>logging</w:t>
        </w:r>
      </w:hyperlink>
      <w:r w:rsidR="004D1892">
        <w:t xml:space="preserve"> - Configuring and managing logging for application.</w:t>
      </w:r>
    </w:p>
    <w:p w14:paraId="06997CEC" w14:textId="1718F102" w:rsidR="000B4FCE" w:rsidRDefault="000515ED" w:rsidP="00746D91">
      <w:pPr>
        <w:numPr>
          <w:ilvl w:val="0"/>
          <w:numId w:val="49"/>
        </w:numPr>
      </w:pPr>
      <w:hyperlink r:id="rId70">
        <w:r w:rsidR="004D1892" w:rsidRPr="00746D91">
          <w:rPr>
            <w:color w:val="4472C4" w:themeColor="accent1"/>
            <w:u w:val="single"/>
          </w:rPr>
          <w:t>time</w:t>
        </w:r>
      </w:hyperlink>
      <w:r w:rsidR="004D1892">
        <w:t xml:space="preserve"> - Working with time-related functions, potentially used for logging timestamps.</w:t>
      </w:r>
    </w:p>
    <w:p w14:paraId="06997CED" w14:textId="77777777" w:rsidR="000B4FCE" w:rsidRDefault="004D1892">
      <w:pPr>
        <w:pStyle w:val="Heading4"/>
      </w:pPr>
      <w:bookmarkStart w:id="165" w:name="database-connectivity"/>
      <w:bookmarkEnd w:id="164"/>
      <w:r>
        <w:t>Database Connectivity</w:t>
      </w:r>
    </w:p>
    <w:p w14:paraId="06997CEE" w14:textId="39B44587" w:rsidR="000B4FCE" w:rsidRDefault="000515ED" w:rsidP="00746D91">
      <w:pPr>
        <w:numPr>
          <w:ilvl w:val="0"/>
          <w:numId w:val="49"/>
        </w:numPr>
      </w:pPr>
      <w:hyperlink r:id="rId71">
        <w:r w:rsidR="004D1892" w:rsidRPr="00746D91">
          <w:rPr>
            <w:color w:val="4472C4" w:themeColor="accent1"/>
            <w:u w:val="single"/>
          </w:rPr>
          <w:t>keyring</w:t>
        </w:r>
      </w:hyperlink>
      <w:r w:rsidR="004D1892">
        <w:t xml:space="preserve"> - Securely storing and retrieving passwords and other sensitive information.</w:t>
      </w:r>
    </w:p>
    <w:p w14:paraId="06997CEF" w14:textId="3DBD76C2" w:rsidR="000B4FCE" w:rsidRDefault="000515ED" w:rsidP="00746D91">
      <w:pPr>
        <w:numPr>
          <w:ilvl w:val="0"/>
          <w:numId w:val="49"/>
        </w:numPr>
      </w:pPr>
      <w:hyperlink r:id="rId72">
        <w:r w:rsidR="004D1892" w:rsidRPr="00746D91">
          <w:rPr>
            <w:color w:val="4472C4" w:themeColor="accent1"/>
            <w:u w:val="single"/>
          </w:rPr>
          <w:t>pyodbc</w:t>
        </w:r>
      </w:hyperlink>
      <w:r w:rsidR="004D1892">
        <w:t xml:space="preserve"> - Connecting to and interacting with SQL databases using the Open Database Connectivity (ODBC) standard.</w:t>
      </w:r>
    </w:p>
    <w:p w14:paraId="06997CF0" w14:textId="17AB468C" w:rsidR="000B4FCE" w:rsidRDefault="000515ED" w:rsidP="00746D91">
      <w:pPr>
        <w:numPr>
          <w:ilvl w:val="0"/>
          <w:numId w:val="49"/>
        </w:numPr>
      </w:pPr>
      <w:hyperlink r:id="rId73">
        <w:r w:rsidR="004D1892" w:rsidRPr="00746D91">
          <w:rPr>
            <w:color w:val="4472C4" w:themeColor="accent1"/>
            <w:u w:val="single"/>
          </w:rPr>
          <w:t>neo4j</w:t>
        </w:r>
      </w:hyperlink>
      <w:r w:rsidR="004D1892">
        <w:t xml:space="preserve"> - Interacting with Neo4j graph databases.</w:t>
      </w:r>
    </w:p>
    <w:p w14:paraId="06997CF1" w14:textId="77777777" w:rsidR="000B4FCE" w:rsidRDefault="004D1892">
      <w:pPr>
        <w:pStyle w:val="Heading4"/>
      </w:pPr>
      <w:bookmarkStart w:id="166" w:name="google-api-integration"/>
      <w:bookmarkEnd w:id="165"/>
      <w:r>
        <w:t>Google API Integration</w:t>
      </w:r>
    </w:p>
    <w:p w14:paraId="06997CF2" w14:textId="39B09123" w:rsidR="000B4FCE" w:rsidRDefault="000515ED" w:rsidP="00746D91">
      <w:pPr>
        <w:numPr>
          <w:ilvl w:val="0"/>
          <w:numId w:val="49"/>
        </w:numPr>
      </w:pPr>
      <w:hyperlink r:id="rId74">
        <w:r w:rsidR="004D1892" w:rsidRPr="00746D91">
          <w:rPr>
            <w:color w:val="4472C4" w:themeColor="accent1"/>
            <w:u w:val="single"/>
          </w:rPr>
          <w:t>googleapiclient</w:t>
        </w:r>
      </w:hyperlink>
      <w:r w:rsidR="004D1892">
        <w:t xml:space="preserve"> - Interacting with various Google APIs.</w:t>
      </w:r>
    </w:p>
    <w:p w14:paraId="06997CF3" w14:textId="75473204" w:rsidR="000B4FCE" w:rsidRDefault="000515ED" w:rsidP="00746D91">
      <w:pPr>
        <w:numPr>
          <w:ilvl w:val="0"/>
          <w:numId w:val="49"/>
        </w:numPr>
      </w:pPr>
      <w:hyperlink r:id="rId75">
        <w:r w:rsidR="004D1892" w:rsidRPr="00746D91">
          <w:rPr>
            <w:color w:val="4472C4" w:themeColor="accent1"/>
            <w:u w:val="single"/>
          </w:rPr>
          <w:t>google.oauth2</w:t>
        </w:r>
      </w:hyperlink>
      <w:r w:rsidR="004D1892">
        <w:t xml:space="preserve"> - Handling OAuth 2.0 authentication for accessing Google services securely.</w:t>
      </w:r>
    </w:p>
    <w:p w14:paraId="06997CF4" w14:textId="77777777" w:rsidR="000B4FCE" w:rsidRDefault="004D1892">
      <w:pPr>
        <w:pStyle w:val="Heading4"/>
      </w:pPr>
      <w:bookmarkStart w:id="167" w:name="anonymisation"/>
      <w:bookmarkEnd w:id="166"/>
      <w:r>
        <w:t>Anonymisation</w:t>
      </w:r>
    </w:p>
    <w:p w14:paraId="06997CF5" w14:textId="635B3B48" w:rsidR="000B4FCE" w:rsidRDefault="000515ED" w:rsidP="00AA23CB">
      <w:pPr>
        <w:numPr>
          <w:ilvl w:val="0"/>
          <w:numId w:val="58"/>
        </w:numPr>
      </w:pPr>
      <w:hyperlink r:id="rId76">
        <w:r w:rsidR="004D1892" w:rsidRPr="00746D91">
          <w:rPr>
            <w:color w:val="4472C4" w:themeColor="accent1"/>
            <w:u w:val="single"/>
          </w:rPr>
          <w:t>random</w:t>
        </w:r>
      </w:hyperlink>
      <w:r w:rsidR="004D1892">
        <w:t xml:space="preserve"> - Generating random numbers and making random choices.</w:t>
      </w:r>
    </w:p>
    <w:p w14:paraId="06997CF6" w14:textId="5905DCF8" w:rsidR="000B4FCE" w:rsidRDefault="000515ED" w:rsidP="00AA23CB">
      <w:pPr>
        <w:numPr>
          <w:ilvl w:val="0"/>
          <w:numId w:val="58"/>
        </w:numPr>
      </w:pPr>
      <w:hyperlink r:id="rId77">
        <w:r w:rsidR="004D1892" w:rsidRPr="00746D91">
          <w:rPr>
            <w:color w:val="4472C4" w:themeColor="accent1"/>
            <w:u w:val="single"/>
          </w:rPr>
          <w:t>hashlib</w:t>
        </w:r>
      </w:hyperlink>
      <w:r w:rsidR="004D1892">
        <w:t xml:space="preserve"> - Implementing various secure hash and message digest algorithms.</w:t>
      </w:r>
    </w:p>
    <w:p w14:paraId="06997CF7" w14:textId="47578409" w:rsidR="000B4FCE" w:rsidRDefault="000515ED" w:rsidP="00AA23CB">
      <w:pPr>
        <w:numPr>
          <w:ilvl w:val="0"/>
          <w:numId w:val="58"/>
        </w:numPr>
      </w:pPr>
      <w:hyperlink r:id="rId78">
        <w:r w:rsidR="004D1892" w:rsidRPr="00746D91">
          <w:rPr>
            <w:color w:val="4472C4" w:themeColor="accent1"/>
            <w:u w:val="single"/>
          </w:rPr>
          <w:t>Faker</w:t>
        </w:r>
      </w:hyperlink>
      <w:r w:rsidR="004D1892">
        <w:t xml:space="preserve"> - Generating fake data for testing and development purposes.</w:t>
      </w:r>
    </w:p>
    <w:p w14:paraId="06997CF8" w14:textId="77777777" w:rsidR="000B4FCE" w:rsidRDefault="004D1892">
      <w:pPr>
        <w:pStyle w:val="Heading1"/>
      </w:pPr>
      <w:bookmarkStart w:id="168" w:name="_C:_Configuration_YAML"/>
      <w:bookmarkStart w:id="169" w:name="_Toc175217497"/>
      <w:bookmarkStart w:id="170" w:name="c-configuration-yaml"/>
      <w:bookmarkEnd w:id="156"/>
      <w:bookmarkEnd w:id="161"/>
      <w:bookmarkEnd w:id="167"/>
      <w:bookmarkEnd w:id="168"/>
      <w:r>
        <w:lastRenderedPageBreak/>
        <w:t>C: Configuration YAML</w:t>
      </w:r>
      <w:bookmarkEnd w:id="169"/>
    </w:p>
    <w:p w14:paraId="06997CF9" w14:textId="77777777" w:rsidR="000B4FCE" w:rsidRDefault="004D1892">
      <w:r>
        <w:t>The below is an example of configuration options configured in more human readable YAML format.</w:t>
      </w:r>
    </w:p>
    <w:p w14:paraId="06997CFA" w14:textId="77777777" w:rsidR="000B4FCE" w:rsidRDefault="004D1892">
      <w:pPr>
        <w:pStyle w:val="SourceCode"/>
      </w:pPr>
      <w:r>
        <w:br/>
      </w:r>
      <w:r>
        <w:rPr>
          <w:rStyle w:val="CommentTok"/>
        </w:rPr>
        <w:t># ETL Pipeline Configuration</w:t>
      </w:r>
      <w:r>
        <w:br/>
      </w:r>
      <w:r>
        <w:br/>
      </w:r>
      <w:r>
        <w:rPr>
          <w:rStyle w:val="FunctionTok"/>
        </w:rPr>
        <w:t>general</w:t>
      </w:r>
      <w:r>
        <w:rPr>
          <w:rStyle w:val="KeywordTok"/>
        </w:rPr>
        <w:t>:</w:t>
      </w:r>
      <w:r>
        <w:br/>
      </w:r>
      <w:r>
        <w:rPr>
          <w:rStyle w:val="AttributeTok"/>
        </w:rPr>
        <w:t xml:space="preserve">  </w:t>
      </w:r>
      <w:r>
        <w:rPr>
          <w:rStyle w:val="FunctionTok"/>
        </w:rPr>
        <w:t>hostkeys</w:t>
      </w:r>
      <w:r>
        <w:rPr>
          <w:rStyle w:val="KeywordTok"/>
        </w:rPr>
        <w:t>:</w:t>
      </w:r>
      <w:r>
        <w:rPr>
          <w:rStyle w:val="AttributeTok"/>
        </w:rPr>
        <w:t xml:space="preserve"> </w:t>
      </w:r>
      <w:r>
        <w:br/>
      </w:r>
      <w:r>
        <w:rPr>
          <w:rStyle w:val="AttributeTok"/>
        </w:rPr>
        <w:t xml:space="preserve">    </w:t>
      </w:r>
      <w:r>
        <w:rPr>
          <w:rStyle w:val="KeywordTok"/>
        </w:rPr>
        <w:t>-</w:t>
      </w:r>
      <w:r>
        <w:rPr>
          <w:rStyle w:val="AttributeTok"/>
        </w:rPr>
        <w:t xml:space="preserve"> INB112</w:t>
      </w:r>
      <w:r>
        <w:br/>
      </w:r>
      <w:r>
        <w:rPr>
          <w:rStyle w:val="CommentTok"/>
        </w:rPr>
        <w:t xml:space="preserve">    # - N420</w:t>
      </w:r>
      <w:r>
        <w:br/>
      </w:r>
      <w:r>
        <w:rPr>
          <w:rStyle w:val="AttributeTok"/>
        </w:rPr>
        <w:t xml:space="preserve">  </w:t>
      </w:r>
      <w:r>
        <w:rPr>
          <w:rStyle w:val="FunctionTok"/>
        </w:rPr>
        <w:t>folder_name</w:t>
      </w:r>
      <w:r>
        <w:rPr>
          <w:rStyle w:val="KeywordTok"/>
        </w:rPr>
        <w:t>:</w:t>
      </w:r>
      <w:r>
        <w:rPr>
          <w:rStyle w:val="AttributeTok"/>
        </w:rPr>
        <w:t xml:space="preserve"> </w:t>
      </w:r>
      <w:r>
        <w:rPr>
          <w:rStyle w:val="StringTok"/>
        </w:rPr>
        <w:t>''</w:t>
      </w:r>
      <w:r>
        <w:rPr>
          <w:rStyle w:val="CommentTok"/>
        </w:rPr>
        <w:t xml:space="preserve"> # default to hostkey if empty</w:t>
      </w:r>
      <w:r>
        <w:br/>
      </w:r>
      <w:r>
        <w:br/>
      </w:r>
      <w:r>
        <w:rPr>
          <w:rStyle w:val="FunctionTok"/>
        </w:rPr>
        <w:t>file_paths</w:t>
      </w:r>
      <w:r>
        <w:rPr>
          <w:rStyle w:val="KeywordTok"/>
        </w:rPr>
        <w:t>:</w:t>
      </w:r>
      <w:r>
        <w:br/>
      </w:r>
      <w:r>
        <w:rPr>
          <w:rStyle w:val="AttributeTok"/>
        </w:rPr>
        <w:t xml:space="preserve">  </w:t>
      </w:r>
      <w:r>
        <w:rPr>
          <w:rStyle w:val="FunctionTok"/>
        </w:rPr>
        <w:t>root_dir</w:t>
      </w:r>
      <w:r>
        <w:rPr>
          <w:rStyle w:val="KeywordTok"/>
        </w:rPr>
        <w:t>:</w:t>
      </w:r>
      <w:r>
        <w:rPr>
          <w:rStyle w:val="AttributeTok"/>
        </w:rPr>
        <w:t xml:space="preserve"> </w:t>
      </w:r>
      <w:r>
        <w:rPr>
          <w:rStyle w:val="StringTok"/>
        </w:rPr>
        <w:t>'.'</w:t>
      </w:r>
      <w:r>
        <w:rPr>
          <w:rStyle w:val="CommentTok"/>
        </w:rPr>
        <w:t xml:space="preserve">  # default to current working directory</w:t>
      </w:r>
      <w:r>
        <w:br/>
      </w:r>
      <w:r>
        <w:rPr>
          <w:rStyle w:val="AttributeTok"/>
        </w:rPr>
        <w:t xml:space="preserve">  </w:t>
      </w:r>
      <w:r>
        <w:rPr>
          <w:rStyle w:val="FunctionTok"/>
        </w:rPr>
        <w:t>nodes_folder_url</w:t>
      </w:r>
      <w:r>
        <w:rPr>
          <w:rStyle w:val="KeywordTok"/>
        </w:rPr>
        <w:t>:</w:t>
      </w:r>
      <w:r>
        <w:rPr>
          <w:rStyle w:val="CommentTok"/>
        </w:rPr>
        <w:t xml:space="preserve"> # (Optional) override for dynamic lookup) eg "https://drive.google.com/drive/folders/1Rc3vQCF6CwxV3yNjfUTWXv61BgYD1j_3"</w:t>
      </w:r>
      <w:r>
        <w:br/>
      </w:r>
      <w:r>
        <w:rPr>
          <w:rStyle w:val="AttributeTok"/>
        </w:rPr>
        <w:t xml:space="preserve">  </w:t>
      </w:r>
      <w:r>
        <w:rPr>
          <w:rStyle w:val="FunctionTok"/>
        </w:rPr>
        <w:t>relationships_folder_url</w:t>
      </w:r>
      <w:r>
        <w:rPr>
          <w:rStyle w:val="KeywordTok"/>
        </w:rPr>
        <w:t>:</w:t>
      </w:r>
      <w:r>
        <w:rPr>
          <w:rStyle w:val="CommentTok"/>
        </w:rPr>
        <w:t xml:space="preserve"> # (Optional) override for dynamic lookup) eg."https://drive.google.com/drive/folders/1w_ea6ETzRcdYz71crLxL9khjLrEfcbuH"</w:t>
      </w:r>
      <w:r>
        <w:br/>
      </w:r>
      <w:r>
        <w:rPr>
          <w:rStyle w:val="AttributeTok"/>
        </w:rPr>
        <w:t xml:space="preserve">  </w:t>
      </w:r>
      <w:r>
        <w:rPr>
          <w:rStyle w:val="FunctionTok"/>
        </w:rPr>
        <w:t>gdrive_root_folder_url</w:t>
      </w:r>
      <w:r>
        <w:rPr>
          <w:rStyle w:val="KeywordTok"/>
        </w:rPr>
        <w:t>:</w:t>
      </w:r>
      <w:r>
        <w:rPr>
          <w:rStyle w:val="AttributeTok"/>
        </w:rPr>
        <w:t xml:space="preserve"> </w:t>
      </w:r>
      <w:r>
        <w:rPr>
          <w:rStyle w:val="StringTok"/>
        </w:rPr>
        <w:t>"1iWkeTubJ0xZ6I728emoj9BkqZm7dL2fq"</w:t>
      </w:r>
      <w:r>
        <w:br/>
      </w:r>
      <w:r>
        <w:rPr>
          <w:rStyle w:val="AttributeTok"/>
        </w:rPr>
        <w:t xml:space="preserve">  </w:t>
      </w:r>
      <w:r>
        <w:rPr>
          <w:rStyle w:val="FunctionTok"/>
        </w:rPr>
        <w:t>gdrive_folder_name</w:t>
      </w:r>
      <w:r>
        <w:rPr>
          <w:rStyle w:val="KeywordTok"/>
        </w:rPr>
        <w:t>:</w:t>
      </w:r>
      <w:r>
        <w:rPr>
          <w:rStyle w:val="CommentTok"/>
        </w:rPr>
        <w:t xml:space="preserve"> # Leave commented out to use default (hostkey)</w:t>
      </w:r>
      <w:r>
        <w:br/>
      </w:r>
      <w:r>
        <w:rPr>
          <w:rStyle w:val="AttributeTok"/>
        </w:rPr>
        <w:t xml:space="preserve">  </w:t>
      </w:r>
      <w:r>
        <w:rPr>
          <w:rStyle w:val="FunctionTok"/>
        </w:rPr>
        <w:t>google_credentials_path</w:t>
      </w:r>
      <w:r>
        <w:rPr>
          <w:rStyle w:val="KeywordTok"/>
        </w:rPr>
        <w:t>:</w:t>
      </w:r>
      <w:r>
        <w:rPr>
          <w:rStyle w:val="AttributeTok"/>
        </w:rPr>
        <w:t xml:space="preserve"> </w:t>
      </w:r>
      <w:r>
        <w:rPr>
          <w:rStyle w:val="StringTok"/>
        </w:rPr>
        <w:t>'credentials/graph-diss-dbbdbb5e5d00.json'</w:t>
      </w:r>
      <w:r>
        <w:br/>
      </w:r>
      <w:r>
        <w:rPr>
          <w:rStyle w:val="AttributeTok"/>
        </w:rPr>
        <w:t xml:space="preserve">  </w:t>
      </w:r>
      <w:r>
        <w:rPr>
          <w:rStyle w:val="FunctionTok"/>
        </w:rPr>
        <w:t>department_source</w:t>
      </w:r>
      <w:r>
        <w:rPr>
          <w:rStyle w:val="KeywordTok"/>
        </w:rPr>
        <w:t>:</w:t>
      </w:r>
      <w:r>
        <w:rPr>
          <w:rStyle w:val="AttributeTok"/>
        </w:rPr>
        <w:t xml:space="preserve"> </w:t>
      </w:r>
      <w:r>
        <w:rPr>
          <w:rStyle w:val="StringTok"/>
        </w:rPr>
        <w:t>'node-dept-all.csv'</w:t>
      </w:r>
      <w:r>
        <w:br/>
      </w:r>
      <w:r>
        <w:rPr>
          <w:rStyle w:val="AttributeTok"/>
        </w:rPr>
        <w:t xml:space="preserve">  </w:t>
      </w:r>
      <w:r>
        <w:rPr>
          <w:rStyle w:val="FunctionTok"/>
        </w:rPr>
        <w:t>archibus_source</w:t>
      </w:r>
      <w:r>
        <w:rPr>
          <w:rStyle w:val="KeywordTok"/>
        </w:rPr>
        <w:t>:</w:t>
      </w:r>
      <w:r>
        <w:rPr>
          <w:rStyle w:val="AttributeTok"/>
        </w:rPr>
        <w:t xml:space="preserve"> </w:t>
      </w:r>
      <w:r>
        <w:rPr>
          <w:rStyle w:val="StringTok"/>
        </w:rPr>
        <w:t>'archibus.csv'</w:t>
      </w:r>
      <w:r>
        <w:br/>
      </w:r>
      <w:r>
        <w:br/>
      </w:r>
      <w:r>
        <w:rPr>
          <w:rStyle w:val="FunctionTok"/>
        </w:rPr>
        <w:t>data_processing</w:t>
      </w:r>
      <w:r>
        <w:rPr>
          <w:rStyle w:val="KeywordTok"/>
        </w:rPr>
        <w:t>:</w:t>
      </w:r>
      <w:r>
        <w:br/>
      </w:r>
      <w:r>
        <w:rPr>
          <w:rStyle w:val="AttributeTok"/>
        </w:rPr>
        <w:t xml:space="preserve">  </w:t>
      </w:r>
      <w:r>
        <w:rPr>
          <w:rStyle w:val="FunctionTok"/>
        </w:rPr>
        <w:t>chunk_size</w:t>
      </w:r>
      <w:r>
        <w:rPr>
          <w:rStyle w:val="KeywordTok"/>
        </w:rPr>
        <w:t>:</w:t>
      </w:r>
      <w:r>
        <w:rPr>
          <w:rStyle w:val="AttributeTok"/>
        </w:rPr>
        <w:t xml:space="preserve"> </w:t>
      </w:r>
      <w:r>
        <w:rPr>
          <w:rStyle w:val="DecValTok"/>
        </w:rPr>
        <w:t>20000</w:t>
      </w:r>
      <w:r>
        <w:br/>
      </w:r>
      <w:r>
        <w:rPr>
          <w:rStyle w:val="AttributeTok"/>
        </w:rPr>
        <w:t xml:space="preserve">  </w:t>
      </w:r>
      <w:r>
        <w:rPr>
          <w:rStyle w:val="FunctionTok"/>
        </w:rPr>
        <w:t>temp_tables_sql_file</w:t>
      </w:r>
      <w:r>
        <w:rPr>
          <w:rStyle w:val="KeywordTok"/>
        </w:rPr>
        <w:t>:</w:t>
      </w:r>
      <w:r>
        <w:rPr>
          <w:rStyle w:val="AttributeTok"/>
        </w:rPr>
        <w:t xml:space="preserve"> </w:t>
      </w:r>
      <w:r>
        <w:rPr>
          <w:rStyle w:val="StringTok"/>
        </w:rPr>
        <w:t>"create_temp_tables.sql"</w:t>
      </w:r>
      <w:r>
        <w:br/>
      </w:r>
      <w:r>
        <w:rPr>
          <w:rStyle w:val="AttributeTok"/>
        </w:rPr>
        <w:t xml:space="preserve">  </w:t>
      </w:r>
      <w:r>
        <w:rPr>
          <w:rStyle w:val="FunctionTok"/>
        </w:rPr>
        <w:t>node_output_filename_template</w:t>
      </w:r>
      <w:r>
        <w:rPr>
          <w:rStyle w:val="KeywordTok"/>
        </w:rPr>
        <w:t>:</w:t>
      </w:r>
      <w:r>
        <w:rPr>
          <w:rStyle w:val="AttributeTok"/>
        </w:rPr>
        <w:t xml:space="preserve"> </w:t>
      </w:r>
      <w:r>
        <w:rPr>
          <w:rStyle w:val="StringTok"/>
        </w:rPr>
        <w:t>"node-{node}-processed.csv"</w:t>
      </w:r>
      <w:r>
        <w:br/>
      </w:r>
      <w:r>
        <w:rPr>
          <w:rStyle w:val="AttributeTok"/>
        </w:rPr>
        <w:t xml:space="preserve">  </w:t>
      </w:r>
      <w:r>
        <w:rPr>
          <w:rStyle w:val="FunctionTok"/>
        </w:rPr>
        <w:t>rel_output_filename_template</w:t>
      </w:r>
      <w:r>
        <w:rPr>
          <w:rStyle w:val="KeywordTok"/>
        </w:rPr>
        <w:t>:</w:t>
      </w:r>
      <w:r>
        <w:rPr>
          <w:rStyle w:val="AttributeTok"/>
        </w:rPr>
        <w:t xml:space="preserve"> </w:t>
      </w:r>
      <w:r>
        <w:rPr>
          <w:rStyle w:val="StringTok"/>
        </w:rPr>
        <w:t>"rel-{relationship}-processed.csv"</w:t>
      </w:r>
      <w:r>
        <w:br/>
      </w:r>
      <w:r>
        <w:br/>
      </w:r>
      <w:r>
        <w:rPr>
          <w:rStyle w:val="FunctionTok"/>
        </w:rPr>
        <w:t>neo4j</w:t>
      </w:r>
      <w:r>
        <w:rPr>
          <w:rStyle w:val="KeywordTok"/>
        </w:rPr>
        <w:t>:</w:t>
      </w:r>
      <w:r>
        <w:br/>
      </w:r>
      <w:r>
        <w:rPr>
          <w:rStyle w:val="CommentTok"/>
        </w:rPr>
        <w:t xml:space="preserve">  #max_connection_retries: 5</w:t>
      </w:r>
      <w:r>
        <w:br/>
      </w:r>
      <w:r>
        <w:rPr>
          <w:rStyle w:val="CommentTok"/>
        </w:rPr>
        <w:t xml:space="preserve">  #max_transaction_retry_time: 30</w:t>
      </w:r>
      <w:r>
        <w:br/>
      </w:r>
      <w:r>
        <w:rPr>
          <w:rStyle w:val="AttributeTok"/>
        </w:rPr>
        <w:t xml:space="preserve">  </w:t>
      </w:r>
      <w:r>
        <w:rPr>
          <w:rStyle w:val="FunctionTok"/>
        </w:rPr>
        <w:t>schema</w:t>
      </w:r>
      <w:r>
        <w:rPr>
          <w:rStyle w:val="KeywordTok"/>
        </w:rPr>
        <w:t>:</w:t>
      </w:r>
      <w:r>
        <w:br/>
      </w:r>
      <w:r>
        <w:rPr>
          <w:rStyle w:val="AttributeTok"/>
        </w:rPr>
        <w:t xml:space="preserve">    </w:t>
      </w:r>
      <w:r>
        <w:rPr>
          <w:rStyle w:val="FunctionTok"/>
        </w:rPr>
        <w:t>apply</w:t>
      </w:r>
      <w:r>
        <w:rPr>
          <w:rStyle w:val="KeywordTok"/>
        </w:rPr>
        <w:t>:</w:t>
      </w:r>
      <w:r>
        <w:rPr>
          <w:rStyle w:val="AttributeTok"/>
        </w:rPr>
        <w:t xml:space="preserve"> </w:t>
      </w:r>
      <w:r>
        <w:rPr>
          <w:rStyle w:val="CharTok"/>
        </w:rPr>
        <w:t>True</w:t>
      </w:r>
      <w:r>
        <w:br/>
      </w:r>
      <w:r>
        <w:rPr>
          <w:rStyle w:val="AttributeTok"/>
        </w:rPr>
        <w:t xml:space="preserve">    </w:t>
      </w:r>
      <w:r>
        <w:rPr>
          <w:rStyle w:val="FunctionTok"/>
        </w:rPr>
        <w:t>type</w:t>
      </w:r>
      <w:r>
        <w:rPr>
          <w:rStyle w:val="KeywordTok"/>
        </w:rPr>
        <w:t>:</w:t>
      </w:r>
      <w:r>
        <w:rPr>
          <w:rStyle w:val="AttributeTok"/>
        </w:rPr>
        <w:t xml:space="preserve"> </w:t>
      </w:r>
      <w:r>
        <w:rPr>
          <w:rStyle w:val="StringTok"/>
        </w:rPr>
        <w:t>'dynamic'</w:t>
      </w:r>
      <w:r>
        <w:rPr>
          <w:rStyle w:val="CommentTok"/>
        </w:rPr>
        <w:t xml:space="preserve"> # Options: 'dynamic', 'custom'</w:t>
      </w:r>
      <w:r>
        <w:br/>
      </w:r>
      <w:r>
        <w:rPr>
          <w:rStyle w:val="AttributeTok"/>
        </w:rPr>
        <w:t xml:space="preserve">    </w:t>
      </w:r>
      <w:r>
        <w:rPr>
          <w:rStyle w:val="FunctionTok"/>
        </w:rPr>
        <w:t>custom_path</w:t>
      </w:r>
      <w:r>
        <w:rPr>
          <w:rStyle w:val="KeywordTok"/>
        </w:rPr>
        <w:t>:</w:t>
      </w:r>
      <w:r>
        <w:rPr>
          <w:rStyle w:val="AttributeTok"/>
        </w:rPr>
        <w:t xml:space="preserve"> </w:t>
      </w:r>
      <w:r>
        <w:rPr>
          <w:rStyle w:val="StringTok"/>
        </w:rPr>
        <w:t>''</w:t>
      </w:r>
      <w:r>
        <w:br/>
      </w:r>
      <w:r>
        <w:rPr>
          <w:rStyle w:val="AttributeTok"/>
        </w:rPr>
        <w:t xml:space="preserve">  </w:t>
      </w:r>
      <w:r>
        <w:rPr>
          <w:rStyle w:val="FunctionTok"/>
        </w:rPr>
        <w:t>batch_size</w:t>
      </w:r>
      <w:r>
        <w:rPr>
          <w:rStyle w:val="KeywordTok"/>
        </w:rPr>
        <w:t>:</w:t>
      </w:r>
      <w:r>
        <w:rPr>
          <w:rStyle w:val="AttributeTok"/>
        </w:rPr>
        <w:t xml:space="preserve"> </w:t>
      </w:r>
      <w:r>
        <w:rPr>
          <w:rStyle w:val="DecValTok"/>
        </w:rPr>
        <w:t>1000</w:t>
      </w:r>
      <w:r>
        <w:br/>
      </w:r>
      <w:r>
        <w:br/>
      </w:r>
      <w:r>
        <w:rPr>
          <w:rStyle w:val="FunctionTok"/>
        </w:rPr>
        <w:t>logging</w:t>
      </w:r>
      <w:r>
        <w:rPr>
          <w:rStyle w:val="KeywordTok"/>
        </w:rPr>
        <w:t>:</w:t>
      </w:r>
      <w:r>
        <w:br/>
      </w:r>
      <w:r>
        <w:rPr>
          <w:rStyle w:val="AttributeTok"/>
        </w:rPr>
        <w:t xml:space="preserve">  </w:t>
      </w:r>
      <w:r>
        <w:rPr>
          <w:rStyle w:val="FunctionTok"/>
        </w:rPr>
        <w:t>log_level</w:t>
      </w:r>
      <w:r>
        <w:rPr>
          <w:rStyle w:val="KeywordTok"/>
        </w:rPr>
        <w:t>:</w:t>
      </w:r>
      <w:r>
        <w:rPr>
          <w:rStyle w:val="AttributeTok"/>
        </w:rPr>
        <w:t xml:space="preserve"> </w:t>
      </w:r>
      <w:r>
        <w:rPr>
          <w:rStyle w:val="StringTok"/>
        </w:rPr>
        <w:t>"INFO"</w:t>
      </w:r>
      <w:r>
        <w:rPr>
          <w:rStyle w:val="CommentTok"/>
        </w:rPr>
        <w:t xml:space="preserve"> # Options: DEBUG, INFO, </w:t>
      </w:r>
      <w:r>
        <w:rPr>
          <w:rStyle w:val="AlertTok"/>
        </w:rPr>
        <w:t>WARNING</w:t>
      </w:r>
      <w:r>
        <w:rPr>
          <w:rStyle w:val="CommentTok"/>
        </w:rPr>
        <w:t xml:space="preserve">, ERROR, CRITICAL </w:t>
      </w:r>
      <w:r>
        <w:br/>
      </w:r>
      <w:r>
        <w:br/>
      </w:r>
      <w:r>
        <w:rPr>
          <w:rStyle w:val="FunctionTok"/>
        </w:rPr>
        <w:lastRenderedPageBreak/>
        <w:t>nodes</w:t>
      </w:r>
      <w:r>
        <w:rPr>
          <w:rStyle w:val="KeywordTok"/>
        </w:rPr>
        <w:t>:</w:t>
      </w:r>
      <w:r>
        <w:br/>
      </w:r>
      <w:r>
        <w:rPr>
          <w:rStyle w:val="AttributeTok"/>
        </w:rPr>
        <w:t xml:space="preserve">  </w:t>
      </w:r>
      <w:r>
        <w:rPr>
          <w:rStyle w:val="FunctionTok"/>
        </w:rPr>
        <w:t>department</w:t>
      </w:r>
      <w:r>
        <w:rPr>
          <w:rStyle w:val="KeywordTok"/>
        </w:rPr>
        <w:t>:</w:t>
      </w:r>
      <w:r>
        <w:rPr>
          <w:rStyle w:val="AttributeTok"/>
        </w:rPr>
        <w:t xml:space="preserve"> </w:t>
      </w:r>
      <w:r>
        <w:br/>
      </w:r>
      <w:r>
        <w:rPr>
          <w:rStyle w:val="AttributeTok"/>
        </w:rPr>
        <w:t xml:space="preserve">    </w:t>
      </w:r>
      <w:r>
        <w:rPr>
          <w:rStyle w:val="FunctionTok"/>
        </w:rPr>
        <w:t>filename_pattern</w:t>
      </w:r>
      <w:r>
        <w:rPr>
          <w:rStyle w:val="KeywordTok"/>
        </w:rPr>
        <w:t>:</w:t>
      </w:r>
      <w:r>
        <w:rPr>
          <w:rStyle w:val="AttributeTok"/>
        </w:rPr>
        <w:t xml:space="preserve"> </w:t>
      </w:r>
      <w:r>
        <w:rPr>
          <w:rStyle w:val="StringTok"/>
        </w:rPr>
        <w:t>"node-dept-all*.csv"</w:t>
      </w:r>
      <w:r>
        <w:br/>
      </w:r>
      <w:r>
        <w:rPr>
          <w:rStyle w:val="AttributeTok"/>
        </w:rPr>
        <w:t xml:space="preserve">    </w:t>
      </w:r>
      <w:r>
        <w:rPr>
          <w:rStyle w:val="FunctionTok"/>
        </w:rPr>
        <w:t>dept_join_col</w:t>
      </w:r>
      <w:r>
        <w:rPr>
          <w:rStyle w:val="KeywordTok"/>
        </w:rPr>
        <w:t>:</w:t>
      </w:r>
      <w:r>
        <w:rPr>
          <w:rStyle w:val="AttributeTok"/>
        </w:rPr>
        <w:t xml:space="preserve"> </w:t>
      </w:r>
      <w:r>
        <w:rPr>
          <w:rStyle w:val="CharTok"/>
        </w:rPr>
        <w:t>null</w:t>
      </w:r>
      <w:r>
        <w:rPr>
          <w:rStyle w:val="AttributeTok"/>
        </w:rPr>
        <w:t xml:space="preserve"> </w:t>
      </w:r>
      <w:r>
        <w:br/>
      </w:r>
      <w:r>
        <w:rPr>
          <w:rStyle w:val="AttributeTok"/>
        </w:rPr>
        <w:t xml:space="preserve">    </w:t>
      </w:r>
      <w:r>
        <w:rPr>
          <w:rStyle w:val="FunctionTok"/>
        </w:rPr>
        <w:t>node_suffix</w:t>
      </w:r>
      <w:r>
        <w:rPr>
          <w:rStyle w:val="KeywordTok"/>
        </w:rPr>
        <w:t>:</w:t>
      </w:r>
      <w:r>
        <w:rPr>
          <w:rStyle w:val="AttributeTok"/>
        </w:rPr>
        <w:t xml:space="preserve"> </w:t>
      </w:r>
      <w:r>
        <w:rPr>
          <w:rStyle w:val="StringTok"/>
        </w:rPr>
        <w:t>'dept'</w:t>
      </w:r>
      <w:r>
        <w:br/>
      </w:r>
      <w:r>
        <w:rPr>
          <w:rStyle w:val="AttributeTok"/>
        </w:rPr>
        <w:t xml:space="preserve">    </w:t>
      </w:r>
      <w:r>
        <w:rPr>
          <w:rStyle w:val="FunctionTok"/>
        </w:rPr>
        <w:t>node_id</w:t>
      </w:r>
      <w:r>
        <w:rPr>
          <w:rStyle w:val="KeywordTok"/>
        </w:rPr>
        <w:t>:</w:t>
      </w:r>
      <w:r>
        <w:rPr>
          <w:rStyle w:val="AttributeTok"/>
        </w:rPr>
        <w:t xml:space="preserve"> </w:t>
      </w:r>
      <w:r>
        <w:rPr>
          <w:rStyle w:val="StringTok"/>
        </w:rPr>
        <w:t>"deptSplusID"</w:t>
      </w:r>
      <w:r>
        <w:br/>
      </w:r>
      <w:r>
        <w:rPr>
          <w:rStyle w:val="AttributeTok"/>
        </w:rPr>
        <w:t xml:space="preserve">  </w:t>
      </w:r>
      <w:r>
        <w:rPr>
          <w:rStyle w:val="FunctionTok"/>
        </w:rPr>
        <w:t>module</w:t>
      </w:r>
      <w:r>
        <w:rPr>
          <w:rStyle w:val="KeywordTok"/>
        </w:rPr>
        <w:t>:</w:t>
      </w:r>
      <w:r>
        <w:rPr>
          <w:rStyle w:val="AttributeTok"/>
        </w:rPr>
        <w:t xml:space="preserve"> </w:t>
      </w:r>
      <w:r>
        <w:br/>
      </w:r>
      <w:r>
        <w:rPr>
          <w:rStyle w:val="AttributeTok"/>
        </w:rPr>
        <w:t xml:space="preserve">    </w:t>
      </w:r>
      <w:r>
        <w:rPr>
          <w:rStyle w:val="FunctionTok"/>
        </w:rPr>
        <w:t>filename_pattern</w:t>
      </w:r>
      <w:r>
        <w:rPr>
          <w:rStyle w:val="KeywordTok"/>
        </w:rPr>
        <w:t>:</w:t>
      </w:r>
      <w:r>
        <w:rPr>
          <w:rStyle w:val="AttributeTok"/>
        </w:rPr>
        <w:t xml:space="preserve"> </w:t>
      </w:r>
      <w:r>
        <w:rPr>
          <w:rStyle w:val="StringTok"/>
        </w:rPr>
        <w:t>"node-module-by-pos-temp*.csv"</w:t>
      </w:r>
      <w:r>
        <w:br/>
      </w:r>
      <w:r>
        <w:rPr>
          <w:rStyle w:val="AttributeTok"/>
        </w:rPr>
        <w:t xml:space="preserve">    </w:t>
      </w:r>
      <w:r>
        <w:rPr>
          <w:rStyle w:val="FunctionTok"/>
        </w:rPr>
        <w:t>dept_join_col</w:t>
      </w:r>
      <w:r>
        <w:rPr>
          <w:rStyle w:val="KeywordTok"/>
        </w:rPr>
        <w:t>:</w:t>
      </w:r>
      <w:r>
        <w:rPr>
          <w:rStyle w:val="AttributeTok"/>
        </w:rPr>
        <w:t xml:space="preserve"> </w:t>
      </w:r>
      <w:r>
        <w:rPr>
          <w:rStyle w:val="StringTok"/>
        </w:rPr>
        <w:t>"modSplusDeptID"</w:t>
      </w:r>
      <w:r>
        <w:br/>
      </w:r>
      <w:r>
        <w:rPr>
          <w:rStyle w:val="AttributeTok"/>
        </w:rPr>
        <w:t xml:space="preserve">    </w:t>
      </w:r>
      <w:r>
        <w:rPr>
          <w:rStyle w:val="FunctionTok"/>
        </w:rPr>
        <w:t>node_suffix</w:t>
      </w:r>
      <w:r>
        <w:rPr>
          <w:rStyle w:val="KeywordTok"/>
        </w:rPr>
        <w:t>:</w:t>
      </w:r>
      <w:r>
        <w:rPr>
          <w:rStyle w:val="AttributeTok"/>
        </w:rPr>
        <w:t xml:space="preserve"> </w:t>
      </w:r>
      <w:r>
        <w:rPr>
          <w:rStyle w:val="StringTok"/>
        </w:rPr>
        <w:t>"mod"</w:t>
      </w:r>
      <w:r>
        <w:br/>
      </w:r>
      <w:r>
        <w:rPr>
          <w:rStyle w:val="AttributeTok"/>
        </w:rPr>
        <w:t xml:space="preserve">    </w:t>
      </w:r>
      <w:r>
        <w:rPr>
          <w:rStyle w:val="FunctionTok"/>
        </w:rPr>
        <w:t>node_id</w:t>
      </w:r>
      <w:r>
        <w:rPr>
          <w:rStyle w:val="KeywordTok"/>
        </w:rPr>
        <w:t>:</w:t>
      </w:r>
      <w:r>
        <w:rPr>
          <w:rStyle w:val="AttributeTok"/>
        </w:rPr>
        <w:t xml:space="preserve"> </w:t>
      </w:r>
      <w:r>
        <w:rPr>
          <w:rStyle w:val="StringTok"/>
        </w:rPr>
        <w:t>"modSplusID"</w:t>
      </w:r>
      <w:r>
        <w:rPr>
          <w:rStyle w:val="AttributeTok"/>
        </w:rPr>
        <w:t xml:space="preserve">             </w:t>
      </w:r>
      <w:r>
        <w:br/>
      </w:r>
      <w:r>
        <w:rPr>
          <w:rStyle w:val="AttributeTok"/>
        </w:rPr>
        <w:t xml:space="preserve">  </w:t>
      </w:r>
      <w:r>
        <w:rPr>
          <w:rStyle w:val="FunctionTok"/>
        </w:rPr>
        <w:t>room</w:t>
      </w:r>
      <w:r>
        <w:rPr>
          <w:rStyle w:val="KeywordTok"/>
        </w:rPr>
        <w:t>:</w:t>
      </w:r>
      <w:r>
        <w:rPr>
          <w:rStyle w:val="AttributeTok"/>
        </w:rPr>
        <w:t xml:space="preserve"> </w:t>
      </w:r>
      <w:r>
        <w:br/>
      </w:r>
      <w:r>
        <w:rPr>
          <w:rStyle w:val="AttributeTok"/>
        </w:rPr>
        <w:t xml:space="preserve">    </w:t>
      </w:r>
      <w:r>
        <w:rPr>
          <w:rStyle w:val="FunctionTok"/>
        </w:rPr>
        <w:t>filename_pattern</w:t>
      </w:r>
      <w:r>
        <w:rPr>
          <w:rStyle w:val="KeywordTok"/>
        </w:rPr>
        <w:t>:</w:t>
      </w:r>
      <w:r>
        <w:rPr>
          <w:rStyle w:val="AttributeTok"/>
        </w:rPr>
        <w:t xml:space="preserve"> </w:t>
      </w:r>
      <w:r>
        <w:rPr>
          <w:rStyle w:val="StringTok"/>
        </w:rPr>
        <w:t>"node-room-by-pos-temp*.csv"</w:t>
      </w:r>
      <w:r>
        <w:br/>
      </w:r>
      <w:r>
        <w:rPr>
          <w:rStyle w:val="AttributeTok"/>
        </w:rPr>
        <w:t xml:space="preserve">    </w:t>
      </w:r>
      <w:r>
        <w:rPr>
          <w:rStyle w:val="FunctionTok"/>
        </w:rPr>
        <w:t>dept_join_col</w:t>
      </w:r>
      <w:r>
        <w:rPr>
          <w:rStyle w:val="KeywordTok"/>
        </w:rPr>
        <w:t>:</w:t>
      </w:r>
      <w:r>
        <w:rPr>
          <w:rStyle w:val="AttributeTok"/>
        </w:rPr>
        <w:t xml:space="preserve"> </w:t>
      </w:r>
      <w:r>
        <w:rPr>
          <w:rStyle w:val="CharTok"/>
        </w:rPr>
        <w:t>null</w:t>
      </w:r>
      <w:r>
        <w:br/>
      </w:r>
      <w:r>
        <w:rPr>
          <w:rStyle w:val="AttributeTok"/>
        </w:rPr>
        <w:t xml:space="preserve">    </w:t>
      </w:r>
      <w:r>
        <w:rPr>
          <w:rStyle w:val="FunctionTok"/>
        </w:rPr>
        <w:t>node_suffix</w:t>
      </w:r>
      <w:r>
        <w:rPr>
          <w:rStyle w:val="KeywordTok"/>
        </w:rPr>
        <w:t>:</w:t>
      </w:r>
      <w:r>
        <w:rPr>
          <w:rStyle w:val="AttributeTok"/>
        </w:rPr>
        <w:t xml:space="preserve"> </w:t>
      </w:r>
      <w:r>
        <w:rPr>
          <w:rStyle w:val="StringTok"/>
        </w:rPr>
        <w:t>'room'</w:t>
      </w:r>
      <w:r>
        <w:br/>
      </w:r>
      <w:r>
        <w:rPr>
          <w:rStyle w:val="AttributeTok"/>
        </w:rPr>
        <w:t xml:space="preserve">    </w:t>
      </w:r>
      <w:r>
        <w:rPr>
          <w:rStyle w:val="FunctionTok"/>
        </w:rPr>
        <w:t>node_id</w:t>
      </w:r>
      <w:r>
        <w:rPr>
          <w:rStyle w:val="KeywordTok"/>
        </w:rPr>
        <w:t>:</w:t>
      </w:r>
      <w:r>
        <w:rPr>
          <w:rStyle w:val="AttributeTok"/>
        </w:rPr>
        <w:t xml:space="preserve"> </w:t>
      </w:r>
      <w:r>
        <w:rPr>
          <w:rStyle w:val="StringTok"/>
        </w:rPr>
        <w:t>"roomSplusID"</w:t>
      </w:r>
      <w:r>
        <w:rPr>
          <w:rStyle w:val="AttributeTok"/>
        </w:rPr>
        <w:t xml:space="preserve">   </w:t>
      </w:r>
      <w:r>
        <w:br/>
      </w:r>
      <w:r>
        <w:rPr>
          <w:rStyle w:val="AttributeTok"/>
        </w:rPr>
        <w:t xml:space="preserve">  </w:t>
      </w:r>
      <w:r>
        <w:rPr>
          <w:rStyle w:val="FunctionTok"/>
        </w:rPr>
        <w:t>programme</w:t>
      </w:r>
      <w:r>
        <w:rPr>
          <w:rStyle w:val="KeywordTok"/>
        </w:rPr>
        <w:t>:</w:t>
      </w:r>
      <w:r>
        <w:rPr>
          <w:rStyle w:val="AttributeTok"/>
        </w:rPr>
        <w:t xml:space="preserve"> </w:t>
      </w:r>
      <w:r>
        <w:br/>
      </w:r>
      <w:r>
        <w:rPr>
          <w:rStyle w:val="AttributeTok"/>
        </w:rPr>
        <w:t xml:space="preserve">    </w:t>
      </w:r>
      <w:r>
        <w:rPr>
          <w:rStyle w:val="FunctionTok"/>
        </w:rPr>
        <w:t>filename_pattern</w:t>
      </w:r>
      <w:r>
        <w:rPr>
          <w:rStyle w:val="KeywordTok"/>
        </w:rPr>
        <w:t>:</w:t>
      </w:r>
      <w:r>
        <w:rPr>
          <w:rStyle w:val="AttributeTok"/>
        </w:rPr>
        <w:t xml:space="preserve"> </w:t>
      </w:r>
      <w:r>
        <w:rPr>
          <w:rStyle w:val="StringTok"/>
        </w:rPr>
        <w:t>"node-pos-by-pos-temp*.csv"</w:t>
      </w:r>
      <w:r>
        <w:br/>
      </w:r>
      <w:r>
        <w:rPr>
          <w:rStyle w:val="AttributeTok"/>
        </w:rPr>
        <w:t xml:space="preserve">    </w:t>
      </w:r>
      <w:r>
        <w:rPr>
          <w:rStyle w:val="FunctionTok"/>
        </w:rPr>
        <w:t>dept_join_col</w:t>
      </w:r>
      <w:r>
        <w:rPr>
          <w:rStyle w:val="KeywordTok"/>
        </w:rPr>
        <w:t>:</w:t>
      </w:r>
      <w:r>
        <w:rPr>
          <w:rStyle w:val="AttributeTok"/>
        </w:rPr>
        <w:t xml:space="preserve"> </w:t>
      </w:r>
      <w:r>
        <w:rPr>
          <w:rStyle w:val="StringTok"/>
        </w:rPr>
        <w:t>"posSplusDeptID"</w:t>
      </w:r>
      <w:r>
        <w:br/>
      </w:r>
      <w:r>
        <w:rPr>
          <w:rStyle w:val="AttributeTok"/>
        </w:rPr>
        <w:t xml:space="preserve">    </w:t>
      </w:r>
      <w:r>
        <w:rPr>
          <w:rStyle w:val="FunctionTok"/>
        </w:rPr>
        <w:t>node_suffix</w:t>
      </w:r>
      <w:r>
        <w:rPr>
          <w:rStyle w:val="KeywordTok"/>
        </w:rPr>
        <w:t>:</w:t>
      </w:r>
      <w:r>
        <w:rPr>
          <w:rStyle w:val="AttributeTok"/>
        </w:rPr>
        <w:t xml:space="preserve"> </w:t>
      </w:r>
      <w:r>
        <w:rPr>
          <w:rStyle w:val="StringTok"/>
        </w:rPr>
        <w:t>"pos"</w:t>
      </w:r>
      <w:r>
        <w:br/>
      </w:r>
      <w:r>
        <w:rPr>
          <w:rStyle w:val="AttributeTok"/>
        </w:rPr>
        <w:t xml:space="preserve">    </w:t>
      </w:r>
      <w:r>
        <w:rPr>
          <w:rStyle w:val="FunctionTok"/>
        </w:rPr>
        <w:t>node_id</w:t>
      </w:r>
      <w:r>
        <w:rPr>
          <w:rStyle w:val="KeywordTok"/>
        </w:rPr>
        <w:t>:</w:t>
      </w:r>
      <w:r>
        <w:rPr>
          <w:rStyle w:val="AttributeTok"/>
        </w:rPr>
        <w:t xml:space="preserve"> </w:t>
      </w:r>
      <w:r>
        <w:rPr>
          <w:rStyle w:val="StringTok"/>
        </w:rPr>
        <w:t>"posSplusID"</w:t>
      </w:r>
      <w:r>
        <w:br/>
      </w:r>
      <w:r>
        <w:rPr>
          <w:rStyle w:val="AttributeTok"/>
        </w:rPr>
        <w:t xml:space="preserve">  </w:t>
      </w:r>
      <w:r>
        <w:rPr>
          <w:rStyle w:val="FunctionTok"/>
        </w:rPr>
        <w:t>activityType</w:t>
      </w:r>
      <w:r>
        <w:rPr>
          <w:rStyle w:val="KeywordTok"/>
        </w:rPr>
        <w:t>:</w:t>
      </w:r>
      <w:r>
        <w:rPr>
          <w:rStyle w:val="AttributeTok"/>
        </w:rPr>
        <w:t xml:space="preserve"> </w:t>
      </w:r>
      <w:r>
        <w:br/>
      </w:r>
      <w:r>
        <w:rPr>
          <w:rStyle w:val="AttributeTok"/>
        </w:rPr>
        <w:t xml:space="preserve">    </w:t>
      </w:r>
      <w:r>
        <w:rPr>
          <w:rStyle w:val="FunctionTok"/>
        </w:rPr>
        <w:t>filename_pattern</w:t>
      </w:r>
      <w:r>
        <w:rPr>
          <w:rStyle w:val="KeywordTok"/>
        </w:rPr>
        <w:t>:</w:t>
      </w:r>
      <w:r>
        <w:rPr>
          <w:rStyle w:val="AttributeTok"/>
        </w:rPr>
        <w:t xml:space="preserve"> </w:t>
      </w:r>
      <w:r>
        <w:rPr>
          <w:rStyle w:val="StringTok"/>
        </w:rPr>
        <w:t>"node-activitytype-by-pos-temp*.csv"</w:t>
      </w:r>
      <w:r>
        <w:br/>
      </w:r>
      <w:r>
        <w:rPr>
          <w:rStyle w:val="AttributeTok"/>
        </w:rPr>
        <w:t xml:space="preserve">    </w:t>
      </w:r>
      <w:r>
        <w:rPr>
          <w:rStyle w:val="FunctionTok"/>
        </w:rPr>
        <w:t>dept_join_col</w:t>
      </w:r>
      <w:r>
        <w:rPr>
          <w:rStyle w:val="KeywordTok"/>
        </w:rPr>
        <w:t>:</w:t>
      </w:r>
      <w:r>
        <w:rPr>
          <w:rStyle w:val="AttributeTok"/>
        </w:rPr>
        <w:t xml:space="preserve"> </w:t>
      </w:r>
      <w:r>
        <w:rPr>
          <w:rStyle w:val="StringTok"/>
        </w:rPr>
        <w:t>'actTypeDeptSplusID'</w:t>
      </w:r>
      <w:r>
        <w:br/>
      </w:r>
      <w:r>
        <w:rPr>
          <w:rStyle w:val="AttributeTok"/>
        </w:rPr>
        <w:t xml:space="preserve">    </w:t>
      </w:r>
      <w:r>
        <w:rPr>
          <w:rStyle w:val="FunctionTok"/>
        </w:rPr>
        <w:t>node_suffix</w:t>
      </w:r>
      <w:r>
        <w:rPr>
          <w:rStyle w:val="KeywordTok"/>
        </w:rPr>
        <w:t>:</w:t>
      </w:r>
      <w:r>
        <w:rPr>
          <w:rStyle w:val="AttributeTok"/>
        </w:rPr>
        <w:t xml:space="preserve"> </w:t>
      </w:r>
      <w:r>
        <w:rPr>
          <w:rStyle w:val="StringTok"/>
        </w:rPr>
        <w:t>'actType'</w:t>
      </w:r>
      <w:r>
        <w:br/>
      </w:r>
      <w:r>
        <w:rPr>
          <w:rStyle w:val="AttributeTok"/>
        </w:rPr>
        <w:t xml:space="preserve">    </w:t>
      </w:r>
      <w:r>
        <w:rPr>
          <w:rStyle w:val="FunctionTok"/>
        </w:rPr>
        <w:t>node_id</w:t>
      </w:r>
      <w:r>
        <w:rPr>
          <w:rStyle w:val="KeywordTok"/>
        </w:rPr>
        <w:t>:</w:t>
      </w:r>
      <w:r>
        <w:rPr>
          <w:rStyle w:val="AttributeTok"/>
        </w:rPr>
        <w:t xml:space="preserve"> </w:t>
      </w:r>
      <w:r>
        <w:rPr>
          <w:rStyle w:val="StringTok"/>
        </w:rPr>
        <w:t>'actTypeSplusID'</w:t>
      </w:r>
      <w:r>
        <w:br/>
      </w:r>
      <w:r>
        <w:rPr>
          <w:rStyle w:val="AttributeTok"/>
        </w:rPr>
        <w:t xml:space="preserve">  </w:t>
      </w:r>
      <w:r>
        <w:rPr>
          <w:rStyle w:val="FunctionTok"/>
        </w:rPr>
        <w:t>staff</w:t>
      </w:r>
      <w:r>
        <w:rPr>
          <w:rStyle w:val="KeywordTok"/>
        </w:rPr>
        <w:t>:</w:t>
      </w:r>
      <w:r>
        <w:rPr>
          <w:rStyle w:val="AttributeTok"/>
        </w:rPr>
        <w:t xml:space="preserve"> </w:t>
      </w:r>
      <w:r>
        <w:br/>
      </w:r>
      <w:r>
        <w:rPr>
          <w:rStyle w:val="AttributeTok"/>
        </w:rPr>
        <w:t xml:space="preserve">    </w:t>
      </w:r>
      <w:r>
        <w:rPr>
          <w:rStyle w:val="FunctionTok"/>
        </w:rPr>
        <w:t>filename_pattern</w:t>
      </w:r>
      <w:r>
        <w:rPr>
          <w:rStyle w:val="KeywordTok"/>
        </w:rPr>
        <w:t>:</w:t>
      </w:r>
      <w:r>
        <w:rPr>
          <w:rStyle w:val="AttributeTok"/>
        </w:rPr>
        <w:t xml:space="preserve"> </w:t>
      </w:r>
      <w:r>
        <w:rPr>
          <w:rStyle w:val="StringTok"/>
        </w:rPr>
        <w:t>"node-staff-by-pos-temp*.csv"</w:t>
      </w:r>
      <w:r>
        <w:br/>
      </w:r>
      <w:r>
        <w:rPr>
          <w:rStyle w:val="AttributeTok"/>
        </w:rPr>
        <w:t xml:space="preserve">    </w:t>
      </w:r>
      <w:r>
        <w:rPr>
          <w:rStyle w:val="FunctionTok"/>
        </w:rPr>
        <w:t>dept_join_col</w:t>
      </w:r>
      <w:r>
        <w:rPr>
          <w:rStyle w:val="KeywordTok"/>
        </w:rPr>
        <w:t>:</w:t>
      </w:r>
      <w:r>
        <w:rPr>
          <w:rStyle w:val="AttributeTok"/>
        </w:rPr>
        <w:t xml:space="preserve"> </w:t>
      </w:r>
      <w:r>
        <w:rPr>
          <w:rStyle w:val="StringTok"/>
        </w:rPr>
        <w:t>"staffDeptSplusID"</w:t>
      </w:r>
      <w:r>
        <w:br/>
      </w:r>
      <w:r>
        <w:rPr>
          <w:rStyle w:val="AttributeTok"/>
        </w:rPr>
        <w:t xml:space="preserve">    </w:t>
      </w:r>
      <w:r>
        <w:rPr>
          <w:rStyle w:val="FunctionTok"/>
        </w:rPr>
        <w:t>node_suffix</w:t>
      </w:r>
      <w:r>
        <w:rPr>
          <w:rStyle w:val="KeywordTok"/>
        </w:rPr>
        <w:t>:</w:t>
      </w:r>
      <w:r>
        <w:rPr>
          <w:rStyle w:val="AttributeTok"/>
        </w:rPr>
        <w:t xml:space="preserve"> </w:t>
      </w:r>
      <w:r>
        <w:rPr>
          <w:rStyle w:val="StringTok"/>
        </w:rPr>
        <w:t>"staff"</w:t>
      </w:r>
      <w:r>
        <w:br/>
      </w:r>
      <w:r>
        <w:rPr>
          <w:rStyle w:val="AttributeTok"/>
        </w:rPr>
        <w:t xml:space="preserve">    </w:t>
      </w:r>
      <w:r>
        <w:rPr>
          <w:rStyle w:val="FunctionTok"/>
        </w:rPr>
        <w:t>dtype</w:t>
      </w:r>
      <w:r>
        <w:rPr>
          <w:rStyle w:val="KeywordTok"/>
        </w:rPr>
        <w:t>:</w:t>
      </w:r>
      <w:r>
        <w:br/>
      </w:r>
      <w:r>
        <w:rPr>
          <w:rStyle w:val="AttributeTok"/>
        </w:rPr>
        <w:t xml:space="preserve">      </w:t>
      </w:r>
      <w:r>
        <w:rPr>
          <w:rStyle w:val="FunctionTok"/>
        </w:rPr>
        <w:t>staffSplusID</w:t>
      </w:r>
      <w:r>
        <w:rPr>
          <w:rStyle w:val="KeywordTok"/>
        </w:rPr>
        <w:t>:</w:t>
      </w:r>
      <w:r>
        <w:rPr>
          <w:rStyle w:val="AttributeTok"/>
        </w:rPr>
        <w:t xml:space="preserve"> str</w:t>
      </w:r>
      <w:r>
        <w:br/>
      </w:r>
      <w:r>
        <w:rPr>
          <w:rStyle w:val="AttributeTok"/>
        </w:rPr>
        <w:t xml:space="preserve">      </w:t>
      </w:r>
      <w:r>
        <w:rPr>
          <w:rStyle w:val="FunctionTok"/>
        </w:rPr>
        <w:t>staffID</w:t>
      </w:r>
      <w:r>
        <w:rPr>
          <w:rStyle w:val="KeywordTok"/>
        </w:rPr>
        <w:t>:</w:t>
      </w:r>
      <w:r>
        <w:rPr>
          <w:rStyle w:val="AttributeTok"/>
        </w:rPr>
        <w:t xml:space="preserve"> str </w:t>
      </w:r>
      <w:r>
        <w:br/>
      </w:r>
      <w:r>
        <w:rPr>
          <w:rStyle w:val="AttributeTok"/>
        </w:rPr>
        <w:t xml:space="preserve">    </w:t>
      </w:r>
      <w:r>
        <w:rPr>
          <w:rStyle w:val="FunctionTok"/>
        </w:rPr>
        <w:t>node_id</w:t>
      </w:r>
      <w:r>
        <w:rPr>
          <w:rStyle w:val="KeywordTok"/>
        </w:rPr>
        <w:t>:</w:t>
      </w:r>
      <w:r>
        <w:rPr>
          <w:rStyle w:val="AttributeTok"/>
        </w:rPr>
        <w:t xml:space="preserve"> </w:t>
      </w:r>
      <w:r>
        <w:rPr>
          <w:rStyle w:val="StringTok"/>
        </w:rPr>
        <w:t>"staffSplusID"</w:t>
      </w:r>
      <w:r>
        <w:br/>
      </w:r>
      <w:r>
        <w:rPr>
          <w:rStyle w:val="AttributeTok"/>
        </w:rPr>
        <w:t xml:space="preserve">  </w:t>
      </w:r>
      <w:r>
        <w:rPr>
          <w:rStyle w:val="FunctionTok"/>
        </w:rPr>
        <w:t>student</w:t>
      </w:r>
      <w:r>
        <w:rPr>
          <w:rStyle w:val="KeywordTok"/>
        </w:rPr>
        <w:t>:</w:t>
      </w:r>
      <w:r>
        <w:rPr>
          <w:rStyle w:val="AttributeTok"/>
        </w:rPr>
        <w:t xml:space="preserve"> </w:t>
      </w:r>
      <w:r>
        <w:br/>
      </w:r>
      <w:r>
        <w:rPr>
          <w:rStyle w:val="AttributeTok"/>
        </w:rPr>
        <w:t xml:space="preserve">    </w:t>
      </w:r>
      <w:r>
        <w:rPr>
          <w:rStyle w:val="FunctionTok"/>
        </w:rPr>
        <w:t>filename_pattern</w:t>
      </w:r>
      <w:r>
        <w:rPr>
          <w:rStyle w:val="KeywordTok"/>
        </w:rPr>
        <w:t>:</w:t>
      </w:r>
      <w:r>
        <w:rPr>
          <w:rStyle w:val="AttributeTok"/>
        </w:rPr>
        <w:t xml:space="preserve"> </w:t>
      </w:r>
      <w:r>
        <w:rPr>
          <w:rStyle w:val="StringTok"/>
        </w:rPr>
        <w:t>"node-student-by-pos-temp*.csv"</w:t>
      </w:r>
      <w:r>
        <w:br/>
      </w:r>
      <w:r>
        <w:rPr>
          <w:rStyle w:val="AttributeTok"/>
        </w:rPr>
        <w:t xml:space="preserve">    </w:t>
      </w:r>
      <w:r>
        <w:rPr>
          <w:rStyle w:val="FunctionTok"/>
        </w:rPr>
        <w:t>dept_join_col</w:t>
      </w:r>
      <w:r>
        <w:rPr>
          <w:rStyle w:val="KeywordTok"/>
        </w:rPr>
        <w:t>:</w:t>
      </w:r>
      <w:r>
        <w:rPr>
          <w:rStyle w:val="AttributeTok"/>
        </w:rPr>
        <w:t xml:space="preserve"> </w:t>
      </w:r>
      <w:r>
        <w:rPr>
          <w:rStyle w:val="StringTok"/>
        </w:rPr>
        <w:t>"stuDeptSplusID"</w:t>
      </w:r>
      <w:r>
        <w:br/>
      </w:r>
      <w:r>
        <w:rPr>
          <w:rStyle w:val="AttributeTok"/>
        </w:rPr>
        <w:t xml:space="preserve">    </w:t>
      </w:r>
      <w:r>
        <w:rPr>
          <w:rStyle w:val="FunctionTok"/>
        </w:rPr>
        <w:t>node_suffix</w:t>
      </w:r>
      <w:r>
        <w:rPr>
          <w:rStyle w:val="KeywordTok"/>
        </w:rPr>
        <w:t>:</w:t>
      </w:r>
      <w:r>
        <w:rPr>
          <w:rStyle w:val="AttributeTok"/>
        </w:rPr>
        <w:t xml:space="preserve"> </w:t>
      </w:r>
      <w:r>
        <w:rPr>
          <w:rStyle w:val="StringTok"/>
        </w:rPr>
        <w:t>"stu"</w:t>
      </w:r>
      <w:r>
        <w:br/>
      </w:r>
      <w:r>
        <w:rPr>
          <w:rStyle w:val="AttributeTok"/>
        </w:rPr>
        <w:t xml:space="preserve">    </w:t>
      </w:r>
      <w:r>
        <w:rPr>
          <w:rStyle w:val="FunctionTok"/>
        </w:rPr>
        <w:t>dtype</w:t>
      </w:r>
      <w:r>
        <w:rPr>
          <w:rStyle w:val="KeywordTok"/>
        </w:rPr>
        <w:t>:</w:t>
      </w:r>
      <w:r>
        <w:rPr>
          <w:rStyle w:val="AttributeTok"/>
        </w:rPr>
        <w:t xml:space="preserve"> </w:t>
      </w:r>
      <w:r>
        <w:br/>
      </w:r>
      <w:r>
        <w:rPr>
          <w:rStyle w:val="AttributeTok"/>
        </w:rPr>
        <w:t xml:space="preserve">      </w:t>
      </w:r>
      <w:r>
        <w:rPr>
          <w:rStyle w:val="FunctionTok"/>
        </w:rPr>
        <w:t>stuSplusID</w:t>
      </w:r>
      <w:r>
        <w:rPr>
          <w:rStyle w:val="KeywordTok"/>
        </w:rPr>
        <w:t>:</w:t>
      </w:r>
      <w:r>
        <w:rPr>
          <w:rStyle w:val="AttributeTok"/>
        </w:rPr>
        <w:t xml:space="preserve"> str</w:t>
      </w:r>
      <w:r>
        <w:br/>
      </w:r>
      <w:r>
        <w:rPr>
          <w:rStyle w:val="AttributeTok"/>
        </w:rPr>
        <w:t xml:space="preserve">      </w:t>
      </w:r>
      <w:r>
        <w:rPr>
          <w:rStyle w:val="FunctionTok"/>
        </w:rPr>
        <w:t>studentID</w:t>
      </w:r>
      <w:r>
        <w:rPr>
          <w:rStyle w:val="KeywordTok"/>
        </w:rPr>
        <w:t>:</w:t>
      </w:r>
      <w:r>
        <w:rPr>
          <w:rStyle w:val="AttributeTok"/>
        </w:rPr>
        <w:t xml:space="preserve"> str</w:t>
      </w:r>
      <w:r>
        <w:br/>
      </w:r>
      <w:r>
        <w:rPr>
          <w:rStyle w:val="AttributeTok"/>
        </w:rPr>
        <w:t xml:space="preserve">    </w:t>
      </w:r>
      <w:r>
        <w:rPr>
          <w:rStyle w:val="FunctionTok"/>
        </w:rPr>
        <w:t>node_id</w:t>
      </w:r>
      <w:r>
        <w:rPr>
          <w:rStyle w:val="KeywordTok"/>
        </w:rPr>
        <w:t>:</w:t>
      </w:r>
      <w:r>
        <w:rPr>
          <w:rStyle w:val="AttributeTok"/>
        </w:rPr>
        <w:t xml:space="preserve"> </w:t>
      </w:r>
      <w:r>
        <w:rPr>
          <w:rStyle w:val="StringTok"/>
        </w:rPr>
        <w:t>"stuSplusID"</w:t>
      </w:r>
      <w:r>
        <w:br/>
      </w:r>
      <w:r>
        <w:rPr>
          <w:rStyle w:val="AttributeTok"/>
        </w:rPr>
        <w:t xml:space="preserve">  </w:t>
      </w:r>
      <w:r>
        <w:rPr>
          <w:rStyle w:val="FunctionTok"/>
        </w:rPr>
        <w:t>activity</w:t>
      </w:r>
      <w:r>
        <w:rPr>
          <w:rStyle w:val="KeywordTok"/>
        </w:rPr>
        <w:t>:</w:t>
      </w:r>
      <w:r>
        <w:rPr>
          <w:rStyle w:val="AttributeTok"/>
        </w:rPr>
        <w:t xml:space="preserve"> </w:t>
      </w:r>
      <w:r>
        <w:br/>
      </w:r>
      <w:r>
        <w:rPr>
          <w:rStyle w:val="AttributeTok"/>
        </w:rPr>
        <w:t xml:space="preserve">    </w:t>
      </w:r>
      <w:r>
        <w:rPr>
          <w:rStyle w:val="FunctionTok"/>
        </w:rPr>
        <w:t>filename_pattern</w:t>
      </w:r>
      <w:r>
        <w:rPr>
          <w:rStyle w:val="KeywordTok"/>
        </w:rPr>
        <w:t>:</w:t>
      </w:r>
      <w:r>
        <w:rPr>
          <w:rStyle w:val="AttributeTok"/>
        </w:rPr>
        <w:t xml:space="preserve"> </w:t>
      </w:r>
      <w:r>
        <w:rPr>
          <w:rStyle w:val="StringTok"/>
        </w:rPr>
        <w:t>"node-activity-by-pos-temp*.csv"</w:t>
      </w:r>
      <w:r>
        <w:br/>
      </w:r>
      <w:r>
        <w:rPr>
          <w:rStyle w:val="AttributeTok"/>
        </w:rPr>
        <w:lastRenderedPageBreak/>
        <w:t xml:space="preserve">    </w:t>
      </w:r>
      <w:r>
        <w:rPr>
          <w:rStyle w:val="FunctionTok"/>
        </w:rPr>
        <w:t>dept_join_col</w:t>
      </w:r>
      <w:r>
        <w:rPr>
          <w:rStyle w:val="KeywordTok"/>
        </w:rPr>
        <w:t>:</w:t>
      </w:r>
      <w:r>
        <w:rPr>
          <w:rStyle w:val="AttributeTok"/>
        </w:rPr>
        <w:t xml:space="preserve"> </w:t>
      </w:r>
      <w:r>
        <w:rPr>
          <w:rStyle w:val="CharTok"/>
        </w:rPr>
        <w:t>null</w:t>
      </w:r>
      <w:r>
        <w:br/>
      </w:r>
      <w:r>
        <w:rPr>
          <w:rStyle w:val="AttributeTok"/>
        </w:rPr>
        <w:t xml:space="preserve">    </w:t>
      </w:r>
      <w:r>
        <w:rPr>
          <w:rStyle w:val="FunctionTok"/>
        </w:rPr>
        <w:t>node_suffix</w:t>
      </w:r>
      <w:r>
        <w:rPr>
          <w:rStyle w:val="KeywordTok"/>
        </w:rPr>
        <w:t>:</w:t>
      </w:r>
      <w:r>
        <w:rPr>
          <w:rStyle w:val="AttributeTok"/>
        </w:rPr>
        <w:t xml:space="preserve"> </w:t>
      </w:r>
      <w:r>
        <w:rPr>
          <w:rStyle w:val="CharTok"/>
        </w:rPr>
        <w:t>null</w:t>
      </w:r>
      <w:r>
        <w:br/>
      </w:r>
      <w:r>
        <w:rPr>
          <w:rStyle w:val="AttributeTok"/>
        </w:rPr>
        <w:t xml:space="preserve">    </w:t>
      </w:r>
      <w:r>
        <w:rPr>
          <w:rStyle w:val="FunctionTok"/>
        </w:rPr>
        <w:t>dtype</w:t>
      </w:r>
      <w:r>
        <w:rPr>
          <w:rStyle w:val="KeywordTok"/>
        </w:rPr>
        <w:t>:</w:t>
      </w:r>
      <w:r>
        <w:br/>
      </w:r>
      <w:r>
        <w:rPr>
          <w:rStyle w:val="AttributeTok"/>
        </w:rPr>
        <w:t xml:space="preserve">      </w:t>
      </w:r>
      <w:r>
        <w:rPr>
          <w:rStyle w:val="FunctionTok"/>
        </w:rPr>
        <w:t>actSplusID</w:t>
      </w:r>
      <w:r>
        <w:rPr>
          <w:rStyle w:val="KeywordTok"/>
        </w:rPr>
        <w:t>:</w:t>
      </w:r>
      <w:r>
        <w:rPr>
          <w:rStyle w:val="AttributeTok"/>
        </w:rPr>
        <w:t xml:space="preserve"> str</w:t>
      </w:r>
      <w:r>
        <w:br/>
      </w:r>
      <w:r>
        <w:rPr>
          <w:rStyle w:val="AttributeTok"/>
        </w:rPr>
        <w:t xml:space="preserve">      </w:t>
      </w:r>
      <w:r>
        <w:rPr>
          <w:rStyle w:val="FunctionTok"/>
        </w:rPr>
        <w:t>actTypeSplusID</w:t>
      </w:r>
      <w:r>
        <w:rPr>
          <w:rStyle w:val="KeywordTok"/>
        </w:rPr>
        <w:t>:</w:t>
      </w:r>
      <w:r>
        <w:rPr>
          <w:rStyle w:val="AttributeTok"/>
        </w:rPr>
        <w:t xml:space="preserve"> str </w:t>
      </w:r>
      <w:r>
        <w:br/>
      </w:r>
      <w:r>
        <w:rPr>
          <w:rStyle w:val="AttributeTok"/>
        </w:rPr>
        <w:t xml:space="preserve">      </w:t>
      </w:r>
      <w:r>
        <w:rPr>
          <w:rStyle w:val="FunctionTok"/>
        </w:rPr>
        <w:t>actRoomSplusID</w:t>
      </w:r>
      <w:r>
        <w:rPr>
          <w:rStyle w:val="KeywordTok"/>
        </w:rPr>
        <w:t>:</w:t>
      </w:r>
      <w:r>
        <w:rPr>
          <w:rStyle w:val="AttributeTok"/>
        </w:rPr>
        <w:t xml:space="preserve"> str</w:t>
      </w:r>
      <w:r>
        <w:br/>
      </w:r>
      <w:r>
        <w:rPr>
          <w:rStyle w:val="AttributeTok"/>
        </w:rPr>
        <w:t xml:space="preserve">      </w:t>
      </w:r>
      <w:r>
        <w:rPr>
          <w:rStyle w:val="FunctionTok"/>
        </w:rPr>
        <w:t>actStaffSplusID</w:t>
      </w:r>
      <w:r>
        <w:rPr>
          <w:rStyle w:val="KeywordTok"/>
        </w:rPr>
        <w:t>:</w:t>
      </w:r>
      <w:r>
        <w:rPr>
          <w:rStyle w:val="AttributeTok"/>
        </w:rPr>
        <w:t xml:space="preserve"> str </w:t>
      </w:r>
      <w:r>
        <w:br/>
      </w:r>
      <w:r>
        <w:rPr>
          <w:rStyle w:val="AttributeTok"/>
        </w:rPr>
        <w:t xml:space="preserve">      </w:t>
      </w:r>
      <w:r>
        <w:rPr>
          <w:rStyle w:val="FunctionTok"/>
        </w:rPr>
        <w:t>actStuSplusID</w:t>
      </w:r>
      <w:r>
        <w:rPr>
          <w:rStyle w:val="KeywordTok"/>
        </w:rPr>
        <w:t>:</w:t>
      </w:r>
      <w:r>
        <w:rPr>
          <w:rStyle w:val="AttributeTok"/>
        </w:rPr>
        <w:t xml:space="preserve"> str </w:t>
      </w:r>
      <w:r>
        <w:br/>
      </w:r>
      <w:r>
        <w:rPr>
          <w:rStyle w:val="AttributeTok"/>
        </w:rPr>
        <w:t xml:space="preserve">      </w:t>
      </w:r>
      <w:r>
        <w:rPr>
          <w:rStyle w:val="FunctionTok"/>
        </w:rPr>
        <w:t>actStartDateTime</w:t>
      </w:r>
      <w:r>
        <w:rPr>
          <w:rStyle w:val="KeywordTok"/>
        </w:rPr>
        <w:t>:</w:t>
      </w:r>
      <w:r>
        <w:rPr>
          <w:rStyle w:val="AttributeTok"/>
        </w:rPr>
        <w:t xml:space="preserve"> str</w:t>
      </w:r>
      <w:r>
        <w:br/>
      </w:r>
      <w:r>
        <w:rPr>
          <w:rStyle w:val="AttributeTok"/>
        </w:rPr>
        <w:t xml:space="preserve">      </w:t>
      </w:r>
      <w:r>
        <w:rPr>
          <w:rStyle w:val="FunctionTok"/>
        </w:rPr>
        <w:t>actEndDateTime</w:t>
      </w:r>
      <w:r>
        <w:rPr>
          <w:rStyle w:val="KeywordTok"/>
        </w:rPr>
        <w:t>:</w:t>
      </w:r>
      <w:r>
        <w:rPr>
          <w:rStyle w:val="AttributeTok"/>
        </w:rPr>
        <w:t xml:space="preserve"> str</w:t>
      </w:r>
      <w:r>
        <w:br/>
      </w:r>
      <w:r>
        <w:rPr>
          <w:rStyle w:val="AttributeTok"/>
        </w:rPr>
        <w:t xml:space="preserve">      </w:t>
      </w:r>
      <w:r>
        <w:rPr>
          <w:rStyle w:val="FunctionTok"/>
        </w:rPr>
        <w:t>actFirstActivityDate</w:t>
      </w:r>
      <w:r>
        <w:rPr>
          <w:rStyle w:val="KeywordTok"/>
        </w:rPr>
        <w:t>:</w:t>
      </w:r>
      <w:r>
        <w:rPr>
          <w:rStyle w:val="AttributeTok"/>
        </w:rPr>
        <w:t xml:space="preserve"> str</w:t>
      </w:r>
      <w:r>
        <w:br/>
      </w:r>
      <w:r>
        <w:rPr>
          <w:rStyle w:val="AttributeTok"/>
        </w:rPr>
        <w:t xml:space="preserve">      </w:t>
      </w:r>
      <w:r>
        <w:rPr>
          <w:rStyle w:val="FunctionTok"/>
        </w:rPr>
        <w:t>actLastActivityDate</w:t>
      </w:r>
      <w:r>
        <w:rPr>
          <w:rStyle w:val="KeywordTok"/>
        </w:rPr>
        <w:t>:</w:t>
      </w:r>
      <w:r>
        <w:rPr>
          <w:rStyle w:val="AttributeTok"/>
        </w:rPr>
        <w:t xml:space="preserve"> str</w:t>
      </w:r>
      <w:r>
        <w:br/>
      </w:r>
      <w:r>
        <w:rPr>
          <w:rStyle w:val="AttributeTok"/>
        </w:rPr>
        <w:t xml:space="preserve">      </w:t>
      </w:r>
      <w:r>
        <w:rPr>
          <w:rStyle w:val="FunctionTok"/>
        </w:rPr>
        <w:t>actWhenScheduled</w:t>
      </w:r>
      <w:r>
        <w:rPr>
          <w:rStyle w:val="KeywordTok"/>
        </w:rPr>
        <w:t>:</w:t>
      </w:r>
      <w:r>
        <w:rPr>
          <w:rStyle w:val="AttributeTok"/>
        </w:rPr>
        <w:t xml:space="preserve"> str</w:t>
      </w:r>
      <w:r>
        <w:br/>
      </w:r>
      <w:r>
        <w:rPr>
          <w:rStyle w:val="AttributeTok"/>
        </w:rPr>
        <w:t xml:space="preserve">    </w:t>
      </w:r>
      <w:r>
        <w:rPr>
          <w:rStyle w:val="FunctionTok"/>
        </w:rPr>
        <w:t>node_id</w:t>
      </w:r>
      <w:r>
        <w:rPr>
          <w:rStyle w:val="KeywordTok"/>
        </w:rPr>
        <w:t>:</w:t>
      </w:r>
      <w:r>
        <w:rPr>
          <w:rStyle w:val="AttributeTok"/>
        </w:rPr>
        <w:t xml:space="preserve"> </w:t>
      </w:r>
      <w:r>
        <w:rPr>
          <w:rStyle w:val="StringTok"/>
        </w:rPr>
        <w:t>"actGraphID"</w:t>
      </w:r>
      <w:r>
        <w:rPr>
          <w:rStyle w:val="AttributeTok"/>
        </w:rPr>
        <w:t xml:space="preserve"> </w:t>
      </w:r>
      <w:r>
        <w:br/>
      </w:r>
      <w:r>
        <w:br/>
      </w:r>
      <w:r>
        <w:rPr>
          <w:rStyle w:val="FunctionTok"/>
        </w:rPr>
        <w:t>relationships</w:t>
      </w:r>
      <w:r>
        <w:rPr>
          <w:rStyle w:val="KeywordTok"/>
        </w:rPr>
        <w:t>:</w:t>
      </w:r>
      <w:r>
        <w:br/>
      </w:r>
      <w:r>
        <w:rPr>
          <w:rStyle w:val="AttributeTok"/>
        </w:rPr>
        <w:t xml:space="preserve">  </w:t>
      </w:r>
      <w:r>
        <w:rPr>
          <w:rStyle w:val="FunctionTok"/>
        </w:rPr>
        <w:t>activity_module</w:t>
      </w:r>
      <w:r>
        <w:rPr>
          <w:rStyle w:val="KeywordTok"/>
        </w:rPr>
        <w:t>:</w:t>
      </w:r>
      <w:r>
        <w:rPr>
          <w:rStyle w:val="AttributeTok"/>
        </w:rPr>
        <w:t xml:space="preserve"> </w:t>
      </w:r>
      <w:r>
        <w:br/>
      </w:r>
      <w:r>
        <w:rPr>
          <w:rStyle w:val="AttributeTok"/>
        </w:rPr>
        <w:t xml:space="preserve">    </w:t>
      </w:r>
      <w:r>
        <w:rPr>
          <w:rStyle w:val="FunctionTok"/>
        </w:rPr>
        <w:t>filename_pattern</w:t>
      </w:r>
      <w:r>
        <w:rPr>
          <w:rStyle w:val="KeywordTok"/>
        </w:rPr>
        <w:t>:</w:t>
      </w:r>
      <w:r>
        <w:rPr>
          <w:rStyle w:val="AttributeTok"/>
        </w:rPr>
        <w:t xml:space="preserve"> </w:t>
      </w:r>
      <w:r>
        <w:rPr>
          <w:rStyle w:val="StringTok"/>
        </w:rPr>
        <w:t>"rel-activity-module-by-pos-temp*.csv"</w:t>
      </w:r>
      <w:r>
        <w:br/>
      </w:r>
      <w:r>
        <w:rPr>
          <w:rStyle w:val="AttributeTok"/>
        </w:rPr>
        <w:t xml:space="preserve">    </w:t>
      </w:r>
      <w:r>
        <w:rPr>
          <w:rStyle w:val="FunctionTok"/>
        </w:rPr>
        <w:t>node1_col</w:t>
      </w:r>
      <w:r>
        <w:rPr>
          <w:rStyle w:val="KeywordTok"/>
        </w:rPr>
        <w:t>:</w:t>
      </w:r>
      <w:r>
        <w:rPr>
          <w:rStyle w:val="AttributeTok"/>
        </w:rPr>
        <w:t xml:space="preserve"> </w:t>
      </w:r>
      <w:r>
        <w:rPr>
          <w:rStyle w:val="StringTok"/>
        </w:rPr>
        <w:t>"actSplusID"</w:t>
      </w:r>
      <w:r>
        <w:br/>
      </w:r>
      <w:r>
        <w:rPr>
          <w:rStyle w:val="AttributeTok"/>
        </w:rPr>
        <w:t xml:space="preserve">    </w:t>
      </w:r>
      <w:r>
        <w:rPr>
          <w:rStyle w:val="FunctionTok"/>
        </w:rPr>
        <w:t>node2_col</w:t>
      </w:r>
      <w:r>
        <w:rPr>
          <w:rStyle w:val="KeywordTok"/>
        </w:rPr>
        <w:t>:</w:t>
      </w:r>
      <w:r>
        <w:rPr>
          <w:rStyle w:val="AttributeTok"/>
        </w:rPr>
        <w:t xml:space="preserve"> </w:t>
      </w:r>
      <w:r>
        <w:rPr>
          <w:rStyle w:val="StringTok"/>
        </w:rPr>
        <w:t>"modSplusID"</w:t>
      </w:r>
      <w:r>
        <w:br/>
      </w:r>
      <w:r>
        <w:rPr>
          <w:rStyle w:val="AttributeTok"/>
        </w:rPr>
        <w:t xml:space="preserve">    </w:t>
      </w:r>
      <w:r>
        <w:rPr>
          <w:rStyle w:val="FunctionTok"/>
        </w:rPr>
        <w:t>relationship</w:t>
      </w:r>
      <w:r>
        <w:rPr>
          <w:rStyle w:val="KeywordTok"/>
        </w:rPr>
        <w:t>:</w:t>
      </w:r>
      <w:r>
        <w:rPr>
          <w:rStyle w:val="AttributeTok"/>
        </w:rPr>
        <w:t xml:space="preserve"> </w:t>
      </w:r>
      <w:r>
        <w:rPr>
          <w:rStyle w:val="StringTok"/>
        </w:rPr>
        <w:t>"BELONGS_TO"</w:t>
      </w:r>
      <w:r>
        <w:br/>
      </w:r>
      <w:r>
        <w:rPr>
          <w:rStyle w:val="AttributeTok"/>
        </w:rPr>
        <w:t xml:space="preserve">  </w:t>
      </w:r>
      <w:r>
        <w:rPr>
          <w:rStyle w:val="FunctionTok"/>
        </w:rPr>
        <w:t>activity_room</w:t>
      </w:r>
      <w:r>
        <w:rPr>
          <w:rStyle w:val="KeywordTok"/>
        </w:rPr>
        <w:t>:</w:t>
      </w:r>
      <w:r>
        <w:rPr>
          <w:rStyle w:val="AttributeTok"/>
        </w:rPr>
        <w:t xml:space="preserve"> </w:t>
      </w:r>
      <w:r>
        <w:br/>
      </w:r>
      <w:r>
        <w:rPr>
          <w:rStyle w:val="AttributeTok"/>
        </w:rPr>
        <w:t xml:space="preserve">    </w:t>
      </w:r>
      <w:r>
        <w:rPr>
          <w:rStyle w:val="FunctionTok"/>
        </w:rPr>
        <w:t>filename_pattern</w:t>
      </w:r>
      <w:r>
        <w:rPr>
          <w:rStyle w:val="KeywordTok"/>
        </w:rPr>
        <w:t>:</w:t>
      </w:r>
      <w:r>
        <w:rPr>
          <w:rStyle w:val="AttributeTok"/>
        </w:rPr>
        <w:t xml:space="preserve"> </w:t>
      </w:r>
      <w:r>
        <w:rPr>
          <w:rStyle w:val="StringTok"/>
        </w:rPr>
        <w:t>"rel-activity-room-by-pos-temp*.csv"</w:t>
      </w:r>
      <w:r>
        <w:br/>
      </w:r>
      <w:r>
        <w:rPr>
          <w:rStyle w:val="AttributeTok"/>
        </w:rPr>
        <w:t xml:space="preserve">    </w:t>
      </w:r>
      <w:r>
        <w:rPr>
          <w:rStyle w:val="FunctionTok"/>
        </w:rPr>
        <w:t>node1_col</w:t>
      </w:r>
      <w:r>
        <w:rPr>
          <w:rStyle w:val="KeywordTok"/>
        </w:rPr>
        <w:t>:</w:t>
      </w:r>
      <w:r>
        <w:rPr>
          <w:rStyle w:val="AttributeTok"/>
        </w:rPr>
        <w:t xml:space="preserve"> </w:t>
      </w:r>
      <w:r>
        <w:rPr>
          <w:rStyle w:val="StringTok"/>
        </w:rPr>
        <w:t>"actSplusID"</w:t>
      </w:r>
      <w:r>
        <w:br/>
      </w:r>
      <w:r>
        <w:rPr>
          <w:rStyle w:val="AttributeTok"/>
        </w:rPr>
        <w:t xml:space="preserve">    </w:t>
      </w:r>
      <w:r>
        <w:rPr>
          <w:rStyle w:val="FunctionTok"/>
        </w:rPr>
        <w:t>node2_col</w:t>
      </w:r>
      <w:r>
        <w:rPr>
          <w:rStyle w:val="KeywordTok"/>
        </w:rPr>
        <w:t>:</w:t>
      </w:r>
      <w:r>
        <w:rPr>
          <w:rStyle w:val="AttributeTok"/>
        </w:rPr>
        <w:t xml:space="preserve"> </w:t>
      </w:r>
      <w:r>
        <w:rPr>
          <w:rStyle w:val="StringTok"/>
        </w:rPr>
        <w:t>"roomSplusID"</w:t>
      </w:r>
      <w:r>
        <w:br/>
      </w:r>
      <w:r>
        <w:rPr>
          <w:rStyle w:val="AttributeTok"/>
        </w:rPr>
        <w:t xml:space="preserve">    </w:t>
      </w:r>
      <w:r>
        <w:rPr>
          <w:rStyle w:val="FunctionTok"/>
        </w:rPr>
        <w:t>relationship</w:t>
      </w:r>
      <w:r>
        <w:rPr>
          <w:rStyle w:val="KeywordTok"/>
        </w:rPr>
        <w:t>:</w:t>
      </w:r>
      <w:r>
        <w:rPr>
          <w:rStyle w:val="AttributeTok"/>
        </w:rPr>
        <w:t xml:space="preserve"> </w:t>
      </w:r>
      <w:r>
        <w:rPr>
          <w:rStyle w:val="StringTok"/>
        </w:rPr>
        <w:t>"OCCUPIES"</w:t>
      </w:r>
      <w:r>
        <w:br/>
      </w:r>
      <w:r>
        <w:rPr>
          <w:rStyle w:val="AttributeTok"/>
        </w:rPr>
        <w:t xml:space="preserve">  </w:t>
      </w:r>
      <w:r>
        <w:rPr>
          <w:rStyle w:val="FunctionTok"/>
        </w:rPr>
        <w:t>activity_staff</w:t>
      </w:r>
      <w:r>
        <w:rPr>
          <w:rStyle w:val="KeywordTok"/>
        </w:rPr>
        <w:t>:</w:t>
      </w:r>
      <w:r>
        <w:rPr>
          <w:rStyle w:val="AttributeTok"/>
        </w:rPr>
        <w:t xml:space="preserve"> </w:t>
      </w:r>
      <w:r>
        <w:br/>
      </w:r>
      <w:r>
        <w:rPr>
          <w:rStyle w:val="AttributeTok"/>
        </w:rPr>
        <w:t xml:space="preserve">    </w:t>
      </w:r>
      <w:r>
        <w:rPr>
          <w:rStyle w:val="FunctionTok"/>
        </w:rPr>
        <w:t>filename_pattern</w:t>
      </w:r>
      <w:r>
        <w:rPr>
          <w:rStyle w:val="KeywordTok"/>
        </w:rPr>
        <w:t>:</w:t>
      </w:r>
      <w:r>
        <w:rPr>
          <w:rStyle w:val="AttributeTok"/>
        </w:rPr>
        <w:t xml:space="preserve"> </w:t>
      </w:r>
      <w:r>
        <w:rPr>
          <w:rStyle w:val="StringTok"/>
        </w:rPr>
        <w:t>"rel-activity-staff-by-pos-temp*.csv"</w:t>
      </w:r>
      <w:r>
        <w:br/>
      </w:r>
      <w:r>
        <w:rPr>
          <w:rStyle w:val="AttributeTok"/>
        </w:rPr>
        <w:t xml:space="preserve">    </w:t>
      </w:r>
      <w:r>
        <w:rPr>
          <w:rStyle w:val="FunctionTok"/>
        </w:rPr>
        <w:t>node1_col</w:t>
      </w:r>
      <w:r>
        <w:rPr>
          <w:rStyle w:val="KeywordTok"/>
        </w:rPr>
        <w:t>:</w:t>
      </w:r>
      <w:r>
        <w:rPr>
          <w:rStyle w:val="AttributeTok"/>
        </w:rPr>
        <w:t xml:space="preserve"> </w:t>
      </w:r>
      <w:r>
        <w:rPr>
          <w:rStyle w:val="StringTok"/>
        </w:rPr>
        <w:t>"staffSplusID"</w:t>
      </w:r>
      <w:r>
        <w:br/>
      </w:r>
      <w:r>
        <w:rPr>
          <w:rStyle w:val="AttributeTok"/>
        </w:rPr>
        <w:t xml:space="preserve">    </w:t>
      </w:r>
      <w:r>
        <w:rPr>
          <w:rStyle w:val="FunctionTok"/>
        </w:rPr>
        <w:t>node2_col</w:t>
      </w:r>
      <w:r>
        <w:rPr>
          <w:rStyle w:val="KeywordTok"/>
        </w:rPr>
        <w:t>:</w:t>
      </w:r>
      <w:r>
        <w:rPr>
          <w:rStyle w:val="AttributeTok"/>
        </w:rPr>
        <w:t xml:space="preserve"> </w:t>
      </w:r>
      <w:r>
        <w:rPr>
          <w:rStyle w:val="StringTok"/>
        </w:rPr>
        <w:t>"actSplusID"</w:t>
      </w:r>
      <w:r>
        <w:br/>
      </w:r>
      <w:r>
        <w:rPr>
          <w:rStyle w:val="AttributeTok"/>
        </w:rPr>
        <w:t xml:space="preserve">    </w:t>
      </w:r>
      <w:r>
        <w:rPr>
          <w:rStyle w:val="FunctionTok"/>
        </w:rPr>
        <w:t>relationship</w:t>
      </w:r>
      <w:r>
        <w:rPr>
          <w:rStyle w:val="KeywordTok"/>
        </w:rPr>
        <w:t>:</w:t>
      </w:r>
      <w:r>
        <w:rPr>
          <w:rStyle w:val="AttributeTok"/>
        </w:rPr>
        <w:t xml:space="preserve"> </w:t>
      </w:r>
      <w:r>
        <w:rPr>
          <w:rStyle w:val="StringTok"/>
        </w:rPr>
        <w:t>"TEACHES"</w:t>
      </w:r>
      <w:r>
        <w:br/>
      </w:r>
      <w:r>
        <w:rPr>
          <w:rStyle w:val="AttributeTok"/>
        </w:rPr>
        <w:t xml:space="preserve">  </w:t>
      </w:r>
      <w:r>
        <w:rPr>
          <w:rStyle w:val="FunctionTok"/>
        </w:rPr>
        <w:t>activity_student</w:t>
      </w:r>
      <w:r>
        <w:rPr>
          <w:rStyle w:val="KeywordTok"/>
        </w:rPr>
        <w:t>:</w:t>
      </w:r>
      <w:r>
        <w:rPr>
          <w:rStyle w:val="AttributeTok"/>
        </w:rPr>
        <w:t xml:space="preserve"> </w:t>
      </w:r>
      <w:r>
        <w:br/>
      </w:r>
      <w:r>
        <w:rPr>
          <w:rStyle w:val="AttributeTok"/>
        </w:rPr>
        <w:t xml:space="preserve">    </w:t>
      </w:r>
      <w:r>
        <w:rPr>
          <w:rStyle w:val="FunctionTok"/>
        </w:rPr>
        <w:t>filename_pattern</w:t>
      </w:r>
      <w:r>
        <w:rPr>
          <w:rStyle w:val="KeywordTok"/>
        </w:rPr>
        <w:t>:</w:t>
      </w:r>
      <w:r>
        <w:rPr>
          <w:rStyle w:val="AttributeTok"/>
        </w:rPr>
        <w:t xml:space="preserve"> </w:t>
      </w:r>
      <w:r>
        <w:rPr>
          <w:rStyle w:val="StringTok"/>
        </w:rPr>
        <w:t>"rel-activity-student-by-pos-temp*.csv"</w:t>
      </w:r>
      <w:r>
        <w:br/>
      </w:r>
      <w:r>
        <w:rPr>
          <w:rStyle w:val="AttributeTok"/>
        </w:rPr>
        <w:t xml:space="preserve">    </w:t>
      </w:r>
      <w:r>
        <w:rPr>
          <w:rStyle w:val="FunctionTok"/>
        </w:rPr>
        <w:t>node1_col</w:t>
      </w:r>
      <w:r>
        <w:rPr>
          <w:rStyle w:val="KeywordTok"/>
        </w:rPr>
        <w:t>:</w:t>
      </w:r>
      <w:r>
        <w:rPr>
          <w:rStyle w:val="AttributeTok"/>
        </w:rPr>
        <w:t xml:space="preserve"> </w:t>
      </w:r>
      <w:r>
        <w:rPr>
          <w:rStyle w:val="StringTok"/>
        </w:rPr>
        <w:t>"stuSplusID"</w:t>
      </w:r>
      <w:r>
        <w:br/>
      </w:r>
      <w:r>
        <w:rPr>
          <w:rStyle w:val="AttributeTok"/>
        </w:rPr>
        <w:t xml:space="preserve">    </w:t>
      </w:r>
      <w:r>
        <w:rPr>
          <w:rStyle w:val="FunctionTok"/>
        </w:rPr>
        <w:t>node2_col</w:t>
      </w:r>
      <w:r>
        <w:rPr>
          <w:rStyle w:val="KeywordTok"/>
        </w:rPr>
        <w:t>:</w:t>
      </w:r>
      <w:r>
        <w:rPr>
          <w:rStyle w:val="AttributeTok"/>
        </w:rPr>
        <w:t xml:space="preserve"> </w:t>
      </w:r>
      <w:r>
        <w:rPr>
          <w:rStyle w:val="StringTok"/>
        </w:rPr>
        <w:t>"actSplusID"</w:t>
      </w:r>
      <w:r>
        <w:br/>
      </w:r>
      <w:r>
        <w:rPr>
          <w:rStyle w:val="AttributeTok"/>
        </w:rPr>
        <w:t xml:space="preserve">    </w:t>
      </w:r>
      <w:r>
        <w:rPr>
          <w:rStyle w:val="FunctionTok"/>
        </w:rPr>
        <w:t>relationship</w:t>
      </w:r>
      <w:r>
        <w:rPr>
          <w:rStyle w:val="KeywordTok"/>
        </w:rPr>
        <w:t>:</w:t>
      </w:r>
      <w:r>
        <w:rPr>
          <w:rStyle w:val="AttributeTok"/>
        </w:rPr>
        <w:t xml:space="preserve"> </w:t>
      </w:r>
      <w:r>
        <w:rPr>
          <w:rStyle w:val="StringTok"/>
        </w:rPr>
        <w:t>"ATTENDS"</w:t>
      </w:r>
      <w:r>
        <w:br/>
      </w:r>
      <w:r>
        <w:rPr>
          <w:rStyle w:val="AttributeTok"/>
        </w:rPr>
        <w:t xml:space="preserve">  </w:t>
      </w:r>
      <w:r>
        <w:rPr>
          <w:rStyle w:val="FunctionTok"/>
        </w:rPr>
        <w:t>activity_activityType</w:t>
      </w:r>
      <w:r>
        <w:rPr>
          <w:rStyle w:val="KeywordTok"/>
        </w:rPr>
        <w:t>:</w:t>
      </w:r>
      <w:r>
        <w:rPr>
          <w:rStyle w:val="AttributeTok"/>
        </w:rPr>
        <w:t xml:space="preserve"> </w:t>
      </w:r>
      <w:r>
        <w:br/>
      </w:r>
      <w:r>
        <w:rPr>
          <w:rStyle w:val="AttributeTok"/>
        </w:rPr>
        <w:t xml:space="preserve">    </w:t>
      </w:r>
      <w:r>
        <w:rPr>
          <w:rStyle w:val="FunctionTok"/>
        </w:rPr>
        <w:t>filename_pattern</w:t>
      </w:r>
      <w:r>
        <w:rPr>
          <w:rStyle w:val="KeywordTok"/>
        </w:rPr>
        <w:t>:</w:t>
      </w:r>
      <w:r>
        <w:rPr>
          <w:rStyle w:val="AttributeTok"/>
        </w:rPr>
        <w:t xml:space="preserve"> </w:t>
      </w:r>
      <w:r>
        <w:rPr>
          <w:rStyle w:val="StringTok"/>
        </w:rPr>
        <w:t>"relActivityActType*.csv"</w:t>
      </w:r>
      <w:r>
        <w:br/>
      </w:r>
      <w:r>
        <w:rPr>
          <w:rStyle w:val="AttributeTok"/>
        </w:rPr>
        <w:t xml:space="preserve">    </w:t>
      </w:r>
      <w:r>
        <w:rPr>
          <w:rStyle w:val="FunctionTok"/>
        </w:rPr>
        <w:t>node1_col</w:t>
      </w:r>
      <w:r>
        <w:rPr>
          <w:rStyle w:val="KeywordTok"/>
        </w:rPr>
        <w:t>:</w:t>
      </w:r>
      <w:r>
        <w:rPr>
          <w:rStyle w:val="AttributeTok"/>
        </w:rPr>
        <w:t xml:space="preserve"> </w:t>
      </w:r>
      <w:r>
        <w:rPr>
          <w:rStyle w:val="StringTok"/>
        </w:rPr>
        <w:t>"actSplusID"</w:t>
      </w:r>
      <w:r>
        <w:br/>
      </w:r>
      <w:r>
        <w:rPr>
          <w:rStyle w:val="AttributeTok"/>
        </w:rPr>
        <w:t xml:space="preserve">    </w:t>
      </w:r>
      <w:r>
        <w:rPr>
          <w:rStyle w:val="FunctionTok"/>
        </w:rPr>
        <w:t>node2_col</w:t>
      </w:r>
      <w:r>
        <w:rPr>
          <w:rStyle w:val="KeywordTok"/>
        </w:rPr>
        <w:t>:</w:t>
      </w:r>
      <w:r>
        <w:rPr>
          <w:rStyle w:val="AttributeTok"/>
        </w:rPr>
        <w:t xml:space="preserve"> </w:t>
      </w:r>
      <w:r>
        <w:rPr>
          <w:rStyle w:val="StringTok"/>
        </w:rPr>
        <w:t>"actActivityTypeSplusID"</w:t>
      </w:r>
      <w:r>
        <w:br/>
      </w:r>
      <w:r>
        <w:rPr>
          <w:rStyle w:val="AttributeTok"/>
        </w:rPr>
        <w:t xml:space="preserve">    </w:t>
      </w:r>
      <w:r>
        <w:rPr>
          <w:rStyle w:val="FunctionTok"/>
        </w:rPr>
        <w:t>relationship</w:t>
      </w:r>
      <w:r>
        <w:rPr>
          <w:rStyle w:val="KeywordTok"/>
        </w:rPr>
        <w:t>:</w:t>
      </w:r>
      <w:r>
        <w:rPr>
          <w:rStyle w:val="AttributeTok"/>
        </w:rPr>
        <w:t xml:space="preserve"> </w:t>
      </w:r>
      <w:r>
        <w:rPr>
          <w:rStyle w:val="StringTok"/>
        </w:rPr>
        <w:t>"HAS_TYPE"</w:t>
      </w:r>
      <w:r>
        <w:br/>
      </w:r>
      <w:r>
        <w:rPr>
          <w:rStyle w:val="AttributeTok"/>
        </w:rPr>
        <w:t xml:space="preserve">  </w:t>
      </w:r>
      <w:r>
        <w:rPr>
          <w:rStyle w:val="FunctionTok"/>
        </w:rPr>
        <w:t>module_programme</w:t>
      </w:r>
      <w:r>
        <w:rPr>
          <w:rStyle w:val="KeywordTok"/>
        </w:rPr>
        <w:t>:</w:t>
      </w:r>
      <w:r>
        <w:rPr>
          <w:rStyle w:val="AttributeTok"/>
        </w:rPr>
        <w:t xml:space="preserve"> </w:t>
      </w:r>
      <w:r>
        <w:br/>
      </w:r>
      <w:r>
        <w:rPr>
          <w:rStyle w:val="AttributeTok"/>
        </w:rPr>
        <w:t xml:space="preserve">    </w:t>
      </w:r>
      <w:r>
        <w:rPr>
          <w:rStyle w:val="FunctionTok"/>
        </w:rPr>
        <w:t>filename_pattern</w:t>
      </w:r>
      <w:r>
        <w:rPr>
          <w:rStyle w:val="KeywordTok"/>
        </w:rPr>
        <w:t>:</w:t>
      </w:r>
      <w:r>
        <w:rPr>
          <w:rStyle w:val="AttributeTok"/>
        </w:rPr>
        <w:t xml:space="preserve"> </w:t>
      </w:r>
      <w:r>
        <w:rPr>
          <w:rStyle w:val="StringTok"/>
        </w:rPr>
        <w:t>"rel-mod-pos-by-pos-temp*.csv"</w:t>
      </w:r>
      <w:r>
        <w:br/>
      </w:r>
      <w:r>
        <w:rPr>
          <w:rStyle w:val="AttributeTok"/>
        </w:rPr>
        <w:t xml:space="preserve">    </w:t>
      </w:r>
      <w:r>
        <w:rPr>
          <w:rStyle w:val="FunctionTok"/>
        </w:rPr>
        <w:t>node1_col</w:t>
      </w:r>
      <w:r>
        <w:rPr>
          <w:rStyle w:val="KeywordTok"/>
        </w:rPr>
        <w:t>:</w:t>
      </w:r>
      <w:r>
        <w:rPr>
          <w:rStyle w:val="AttributeTok"/>
        </w:rPr>
        <w:t xml:space="preserve"> </w:t>
      </w:r>
      <w:r>
        <w:rPr>
          <w:rStyle w:val="StringTok"/>
        </w:rPr>
        <w:t>"modSplusID"</w:t>
      </w:r>
      <w:r>
        <w:br/>
      </w:r>
      <w:r>
        <w:rPr>
          <w:rStyle w:val="AttributeTok"/>
        </w:rPr>
        <w:lastRenderedPageBreak/>
        <w:t xml:space="preserve">    </w:t>
      </w:r>
      <w:r>
        <w:rPr>
          <w:rStyle w:val="FunctionTok"/>
        </w:rPr>
        <w:t>node2_col</w:t>
      </w:r>
      <w:r>
        <w:rPr>
          <w:rStyle w:val="KeywordTok"/>
        </w:rPr>
        <w:t>:</w:t>
      </w:r>
      <w:r>
        <w:rPr>
          <w:rStyle w:val="AttributeTok"/>
        </w:rPr>
        <w:t xml:space="preserve"> </w:t>
      </w:r>
      <w:r>
        <w:rPr>
          <w:rStyle w:val="StringTok"/>
        </w:rPr>
        <w:t>"posSplusID"</w:t>
      </w:r>
      <w:r>
        <w:br/>
      </w:r>
      <w:r>
        <w:rPr>
          <w:rStyle w:val="AttributeTok"/>
        </w:rPr>
        <w:t xml:space="preserve">    </w:t>
      </w:r>
      <w:r>
        <w:rPr>
          <w:rStyle w:val="FunctionTok"/>
        </w:rPr>
        <w:t>relationship</w:t>
      </w:r>
      <w:r>
        <w:rPr>
          <w:rStyle w:val="KeywordTok"/>
        </w:rPr>
        <w:t>:</w:t>
      </w:r>
      <w:r>
        <w:rPr>
          <w:rStyle w:val="AttributeTok"/>
        </w:rPr>
        <w:t xml:space="preserve"> </w:t>
      </w:r>
      <w:r>
        <w:rPr>
          <w:rStyle w:val="StringTok"/>
        </w:rPr>
        <w:t>"BELONGS_TO"</w:t>
      </w:r>
      <w:r>
        <w:br/>
      </w:r>
      <w:r>
        <w:rPr>
          <w:rStyle w:val="AttributeTok"/>
        </w:rPr>
        <w:t xml:space="preserve">    </w:t>
      </w:r>
      <w:r>
        <w:rPr>
          <w:rStyle w:val="FunctionTok"/>
        </w:rPr>
        <w:t>properties</w:t>
      </w:r>
      <w:r>
        <w:rPr>
          <w:rStyle w:val="KeywordTok"/>
        </w:rPr>
        <w:t>:</w:t>
      </w:r>
      <w:r>
        <w:rPr>
          <w:rStyle w:val="AttributeTok"/>
        </w:rPr>
        <w:t xml:space="preserve"> </w:t>
      </w:r>
      <w:r>
        <w:br/>
      </w:r>
      <w:r>
        <w:rPr>
          <w:rStyle w:val="AttributeTok"/>
        </w:rPr>
        <w:t xml:space="preserve">      </w:t>
      </w:r>
      <w:r>
        <w:rPr>
          <w:rStyle w:val="KeywordTok"/>
        </w:rPr>
        <w:t>-</w:t>
      </w:r>
      <w:r>
        <w:rPr>
          <w:rStyle w:val="AttributeTok"/>
        </w:rPr>
        <w:t xml:space="preserve"> </w:t>
      </w:r>
      <w:r>
        <w:rPr>
          <w:rStyle w:val="StringTok"/>
        </w:rPr>
        <w:t>"modType"</w:t>
      </w:r>
      <w:r>
        <w:br/>
      </w:r>
      <w:r>
        <w:br/>
      </w:r>
      <w:r>
        <w:rPr>
          <w:rStyle w:val="FunctionTok"/>
        </w:rPr>
        <w:t>data_type_mapping</w:t>
      </w:r>
      <w:r>
        <w:rPr>
          <w:rStyle w:val="KeywordTok"/>
        </w:rPr>
        <w:t>:</w:t>
      </w:r>
      <w:r>
        <w:br/>
      </w:r>
      <w:r>
        <w:rPr>
          <w:rStyle w:val="AttributeTok"/>
        </w:rPr>
        <w:t xml:space="preserve">  </w:t>
      </w:r>
      <w:r>
        <w:rPr>
          <w:rStyle w:val="FunctionTok"/>
        </w:rPr>
        <w:t>activity</w:t>
      </w:r>
      <w:r>
        <w:rPr>
          <w:rStyle w:val="KeywordTok"/>
        </w:rPr>
        <w:t>:</w:t>
      </w:r>
      <w:r>
        <w:br/>
      </w:r>
      <w:r>
        <w:rPr>
          <w:rStyle w:val="AttributeTok"/>
        </w:rPr>
        <w:t xml:space="preserve">    </w:t>
      </w:r>
      <w:r>
        <w:rPr>
          <w:rStyle w:val="FunctionTok"/>
        </w:rPr>
        <w:t>actStartDateTime</w:t>
      </w:r>
      <w:r>
        <w:rPr>
          <w:rStyle w:val="KeywordTok"/>
        </w:rPr>
        <w:t>:</w:t>
      </w:r>
      <w:r>
        <w:rPr>
          <w:rStyle w:val="AttributeTok"/>
        </w:rPr>
        <w:t xml:space="preserve"> </w:t>
      </w:r>
      <w:r>
        <w:rPr>
          <w:rStyle w:val="KeywordTok"/>
        </w:rPr>
        <w:t>[</w:t>
      </w:r>
      <w:r>
        <w:rPr>
          <w:rStyle w:val="StringTok"/>
        </w:rPr>
        <w:t>'datetime'</w:t>
      </w:r>
      <w:r>
        <w:rPr>
          <w:rStyle w:val="KeywordTok"/>
        </w:rPr>
        <w:t>,</w:t>
      </w:r>
      <w:r>
        <w:rPr>
          <w:rStyle w:val="AttributeTok"/>
        </w:rPr>
        <w:t xml:space="preserve"> </w:t>
      </w:r>
      <w:r>
        <w:rPr>
          <w:rStyle w:val="StringTok"/>
        </w:rPr>
        <w:t>'%Y-%m-%d %H:%M:%S'</w:t>
      </w:r>
      <w:r>
        <w:rPr>
          <w:rStyle w:val="KeywordTok"/>
        </w:rPr>
        <w:t>]</w:t>
      </w:r>
      <w:r>
        <w:br/>
      </w:r>
      <w:r>
        <w:rPr>
          <w:rStyle w:val="AttributeTok"/>
        </w:rPr>
        <w:t xml:space="preserve">    </w:t>
      </w:r>
      <w:r>
        <w:rPr>
          <w:rStyle w:val="FunctionTok"/>
        </w:rPr>
        <w:t>actEndDateTime</w:t>
      </w:r>
      <w:r>
        <w:rPr>
          <w:rStyle w:val="KeywordTok"/>
        </w:rPr>
        <w:t>:</w:t>
      </w:r>
      <w:r>
        <w:rPr>
          <w:rStyle w:val="AttributeTok"/>
        </w:rPr>
        <w:t xml:space="preserve"> </w:t>
      </w:r>
      <w:r>
        <w:rPr>
          <w:rStyle w:val="KeywordTok"/>
        </w:rPr>
        <w:t>[</w:t>
      </w:r>
      <w:r>
        <w:rPr>
          <w:rStyle w:val="StringTok"/>
        </w:rPr>
        <w:t>'datetime'</w:t>
      </w:r>
      <w:r>
        <w:rPr>
          <w:rStyle w:val="KeywordTok"/>
        </w:rPr>
        <w:t>,</w:t>
      </w:r>
      <w:r>
        <w:rPr>
          <w:rStyle w:val="AttributeTok"/>
        </w:rPr>
        <w:t xml:space="preserve"> </w:t>
      </w:r>
      <w:r>
        <w:rPr>
          <w:rStyle w:val="StringTok"/>
        </w:rPr>
        <w:t>'%Y-%m-%d %H:%M:%S'</w:t>
      </w:r>
      <w:r>
        <w:rPr>
          <w:rStyle w:val="KeywordTok"/>
        </w:rPr>
        <w:t>]</w:t>
      </w:r>
      <w:r>
        <w:br/>
      </w:r>
      <w:r>
        <w:rPr>
          <w:rStyle w:val="AttributeTok"/>
        </w:rPr>
        <w:t xml:space="preserve">    </w:t>
      </w:r>
      <w:r>
        <w:rPr>
          <w:rStyle w:val="FunctionTok"/>
        </w:rPr>
        <w:t>actFirstActivityDate</w:t>
      </w:r>
      <w:r>
        <w:rPr>
          <w:rStyle w:val="KeywordTok"/>
        </w:rPr>
        <w:t>:</w:t>
      </w:r>
      <w:r>
        <w:rPr>
          <w:rStyle w:val="AttributeTok"/>
        </w:rPr>
        <w:t xml:space="preserve"> </w:t>
      </w:r>
      <w:r>
        <w:rPr>
          <w:rStyle w:val="KeywordTok"/>
        </w:rPr>
        <w:t>[</w:t>
      </w:r>
      <w:r>
        <w:rPr>
          <w:rStyle w:val="StringTok"/>
        </w:rPr>
        <w:t>'date2'</w:t>
      </w:r>
      <w:r>
        <w:rPr>
          <w:rStyle w:val="KeywordTok"/>
        </w:rPr>
        <w:t>,</w:t>
      </w:r>
      <w:r>
        <w:rPr>
          <w:rStyle w:val="AttributeTok"/>
        </w:rPr>
        <w:t xml:space="preserve"> </w:t>
      </w:r>
      <w:r>
        <w:rPr>
          <w:rStyle w:val="StringTok"/>
        </w:rPr>
        <w:t>'%Y-%m-%d'</w:t>
      </w:r>
      <w:r>
        <w:rPr>
          <w:rStyle w:val="KeywordTok"/>
        </w:rPr>
        <w:t>]</w:t>
      </w:r>
      <w:r>
        <w:br/>
      </w:r>
      <w:r>
        <w:rPr>
          <w:rStyle w:val="AttributeTok"/>
        </w:rPr>
        <w:t xml:space="preserve">    </w:t>
      </w:r>
      <w:r>
        <w:rPr>
          <w:rStyle w:val="FunctionTok"/>
        </w:rPr>
        <w:t>actLastActivityDate</w:t>
      </w:r>
      <w:r>
        <w:rPr>
          <w:rStyle w:val="KeywordTok"/>
        </w:rPr>
        <w:t>:</w:t>
      </w:r>
      <w:r>
        <w:rPr>
          <w:rStyle w:val="AttributeTok"/>
        </w:rPr>
        <w:t xml:space="preserve"> </w:t>
      </w:r>
      <w:r>
        <w:rPr>
          <w:rStyle w:val="KeywordTok"/>
        </w:rPr>
        <w:t>[</w:t>
      </w:r>
      <w:r>
        <w:rPr>
          <w:rStyle w:val="StringTok"/>
        </w:rPr>
        <w:t>'date2'</w:t>
      </w:r>
      <w:r>
        <w:rPr>
          <w:rStyle w:val="KeywordTok"/>
        </w:rPr>
        <w:t>,</w:t>
      </w:r>
      <w:r>
        <w:rPr>
          <w:rStyle w:val="AttributeTok"/>
        </w:rPr>
        <w:t xml:space="preserve"> </w:t>
      </w:r>
      <w:r>
        <w:rPr>
          <w:rStyle w:val="StringTok"/>
        </w:rPr>
        <w:t>'%Y-%m-%d'</w:t>
      </w:r>
      <w:r>
        <w:rPr>
          <w:rStyle w:val="KeywordTok"/>
        </w:rPr>
        <w:t>]</w:t>
      </w:r>
      <w:r>
        <w:br/>
      </w:r>
      <w:r>
        <w:rPr>
          <w:rStyle w:val="AttributeTok"/>
        </w:rPr>
        <w:t xml:space="preserve">    </w:t>
      </w:r>
      <w:r>
        <w:rPr>
          <w:rStyle w:val="FunctionTok"/>
        </w:rPr>
        <w:t>actPlannedSize</w:t>
      </w:r>
      <w:r>
        <w:rPr>
          <w:rStyle w:val="KeywordTok"/>
        </w:rPr>
        <w:t>:</w:t>
      </w:r>
      <w:r>
        <w:rPr>
          <w:rStyle w:val="AttributeTok"/>
        </w:rPr>
        <w:t xml:space="preserve"> </w:t>
      </w:r>
      <w:r>
        <w:rPr>
          <w:rStyle w:val="StringTok"/>
        </w:rPr>
        <w:t>'int'</w:t>
      </w:r>
      <w:r>
        <w:br/>
      </w:r>
      <w:r>
        <w:rPr>
          <w:rStyle w:val="AttributeTok"/>
        </w:rPr>
        <w:t xml:space="preserve">    </w:t>
      </w:r>
      <w:r>
        <w:rPr>
          <w:rStyle w:val="FunctionTok"/>
        </w:rPr>
        <w:t>actRealSize</w:t>
      </w:r>
      <w:r>
        <w:rPr>
          <w:rStyle w:val="KeywordTok"/>
        </w:rPr>
        <w:t>:</w:t>
      </w:r>
      <w:r>
        <w:rPr>
          <w:rStyle w:val="AttributeTok"/>
        </w:rPr>
        <w:t xml:space="preserve"> </w:t>
      </w:r>
      <w:r>
        <w:rPr>
          <w:rStyle w:val="StringTok"/>
        </w:rPr>
        <w:t>'int'</w:t>
      </w:r>
      <w:r>
        <w:br/>
      </w:r>
      <w:r>
        <w:rPr>
          <w:rStyle w:val="AttributeTok"/>
        </w:rPr>
        <w:t xml:space="preserve">    </w:t>
      </w:r>
      <w:r>
        <w:rPr>
          <w:rStyle w:val="FunctionTok"/>
        </w:rPr>
        <w:t>actDuration</w:t>
      </w:r>
      <w:r>
        <w:rPr>
          <w:rStyle w:val="KeywordTok"/>
        </w:rPr>
        <w:t>:</w:t>
      </w:r>
      <w:r>
        <w:rPr>
          <w:rStyle w:val="AttributeTok"/>
        </w:rPr>
        <w:t xml:space="preserve"> </w:t>
      </w:r>
      <w:r>
        <w:rPr>
          <w:rStyle w:val="StringTok"/>
        </w:rPr>
        <w:t>'int'</w:t>
      </w:r>
      <w:r>
        <w:br/>
      </w:r>
      <w:r>
        <w:rPr>
          <w:rStyle w:val="AttributeTok"/>
        </w:rPr>
        <w:t xml:space="preserve">    </w:t>
      </w:r>
      <w:r>
        <w:rPr>
          <w:rStyle w:val="FunctionTok"/>
        </w:rPr>
        <w:t>actDurationInMinutes</w:t>
      </w:r>
      <w:r>
        <w:rPr>
          <w:rStyle w:val="KeywordTok"/>
        </w:rPr>
        <w:t>:</w:t>
      </w:r>
      <w:r>
        <w:rPr>
          <w:rStyle w:val="AttributeTok"/>
        </w:rPr>
        <w:t xml:space="preserve"> </w:t>
      </w:r>
      <w:r>
        <w:rPr>
          <w:rStyle w:val="StringTok"/>
        </w:rPr>
        <w:t>'int'</w:t>
      </w:r>
      <w:r>
        <w:br/>
      </w:r>
      <w:r>
        <w:rPr>
          <w:rStyle w:val="AttributeTok"/>
        </w:rPr>
        <w:t xml:space="preserve">    </w:t>
      </w:r>
      <w:r>
        <w:rPr>
          <w:rStyle w:val="FunctionTok"/>
        </w:rPr>
        <w:t>actNumberOfOccurrences</w:t>
      </w:r>
      <w:r>
        <w:rPr>
          <w:rStyle w:val="KeywordTok"/>
        </w:rPr>
        <w:t>:</w:t>
      </w:r>
      <w:r>
        <w:rPr>
          <w:rStyle w:val="AttributeTok"/>
        </w:rPr>
        <w:t xml:space="preserve"> </w:t>
      </w:r>
      <w:r>
        <w:rPr>
          <w:rStyle w:val="StringTok"/>
        </w:rPr>
        <w:t>'int'</w:t>
      </w:r>
      <w:r>
        <w:br/>
      </w:r>
      <w:r>
        <w:rPr>
          <w:rStyle w:val="AttributeTok"/>
        </w:rPr>
        <w:t xml:space="preserve">    </w:t>
      </w:r>
      <w:r>
        <w:rPr>
          <w:rStyle w:val="FunctionTok"/>
        </w:rPr>
        <w:t>actWhenScheduled</w:t>
      </w:r>
      <w:r>
        <w:rPr>
          <w:rStyle w:val="KeywordTok"/>
        </w:rPr>
        <w:t>:</w:t>
      </w:r>
      <w:r>
        <w:rPr>
          <w:rStyle w:val="AttributeTok"/>
        </w:rPr>
        <w:t xml:space="preserve"> </w:t>
      </w:r>
      <w:r>
        <w:rPr>
          <w:rStyle w:val="KeywordTok"/>
        </w:rPr>
        <w:t>[</w:t>
      </w:r>
      <w:r>
        <w:rPr>
          <w:rStyle w:val="StringTok"/>
        </w:rPr>
        <w:t>'datetime'</w:t>
      </w:r>
      <w:r>
        <w:rPr>
          <w:rStyle w:val="KeywordTok"/>
        </w:rPr>
        <w:t>,</w:t>
      </w:r>
      <w:r>
        <w:rPr>
          <w:rStyle w:val="AttributeTok"/>
        </w:rPr>
        <w:t xml:space="preserve"> </w:t>
      </w:r>
      <w:r>
        <w:rPr>
          <w:rStyle w:val="StringTok"/>
        </w:rPr>
        <w:t>'%Y-%m-%d %H:%M:%S'</w:t>
      </w:r>
      <w:r>
        <w:rPr>
          <w:rStyle w:val="KeywordTok"/>
        </w:rPr>
        <w:t>]</w:t>
      </w:r>
      <w:r>
        <w:br/>
      </w:r>
      <w:r>
        <w:rPr>
          <w:rStyle w:val="AttributeTok"/>
        </w:rPr>
        <w:t xml:space="preserve">    </w:t>
      </w:r>
      <w:r>
        <w:rPr>
          <w:rStyle w:val="FunctionTok"/>
        </w:rPr>
        <w:t>actStartDate</w:t>
      </w:r>
      <w:r>
        <w:rPr>
          <w:rStyle w:val="KeywordTok"/>
        </w:rPr>
        <w:t>:</w:t>
      </w:r>
      <w:r>
        <w:rPr>
          <w:rStyle w:val="AttributeTok"/>
        </w:rPr>
        <w:t xml:space="preserve"> </w:t>
      </w:r>
      <w:r>
        <w:rPr>
          <w:rStyle w:val="KeywordTok"/>
        </w:rPr>
        <w:t>[</w:t>
      </w:r>
      <w:r>
        <w:rPr>
          <w:rStyle w:val="StringTok"/>
        </w:rPr>
        <w:t>'date'</w:t>
      </w:r>
      <w:r>
        <w:rPr>
          <w:rStyle w:val="KeywordTok"/>
        </w:rPr>
        <w:t>,</w:t>
      </w:r>
      <w:r>
        <w:rPr>
          <w:rStyle w:val="AttributeTok"/>
        </w:rPr>
        <w:t xml:space="preserve"> </w:t>
      </w:r>
      <w:r>
        <w:rPr>
          <w:rStyle w:val="StringTok"/>
        </w:rPr>
        <w:t>'%Y-%m-%d'</w:t>
      </w:r>
      <w:r>
        <w:rPr>
          <w:rStyle w:val="KeywordTok"/>
        </w:rPr>
        <w:t>]</w:t>
      </w:r>
      <w:r>
        <w:br/>
      </w:r>
      <w:r>
        <w:rPr>
          <w:rStyle w:val="AttributeTok"/>
        </w:rPr>
        <w:t xml:space="preserve">    </w:t>
      </w:r>
      <w:r>
        <w:rPr>
          <w:rStyle w:val="FunctionTok"/>
        </w:rPr>
        <w:t>actEndDate</w:t>
      </w:r>
      <w:r>
        <w:rPr>
          <w:rStyle w:val="KeywordTok"/>
        </w:rPr>
        <w:t>:</w:t>
      </w:r>
      <w:r>
        <w:rPr>
          <w:rStyle w:val="AttributeTok"/>
        </w:rPr>
        <w:t xml:space="preserve"> </w:t>
      </w:r>
      <w:r>
        <w:rPr>
          <w:rStyle w:val="KeywordTok"/>
        </w:rPr>
        <w:t>[</w:t>
      </w:r>
      <w:r>
        <w:rPr>
          <w:rStyle w:val="StringTok"/>
        </w:rPr>
        <w:t>'date'</w:t>
      </w:r>
      <w:r>
        <w:rPr>
          <w:rStyle w:val="KeywordTok"/>
        </w:rPr>
        <w:t>,</w:t>
      </w:r>
      <w:r>
        <w:rPr>
          <w:rStyle w:val="AttributeTok"/>
        </w:rPr>
        <w:t xml:space="preserve"> </w:t>
      </w:r>
      <w:r>
        <w:rPr>
          <w:rStyle w:val="StringTok"/>
        </w:rPr>
        <w:t>'%Y-%m-%d'</w:t>
      </w:r>
      <w:r>
        <w:rPr>
          <w:rStyle w:val="KeywordTok"/>
        </w:rPr>
        <w:t>]</w:t>
      </w:r>
      <w:r>
        <w:br/>
      </w:r>
      <w:r>
        <w:rPr>
          <w:rStyle w:val="AttributeTok"/>
        </w:rPr>
        <w:t xml:space="preserve">    </w:t>
      </w:r>
      <w:r>
        <w:rPr>
          <w:rStyle w:val="FunctionTok"/>
        </w:rPr>
        <w:t>actStartTime</w:t>
      </w:r>
      <w:r>
        <w:rPr>
          <w:rStyle w:val="KeywordTok"/>
        </w:rPr>
        <w:t>:</w:t>
      </w:r>
      <w:r>
        <w:rPr>
          <w:rStyle w:val="AttributeTok"/>
        </w:rPr>
        <w:t xml:space="preserve"> </w:t>
      </w:r>
      <w:r>
        <w:rPr>
          <w:rStyle w:val="StringTok"/>
        </w:rPr>
        <w:t>'time'</w:t>
      </w:r>
      <w:r>
        <w:br/>
      </w:r>
      <w:r>
        <w:rPr>
          <w:rStyle w:val="AttributeTok"/>
        </w:rPr>
        <w:t xml:space="preserve">    </w:t>
      </w:r>
      <w:r>
        <w:rPr>
          <w:rStyle w:val="FunctionTok"/>
        </w:rPr>
        <w:t>actEndTime</w:t>
      </w:r>
      <w:r>
        <w:rPr>
          <w:rStyle w:val="KeywordTok"/>
        </w:rPr>
        <w:t>:</w:t>
      </w:r>
      <w:r>
        <w:rPr>
          <w:rStyle w:val="AttributeTok"/>
        </w:rPr>
        <w:t xml:space="preserve"> </w:t>
      </w:r>
      <w:r>
        <w:rPr>
          <w:rStyle w:val="StringTok"/>
        </w:rPr>
        <w:t>'time'</w:t>
      </w:r>
      <w:r>
        <w:br/>
      </w:r>
      <w:r>
        <w:rPr>
          <w:rStyle w:val="AttributeTok"/>
        </w:rPr>
        <w:t xml:space="preserve">    </w:t>
      </w:r>
      <w:r>
        <w:rPr>
          <w:rStyle w:val="FunctionTok"/>
        </w:rPr>
        <w:t>actScheduledDay</w:t>
      </w:r>
      <w:r>
        <w:rPr>
          <w:rStyle w:val="KeywordTok"/>
        </w:rPr>
        <w:t>:</w:t>
      </w:r>
      <w:r>
        <w:rPr>
          <w:rStyle w:val="AttributeTok"/>
        </w:rPr>
        <w:t xml:space="preserve"> </w:t>
      </w:r>
      <w:r>
        <w:rPr>
          <w:rStyle w:val="StringTok"/>
        </w:rPr>
        <w:t>'int'</w:t>
      </w:r>
      <w:r>
        <w:br/>
      </w:r>
      <w:r>
        <w:rPr>
          <w:rStyle w:val="AttributeTok"/>
        </w:rPr>
        <w:t xml:space="preserve">  </w:t>
      </w:r>
      <w:r>
        <w:rPr>
          <w:rStyle w:val="FunctionTok"/>
        </w:rPr>
        <w:t>room</w:t>
      </w:r>
      <w:r>
        <w:rPr>
          <w:rStyle w:val="KeywordTok"/>
        </w:rPr>
        <w:t>:</w:t>
      </w:r>
      <w:r>
        <w:br/>
      </w:r>
      <w:r>
        <w:rPr>
          <w:rStyle w:val="AttributeTok"/>
        </w:rPr>
        <w:t xml:space="preserve">    </w:t>
      </w:r>
      <w:r>
        <w:rPr>
          <w:rStyle w:val="FunctionTok"/>
        </w:rPr>
        <w:t>roomCapacity</w:t>
      </w:r>
      <w:r>
        <w:rPr>
          <w:rStyle w:val="KeywordTok"/>
        </w:rPr>
        <w:t>:</w:t>
      </w:r>
      <w:r>
        <w:rPr>
          <w:rStyle w:val="AttributeTok"/>
        </w:rPr>
        <w:t xml:space="preserve"> </w:t>
      </w:r>
      <w:r>
        <w:rPr>
          <w:rStyle w:val="StringTok"/>
        </w:rPr>
        <w:t>'int'</w:t>
      </w:r>
      <w:r>
        <w:br/>
      </w:r>
      <w:r>
        <w:br/>
      </w:r>
      <w:r>
        <w:rPr>
          <w:rStyle w:val="FunctionTok"/>
        </w:rPr>
        <w:t>display_name_mapping</w:t>
      </w:r>
      <w:r>
        <w:rPr>
          <w:rStyle w:val="KeywordTok"/>
        </w:rPr>
        <w:t>:</w:t>
      </w:r>
      <w:r>
        <w:br/>
      </w:r>
      <w:r>
        <w:rPr>
          <w:rStyle w:val="AttributeTok"/>
        </w:rPr>
        <w:t xml:space="preserve">  </w:t>
      </w:r>
      <w:r>
        <w:rPr>
          <w:rStyle w:val="FunctionTok"/>
        </w:rPr>
        <w:t>activity</w:t>
      </w:r>
      <w:r>
        <w:rPr>
          <w:rStyle w:val="KeywordTok"/>
        </w:rPr>
        <w:t>:</w:t>
      </w:r>
      <w:r>
        <w:rPr>
          <w:rStyle w:val="AttributeTok"/>
        </w:rPr>
        <w:t xml:space="preserve"> </w:t>
      </w:r>
      <w:r>
        <w:rPr>
          <w:rStyle w:val="StringTok"/>
        </w:rPr>
        <w:t>"actName"</w:t>
      </w:r>
    </w:p>
    <w:p w14:paraId="06997CFB" w14:textId="77777777" w:rsidR="000B4FCE" w:rsidRDefault="004D1892">
      <w:pPr>
        <w:pStyle w:val="Heading1"/>
      </w:pPr>
      <w:bookmarkStart w:id="171" w:name="_D:_Anonymisation"/>
      <w:bookmarkStart w:id="172" w:name="_Toc175217498"/>
      <w:bookmarkStart w:id="173" w:name="d-anonymisation"/>
      <w:bookmarkEnd w:id="170"/>
      <w:bookmarkEnd w:id="171"/>
      <w:r>
        <w:lastRenderedPageBreak/>
        <w:t>D: Anonymisation</w:t>
      </w:r>
      <w:bookmarkEnd w:id="172"/>
    </w:p>
    <w:p w14:paraId="06997CFC" w14:textId="77777777" w:rsidR="000B4FCE" w:rsidRDefault="004D1892">
      <w:r>
        <w:t>The following code snippet is shows how I anonymised personal data in a DataFrame using the Faker library.</w:t>
      </w:r>
    </w:p>
    <w:p w14:paraId="06997CFD" w14:textId="77777777" w:rsidR="000B4FCE" w:rsidRDefault="004D1892">
      <w:r>
        <w:t>The code generates fake names, emails, and IDs for staff or student data based on the unique IDs in the extract DataFrame. The anonymised data is then merged back with the original DataFrame, and the original columns are removed.</w:t>
      </w:r>
    </w:p>
    <w:p w14:paraId="06997CFE" w14:textId="77777777" w:rsidR="000B4FCE" w:rsidRDefault="004D1892">
      <w:r>
        <w:rPr>
          <w:noProof/>
        </w:rPr>
        <w:drawing>
          <wp:inline distT="0" distB="0" distL="0" distR="0" wp14:anchorId="069980CE" wp14:editId="069980CF">
            <wp:extent cx="5727700" cy="300328"/>
            <wp:effectExtent l="0" t="0" r="0" b="0"/>
            <wp:docPr id="292" name="Picture" descr="Pre-anonymisation Extract"/>
            <wp:cNvGraphicFramePr/>
            <a:graphic xmlns:a="http://schemas.openxmlformats.org/drawingml/2006/main">
              <a:graphicData uri="http://schemas.openxmlformats.org/drawingml/2006/picture">
                <pic:pic xmlns:pic="http://schemas.openxmlformats.org/drawingml/2006/picture">
                  <pic:nvPicPr>
                    <pic:cNvPr id="293" name="Picture" descr="./images/anon_pre.png"/>
                    <pic:cNvPicPr>
                      <a:picLocks noChangeAspect="1" noChangeArrowheads="1"/>
                    </pic:cNvPicPr>
                  </pic:nvPicPr>
                  <pic:blipFill>
                    <a:blip r:embed="rId79"/>
                    <a:stretch>
                      <a:fillRect/>
                    </a:stretch>
                  </pic:blipFill>
                  <pic:spPr bwMode="auto">
                    <a:xfrm>
                      <a:off x="0" y="0"/>
                      <a:ext cx="5727700" cy="300328"/>
                    </a:xfrm>
                    <a:prstGeom prst="rect">
                      <a:avLst/>
                    </a:prstGeom>
                    <a:noFill/>
                    <a:ln w="9525">
                      <a:noFill/>
                      <a:headEnd/>
                      <a:tailEnd/>
                    </a:ln>
                  </pic:spPr>
                </pic:pic>
              </a:graphicData>
            </a:graphic>
          </wp:inline>
        </w:drawing>
      </w:r>
    </w:p>
    <w:p w14:paraId="06997CFF" w14:textId="77777777" w:rsidR="000B4FCE" w:rsidRDefault="004D1892">
      <w:r>
        <w:t>Pre-anonymisation Extract</w:t>
      </w:r>
    </w:p>
    <w:p w14:paraId="06997D00" w14:textId="77777777" w:rsidR="000B4FCE" w:rsidRDefault="000B4FCE"/>
    <w:p w14:paraId="06997D01" w14:textId="77777777" w:rsidR="000B4FCE" w:rsidRDefault="004D1892">
      <w:r>
        <w:rPr>
          <w:noProof/>
        </w:rPr>
        <w:drawing>
          <wp:inline distT="0" distB="0" distL="0" distR="0" wp14:anchorId="069980D0" wp14:editId="069980D1">
            <wp:extent cx="5727700" cy="316519"/>
            <wp:effectExtent l="0" t="0" r="0" b="0"/>
            <wp:docPr id="295" name="Picture" descr="Post-anonymisation Extract"/>
            <wp:cNvGraphicFramePr/>
            <a:graphic xmlns:a="http://schemas.openxmlformats.org/drawingml/2006/main">
              <a:graphicData uri="http://schemas.openxmlformats.org/drawingml/2006/picture">
                <pic:pic xmlns:pic="http://schemas.openxmlformats.org/drawingml/2006/picture">
                  <pic:nvPicPr>
                    <pic:cNvPr id="296" name="Picture" descr="./images/anon_post.png"/>
                    <pic:cNvPicPr>
                      <a:picLocks noChangeAspect="1" noChangeArrowheads="1"/>
                    </pic:cNvPicPr>
                  </pic:nvPicPr>
                  <pic:blipFill>
                    <a:blip r:embed="rId80"/>
                    <a:stretch>
                      <a:fillRect/>
                    </a:stretch>
                  </pic:blipFill>
                  <pic:spPr bwMode="auto">
                    <a:xfrm>
                      <a:off x="0" y="0"/>
                      <a:ext cx="5727700" cy="316519"/>
                    </a:xfrm>
                    <a:prstGeom prst="rect">
                      <a:avLst/>
                    </a:prstGeom>
                    <a:noFill/>
                    <a:ln w="9525">
                      <a:noFill/>
                      <a:headEnd/>
                      <a:tailEnd/>
                    </a:ln>
                  </pic:spPr>
                </pic:pic>
              </a:graphicData>
            </a:graphic>
          </wp:inline>
        </w:drawing>
      </w:r>
    </w:p>
    <w:p w14:paraId="06997D02" w14:textId="77777777" w:rsidR="000B4FCE" w:rsidRDefault="004D1892">
      <w:r>
        <w:t>Post-anonymisation Extract</w:t>
      </w:r>
    </w:p>
    <w:p w14:paraId="06997D03" w14:textId="77777777" w:rsidR="000B4FCE" w:rsidRDefault="004D1892">
      <w:r>
        <w:t xml:space="preserve"> </w:t>
      </w:r>
    </w:p>
    <w:p w14:paraId="06997D04" w14:textId="77777777" w:rsidR="000B4FCE" w:rsidRDefault="004D1892">
      <w:pPr>
        <w:pStyle w:val="SourceCode"/>
      </w:pPr>
      <w:r>
        <w:rPr>
          <w:rStyle w:val="ImportTok"/>
        </w:rPr>
        <w:t>import</w:t>
      </w:r>
      <w:r>
        <w:rPr>
          <w:rStyle w:val="NormalTok"/>
        </w:rPr>
        <w:t xml:space="preserve"> random</w:t>
      </w:r>
      <w:r>
        <w:br/>
      </w:r>
      <w:r>
        <w:rPr>
          <w:rStyle w:val="ImportTok"/>
        </w:rPr>
        <w:t>import</w:t>
      </w:r>
      <w:r>
        <w:rPr>
          <w:rStyle w:val="NormalTok"/>
        </w:rPr>
        <w:t xml:space="preserve"> hashlib</w:t>
      </w:r>
      <w:r>
        <w:br/>
      </w:r>
      <w:r>
        <w:rPr>
          <w:rStyle w:val="ImportTok"/>
        </w:rPr>
        <w:t>from</w:t>
      </w:r>
      <w:r>
        <w:rPr>
          <w:rStyle w:val="NormalTok"/>
        </w:rPr>
        <w:t xml:space="preserve"> faker </w:t>
      </w:r>
      <w:r>
        <w:rPr>
          <w:rStyle w:val="ImportTok"/>
        </w:rPr>
        <w:t>import</w:t>
      </w:r>
      <w:r>
        <w:rPr>
          <w:rStyle w:val="NormalTok"/>
        </w:rPr>
        <w:t xml:space="preserve"> Faker</w:t>
      </w:r>
      <w:r>
        <w:br/>
      </w:r>
      <w:r>
        <w:rPr>
          <w:rStyle w:val="ImportTok"/>
        </w:rPr>
        <w:t>import</w:t>
      </w:r>
      <w:r>
        <w:rPr>
          <w:rStyle w:val="NormalTok"/>
        </w:rPr>
        <w:t xml:space="preserve"> pandas </w:t>
      </w:r>
      <w:r>
        <w:rPr>
          <w:rStyle w:val="ImportTok"/>
        </w:rPr>
        <w:t>as</w:t>
      </w:r>
      <w:r>
        <w:rPr>
          <w:rStyle w:val="NormalTok"/>
        </w:rPr>
        <w:t xml:space="preserve"> pd</w:t>
      </w:r>
      <w:r>
        <w:br/>
      </w:r>
      <w:r>
        <w:br/>
      </w:r>
      <w:r>
        <w:br/>
      </w:r>
      <w:r>
        <w:rPr>
          <w:rStyle w:val="KeywordTok"/>
        </w:rPr>
        <w:t>def</w:t>
      </w:r>
      <w:r>
        <w:rPr>
          <w:rStyle w:val="NormalTok"/>
        </w:rPr>
        <w:t xml:space="preserve"> anonymise_data(df):</w:t>
      </w:r>
      <w:r>
        <w:br/>
      </w:r>
      <w:r>
        <w:rPr>
          <w:rStyle w:val="NormalTok"/>
        </w:rPr>
        <w:t xml:space="preserve">    </w:t>
      </w:r>
      <w:r>
        <w:rPr>
          <w:rStyle w:val="CommentTok"/>
        </w:rPr>
        <w:t>"""</w:t>
      </w:r>
      <w:r>
        <w:br/>
      </w:r>
      <w:r>
        <w:rPr>
          <w:rStyle w:val="CommentTok"/>
        </w:rPr>
        <w:t xml:space="preserve">    anonymises cols in df by generating fake names, emails, and IDs.</w:t>
      </w:r>
      <w:r>
        <w:br/>
      </w:r>
      <w:r>
        <w:rPr>
          <w:rStyle w:val="CommentTok"/>
        </w:rPr>
        <w:t xml:space="preserve">    """</w:t>
      </w:r>
      <w:r>
        <w:br/>
      </w:r>
      <w:r>
        <w:rPr>
          <w:rStyle w:val="NormalTok"/>
        </w:rPr>
        <w:t xml:space="preserve">    process_logger.info(</w:t>
      </w:r>
      <w:r>
        <w:rPr>
          <w:rStyle w:val="StringTok"/>
        </w:rPr>
        <w:t>"Starting anonymisation"</w:t>
      </w:r>
      <w:r>
        <w:rPr>
          <w:rStyle w:val="NormalTok"/>
        </w:rPr>
        <w:t>)</w:t>
      </w:r>
      <w:r>
        <w:br/>
      </w:r>
      <w:r>
        <w:rPr>
          <w:rStyle w:val="NormalTok"/>
        </w:rPr>
        <w:t xml:space="preserve">    process_logger.info(</w:t>
      </w:r>
      <w:r>
        <w:rPr>
          <w:rStyle w:val="SpecialStringTok"/>
        </w:rPr>
        <w:t xml:space="preserve">f"Columns in dataframe: </w:t>
      </w:r>
      <w:r>
        <w:rPr>
          <w:rStyle w:val="SpecialCharTok"/>
        </w:rPr>
        <w:t>{</w:t>
      </w:r>
      <w:r>
        <w:rPr>
          <w:rStyle w:val="NormalTok"/>
        </w:rPr>
        <w:t>df</w:t>
      </w:r>
      <w:r>
        <w:rPr>
          <w:rStyle w:val="SpecialCharTok"/>
        </w:rPr>
        <w:t>.</w:t>
      </w:r>
      <w:r>
        <w:rPr>
          <w:rStyle w:val="NormalTok"/>
        </w:rPr>
        <w:t>columns</w:t>
      </w:r>
      <w:r>
        <w:rPr>
          <w:rStyle w:val="SpecialCharTok"/>
        </w:rPr>
        <w:t>.</w:t>
      </w:r>
      <w:r>
        <w:rPr>
          <w:rStyle w:val="NormalTok"/>
        </w:rPr>
        <w:t>tolist()</w:t>
      </w:r>
      <w:r>
        <w:rPr>
          <w:rStyle w:val="SpecialCharTok"/>
        </w:rPr>
        <w:t>}</w:t>
      </w:r>
      <w:r>
        <w:rPr>
          <w:rStyle w:val="SpecialStringTok"/>
        </w:rPr>
        <w:t>"</w:t>
      </w:r>
      <w:r>
        <w:rPr>
          <w:rStyle w:val="NormalTok"/>
        </w:rPr>
        <w:t>)</w:t>
      </w:r>
      <w:r>
        <w:br/>
      </w:r>
      <w:r>
        <w:rPr>
          <w:rStyle w:val="NormalTok"/>
        </w:rPr>
        <w:t xml:space="preserve">    </w:t>
      </w:r>
      <w:r>
        <w:br/>
      </w:r>
      <w:r>
        <w:rPr>
          <w:rStyle w:val="NormalTok"/>
        </w:rPr>
        <w:t xml:space="preserve">    </w:t>
      </w:r>
      <w:r>
        <w:rPr>
          <w:rStyle w:val="CommentTok"/>
        </w:rPr>
        <w:t># staff or student data</w:t>
      </w:r>
      <w:r>
        <w:br/>
      </w:r>
      <w:r>
        <w:rPr>
          <w:rStyle w:val="NormalTok"/>
        </w:rPr>
        <w:t xml:space="preserve">    </w:t>
      </w:r>
      <w:r>
        <w:rPr>
          <w:rStyle w:val="ControlFlowTok"/>
        </w:rPr>
        <w:t>if</w:t>
      </w:r>
      <w:r>
        <w:rPr>
          <w:rStyle w:val="NormalTok"/>
        </w:rPr>
        <w:t xml:space="preserve"> </w:t>
      </w:r>
      <w:r>
        <w:rPr>
          <w:rStyle w:val="StringTok"/>
        </w:rPr>
        <w:t>'staffSplusID'</w:t>
      </w:r>
      <w:r>
        <w:rPr>
          <w:rStyle w:val="NormalTok"/>
        </w:rPr>
        <w:t xml:space="preserve"> </w:t>
      </w:r>
      <w:r>
        <w:rPr>
          <w:rStyle w:val="KeywordTok"/>
        </w:rPr>
        <w:t>in</w:t>
      </w:r>
      <w:r>
        <w:rPr>
          <w:rStyle w:val="NormalTok"/>
        </w:rPr>
        <w:t xml:space="preserve"> df.columns:</w:t>
      </w:r>
      <w:r>
        <w:br/>
      </w:r>
      <w:r>
        <w:rPr>
          <w:rStyle w:val="NormalTok"/>
        </w:rPr>
        <w:t xml:space="preserve">        process_logger.info(</w:t>
      </w:r>
      <w:r>
        <w:rPr>
          <w:rStyle w:val="StringTok"/>
        </w:rPr>
        <w:t>"Processing staff data"</w:t>
      </w:r>
      <w:r>
        <w:rPr>
          <w:rStyle w:val="NormalTok"/>
        </w:rPr>
        <w:t>)</w:t>
      </w:r>
      <w:r>
        <w:br/>
      </w:r>
      <w:r>
        <w:rPr>
          <w:rStyle w:val="NormalTok"/>
        </w:rPr>
        <w:t xml:space="preserve">        id_col </w:t>
      </w:r>
      <w:r>
        <w:rPr>
          <w:rStyle w:val="OperatorTok"/>
        </w:rPr>
        <w:t>=</w:t>
      </w:r>
      <w:r>
        <w:rPr>
          <w:rStyle w:val="NormalTok"/>
        </w:rPr>
        <w:t xml:space="preserve"> </w:t>
      </w:r>
      <w:r>
        <w:rPr>
          <w:rStyle w:val="StringTok"/>
        </w:rPr>
        <w:t>'staffID'</w:t>
      </w:r>
      <w:r>
        <w:br/>
      </w:r>
      <w:r>
        <w:rPr>
          <w:rStyle w:val="NormalTok"/>
        </w:rPr>
        <w:t xml:space="preserve">        prefix </w:t>
      </w:r>
      <w:r>
        <w:rPr>
          <w:rStyle w:val="OperatorTok"/>
        </w:rPr>
        <w:t>=</w:t>
      </w:r>
      <w:r>
        <w:rPr>
          <w:rStyle w:val="NormalTok"/>
        </w:rPr>
        <w:t xml:space="preserve"> </w:t>
      </w:r>
      <w:r>
        <w:rPr>
          <w:rStyle w:val="StringTok"/>
        </w:rPr>
        <w:t>'staff'</w:t>
      </w:r>
      <w:r>
        <w:br/>
      </w:r>
      <w:r>
        <w:rPr>
          <w:rStyle w:val="NormalTok"/>
        </w:rPr>
        <w:t xml:space="preserve">        columns_to_remove </w:t>
      </w:r>
      <w:r>
        <w:rPr>
          <w:rStyle w:val="OperatorTok"/>
        </w:rPr>
        <w:t>=</w:t>
      </w:r>
      <w:r>
        <w:rPr>
          <w:rStyle w:val="NormalTok"/>
        </w:rPr>
        <w:t xml:space="preserve"> [</w:t>
      </w:r>
      <w:r>
        <w:rPr>
          <w:rStyle w:val="StringTok"/>
        </w:rPr>
        <w:t>'staffFullName'</w:t>
      </w:r>
      <w:r>
        <w:rPr>
          <w:rStyle w:val="NormalTok"/>
        </w:rPr>
        <w:t xml:space="preserve">, </w:t>
      </w:r>
      <w:r>
        <w:rPr>
          <w:rStyle w:val="StringTok"/>
        </w:rPr>
        <w:t>'staffLastName'</w:t>
      </w:r>
      <w:r>
        <w:rPr>
          <w:rStyle w:val="NormalTok"/>
        </w:rPr>
        <w:t xml:space="preserve">, </w:t>
      </w:r>
      <w:r>
        <w:rPr>
          <w:rStyle w:val="StringTok"/>
        </w:rPr>
        <w:t>'staffForenames'</w:t>
      </w:r>
      <w:r>
        <w:rPr>
          <w:rStyle w:val="NormalTok"/>
        </w:rPr>
        <w:t xml:space="preserve">, </w:t>
      </w:r>
      <w:r>
        <w:rPr>
          <w:rStyle w:val="StringTok"/>
        </w:rPr>
        <w:t>'staffID'</w:t>
      </w:r>
      <w:r>
        <w:rPr>
          <w:rStyle w:val="NormalTok"/>
        </w:rPr>
        <w:t>]</w:t>
      </w:r>
      <w:r>
        <w:br/>
      </w:r>
      <w:r>
        <w:rPr>
          <w:rStyle w:val="NormalTok"/>
        </w:rPr>
        <w:t xml:space="preserve">    </w:t>
      </w:r>
      <w:r>
        <w:rPr>
          <w:rStyle w:val="ControlFlowTok"/>
        </w:rPr>
        <w:t>elif</w:t>
      </w:r>
      <w:r>
        <w:rPr>
          <w:rStyle w:val="NormalTok"/>
        </w:rPr>
        <w:t xml:space="preserve"> </w:t>
      </w:r>
      <w:r>
        <w:rPr>
          <w:rStyle w:val="StringTok"/>
        </w:rPr>
        <w:t>'stuSplusID'</w:t>
      </w:r>
      <w:r>
        <w:rPr>
          <w:rStyle w:val="NormalTok"/>
        </w:rPr>
        <w:t xml:space="preserve"> </w:t>
      </w:r>
      <w:r>
        <w:rPr>
          <w:rStyle w:val="KeywordTok"/>
        </w:rPr>
        <w:t>in</w:t>
      </w:r>
      <w:r>
        <w:rPr>
          <w:rStyle w:val="NormalTok"/>
        </w:rPr>
        <w:t xml:space="preserve"> df.columns:</w:t>
      </w:r>
      <w:r>
        <w:br/>
      </w:r>
      <w:r>
        <w:rPr>
          <w:rStyle w:val="NormalTok"/>
        </w:rPr>
        <w:t xml:space="preserve">        process_logger.info(</w:t>
      </w:r>
      <w:r>
        <w:rPr>
          <w:rStyle w:val="StringTok"/>
        </w:rPr>
        <w:t>"Processing student data"</w:t>
      </w:r>
      <w:r>
        <w:rPr>
          <w:rStyle w:val="NormalTok"/>
        </w:rPr>
        <w:t>)</w:t>
      </w:r>
      <w:r>
        <w:br/>
      </w:r>
      <w:r>
        <w:rPr>
          <w:rStyle w:val="NormalTok"/>
        </w:rPr>
        <w:t xml:space="preserve">        id_col </w:t>
      </w:r>
      <w:r>
        <w:rPr>
          <w:rStyle w:val="OperatorTok"/>
        </w:rPr>
        <w:t>=</w:t>
      </w:r>
      <w:r>
        <w:rPr>
          <w:rStyle w:val="NormalTok"/>
        </w:rPr>
        <w:t xml:space="preserve"> </w:t>
      </w:r>
      <w:r>
        <w:rPr>
          <w:rStyle w:val="StringTok"/>
        </w:rPr>
        <w:t>'studentID'</w:t>
      </w:r>
      <w:r>
        <w:br/>
      </w:r>
      <w:r>
        <w:rPr>
          <w:rStyle w:val="NormalTok"/>
        </w:rPr>
        <w:t xml:space="preserve">        prefix </w:t>
      </w:r>
      <w:r>
        <w:rPr>
          <w:rStyle w:val="OperatorTok"/>
        </w:rPr>
        <w:t>=</w:t>
      </w:r>
      <w:r>
        <w:rPr>
          <w:rStyle w:val="NormalTok"/>
        </w:rPr>
        <w:t xml:space="preserve"> </w:t>
      </w:r>
      <w:r>
        <w:rPr>
          <w:rStyle w:val="StringTok"/>
        </w:rPr>
        <w:t>'stu'</w:t>
      </w:r>
      <w:r>
        <w:br/>
      </w:r>
      <w:r>
        <w:rPr>
          <w:rStyle w:val="NormalTok"/>
        </w:rPr>
        <w:t xml:space="preserve">        columns_to_remove </w:t>
      </w:r>
      <w:r>
        <w:rPr>
          <w:rStyle w:val="OperatorTok"/>
        </w:rPr>
        <w:t>=</w:t>
      </w:r>
      <w:r>
        <w:rPr>
          <w:rStyle w:val="NormalTok"/>
        </w:rPr>
        <w:t xml:space="preserve"> [</w:t>
      </w:r>
      <w:r>
        <w:rPr>
          <w:rStyle w:val="StringTok"/>
        </w:rPr>
        <w:t>'stuFullName'</w:t>
      </w:r>
      <w:r>
        <w:rPr>
          <w:rStyle w:val="NormalTok"/>
        </w:rPr>
        <w:t xml:space="preserve">, </w:t>
      </w:r>
      <w:r>
        <w:rPr>
          <w:rStyle w:val="StringTok"/>
        </w:rPr>
        <w:t>'stuLastName'</w:t>
      </w:r>
      <w:r>
        <w:rPr>
          <w:rStyle w:val="NormalTok"/>
        </w:rPr>
        <w:t xml:space="preserve">, </w:t>
      </w:r>
      <w:r>
        <w:rPr>
          <w:rStyle w:val="StringTok"/>
        </w:rPr>
        <w:t>'stuForenames'</w:t>
      </w:r>
      <w:r>
        <w:rPr>
          <w:rStyle w:val="NormalTok"/>
        </w:rPr>
        <w:t xml:space="preserve">, </w:t>
      </w:r>
      <w:r>
        <w:rPr>
          <w:rStyle w:val="StringTok"/>
        </w:rPr>
        <w:t>'studentID'</w:t>
      </w:r>
      <w:r>
        <w:rPr>
          <w:rStyle w:val="NormalTok"/>
        </w:rPr>
        <w:t>]</w:t>
      </w:r>
      <w:r>
        <w:br/>
      </w:r>
      <w:r>
        <w:rPr>
          <w:rStyle w:val="NormalTok"/>
        </w:rPr>
        <w:t xml:space="preserve">    </w:t>
      </w:r>
      <w:r>
        <w:rPr>
          <w:rStyle w:val="ControlFlowTok"/>
        </w:rPr>
        <w:t>else</w:t>
      </w:r>
      <w:r>
        <w:rPr>
          <w:rStyle w:val="NormalTok"/>
        </w:rPr>
        <w:t>:</w:t>
      </w:r>
      <w:r>
        <w:br/>
      </w:r>
      <w:r>
        <w:rPr>
          <w:rStyle w:val="NormalTok"/>
        </w:rPr>
        <w:lastRenderedPageBreak/>
        <w:t xml:space="preserve">        process_logger.error(</w:t>
      </w:r>
      <w:r>
        <w:rPr>
          <w:rStyle w:val="StringTok"/>
        </w:rPr>
        <w:t>"Neither 'staffSplusID' nor 'stuSplusID' found in columns."</w:t>
      </w:r>
      <w:r>
        <w:rPr>
          <w:rStyle w:val="NormalTok"/>
        </w:rPr>
        <w:t>)</w:t>
      </w:r>
      <w:r>
        <w:br/>
      </w:r>
      <w:r>
        <w:rPr>
          <w:rStyle w:val="NormalTok"/>
        </w:rPr>
        <w:t xml:space="preserve">        </w:t>
      </w:r>
      <w:r>
        <w:rPr>
          <w:rStyle w:val="ControlFlowTok"/>
        </w:rPr>
        <w:t>return</w:t>
      </w:r>
      <w:r>
        <w:rPr>
          <w:rStyle w:val="NormalTok"/>
        </w:rPr>
        <w:t xml:space="preserve"> df  </w:t>
      </w:r>
      <w:r>
        <w:rPr>
          <w:rStyle w:val="CommentTok"/>
        </w:rPr>
        <w:t># Return original dataframe if required columns are missing</w:t>
      </w:r>
      <w:r>
        <w:br/>
      </w:r>
      <w:r>
        <w:br/>
      </w:r>
      <w:r>
        <w:rPr>
          <w:rStyle w:val="NormalTok"/>
        </w:rPr>
        <w:t xml:space="preserve">    </w:t>
      </w:r>
      <w:r>
        <w:rPr>
          <w:rStyle w:val="CommentTok"/>
        </w:rPr>
        <w:t># dictionary to store anonymised data</w:t>
      </w:r>
      <w:r>
        <w:br/>
      </w:r>
      <w:r>
        <w:rPr>
          <w:rStyle w:val="NormalTok"/>
        </w:rPr>
        <w:t xml:space="preserve">    anon_data </w:t>
      </w:r>
      <w:r>
        <w:rPr>
          <w:rStyle w:val="OperatorTok"/>
        </w:rPr>
        <w:t>=</w:t>
      </w:r>
      <w:r>
        <w:rPr>
          <w:rStyle w:val="NormalTok"/>
        </w:rPr>
        <w:t xml:space="preserve"> {}</w:t>
      </w:r>
      <w:r>
        <w:br/>
      </w:r>
      <w:r>
        <w:rPr>
          <w:rStyle w:val="NormalTok"/>
        </w:rPr>
        <w:t xml:space="preserve">    </w:t>
      </w:r>
      <w:r>
        <w:br/>
      </w:r>
      <w:r>
        <w:rPr>
          <w:rStyle w:val="NormalTok"/>
        </w:rPr>
        <w:t xml:space="preserve">    </w:t>
      </w:r>
      <w:r>
        <w:rPr>
          <w:rStyle w:val="CommentTok"/>
        </w:rPr>
        <w:t># generate anonymised data for each unique ID</w:t>
      </w:r>
      <w:r>
        <w:br/>
      </w:r>
      <w:r>
        <w:rPr>
          <w:rStyle w:val="NormalTok"/>
        </w:rPr>
        <w:t xml:space="preserve">    </w:t>
      </w:r>
      <w:r>
        <w:rPr>
          <w:rStyle w:val="ControlFlowTok"/>
        </w:rPr>
        <w:t>for</w:t>
      </w:r>
      <w:r>
        <w:rPr>
          <w:rStyle w:val="NormalTok"/>
        </w:rPr>
        <w:t xml:space="preserve"> unique_id </w:t>
      </w:r>
      <w:r>
        <w:rPr>
          <w:rStyle w:val="KeywordTok"/>
        </w:rPr>
        <w:t>in</w:t>
      </w:r>
      <w:r>
        <w:rPr>
          <w:rStyle w:val="NormalTok"/>
        </w:rPr>
        <w:t xml:space="preserve"> df[id_col].unique():</w:t>
      </w:r>
      <w:r>
        <w:br/>
      </w:r>
      <w:r>
        <w:rPr>
          <w:rStyle w:val="NormalTok"/>
        </w:rPr>
        <w:t xml:space="preserve">        </w:t>
      </w:r>
      <w:r>
        <w:rPr>
          <w:rStyle w:val="CommentTok"/>
        </w:rPr>
        <w:t># create a seed based on the unique_id</w:t>
      </w:r>
      <w:r>
        <w:br/>
      </w:r>
      <w:r>
        <w:rPr>
          <w:rStyle w:val="NormalTok"/>
        </w:rPr>
        <w:t xml:space="preserve">        seed </w:t>
      </w:r>
      <w:r>
        <w:rPr>
          <w:rStyle w:val="OperatorTok"/>
        </w:rPr>
        <w:t>=</w:t>
      </w:r>
      <w:r>
        <w:rPr>
          <w:rStyle w:val="NormalTok"/>
        </w:rPr>
        <w:t xml:space="preserve"> </w:t>
      </w:r>
      <w:r>
        <w:rPr>
          <w:rStyle w:val="BuiltInTok"/>
        </w:rPr>
        <w:t>int</w:t>
      </w:r>
      <w:r>
        <w:rPr>
          <w:rStyle w:val="NormalTok"/>
        </w:rPr>
        <w:t>(hashlib.md5(</w:t>
      </w:r>
      <w:r>
        <w:rPr>
          <w:rStyle w:val="BuiltInTok"/>
        </w:rPr>
        <w:t>str</w:t>
      </w:r>
      <w:r>
        <w:rPr>
          <w:rStyle w:val="NormalTok"/>
        </w:rPr>
        <w:t xml:space="preserve">(unique_id).encode()).hexdigest(), </w:t>
      </w:r>
      <w:r>
        <w:rPr>
          <w:rStyle w:val="DecValTok"/>
        </w:rPr>
        <w:t>16</w:t>
      </w:r>
      <w:r>
        <w:rPr>
          <w:rStyle w:val="NormalTok"/>
        </w:rPr>
        <w:t xml:space="preserve">) </w:t>
      </w:r>
      <w:r>
        <w:rPr>
          <w:rStyle w:val="OperatorTok"/>
        </w:rPr>
        <w:t>&amp;</w:t>
      </w:r>
      <w:r>
        <w:rPr>
          <w:rStyle w:val="NormalTok"/>
        </w:rPr>
        <w:t xml:space="preserve"> </w:t>
      </w:r>
      <w:r>
        <w:rPr>
          <w:rStyle w:val="BaseNTok"/>
        </w:rPr>
        <w:t>0xFFFFFFFF</w:t>
      </w:r>
      <w:r>
        <w:br/>
      </w:r>
      <w:r>
        <w:rPr>
          <w:rStyle w:val="NormalTok"/>
        </w:rPr>
        <w:t xml:space="preserve">        fake </w:t>
      </w:r>
      <w:r>
        <w:rPr>
          <w:rStyle w:val="OperatorTok"/>
        </w:rPr>
        <w:t>=</w:t>
      </w:r>
      <w:r>
        <w:rPr>
          <w:rStyle w:val="NormalTok"/>
        </w:rPr>
        <w:t xml:space="preserve"> Faker()</w:t>
      </w:r>
      <w:r>
        <w:br/>
      </w:r>
      <w:r>
        <w:rPr>
          <w:rStyle w:val="NormalTok"/>
        </w:rPr>
        <w:t xml:space="preserve">        fake.seed_instance(seed)</w:t>
      </w:r>
      <w:r>
        <w:br/>
      </w:r>
      <w:r>
        <w:rPr>
          <w:rStyle w:val="NormalTok"/>
        </w:rPr>
        <w:t xml:space="preserve">        random.seed(seed)</w:t>
      </w:r>
      <w:r>
        <w:br/>
      </w:r>
      <w:r>
        <w:br/>
      </w:r>
      <w:r>
        <w:rPr>
          <w:rStyle w:val="NormalTok"/>
        </w:rPr>
        <w:t xml:space="preserve">        first_name </w:t>
      </w:r>
      <w:r>
        <w:rPr>
          <w:rStyle w:val="OperatorTok"/>
        </w:rPr>
        <w:t>=</w:t>
      </w:r>
      <w:r>
        <w:rPr>
          <w:rStyle w:val="NormalTok"/>
        </w:rPr>
        <w:t xml:space="preserve"> fake.first_name()</w:t>
      </w:r>
      <w:r>
        <w:br/>
      </w:r>
      <w:r>
        <w:rPr>
          <w:rStyle w:val="NormalTok"/>
        </w:rPr>
        <w:t xml:space="preserve">        last_name </w:t>
      </w:r>
      <w:r>
        <w:rPr>
          <w:rStyle w:val="OperatorTok"/>
        </w:rPr>
        <w:t>=</w:t>
      </w:r>
      <w:r>
        <w:rPr>
          <w:rStyle w:val="NormalTok"/>
        </w:rPr>
        <w:t xml:space="preserve"> fake.last_name()</w:t>
      </w:r>
      <w:r>
        <w:br/>
      </w:r>
      <w:r>
        <w:rPr>
          <w:rStyle w:val="NormalTok"/>
        </w:rPr>
        <w:t xml:space="preserve">        full_name </w:t>
      </w:r>
      <w:r>
        <w:rPr>
          <w:rStyle w:val="OperatorTok"/>
        </w:rPr>
        <w:t>=</w:t>
      </w:r>
      <w:r>
        <w:rPr>
          <w:rStyle w:val="NormalTok"/>
        </w:rPr>
        <w:t xml:space="preserve"> </w:t>
      </w:r>
      <w:r>
        <w:rPr>
          <w:rStyle w:val="SpecialStringTok"/>
        </w:rPr>
        <w:t>f"</w:t>
      </w:r>
      <w:r>
        <w:rPr>
          <w:rStyle w:val="SpecialCharTok"/>
        </w:rPr>
        <w:t>{</w:t>
      </w:r>
      <w:r>
        <w:rPr>
          <w:rStyle w:val="NormalTok"/>
        </w:rPr>
        <w:t>first_name</w:t>
      </w:r>
      <w:r>
        <w:rPr>
          <w:rStyle w:val="SpecialCharTok"/>
        </w:rPr>
        <w:t>}</w:t>
      </w:r>
      <w:r>
        <w:rPr>
          <w:rStyle w:val="SpecialStringTok"/>
        </w:rPr>
        <w:t xml:space="preserve"> </w:t>
      </w:r>
      <w:r>
        <w:rPr>
          <w:rStyle w:val="SpecialCharTok"/>
        </w:rPr>
        <w:t>{</w:t>
      </w:r>
      <w:r>
        <w:rPr>
          <w:rStyle w:val="NormalTok"/>
        </w:rPr>
        <w:t>last_name</w:t>
      </w:r>
      <w:r>
        <w:rPr>
          <w:rStyle w:val="SpecialCharTok"/>
        </w:rPr>
        <w:t>}</w:t>
      </w:r>
      <w:r>
        <w:rPr>
          <w:rStyle w:val="SpecialStringTok"/>
        </w:rPr>
        <w:t>"</w:t>
      </w:r>
      <w:r>
        <w:br/>
      </w:r>
      <w:r>
        <w:rPr>
          <w:rStyle w:val="NormalTok"/>
        </w:rPr>
        <w:t xml:space="preserve">        email </w:t>
      </w:r>
      <w:r>
        <w:rPr>
          <w:rStyle w:val="OperatorTok"/>
        </w:rPr>
        <w:t>=</w:t>
      </w:r>
      <w:r>
        <w:rPr>
          <w:rStyle w:val="NormalTok"/>
        </w:rPr>
        <w:t xml:space="preserve"> </w:t>
      </w:r>
      <w:r>
        <w:rPr>
          <w:rStyle w:val="SpecialStringTok"/>
        </w:rPr>
        <w:t>f"</w:t>
      </w:r>
      <w:r>
        <w:rPr>
          <w:rStyle w:val="SpecialCharTok"/>
        </w:rPr>
        <w:t>{</w:t>
      </w:r>
      <w:r>
        <w:rPr>
          <w:rStyle w:val="NormalTok"/>
        </w:rPr>
        <w:t>first_name</w:t>
      </w:r>
      <w:r>
        <w:rPr>
          <w:rStyle w:val="SpecialCharTok"/>
        </w:rPr>
        <w:t>.</w:t>
      </w:r>
      <w:r>
        <w:rPr>
          <w:rStyle w:val="NormalTok"/>
        </w:rPr>
        <w:t>lower()</w:t>
      </w:r>
      <w:r>
        <w:rPr>
          <w:rStyle w:val="SpecialCharTok"/>
        </w:rPr>
        <w:t>}</w:t>
      </w:r>
      <w:r>
        <w:rPr>
          <w:rStyle w:val="SpecialStringTok"/>
        </w:rPr>
        <w:t>.</w:t>
      </w:r>
      <w:r>
        <w:rPr>
          <w:rStyle w:val="SpecialCharTok"/>
        </w:rPr>
        <w:t>{</w:t>
      </w:r>
      <w:r>
        <w:rPr>
          <w:rStyle w:val="NormalTok"/>
        </w:rPr>
        <w:t>last_name</w:t>
      </w:r>
      <w:r>
        <w:rPr>
          <w:rStyle w:val="SpecialCharTok"/>
        </w:rPr>
        <w:t>.</w:t>
      </w:r>
      <w:r>
        <w:rPr>
          <w:rStyle w:val="NormalTok"/>
        </w:rPr>
        <w:t>lower()</w:t>
      </w:r>
      <w:r>
        <w:rPr>
          <w:rStyle w:val="SpecialCharTok"/>
        </w:rPr>
        <w:t>}</w:t>
      </w:r>
      <w:r>
        <w:rPr>
          <w:rStyle w:val="SpecialStringTok"/>
        </w:rPr>
        <w:t>@fakemail.ac.uk"</w:t>
      </w:r>
      <w:r>
        <w:br/>
      </w:r>
      <w:r>
        <w:rPr>
          <w:rStyle w:val="NormalTok"/>
        </w:rPr>
        <w:t xml:space="preserve">        anon_id </w:t>
      </w:r>
      <w:r>
        <w:rPr>
          <w:rStyle w:val="OperatorTok"/>
        </w:rPr>
        <w:t>=</w:t>
      </w:r>
      <w:r>
        <w:rPr>
          <w:rStyle w:val="NormalTok"/>
        </w:rPr>
        <w:t xml:space="preserve"> </w:t>
      </w:r>
      <w:r>
        <w:rPr>
          <w:rStyle w:val="SpecialStringTok"/>
        </w:rPr>
        <w:t>f"</w:t>
      </w:r>
      <w:r>
        <w:rPr>
          <w:rStyle w:val="SpecialCharTok"/>
        </w:rPr>
        <w:t>{</w:t>
      </w:r>
      <w:r>
        <w:rPr>
          <w:rStyle w:val="NormalTok"/>
        </w:rPr>
        <w:t>prefix</w:t>
      </w:r>
      <w:r>
        <w:rPr>
          <w:rStyle w:val="SpecialCharTok"/>
        </w:rPr>
        <w:t>}</w:t>
      </w:r>
      <w:r>
        <w:rPr>
          <w:rStyle w:val="SpecialStringTok"/>
        </w:rPr>
        <w:t>-</w:t>
      </w:r>
      <w:r>
        <w:rPr>
          <w:rStyle w:val="SpecialCharTok"/>
        </w:rPr>
        <w:t>{</w:t>
      </w:r>
      <w:r>
        <w:rPr>
          <w:rStyle w:val="NormalTok"/>
        </w:rPr>
        <w:t>random</w:t>
      </w:r>
      <w:r>
        <w:rPr>
          <w:rStyle w:val="SpecialCharTok"/>
        </w:rPr>
        <w:t>.</w:t>
      </w:r>
      <w:r>
        <w:rPr>
          <w:rStyle w:val="NormalTok"/>
        </w:rPr>
        <w:t>randint(</w:t>
      </w:r>
      <w:r>
        <w:rPr>
          <w:rStyle w:val="DecValTok"/>
        </w:rPr>
        <w:t>10000000</w:t>
      </w:r>
      <w:r>
        <w:rPr>
          <w:rStyle w:val="NormalTok"/>
        </w:rPr>
        <w:t xml:space="preserve">, </w:t>
      </w:r>
      <w:r>
        <w:rPr>
          <w:rStyle w:val="DecValTok"/>
        </w:rPr>
        <w:t>99999999</w:t>
      </w:r>
      <w:r>
        <w:rPr>
          <w:rStyle w:val="NormalTok"/>
        </w:rPr>
        <w:t>)</w:t>
      </w:r>
      <w:r>
        <w:rPr>
          <w:rStyle w:val="SpecialCharTok"/>
        </w:rPr>
        <w:t>:08d}</w:t>
      </w:r>
      <w:r>
        <w:rPr>
          <w:rStyle w:val="SpecialStringTok"/>
        </w:rPr>
        <w:t>"</w:t>
      </w:r>
      <w:r>
        <w:br/>
      </w:r>
      <w:r>
        <w:rPr>
          <w:rStyle w:val="NormalTok"/>
        </w:rPr>
        <w:t xml:space="preserve">        </w:t>
      </w:r>
      <w:r>
        <w:br/>
      </w:r>
      <w:r>
        <w:rPr>
          <w:rStyle w:val="NormalTok"/>
        </w:rPr>
        <w:t xml:space="preserve">        anon_data[unique_id] </w:t>
      </w:r>
      <w:r>
        <w:rPr>
          <w:rStyle w:val="OperatorTok"/>
        </w:rPr>
        <w:t>=</w:t>
      </w:r>
      <w:r>
        <w:rPr>
          <w:rStyle w:val="NormalTok"/>
        </w:rPr>
        <w:t xml:space="preserve"> {</w:t>
      </w:r>
      <w:r>
        <w:br/>
      </w:r>
      <w:r>
        <w:rPr>
          <w:rStyle w:val="NormalTok"/>
        </w:rPr>
        <w:t xml:space="preserve">            </w:t>
      </w:r>
      <w:r>
        <w:rPr>
          <w:rStyle w:val="SpecialStringTok"/>
        </w:rPr>
        <w:t>f'</w:t>
      </w:r>
      <w:r>
        <w:rPr>
          <w:rStyle w:val="SpecialCharTok"/>
        </w:rPr>
        <w:t>{</w:t>
      </w:r>
      <w:r>
        <w:rPr>
          <w:rStyle w:val="NormalTok"/>
        </w:rPr>
        <w:t>prefix</w:t>
      </w:r>
      <w:r>
        <w:rPr>
          <w:rStyle w:val="SpecialCharTok"/>
        </w:rPr>
        <w:t>}</w:t>
      </w:r>
      <w:r>
        <w:rPr>
          <w:rStyle w:val="SpecialStringTok"/>
        </w:rPr>
        <w:t>FirstName_anon'</w:t>
      </w:r>
      <w:r>
        <w:rPr>
          <w:rStyle w:val="NormalTok"/>
        </w:rPr>
        <w:t>: first_name,</w:t>
      </w:r>
      <w:r>
        <w:br/>
      </w:r>
      <w:r>
        <w:rPr>
          <w:rStyle w:val="NormalTok"/>
        </w:rPr>
        <w:t xml:space="preserve">            </w:t>
      </w:r>
      <w:r>
        <w:rPr>
          <w:rStyle w:val="SpecialStringTok"/>
        </w:rPr>
        <w:t>f'</w:t>
      </w:r>
      <w:r>
        <w:rPr>
          <w:rStyle w:val="SpecialCharTok"/>
        </w:rPr>
        <w:t>{</w:t>
      </w:r>
      <w:r>
        <w:rPr>
          <w:rStyle w:val="NormalTok"/>
        </w:rPr>
        <w:t>prefix</w:t>
      </w:r>
      <w:r>
        <w:rPr>
          <w:rStyle w:val="SpecialCharTok"/>
        </w:rPr>
        <w:t>}</w:t>
      </w:r>
      <w:r>
        <w:rPr>
          <w:rStyle w:val="SpecialStringTok"/>
        </w:rPr>
        <w:t>LastName_anon'</w:t>
      </w:r>
      <w:r>
        <w:rPr>
          <w:rStyle w:val="NormalTok"/>
        </w:rPr>
        <w:t>: last_name,</w:t>
      </w:r>
      <w:r>
        <w:br/>
      </w:r>
      <w:r>
        <w:rPr>
          <w:rStyle w:val="NormalTok"/>
        </w:rPr>
        <w:t xml:space="preserve">            </w:t>
      </w:r>
      <w:r>
        <w:rPr>
          <w:rStyle w:val="SpecialStringTok"/>
        </w:rPr>
        <w:t>f'</w:t>
      </w:r>
      <w:r>
        <w:rPr>
          <w:rStyle w:val="SpecialCharTok"/>
        </w:rPr>
        <w:t>{</w:t>
      </w:r>
      <w:r>
        <w:rPr>
          <w:rStyle w:val="NormalTok"/>
        </w:rPr>
        <w:t>prefix</w:t>
      </w:r>
      <w:r>
        <w:rPr>
          <w:rStyle w:val="SpecialCharTok"/>
        </w:rPr>
        <w:t>}</w:t>
      </w:r>
      <w:r>
        <w:rPr>
          <w:rStyle w:val="SpecialStringTok"/>
        </w:rPr>
        <w:t>FullName_anon'</w:t>
      </w:r>
      <w:r>
        <w:rPr>
          <w:rStyle w:val="NormalTok"/>
        </w:rPr>
        <w:t>: full_name,</w:t>
      </w:r>
      <w:r>
        <w:br/>
      </w:r>
      <w:r>
        <w:rPr>
          <w:rStyle w:val="NormalTok"/>
        </w:rPr>
        <w:t xml:space="preserve">            </w:t>
      </w:r>
      <w:r>
        <w:rPr>
          <w:rStyle w:val="SpecialStringTok"/>
        </w:rPr>
        <w:t>f'</w:t>
      </w:r>
      <w:r>
        <w:rPr>
          <w:rStyle w:val="SpecialCharTok"/>
        </w:rPr>
        <w:t>{</w:t>
      </w:r>
      <w:r>
        <w:rPr>
          <w:rStyle w:val="NormalTok"/>
        </w:rPr>
        <w:t>prefix</w:t>
      </w:r>
      <w:r>
        <w:rPr>
          <w:rStyle w:val="SpecialCharTok"/>
        </w:rPr>
        <w:t>}</w:t>
      </w:r>
      <w:r>
        <w:rPr>
          <w:rStyle w:val="SpecialStringTok"/>
        </w:rPr>
        <w:t>Email_anon'</w:t>
      </w:r>
      <w:r>
        <w:rPr>
          <w:rStyle w:val="NormalTok"/>
        </w:rPr>
        <w:t>: email,</w:t>
      </w:r>
      <w:r>
        <w:br/>
      </w:r>
      <w:r>
        <w:rPr>
          <w:rStyle w:val="NormalTok"/>
        </w:rPr>
        <w:t xml:space="preserve">            </w:t>
      </w:r>
      <w:r>
        <w:rPr>
          <w:rStyle w:val="SpecialStringTok"/>
        </w:rPr>
        <w:t>f'</w:t>
      </w:r>
      <w:r>
        <w:rPr>
          <w:rStyle w:val="SpecialCharTok"/>
        </w:rPr>
        <w:t>{</w:t>
      </w:r>
      <w:r>
        <w:rPr>
          <w:rStyle w:val="NormalTok"/>
        </w:rPr>
        <w:t>prefix</w:t>
      </w:r>
      <w:r>
        <w:rPr>
          <w:rStyle w:val="SpecialCharTok"/>
        </w:rPr>
        <w:t>}</w:t>
      </w:r>
      <w:r>
        <w:rPr>
          <w:rStyle w:val="SpecialStringTok"/>
        </w:rPr>
        <w:t>ID_anon'</w:t>
      </w:r>
      <w:r>
        <w:rPr>
          <w:rStyle w:val="NormalTok"/>
        </w:rPr>
        <w:t>: anon_id</w:t>
      </w:r>
      <w:r>
        <w:br/>
      </w:r>
      <w:r>
        <w:rPr>
          <w:rStyle w:val="NormalTok"/>
        </w:rPr>
        <w:t xml:space="preserve">        }</w:t>
      </w:r>
      <w:r>
        <w:br/>
      </w:r>
      <w:r>
        <w:rPr>
          <w:rStyle w:val="NormalTok"/>
        </w:rPr>
        <w:t xml:space="preserve">    </w:t>
      </w:r>
      <w:r>
        <w:br/>
      </w:r>
      <w:r>
        <w:rPr>
          <w:rStyle w:val="NormalTok"/>
        </w:rPr>
        <w:t xml:space="preserve">    </w:t>
      </w:r>
      <w:r>
        <w:rPr>
          <w:rStyle w:val="CommentTok"/>
        </w:rPr>
        <w:t># create a new df with anonymised data</w:t>
      </w:r>
      <w:r>
        <w:br/>
      </w:r>
      <w:r>
        <w:rPr>
          <w:rStyle w:val="NormalTok"/>
        </w:rPr>
        <w:t xml:space="preserve">    df_anon </w:t>
      </w:r>
      <w:r>
        <w:rPr>
          <w:rStyle w:val="OperatorTok"/>
        </w:rPr>
        <w:t>=</w:t>
      </w:r>
      <w:r>
        <w:rPr>
          <w:rStyle w:val="NormalTok"/>
        </w:rPr>
        <w:t xml:space="preserve"> pd.DataFrame.from_dict(anon_data, orient</w:t>
      </w:r>
      <w:r>
        <w:rPr>
          <w:rStyle w:val="OperatorTok"/>
        </w:rPr>
        <w:t>=</w:t>
      </w:r>
      <w:r>
        <w:rPr>
          <w:rStyle w:val="StringTok"/>
        </w:rPr>
        <w:t>'index'</w:t>
      </w:r>
      <w:r>
        <w:rPr>
          <w:rStyle w:val="NormalTok"/>
        </w:rPr>
        <w:t>)</w:t>
      </w:r>
      <w:r>
        <w:br/>
      </w:r>
      <w:r>
        <w:rPr>
          <w:rStyle w:val="NormalTok"/>
        </w:rPr>
        <w:t xml:space="preserve">    </w:t>
      </w:r>
      <w:r>
        <w:br/>
      </w:r>
      <w:r>
        <w:rPr>
          <w:rStyle w:val="NormalTok"/>
        </w:rPr>
        <w:t xml:space="preserve">    </w:t>
      </w:r>
      <w:r>
        <w:rPr>
          <w:rStyle w:val="CommentTok"/>
        </w:rPr>
        <w:t># reset the index and rename it to match the original ID column</w:t>
      </w:r>
      <w:r>
        <w:br/>
      </w:r>
      <w:r>
        <w:rPr>
          <w:rStyle w:val="NormalTok"/>
        </w:rPr>
        <w:t xml:space="preserve">    df_anon </w:t>
      </w:r>
      <w:r>
        <w:rPr>
          <w:rStyle w:val="OperatorTok"/>
        </w:rPr>
        <w:t>=</w:t>
      </w:r>
      <w:r>
        <w:rPr>
          <w:rStyle w:val="NormalTok"/>
        </w:rPr>
        <w:t xml:space="preserve"> df_anon.reset_index().rename(columns</w:t>
      </w:r>
      <w:r>
        <w:rPr>
          <w:rStyle w:val="OperatorTok"/>
        </w:rPr>
        <w:t>=</w:t>
      </w:r>
      <w:r>
        <w:rPr>
          <w:rStyle w:val="NormalTok"/>
        </w:rPr>
        <w:t>{</w:t>
      </w:r>
      <w:r>
        <w:rPr>
          <w:rStyle w:val="StringTok"/>
        </w:rPr>
        <w:t>'index'</w:t>
      </w:r>
      <w:r>
        <w:rPr>
          <w:rStyle w:val="NormalTok"/>
        </w:rPr>
        <w:t>: id_col})</w:t>
      </w:r>
      <w:r>
        <w:br/>
      </w:r>
      <w:r>
        <w:rPr>
          <w:rStyle w:val="NormalTok"/>
        </w:rPr>
        <w:t xml:space="preserve">    </w:t>
      </w:r>
      <w:r>
        <w:br/>
      </w:r>
      <w:r>
        <w:rPr>
          <w:rStyle w:val="NormalTok"/>
        </w:rPr>
        <w:t xml:space="preserve">    </w:t>
      </w:r>
      <w:r>
        <w:rPr>
          <w:rStyle w:val="ControlFlowTok"/>
        </w:rPr>
        <w:t>try</w:t>
      </w:r>
      <w:r>
        <w:rPr>
          <w:rStyle w:val="NormalTok"/>
        </w:rPr>
        <w:t>:</w:t>
      </w:r>
      <w:r>
        <w:br/>
      </w:r>
      <w:r>
        <w:rPr>
          <w:rStyle w:val="NormalTok"/>
        </w:rPr>
        <w:t xml:space="preserve">        </w:t>
      </w:r>
      <w:r>
        <w:rPr>
          <w:rStyle w:val="CommentTok"/>
        </w:rPr>
        <w:t># Merge anonymised data with the original DataFrame</w:t>
      </w:r>
      <w:r>
        <w:br/>
      </w:r>
      <w:r>
        <w:rPr>
          <w:rStyle w:val="NormalTok"/>
        </w:rPr>
        <w:t xml:space="preserve">        df_result </w:t>
      </w:r>
      <w:r>
        <w:rPr>
          <w:rStyle w:val="OperatorTok"/>
        </w:rPr>
        <w:t>=</w:t>
      </w:r>
      <w:r>
        <w:rPr>
          <w:rStyle w:val="NormalTok"/>
        </w:rPr>
        <w:t xml:space="preserve"> pd.merge(df, df_anon, on</w:t>
      </w:r>
      <w:r>
        <w:rPr>
          <w:rStyle w:val="OperatorTok"/>
        </w:rPr>
        <w:t>=</w:t>
      </w:r>
      <w:r>
        <w:rPr>
          <w:rStyle w:val="NormalTok"/>
        </w:rPr>
        <w:t>id_col)</w:t>
      </w:r>
      <w:r>
        <w:br/>
      </w:r>
      <w:r>
        <w:rPr>
          <w:rStyle w:val="NormalTok"/>
        </w:rPr>
        <w:t xml:space="preserve">        </w:t>
      </w:r>
      <w:r>
        <w:br/>
      </w:r>
      <w:r>
        <w:rPr>
          <w:rStyle w:val="NormalTok"/>
        </w:rPr>
        <w:t xml:space="preserve">        </w:t>
      </w:r>
      <w:r>
        <w:rPr>
          <w:rStyle w:val="CommentTok"/>
        </w:rPr>
        <w:t># Rmove columns that should be anonymised</w:t>
      </w:r>
      <w:r>
        <w:br/>
      </w:r>
      <w:r>
        <w:rPr>
          <w:rStyle w:val="NormalTok"/>
        </w:rPr>
        <w:t xml:space="preserve">        columns_to_remove </w:t>
      </w:r>
      <w:r>
        <w:rPr>
          <w:rStyle w:val="OperatorTok"/>
        </w:rPr>
        <w:t>=</w:t>
      </w:r>
      <w:r>
        <w:rPr>
          <w:rStyle w:val="NormalTok"/>
        </w:rPr>
        <w:t xml:space="preserve"> [col </w:t>
      </w:r>
      <w:r>
        <w:rPr>
          <w:rStyle w:val="ControlFlowTok"/>
        </w:rPr>
        <w:t>for</w:t>
      </w:r>
      <w:r>
        <w:rPr>
          <w:rStyle w:val="NormalTok"/>
        </w:rPr>
        <w:t xml:space="preserve"> col </w:t>
      </w:r>
      <w:r>
        <w:rPr>
          <w:rStyle w:val="KeywordTok"/>
        </w:rPr>
        <w:t>in</w:t>
      </w:r>
      <w:r>
        <w:rPr>
          <w:rStyle w:val="NormalTok"/>
        </w:rPr>
        <w:t xml:space="preserve"> columns_to_remove </w:t>
      </w:r>
      <w:r>
        <w:rPr>
          <w:rStyle w:val="ControlFlowTok"/>
        </w:rPr>
        <w:t>if</w:t>
      </w:r>
      <w:r>
        <w:rPr>
          <w:rStyle w:val="NormalTok"/>
        </w:rPr>
        <w:t xml:space="preserve"> col </w:t>
      </w:r>
      <w:r>
        <w:rPr>
          <w:rStyle w:val="KeywordTok"/>
        </w:rPr>
        <w:t>in</w:t>
      </w:r>
      <w:r>
        <w:rPr>
          <w:rStyle w:val="NormalTok"/>
        </w:rPr>
        <w:t xml:space="preserve"> df_result.columns]</w:t>
      </w:r>
      <w:r>
        <w:br/>
      </w:r>
      <w:r>
        <w:rPr>
          <w:rStyle w:val="NormalTok"/>
        </w:rPr>
        <w:t xml:space="preserve">        df_result </w:t>
      </w:r>
      <w:r>
        <w:rPr>
          <w:rStyle w:val="OperatorTok"/>
        </w:rPr>
        <w:t>=</w:t>
      </w:r>
      <w:r>
        <w:rPr>
          <w:rStyle w:val="NormalTok"/>
        </w:rPr>
        <w:t xml:space="preserve"> df_result.drop(columns</w:t>
      </w:r>
      <w:r>
        <w:rPr>
          <w:rStyle w:val="OperatorTok"/>
        </w:rPr>
        <w:t>=</w:t>
      </w:r>
      <w:r>
        <w:rPr>
          <w:rStyle w:val="NormalTok"/>
        </w:rPr>
        <w:t>columns_to_remove)</w:t>
      </w:r>
      <w:r>
        <w:br/>
      </w:r>
      <w:r>
        <w:rPr>
          <w:rStyle w:val="NormalTok"/>
        </w:rPr>
        <w:t xml:space="preserve">        </w:t>
      </w:r>
      <w:r>
        <w:br/>
      </w:r>
      <w:r>
        <w:rPr>
          <w:rStyle w:val="NormalTok"/>
        </w:rPr>
        <w:t xml:space="preserve">        process_logger.info(</w:t>
      </w:r>
      <w:r>
        <w:rPr>
          <w:rStyle w:val="StringTok"/>
        </w:rPr>
        <w:t>"Anonymisation completed successfully"</w:t>
      </w:r>
      <w:r>
        <w:rPr>
          <w:rStyle w:val="NormalTok"/>
        </w:rPr>
        <w:t>)</w:t>
      </w:r>
      <w:r>
        <w:br/>
      </w:r>
      <w:r>
        <w:rPr>
          <w:rStyle w:val="NormalTok"/>
        </w:rPr>
        <w:t xml:space="preserve">        </w:t>
      </w:r>
      <w:r>
        <w:rPr>
          <w:rStyle w:val="ControlFlowTok"/>
        </w:rPr>
        <w:t>return</w:t>
      </w:r>
      <w:r>
        <w:rPr>
          <w:rStyle w:val="NormalTok"/>
        </w:rPr>
        <w:t xml:space="preserve"> df_result</w:t>
      </w:r>
      <w:r>
        <w:br/>
      </w:r>
      <w:r>
        <w:lastRenderedPageBreak/>
        <w:br/>
      </w:r>
      <w:r>
        <w:rPr>
          <w:rStyle w:val="NormalTok"/>
        </w:rPr>
        <w:t xml:space="preserve">    </w:t>
      </w:r>
      <w:r>
        <w:rPr>
          <w:rStyle w:val="ControlFlowTok"/>
        </w:rPr>
        <w:t>except</w:t>
      </w:r>
      <w:r>
        <w:rPr>
          <w:rStyle w:val="NormalTok"/>
        </w:rPr>
        <w:t xml:space="preserve"> </w:t>
      </w:r>
      <w:r>
        <w:rPr>
          <w:rStyle w:val="PreprocessorTok"/>
        </w:rPr>
        <w:t>Exception</w:t>
      </w:r>
      <w:r>
        <w:rPr>
          <w:rStyle w:val="NormalTok"/>
        </w:rPr>
        <w:t xml:space="preserve"> </w:t>
      </w:r>
      <w:r>
        <w:rPr>
          <w:rStyle w:val="ImportTok"/>
        </w:rPr>
        <w:t>as</w:t>
      </w:r>
      <w:r>
        <w:rPr>
          <w:rStyle w:val="NormalTok"/>
        </w:rPr>
        <w:t xml:space="preserve"> e:</w:t>
      </w:r>
      <w:r>
        <w:br/>
      </w:r>
      <w:r>
        <w:rPr>
          <w:rStyle w:val="NormalTok"/>
        </w:rPr>
        <w:t xml:space="preserve">        process_logger.error(</w:t>
      </w:r>
      <w:r>
        <w:rPr>
          <w:rStyle w:val="SpecialStringTok"/>
        </w:rPr>
        <w:t xml:space="preserve">f"Error during anonymisation: </w:t>
      </w:r>
      <w:r>
        <w:rPr>
          <w:rStyle w:val="SpecialCharTok"/>
        </w:rPr>
        <w:t>{</w:t>
      </w:r>
      <w:r>
        <w:rPr>
          <w:rStyle w:val="BuiltInTok"/>
        </w:rPr>
        <w:t>str</w:t>
      </w:r>
      <w:r>
        <w:rPr>
          <w:rStyle w:val="NormalTok"/>
        </w:rPr>
        <w:t>(e)</w:t>
      </w:r>
      <w:r>
        <w:rPr>
          <w:rStyle w:val="SpecialCharTok"/>
        </w:rPr>
        <w:t>}</w:t>
      </w:r>
      <w:r>
        <w:rPr>
          <w:rStyle w:val="SpecialStringTok"/>
        </w:rPr>
        <w:t>"</w:t>
      </w:r>
      <w:r>
        <w:rPr>
          <w:rStyle w:val="NormalTok"/>
        </w:rPr>
        <w:t>)</w:t>
      </w:r>
      <w:r>
        <w:br/>
      </w:r>
      <w:r>
        <w:rPr>
          <w:rStyle w:val="NormalTok"/>
        </w:rPr>
        <w:t xml:space="preserve">        </w:t>
      </w:r>
      <w:r>
        <w:rPr>
          <w:rStyle w:val="ControlFlowTok"/>
        </w:rPr>
        <w:t>return</w:t>
      </w:r>
      <w:r>
        <w:rPr>
          <w:rStyle w:val="NormalTok"/>
        </w:rPr>
        <w:t xml:space="preserve"> df  </w:t>
      </w:r>
      <w:r>
        <w:rPr>
          <w:rStyle w:val="CommentTok"/>
        </w:rPr>
        <w:t xml:space="preserve"># return original df if error </w:t>
      </w:r>
    </w:p>
    <w:p w14:paraId="06997D05" w14:textId="77777777" w:rsidR="000B4FCE" w:rsidRDefault="004D1892">
      <w:pPr>
        <w:pStyle w:val="Heading1"/>
      </w:pPr>
      <w:bookmarkStart w:id="174" w:name="_E:_ETL_Summary"/>
      <w:bookmarkStart w:id="175" w:name="_Toc175217499"/>
      <w:bookmarkStart w:id="176" w:name="e-etl-summary"/>
      <w:bookmarkEnd w:id="173"/>
      <w:bookmarkEnd w:id="174"/>
      <w:r>
        <w:lastRenderedPageBreak/>
        <w:t>E: ETL Summary</w:t>
      </w:r>
      <w:bookmarkEnd w:id="175"/>
    </w:p>
    <w:p w14:paraId="06997D06" w14:textId="77777777" w:rsidR="000B4FCE" w:rsidRDefault="004D1892">
      <w:r>
        <w:t>For the proof-of-concept, the following programmes and associated data (students, staff, modules, activities, rooms, etc.) were extracted from the source system and transformed before being loaded into a Neo4j cloud instance.</w:t>
      </w:r>
    </w:p>
    <w:p w14:paraId="06997D07" w14:textId="77777777" w:rsidR="000B4FCE" w:rsidRDefault="004D1892">
      <w:r>
        <w:t>The table below summarises the time taken for each programme.</w:t>
      </w:r>
    </w:p>
    <w:p w14:paraId="4BE4C827" w14:textId="37A59339" w:rsidR="00070B79" w:rsidRDefault="00070B79" w:rsidP="00070B79">
      <w:pPr>
        <w:pStyle w:val="Caption"/>
        <w:keepNext/>
      </w:pPr>
      <w:r>
        <w:t xml:space="preserve">Table </w:t>
      </w:r>
      <w:r>
        <w:fldChar w:fldCharType="begin"/>
      </w:r>
      <w:r>
        <w:instrText xml:space="preserve"> SEQ Table \* ARABIC </w:instrText>
      </w:r>
      <w:r>
        <w:fldChar w:fldCharType="separate"/>
      </w:r>
      <w:r>
        <w:rPr>
          <w:noProof/>
        </w:rPr>
        <w:t>10</w:t>
      </w:r>
      <w:r>
        <w:fldChar w:fldCharType="end"/>
      </w:r>
      <w:r>
        <w:t>: ETL Summary times</w:t>
      </w:r>
    </w:p>
    <w:tbl>
      <w:tblPr>
        <w:tblStyle w:val="Style1"/>
        <w:tblW w:w="5000" w:type="pct"/>
        <w:tblLayout w:type="fixed"/>
        <w:tblLook w:val="0020" w:firstRow="1" w:lastRow="0" w:firstColumn="0" w:lastColumn="0" w:noHBand="0" w:noVBand="0"/>
      </w:tblPr>
      <w:tblGrid>
        <w:gridCol w:w="2254"/>
        <w:gridCol w:w="1127"/>
        <w:gridCol w:w="1127"/>
        <w:gridCol w:w="1127"/>
        <w:gridCol w:w="1127"/>
        <w:gridCol w:w="1127"/>
        <w:gridCol w:w="1127"/>
      </w:tblGrid>
      <w:tr w:rsidR="000B4FCE" w14:paraId="06997D0F" w14:textId="77777777" w:rsidTr="00070B79">
        <w:trPr>
          <w:cnfStyle w:val="100000000000" w:firstRow="1" w:lastRow="0" w:firstColumn="0" w:lastColumn="0" w:oddVBand="0" w:evenVBand="0" w:oddHBand="0" w:evenHBand="0" w:firstRowFirstColumn="0" w:firstRowLastColumn="0" w:lastRowFirstColumn="0" w:lastRowLastColumn="0"/>
        </w:trPr>
        <w:tc>
          <w:tcPr>
            <w:tcW w:w="2254" w:type="dxa"/>
          </w:tcPr>
          <w:p w14:paraId="06997D08" w14:textId="77777777" w:rsidR="000B4FCE" w:rsidRDefault="004D1892">
            <w:r>
              <w:t>pos</w:t>
            </w:r>
          </w:p>
        </w:tc>
        <w:tc>
          <w:tcPr>
            <w:tcW w:w="1127" w:type="dxa"/>
          </w:tcPr>
          <w:p w14:paraId="06997D09" w14:textId="77777777" w:rsidR="000B4FCE" w:rsidRDefault="004D1892">
            <w:r>
              <w:t>level</w:t>
            </w:r>
          </w:p>
        </w:tc>
        <w:tc>
          <w:tcPr>
            <w:tcW w:w="1127" w:type="dxa"/>
          </w:tcPr>
          <w:p w14:paraId="06997D0A" w14:textId="77777777" w:rsidR="000B4FCE" w:rsidRDefault="004D1892">
            <w:r>
              <w:t>hostkey</w:t>
            </w:r>
          </w:p>
        </w:tc>
        <w:tc>
          <w:tcPr>
            <w:tcW w:w="1127" w:type="dxa"/>
          </w:tcPr>
          <w:p w14:paraId="06997D0B" w14:textId="77777777" w:rsidR="000B4FCE" w:rsidRDefault="004D1892">
            <w:r>
              <w:t>count</w:t>
            </w:r>
          </w:p>
        </w:tc>
        <w:tc>
          <w:tcPr>
            <w:tcW w:w="1127" w:type="dxa"/>
          </w:tcPr>
          <w:p w14:paraId="06997D0C" w14:textId="77777777" w:rsidR="000B4FCE" w:rsidRDefault="004D1892">
            <w:r>
              <w:t>extract &amp; process</w:t>
            </w:r>
          </w:p>
        </w:tc>
        <w:tc>
          <w:tcPr>
            <w:tcW w:w="1127" w:type="dxa"/>
          </w:tcPr>
          <w:p w14:paraId="06997D0D" w14:textId="77777777" w:rsidR="000B4FCE" w:rsidRDefault="004D1892">
            <w:r>
              <w:t>gdrive</w:t>
            </w:r>
          </w:p>
        </w:tc>
        <w:tc>
          <w:tcPr>
            <w:tcW w:w="1127" w:type="dxa"/>
          </w:tcPr>
          <w:p w14:paraId="06997D0E" w14:textId="77777777" w:rsidR="000B4FCE" w:rsidRDefault="004D1892">
            <w:r>
              <w:t>neo4j</w:t>
            </w:r>
          </w:p>
        </w:tc>
      </w:tr>
      <w:tr w:rsidR="000B4FCE" w14:paraId="06997D17" w14:textId="77777777" w:rsidTr="00070B79">
        <w:tc>
          <w:tcPr>
            <w:tcW w:w="2254" w:type="dxa"/>
          </w:tcPr>
          <w:p w14:paraId="06997D10" w14:textId="77777777" w:rsidR="000B4FCE" w:rsidRDefault="004D1892">
            <w:r>
              <w:t>Artificial Intelligence</w:t>
            </w:r>
          </w:p>
        </w:tc>
        <w:tc>
          <w:tcPr>
            <w:tcW w:w="1127" w:type="dxa"/>
          </w:tcPr>
          <w:p w14:paraId="06997D11" w14:textId="77777777" w:rsidR="000B4FCE" w:rsidRDefault="004D1892">
            <w:r>
              <w:t>PG</w:t>
            </w:r>
          </w:p>
        </w:tc>
        <w:tc>
          <w:tcPr>
            <w:tcW w:w="1127" w:type="dxa"/>
          </w:tcPr>
          <w:p w14:paraId="06997D12" w14:textId="77777777" w:rsidR="000B4FCE" w:rsidRDefault="004D1892">
            <w:r>
              <w:t>I400</w:t>
            </w:r>
          </w:p>
        </w:tc>
        <w:tc>
          <w:tcPr>
            <w:tcW w:w="1127" w:type="dxa"/>
          </w:tcPr>
          <w:p w14:paraId="06997D13" w14:textId="77777777" w:rsidR="000B4FCE" w:rsidRDefault="004D1892">
            <w:r>
              <w:t>16</w:t>
            </w:r>
          </w:p>
        </w:tc>
        <w:tc>
          <w:tcPr>
            <w:tcW w:w="1127" w:type="dxa"/>
          </w:tcPr>
          <w:p w14:paraId="06997D14" w14:textId="77777777" w:rsidR="000B4FCE" w:rsidRDefault="004D1892">
            <w:r>
              <w:t>26.8s</w:t>
            </w:r>
          </w:p>
        </w:tc>
        <w:tc>
          <w:tcPr>
            <w:tcW w:w="1127" w:type="dxa"/>
          </w:tcPr>
          <w:p w14:paraId="06997D15" w14:textId="77777777" w:rsidR="000B4FCE" w:rsidRDefault="004D1892">
            <w:r>
              <w:t>26.1s</w:t>
            </w:r>
          </w:p>
        </w:tc>
        <w:tc>
          <w:tcPr>
            <w:tcW w:w="1127" w:type="dxa"/>
          </w:tcPr>
          <w:p w14:paraId="06997D16" w14:textId="77777777" w:rsidR="000B4FCE" w:rsidRDefault="004D1892">
            <w:r>
              <w:t>2m 50.6s</w:t>
            </w:r>
          </w:p>
        </w:tc>
      </w:tr>
      <w:tr w:rsidR="000B4FCE" w14:paraId="06997D1F" w14:textId="77777777" w:rsidTr="00070B79">
        <w:tc>
          <w:tcPr>
            <w:tcW w:w="2254" w:type="dxa"/>
          </w:tcPr>
          <w:p w14:paraId="06997D18" w14:textId="77777777" w:rsidR="000B4FCE" w:rsidRDefault="004D1892">
            <w:r>
              <w:t>Data Science</w:t>
            </w:r>
          </w:p>
        </w:tc>
        <w:tc>
          <w:tcPr>
            <w:tcW w:w="1127" w:type="dxa"/>
          </w:tcPr>
          <w:p w14:paraId="06997D19" w14:textId="77777777" w:rsidR="000B4FCE" w:rsidRDefault="004D1892">
            <w:r>
              <w:t>PG</w:t>
            </w:r>
          </w:p>
        </w:tc>
        <w:tc>
          <w:tcPr>
            <w:tcW w:w="1127" w:type="dxa"/>
          </w:tcPr>
          <w:p w14:paraId="06997D1A" w14:textId="77777777" w:rsidR="000B4FCE" w:rsidRDefault="004D1892">
            <w:r>
              <w:t>INB112</w:t>
            </w:r>
          </w:p>
        </w:tc>
        <w:tc>
          <w:tcPr>
            <w:tcW w:w="1127" w:type="dxa"/>
          </w:tcPr>
          <w:p w14:paraId="06997D1B" w14:textId="77777777" w:rsidR="000B4FCE" w:rsidRDefault="004D1892">
            <w:r>
              <w:t>206</w:t>
            </w:r>
          </w:p>
        </w:tc>
        <w:tc>
          <w:tcPr>
            <w:tcW w:w="1127" w:type="dxa"/>
          </w:tcPr>
          <w:p w14:paraId="06997D1C" w14:textId="77777777" w:rsidR="000B4FCE" w:rsidRDefault="004D1892">
            <w:r>
              <w:t>57.6s</w:t>
            </w:r>
          </w:p>
        </w:tc>
        <w:tc>
          <w:tcPr>
            <w:tcW w:w="1127" w:type="dxa"/>
          </w:tcPr>
          <w:p w14:paraId="06997D1D" w14:textId="77777777" w:rsidR="000B4FCE" w:rsidRDefault="004D1892">
            <w:r>
              <w:t>26.5s</w:t>
            </w:r>
          </w:p>
        </w:tc>
        <w:tc>
          <w:tcPr>
            <w:tcW w:w="1127" w:type="dxa"/>
          </w:tcPr>
          <w:p w14:paraId="06997D1E" w14:textId="77777777" w:rsidR="000B4FCE" w:rsidRDefault="004D1892">
            <w:r>
              <w:t>1m 35.1s</w:t>
            </w:r>
          </w:p>
        </w:tc>
      </w:tr>
      <w:tr w:rsidR="000B4FCE" w14:paraId="06997D27" w14:textId="77777777" w:rsidTr="00070B79">
        <w:tc>
          <w:tcPr>
            <w:tcW w:w="2254" w:type="dxa"/>
          </w:tcPr>
          <w:p w14:paraId="06997D20" w14:textId="77777777" w:rsidR="000B4FCE" w:rsidRDefault="004D1892">
            <w:r>
              <w:t>Mathematics</w:t>
            </w:r>
          </w:p>
        </w:tc>
        <w:tc>
          <w:tcPr>
            <w:tcW w:w="1127" w:type="dxa"/>
          </w:tcPr>
          <w:p w14:paraId="06997D21" w14:textId="77777777" w:rsidR="000B4FCE" w:rsidRDefault="004D1892">
            <w:r>
              <w:t>UG</w:t>
            </w:r>
          </w:p>
        </w:tc>
        <w:tc>
          <w:tcPr>
            <w:tcW w:w="1127" w:type="dxa"/>
          </w:tcPr>
          <w:p w14:paraId="06997D22" w14:textId="77777777" w:rsidR="000B4FCE" w:rsidRDefault="004D1892">
            <w:r>
              <w:t>G90D</w:t>
            </w:r>
          </w:p>
        </w:tc>
        <w:tc>
          <w:tcPr>
            <w:tcW w:w="1127" w:type="dxa"/>
          </w:tcPr>
          <w:p w14:paraId="06997D23" w14:textId="77777777" w:rsidR="000B4FCE" w:rsidRDefault="004D1892">
            <w:r>
              <w:t>103</w:t>
            </w:r>
          </w:p>
        </w:tc>
        <w:tc>
          <w:tcPr>
            <w:tcW w:w="1127" w:type="dxa"/>
          </w:tcPr>
          <w:p w14:paraId="06997D24" w14:textId="77777777" w:rsidR="000B4FCE" w:rsidRDefault="004D1892">
            <w:r>
              <w:t>38.8s</w:t>
            </w:r>
          </w:p>
        </w:tc>
        <w:tc>
          <w:tcPr>
            <w:tcW w:w="1127" w:type="dxa"/>
          </w:tcPr>
          <w:p w14:paraId="06997D25" w14:textId="77777777" w:rsidR="000B4FCE" w:rsidRDefault="004D1892">
            <w:r>
              <w:t>25.5s</w:t>
            </w:r>
          </w:p>
        </w:tc>
        <w:tc>
          <w:tcPr>
            <w:tcW w:w="1127" w:type="dxa"/>
          </w:tcPr>
          <w:p w14:paraId="06997D26" w14:textId="77777777" w:rsidR="000B4FCE" w:rsidRDefault="004D1892">
            <w:r>
              <w:t>6m 12.9s</w:t>
            </w:r>
          </w:p>
        </w:tc>
      </w:tr>
      <w:tr w:rsidR="000B4FCE" w14:paraId="06997D2F" w14:textId="77777777" w:rsidTr="00070B79">
        <w:tc>
          <w:tcPr>
            <w:tcW w:w="2254" w:type="dxa"/>
          </w:tcPr>
          <w:p w14:paraId="06997D28" w14:textId="77777777" w:rsidR="000B4FCE" w:rsidRDefault="004D1892">
            <w:r>
              <w:t>Computer Science</w:t>
            </w:r>
          </w:p>
        </w:tc>
        <w:tc>
          <w:tcPr>
            <w:tcW w:w="1127" w:type="dxa"/>
          </w:tcPr>
          <w:p w14:paraId="06997D29" w14:textId="77777777" w:rsidR="000B4FCE" w:rsidRDefault="004D1892">
            <w:r>
              <w:t>UG</w:t>
            </w:r>
          </w:p>
        </w:tc>
        <w:tc>
          <w:tcPr>
            <w:tcW w:w="1127" w:type="dxa"/>
          </w:tcPr>
          <w:p w14:paraId="06997D2A" w14:textId="77777777" w:rsidR="000B4FCE" w:rsidRDefault="004D1892">
            <w:r>
              <w:t>I10J</w:t>
            </w:r>
          </w:p>
        </w:tc>
        <w:tc>
          <w:tcPr>
            <w:tcW w:w="1127" w:type="dxa"/>
          </w:tcPr>
          <w:p w14:paraId="06997D2B" w14:textId="77777777" w:rsidR="000B4FCE" w:rsidRDefault="004D1892">
            <w:r>
              <w:t>431</w:t>
            </w:r>
          </w:p>
        </w:tc>
        <w:tc>
          <w:tcPr>
            <w:tcW w:w="1127" w:type="dxa"/>
          </w:tcPr>
          <w:p w14:paraId="06997D2C" w14:textId="77777777" w:rsidR="000B4FCE" w:rsidRDefault="004D1892">
            <w:r>
              <w:t>1m 9.8s</w:t>
            </w:r>
          </w:p>
        </w:tc>
        <w:tc>
          <w:tcPr>
            <w:tcW w:w="1127" w:type="dxa"/>
          </w:tcPr>
          <w:p w14:paraId="06997D2D" w14:textId="77777777" w:rsidR="000B4FCE" w:rsidRDefault="004D1892">
            <w:r>
              <w:t>24.1s</w:t>
            </w:r>
          </w:p>
        </w:tc>
        <w:tc>
          <w:tcPr>
            <w:tcW w:w="1127" w:type="dxa"/>
          </w:tcPr>
          <w:p w14:paraId="06997D2E" w14:textId="77777777" w:rsidR="000B4FCE" w:rsidRDefault="004D1892">
            <w:r>
              <w:t>11m 16.1s</w:t>
            </w:r>
          </w:p>
        </w:tc>
      </w:tr>
      <w:tr w:rsidR="000B4FCE" w14:paraId="06997D37" w14:textId="77777777" w:rsidTr="00070B79">
        <w:tc>
          <w:tcPr>
            <w:tcW w:w="2254" w:type="dxa"/>
          </w:tcPr>
          <w:p w14:paraId="06997D30" w14:textId="77777777" w:rsidR="000B4FCE" w:rsidRDefault="004D1892">
            <w:r>
              <w:t>Computer Science</w:t>
            </w:r>
          </w:p>
        </w:tc>
        <w:tc>
          <w:tcPr>
            <w:tcW w:w="1127" w:type="dxa"/>
          </w:tcPr>
          <w:p w14:paraId="06997D31" w14:textId="77777777" w:rsidR="000B4FCE" w:rsidRDefault="004D1892">
            <w:r>
              <w:t>UG</w:t>
            </w:r>
          </w:p>
        </w:tc>
        <w:tc>
          <w:tcPr>
            <w:tcW w:w="1127" w:type="dxa"/>
          </w:tcPr>
          <w:p w14:paraId="06997D32" w14:textId="77777777" w:rsidR="000B4FCE" w:rsidRDefault="004D1892">
            <w:r>
              <w:t>G500</w:t>
            </w:r>
          </w:p>
        </w:tc>
        <w:tc>
          <w:tcPr>
            <w:tcW w:w="1127" w:type="dxa"/>
          </w:tcPr>
          <w:p w14:paraId="06997D33" w14:textId="77777777" w:rsidR="000B4FCE" w:rsidRDefault="004D1892">
            <w:r>
              <w:t>45</w:t>
            </w:r>
          </w:p>
        </w:tc>
        <w:tc>
          <w:tcPr>
            <w:tcW w:w="1127" w:type="dxa"/>
          </w:tcPr>
          <w:p w14:paraId="06997D34" w14:textId="77777777" w:rsidR="000B4FCE" w:rsidRDefault="004D1892">
            <w:r>
              <w:t>30s</w:t>
            </w:r>
          </w:p>
        </w:tc>
        <w:tc>
          <w:tcPr>
            <w:tcW w:w="1127" w:type="dxa"/>
          </w:tcPr>
          <w:p w14:paraId="06997D35" w14:textId="77777777" w:rsidR="000B4FCE" w:rsidRDefault="004D1892">
            <w:r>
              <w:t>24.4s</w:t>
            </w:r>
          </w:p>
        </w:tc>
        <w:tc>
          <w:tcPr>
            <w:tcW w:w="1127" w:type="dxa"/>
          </w:tcPr>
          <w:p w14:paraId="06997D36" w14:textId="77777777" w:rsidR="000B4FCE" w:rsidRDefault="004D1892">
            <w:r>
              <w:t>2m 9.5s</w:t>
            </w:r>
          </w:p>
        </w:tc>
      </w:tr>
      <w:tr w:rsidR="000B4FCE" w14:paraId="06997D3F" w14:textId="77777777" w:rsidTr="00070B79">
        <w:tc>
          <w:tcPr>
            <w:tcW w:w="2254" w:type="dxa"/>
          </w:tcPr>
          <w:p w14:paraId="06997D38" w14:textId="77777777" w:rsidR="000B4FCE" w:rsidRDefault="004D1892">
            <w:r>
              <w:t>Cyber Security and Digital Forensics</w:t>
            </w:r>
          </w:p>
        </w:tc>
        <w:tc>
          <w:tcPr>
            <w:tcW w:w="1127" w:type="dxa"/>
          </w:tcPr>
          <w:p w14:paraId="06997D39" w14:textId="77777777" w:rsidR="000B4FCE" w:rsidRDefault="004D1892">
            <w:r>
              <w:t>UG</w:t>
            </w:r>
          </w:p>
        </w:tc>
        <w:tc>
          <w:tcPr>
            <w:tcW w:w="1127" w:type="dxa"/>
          </w:tcPr>
          <w:p w14:paraId="06997D3A" w14:textId="77777777" w:rsidR="000B4FCE" w:rsidRDefault="004D1892">
            <w:r>
              <w:t>G4H4</w:t>
            </w:r>
          </w:p>
        </w:tc>
        <w:tc>
          <w:tcPr>
            <w:tcW w:w="1127" w:type="dxa"/>
          </w:tcPr>
          <w:p w14:paraId="06997D3B" w14:textId="77777777" w:rsidR="000B4FCE" w:rsidRDefault="004D1892">
            <w:r>
              <w:t>271</w:t>
            </w:r>
          </w:p>
        </w:tc>
        <w:tc>
          <w:tcPr>
            <w:tcW w:w="1127" w:type="dxa"/>
          </w:tcPr>
          <w:p w14:paraId="06997D3C" w14:textId="77777777" w:rsidR="000B4FCE" w:rsidRDefault="004D1892">
            <w:r>
              <w:t>57.4s</w:t>
            </w:r>
          </w:p>
        </w:tc>
        <w:tc>
          <w:tcPr>
            <w:tcW w:w="1127" w:type="dxa"/>
          </w:tcPr>
          <w:p w14:paraId="06997D3D" w14:textId="77777777" w:rsidR="000B4FCE" w:rsidRDefault="004D1892">
            <w:r>
              <w:t>51.9s</w:t>
            </w:r>
          </w:p>
        </w:tc>
        <w:tc>
          <w:tcPr>
            <w:tcW w:w="1127" w:type="dxa"/>
          </w:tcPr>
          <w:p w14:paraId="06997D3E" w14:textId="77777777" w:rsidR="000B4FCE" w:rsidRDefault="004D1892">
            <w:r>
              <w:t>6m 36.3s</w:t>
            </w:r>
          </w:p>
        </w:tc>
      </w:tr>
      <w:tr w:rsidR="000B4FCE" w14:paraId="06997D47" w14:textId="77777777" w:rsidTr="00070B79">
        <w:tc>
          <w:tcPr>
            <w:tcW w:w="2254" w:type="dxa"/>
          </w:tcPr>
          <w:p w14:paraId="06997D40" w14:textId="77777777" w:rsidR="000B4FCE" w:rsidRDefault="004D1892">
            <w:r>
              <w:t>Cyber Security</w:t>
            </w:r>
          </w:p>
        </w:tc>
        <w:tc>
          <w:tcPr>
            <w:tcW w:w="1127" w:type="dxa"/>
          </w:tcPr>
          <w:p w14:paraId="06997D41" w14:textId="77777777" w:rsidR="000B4FCE" w:rsidRDefault="004D1892">
            <w:r>
              <w:t>PG</w:t>
            </w:r>
          </w:p>
        </w:tc>
        <w:tc>
          <w:tcPr>
            <w:tcW w:w="1127" w:type="dxa"/>
          </w:tcPr>
          <w:p w14:paraId="06997D42" w14:textId="77777777" w:rsidR="000B4FCE" w:rsidRDefault="004D1892">
            <w:r>
              <w:t>I900</w:t>
            </w:r>
          </w:p>
        </w:tc>
        <w:tc>
          <w:tcPr>
            <w:tcW w:w="1127" w:type="dxa"/>
          </w:tcPr>
          <w:p w14:paraId="06997D43" w14:textId="77777777" w:rsidR="000B4FCE" w:rsidRDefault="004D1892">
            <w:r>
              <w:t>216</w:t>
            </w:r>
          </w:p>
        </w:tc>
        <w:tc>
          <w:tcPr>
            <w:tcW w:w="1127" w:type="dxa"/>
          </w:tcPr>
          <w:p w14:paraId="06997D44" w14:textId="77777777" w:rsidR="000B4FCE" w:rsidRDefault="004D1892">
            <w:r>
              <w:t>45.7s</w:t>
            </w:r>
          </w:p>
        </w:tc>
        <w:tc>
          <w:tcPr>
            <w:tcW w:w="1127" w:type="dxa"/>
          </w:tcPr>
          <w:p w14:paraId="06997D45" w14:textId="77777777" w:rsidR="000B4FCE" w:rsidRDefault="004D1892">
            <w:r>
              <w:t>25.9s</w:t>
            </w:r>
          </w:p>
        </w:tc>
        <w:tc>
          <w:tcPr>
            <w:tcW w:w="1127" w:type="dxa"/>
          </w:tcPr>
          <w:p w14:paraId="06997D46" w14:textId="77777777" w:rsidR="000B4FCE" w:rsidRDefault="004D1892">
            <w:r>
              <w:t>3m 7.5s</w:t>
            </w:r>
          </w:p>
        </w:tc>
      </w:tr>
      <w:tr w:rsidR="000B4FCE" w14:paraId="06997D4F" w14:textId="77777777" w:rsidTr="00070B79">
        <w:tc>
          <w:tcPr>
            <w:tcW w:w="2254" w:type="dxa"/>
          </w:tcPr>
          <w:p w14:paraId="06997D48" w14:textId="77777777" w:rsidR="000B4FCE" w:rsidRDefault="004D1892">
            <w:r>
              <w:t>Information Management</w:t>
            </w:r>
          </w:p>
        </w:tc>
        <w:tc>
          <w:tcPr>
            <w:tcW w:w="1127" w:type="dxa"/>
          </w:tcPr>
          <w:p w14:paraId="06997D49" w14:textId="77777777" w:rsidR="000B4FCE" w:rsidRDefault="004D1892">
            <w:r>
              <w:t>PG</w:t>
            </w:r>
          </w:p>
        </w:tc>
        <w:tc>
          <w:tcPr>
            <w:tcW w:w="1127" w:type="dxa"/>
          </w:tcPr>
          <w:p w14:paraId="06997D4A" w14:textId="77777777" w:rsidR="000B4FCE" w:rsidRDefault="004D1892">
            <w:r>
              <w:t>P110</w:t>
            </w:r>
          </w:p>
        </w:tc>
        <w:tc>
          <w:tcPr>
            <w:tcW w:w="1127" w:type="dxa"/>
          </w:tcPr>
          <w:p w14:paraId="06997D4B" w14:textId="77777777" w:rsidR="000B4FCE" w:rsidRDefault="004D1892">
            <w:r>
              <w:t>42</w:t>
            </w:r>
          </w:p>
        </w:tc>
        <w:tc>
          <w:tcPr>
            <w:tcW w:w="1127" w:type="dxa"/>
          </w:tcPr>
          <w:p w14:paraId="06997D4C" w14:textId="77777777" w:rsidR="000B4FCE" w:rsidRDefault="004D1892">
            <w:r>
              <w:t>17.2s</w:t>
            </w:r>
          </w:p>
        </w:tc>
        <w:tc>
          <w:tcPr>
            <w:tcW w:w="1127" w:type="dxa"/>
          </w:tcPr>
          <w:p w14:paraId="06997D4D" w14:textId="77777777" w:rsidR="000B4FCE" w:rsidRDefault="004D1892">
            <w:r>
              <w:t>25.8s</w:t>
            </w:r>
          </w:p>
        </w:tc>
        <w:tc>
          <w:tcPr>
            <w:tcW w:w="1127" w:type="dxa"/>
          </w:tcPr>
          <w:p w14:paraId="06997D4E" w14:textId="77777777" w:rsidR="000B4FCE" w:rsidRDefault="004D1892">
            <w:r>
              <w:t>1m 35.1s</w:t>
            </w:r>
          </w:p>
        </w:tc>
      </w:tr>
      <w:tr w:rsidR="000B4FCE" w14:paraId="06997D57" w14:textId="77777777" w:rsidTr="00070B79">
        <w:tc>
          <w:tcPr>
            <w:tcW w:w="2254" w:type="dxa"/>
          </w:tcPr>
          <w:p w14:paraId="06997D50" w14:textId="77777777" w:rsidR="000B4FCE" w:rsidRDefault="004D1892">
            <w:r>
              <w:t>Information Technology</w:t>
            </w:r>
          </w:p>
        </w:tc>
        <w:tc>
          <w:tcPr>
            <w:tcW w:w="1127" w:type="dxa"/>
          </w:tcPr>
          <w:p w14:paraId="06997D51" w14:textId="77777777" w:rsidR="000B4FCE" w:rsidRDefault="004D1892">
            <w:r>
              <w:t>PG</w:t>
            </w:r>
          </w:p>
        </w:tc>
        <w:tc>
          <w:tcPr>
            <w:tcW w:w="1127" w:type="dxa"/>
          </w:tcPr>
          <w:p w14:paraId="06997D52" w14:textId="77777777" w:rsidR="000B4FCE" w:rsidRDefault="004D1892">
            <w:r>
              <w:t>G56A12</w:t>
            </w:r>
          </w:p>
        </w:tc>
        <w:tc>
          <w:tcPr>
            <w:tcW w:w="1127" w:type="dxa"/>
          </w:tcPr>
          <w:p w14:paraId="06997D53" w14:textId="77777777" w:rsidR="000B4FCE" w:rsidRDefault="004D1892">
            <w:r>
              <w:t>174</w:t>
            </w:r>
          </w:p>
        </w:tc>
        <w:tc>
          <w:tcPr>
            <w:tcW w:w="1127" w:type="dxa"/>
          </w:tcPr>
          <w:p w14:paraId="06997D54" w14:textId="77777777" w:rsidR="000B4FCE" w:rsidRDefault="004D1892">
            <w:r>
              <w:t>28.3s</w:t>
            </w:r>
          </w:p>
        </w:tc>
        <w:tc>
          <w:tcPr>
            <w:tcW w:w="1127" w:type="dxa"/>
          </w:tcPr>
          <w:p w14:paraId="06997D55" w14:textId="77777777" w:rsidR="000B4FCE" w:rsidRDefault="004D1892">
            <w:r>
              <w:t>25.8s</w:t>
            </w:r>
          </w:p>
        </w:tc>
        <w:tc>
          <w:tcPr>
            <w:tcW w:w="1127" w:type="dxa"/>
          </w:tcPr>
          <w:p w14:paraId="06997D56" w14:textId="77777777" w:rsidR="000B4FCE" w:rsidRDefault="004D1892">
            <w:r>
              <w:t>2m 22.3s</w:t>
            </w:r>
          </w:p>
        </w:tc>
      </w:tr>
    </w:tbl>
    <w:p w14:paraId="09B765F2" w14:textId="77777777" w:rsidR="00070B79" w:rsidRDefault="00070B79"/>
    <w:p w14:paraId="06997D58" w14:textId="391585B6" w:rsidR="000B4FCE" w:rsidRDefault="004D1892">
      <w:r>
        <w:t>The largest programme (Computer Science) took just over 1 minute to extract and process and 11 minutes to load into Neo4j. The Google Load consistently took ~25 seconds regardless of file sizes.</w:t>
      </w:r>
    </w:p>
    <w:p w14:paraId="790EF969" w14:textId="77777777" w:rsidR="00070B79" w:rsidRDefault="004D1892" w:rsidP="00070B79">
      <w:pPr>
        <w:keepNext/>
      </w:pPr>
      <w:r>
        <w:rPr>
          <w:noProof/>
        </w:rPr>
        <w:lastRenderedPageBreak/>
        <w:drawing>
          <wp:inline distT="0" distB="0" distL="0" distR="0" wp14:anchorId="069980D2" wp14:editId="069980D3">
            <wp:extent cx="5727700" cy="3769471"/>
            <wp:effectExtent l="0" t="0" r="0" b="0"/>
            <wp:docPr id="299" name="Picture" descr="Computer Science (I10J) - Department-Programme-Students"/>
            <wp:cNvGraphicFramePr/>
            <a:graphic xmlns:a="http://schemas.openxmlformats.org/drawingml/2006/main">
              <a:graphicData uri="http://schemas.openxmlformats.org/drawingml/2006/picture">
                <pic:pic xmlns:pic="http://schemas.openxmlformats.org/drawingml/2006/picture">
                  <pic:nvPicPr>
                    <pic:cNvPr id="300" name="Picture" descr="./images/I10J-pos.png"/>
                    <pic:cNvPicPr>
                      <a:picLocks noChangeAspect="1" noChangeArrowheads="1"/>
                    </pic:cNvPicPr>
                  </pic:nvPicPr>
                  <pic:blipFill>
                    <a:blip r:embed="rId81"/>
                    <a:stretch>
                      <a:fillRect/>
                    </a:stretch>
                  </pic:blipFill>
                  <pic:spPr bwMode="auto">
                    <a:xfrm>
                      <a:off x="0" y="0"/>
                      <a:ext cx="5727700" cy="3769471"/>
                    </a:xfrm>
                    <a:prstGeom prst="rect">
                      <a:avLst/>
                    </a:prstGeom>
                    <a:noFill/>
                    <a:ln w="9525">
                      <a:noFill/>
                      <a:headEnd/>
                      <a:tailEnd/>
                    </a:ln>
                  </pic:spPr>
                </pic:pic>
              </a:graphicData>
            </a:graphic>
          </wp:inline>
        </w:drawing>
      </w:r>
    </w:p>
    <w:p w14:paraId="06997D59" w14:textId="769098A4" w:rsidR="000B4FCE" w:rsidRDefault="00070B79" w:rsidP="00070B79">
      <w:pPr>
        <w:pStyle w:val="Caption"/>
      </w:pPr>
      <w:r>
        <w:t xml:space="preserve">Figure </w:t>
      </w:r>
      <w:r>
        <w:fldChar w:fldCharType="begin"/>
      </w:r>
      <w:r>
        <w:instrText xml:space="preserve"> SEQ Figure \* ARABIC </w:instrText>
      </w:r>
      <w:r>
        <w:fldChar w:fldCharType="separate"/>
      </w:r>
      <w:r w:rsidR="004D1892">
        <w:rPr>
          <w:noProof/>
        </w:rPr>
        <w:t>32</w:t>
      </w:r>
      <w:r>
        <w:fldChar w:fldCharType="end"/>
      </w:r>
      <w:r>
        <w:t xml:space="preserve">: </w:t>
      </w:r>
      <w:r w:rsidRPr="00D41633">
        <w:t>Computer Science (I10J) - Department-Programme-Students</w:t>
      </w:r>
    </w:p>
    <w:p w14:paraId="44C25E31" w14:textId="77777777" w:rsidR="00070B79" w:rsidRDefault="004D1892" w:rsidP="00070B79">
      <w:pPr>
        <w:keepNext/>
      </w:pPr>
      <w:r>
        <w:rPr>
          <w:noProof/>
        </w:rPr>
        <w:drawing>
          <wp:inline distT="0" distB="0" distL="0" distR="0" wp14:anchorId="069980D4" wp14:editId="069980D5">
            <wp:extent cx="5727700" cy="2960270"/>
            <wp:effectExtent l="0" t="0" r="0" b="0"/>
            <wp:docPr id="302" name="Picture" descr="Computer Science (I10J) - Department-Programme-Modules"/>
            <wp:cNvGraphicFramePr/>
            <a:graphic xmlns:a="http://schemas.openxmlformats.org/drawingml/2006/main">
              <a:graphicData uri="http://schemas.openxmlformats.org/drawingml/2006/picture">
                <pic:pic xmlns:pic="http://schemas.openxmlformats.org/drawingml/2006/picture">
                  <pic:nvPicPr>
                    <pic:cNvPr id="303" name="Picture" descr="./images/I10J-screenshot.png"/>
                    <pic:cNvPicPr>
                      <a:picLocks noChangeAspect="1" noChangeArrowheads="1"/>
                    </pic:cNvPicPr>
                  </pic:nvPicPr>
                  <pic:blipFill>
                    <a:blip r:embed="rId82"/>
                    <a:stretch>
                      <a:fillRect/>
                    </a:stretch>
                  </pic:blipFill>
                  <pic:spPr bwMode="auto">
                    <a:xfrm>
                      <a:off x="0" y="0"/>
                      <a:ext cx="5727700" cy="2960270"/>
                    </a:xfrm>
                    <a:prstGeom prst="rect">
                      <a:avLst/>
                    </a:prstGeom>
                    <a:noFill/>
                    <a:ln w="9525">
                      <a:noFill/>
                      <a:headEnd/>
                      <a:tailEnd/>
                    </a:ln>
                  </pic:spPr>
                </pic:pic>
              </a:graphicData>
            </a:graphic>
          </wp:inline>
        </w:drawing>
      </w:r>
    </w:p>
    <w:p w14:paraId="06997D5B" w14:textId="025FAC7E" w:rsidR="000B4FCE" w:rsidRDefault="00070B79" w:rsidP="00070B79">
      <w:pPr>
        <w:pStyle w:val="Caption"/>
      </w:pPr>
      <w:r>
        <w:t xml:space="preserve">Figure </w:t>
      </w:r>
      <w:r>
        <w:fldChar w:fldCharType="begin"/>
      </w:r>
      <w:r>
        <w:instrText xml:space="preserve"> SEQ Figure \* ARABIC </w:instrText>
      </w:r>
      <w:r>
        <w:fldChar w:fldCharType="separate"/>
      </w:r>
      <w:r w:rsidR="004D1892">
        <w:rPr>
          <w:noProof/>
        </w:rPr>
        <w:t>33</w:t>
      </w:r>
      <w:r>
        <w:fldChar w:fldCharType="end"/>
      </w:r>
      <w:r>
        <w:t xml:space="preserve">: </w:t>
      </w:r>
      <w:r w:rsidRPr="004F07DA">
        <w:t>Computer Science (I10J) - Department-Programme-Modules</w:t>
      </w:r>
    </w:p>
    <w:p w14:paraId="06997D5D" w14:textId="77777777" w:rsidR="000B4FCE" w:rsidRDefault="004D1892">
      <w:r>
        <w:t xml:space="preserve">However, the current graph model creates a </w:t>
      </w:r>
      <w:r>
        <w:rPr>
          <w:b/>
          <w:bCs/>
        </w:rPr>
        <w:t>significant</w:t>
      </w:r>
      <w:r>
        <w:t xml:space="preserve"> amount of relationships between nodes:</w:t>
      </w:r>
    </w:p>
    <w:p w14:paraId="42602BD8" w14:textId="540D6B3B" w:rsidR="00070B79" w:rsidRDefault="00070B79" w:rsidP="00070B79">
      <w:pPr>
        <w:pStyle w:val="Caption"/>
        <w:keepNext/>
      </w:pPr>
      <w:r>
        <w:t xml:space="preserve">Table </w:t>
      </w:r>
      <w:r>
        <w:fldChar w:fldCharType="begin"/>
      </w:r>
      <w:r>
        <w:instrText xml:space="preserve"> SEQ Table \* ARABIC </w:instrText>
      </w:r>
      <w:r>
        <w:fldChar w:fldCharType="separate"/>
      </w:r>
      <w:r>
        <w:rPr>
          <w:noProof/>
        </w:rPr>
        <w:t>11</w:t>
      </w:r>
      <w:r>
        <w:fldChar w:fldCharType="end"/>
      </w:r>
      <w:r>
        <w:t>: Node and relationship counts</w:t>
      </w:r>
    </w:p>
    <w:tbl>
      <w:tblPr>
        <w:tblStyle w:val="Style1"/>
        <w:tblW w:w="0" w:type="auto"/>
        <w:tblLook w:val="0020" w:firstRow="1" w:lastRow="0" w:firstColumn="0" w:lastColumn="0" w:noHBand="0" w:noVBand="0"/>
      </w:tblPr>
      <w:tblGrid>
        <w:gridCol w:w="2059"/>
        <w:gridCol w:w="825"/>
      </w:tblGrid>
      <w:tr w:rsidR="000B4FCE" w14:paraId="06997D60" w14:textId="77777777" w:rsidTr="00070B79">
        <w:trPr>
          <w:cnfStyle w:val="100000000000" w:firstRow="1" w:lastRow="0" w:firstColumn="0" w:lastColumn="0" w:oddVBand="0" w:evenVBand="0" w:oddHBand="0" w:evenHBand="0" w:firstRowFirstColumn="0" w:firstRowLastColumn="0" w:lastRowFirstColumn="0" w:lastRowLastColumn="0"/>
        </w:trPr>
        <w:tc>
          <w:tcPr>
            <w:tcW w:w="0" w:type="auto"/>
          </w:tcPr>
          <w:p w14:paraId="06997D5E" w14:textId="77777777" w:rsidR="000B4FCE" w:rsidRDefault="004D1892">
            <w:r>
              <w:t>node/relationship</w:t>
            </w:r>
          </w:p>
        </w:tc>
        <w:tc>
          <w:tcPr>
            <w:tcW w:w="0" w:type="auto"/>
          </w:tcPr>
          <w:p w14:paraId="06997D5F" w14:textId="77777777" w:rsidR="000B4FCE" w:rsidRDefault="004D1892">
            <w:r>
              <w:t>count</w:t>
            </w:r>
          </w:p>
        </w:tc>
      </w:tr>
      <w:tr w:rsidR="000B4FCE" w14:paraId="06997D63" w14:textId="77777777" w:rsidTr="00070B79">
        <w:tc>
          <w:tcPr>
            <w:tcW w:w="0" w:type="auto"/>
          </w:tcPr>
          <w:p w14:paraId="06997D61" w14:textId="77777777" w:rsidR="000B4FCE" w:rsidRDefault="004D1892">
            <w:r>
              <w:t>programme (n)</w:t>
            </w:r>
          </w:p>
        </w:tc>
        <w:tc>
          <w:tcPr>
            <w:tcW w:w="0" w:type="auto"/>
          </w:tcPr>
          <w:p w14:paraId="06997D62" w14:textId="77777777" w:rsidR="000B4FCE" w:rsidRDefault="004D1892">
            <w:r>
              <w:t>4</w:t>
            </w:r>
          </w:p>
        </w:tc>
      </w:tr>
      <w:tr w:rsidR="000B4FCE" w14:paraId="06997D66" w14:textId="77777777" w:rsidTr="00070B79">
        <w:tc>
          <w:tcPr>
            <w:tcW w:w="0" w:type="auto"/>
          </w:tcPr>
          <w:p w14:paraId="06997D64" w14:textId="77777777" w:rsidR="000B4FCE" w:rsidRDefault="004D1892">
            <w:r>
              <w:t>department (n)</w:t>
            </w:r>
          </w:p>
        </w:tc>
        <w:tc>
          <w:tcPr>
            <w:tcW w:w="0" w:type="auto"/>
          </w:tcPr>
          <w:p w14:paraId="06997D65" w14:textId="77777777" w:rsidR="000B4FCE" w:rsidRDefault="004D1892">
            <w:r>
              <w:t>1</w:t>
            </w:r>
          </w:p>
        </w:tc>
      </w:tr>
      <w:tr w:rsidR="000B4FCE" w14:paraId="06997D69" w14:textId="77777777" w:rsidTr="00070B79">
        <w:tc>
          <w:tcPr>
            <w:tcW w:w="0" w:type="auto"/>
          </w:tcPr>
          <w:p w14:paraId="06997D67" w14:textId="77777777" w:rsidR="000B4FCE" w:rsidRDefault="004D1892">
            <w:r>
              <w:lastRenderedPageBreak/>
              <w:t>hasOwningDept (r)</w:t>
            </w:r>
          </w:p>
        </w:tc>
        <w:tc>
          <w:tcPr>
            <w:tcW w:w="0" w:type="auto"/>
          </w:tcPr>
          <w:p w14:paraId="06997D68" w14:textId="77777777" w:rsidR="000B4FCE" w:rsidRDefault="004D1892">
            <w:r>
              <w:t>4</w:t>
            </w:r>
          </w:p>
        </w:tc>
      </w:tr>
      <w:tr w:rsidR="000B4FCE" w14:paraId="06997D6C" w14:textId="77777777" w:rsidTr="00070B79">
        <w:tc>
          <w:tcPr>
            <w:tcW w:w="0" w:type="auto"/>
          </w:tcPr>
          <w:p w14:paraId="06997D6A" w14:textId="77777777" w:rsidR="000B4FCE" w:rsidRDefault="004D1892">
            <w:r>
              <w:t>student (n)</w:t>
            </w:r>
          </w:p>
        </w:tc>
        <w:tc>
          <w:tcPr>
            <w:tcW w:w="0" w:type="auto"/>
          </w:tcPr>
          <w:p w14:paraId="06997D6B" w14:textId="77777777" w:rsidR="000B4FCE" w:rsidRDefault="004D1892">
            <w:r>
              <w:t>413</w:t>
            </w:r>
          </w:p>
        </w:tc>
      </w:tr>
      <w:tr w:rsidR="000B4FCE" w14:paraId="06997D6F" w14:textId="77777777" w:rsidTr="00070B79">
        <w:tc>
          <w:tcPr>
            <w:tcW w:w="0" w:type="auto"/>
          </w:tcPr>
          <w:p w14:paraId="06997D6D" w14:textId="77777777" w:rsidR="000B4FCE" w:rsidRDefault="004D1892">
            <w:r>
              <w:t>registeredOn (r)</w:t>
            </w:r>
          </w:p>
        </w:tc>
        <w:tc>
          <w:tcPr>
            <w:tcW w:w="0" w:type="auto"/>
          </w:tcPr>
          <w:p w14:paraId="06997D6E" w14:textId="77777777" w:rsidR="000B4FCE" w:rsidRDefault="004D1892">
            <w:r>
              <w:t>413</w:t>
            </w:r>
          </w:p>
        </w:tc>
      </w:tr>
      <w:tr w:rsidR="000B4FCE" w14:paraId="06997D72" w14:textId="77777777" w:rsidTr="00070B79">
        <w:tc>
          <w:tcPr>
            <w:tcW w:w="0" w:type="auto"/>
          </w:tcPr>
          <w:p w14:paraId="06997D70" w14:textId="77777777" w:rsidR="000B4FCE" w:rsidRDefault="004D1892">
            <w:r>
              <w:t>module (n)</w:t>
            </w:r>
          </w:p>
        </w:tc>
        <w:tc>
          <w:tcPr>
            <w:tcW w:w="0" w:type="auto"/>
          </w:tcPr>
          <w:p w14:paraId="06997D71" w14:textId="77777777" w:rsidR="000B4FCE" w:rsidRDefault="004D1892">
            <w:r>
              <w:t>11</w:t>
            </w:r>
          </w:p>
        </w:tc>
      </w:tr>
      <w:tr w:rsidR="000B4FCE" w14:paraId="06997D75" w14:textId="77777777" w:rsidTr="00070B79">
        <w:tc>
          <w:tcPr>
            <w:tcW w:w="0" w:type="auto"/>
          </w:tcPr>
          <w:p w14:paraId="06997D73" w14:textId="77777777" w:rsidR="000B4FCE" w:rsidRDefault="004D1892">
            <w:r>
              <w:t>enrolledOn (r)</w:t>
            </w:r>
          </w:p>
        </w:tc>
        <w:tc>
          <w:tcPr>
            <w:tcW w:w="0" w:type="auto"/>
          </w:tcPr>
          <w:p w14:paraId="06997D74" w14:textId="77777777" w:rsidR="000B4FCE" w:rsidRDefault="004D1892">
            <w:r>
              <w:t>1048</w:t>
            </w:r>
          </w:p>
        </w:tc>
      </w:tr>
      <w:tr w:rsidR="000B4FCE" w14:paraId="06997D78" w14:textId="77777777" w:rsidTr="00070B79">
        <w:tc>
          <w:tcPr>
            <w:tcW w:w="0" w:type="auto"/>
          </w:tcPr>
          <w:p w14:paraId="06997D76" w14:textId="77777777" w:rsidR="000B4FCE" w:rsidRDefault="004D1892">
            <w:r>
              <w:t>activity (n)</w:t>
            </w:r>
          </w:p>
        </w:tc>
        <w:tc>
          <w:tcPr>
            <w:tcW w:w="0" w:type="auto"/>
          </w:tcPr>
          <w:p w14:paraId="06997D77" w14:textId="77777777" w:rsidR="000B4FCE" w:rsidRDefault="004D1892">
            <w:r>
              <w:t>1847</w:t>
            </w:r>
          </w:p>
        </w:tc>
      </w:tr>
      <w:tr w:rsidR="000B4FCE" w14:paraId="06997D7B" w14:textId="77777777" w:rsidTr="00070B79">
        <w:tc>
          <w:tcPr>
            <w:tcW w:w="0" w:type="auto"/>
          </w:tcPr>
          <w:p w14:paraId="06997D79" w14:textId="77777777" w:rsidR="000B4FCE" w:rsidRDefault="004D1892">
            <w:r>
              <w:t>attends (r)</w:t>
            </w:r>
          </w:p>
        </w:tc>
        <w:tc>
          <w:tcPr>
            <w:tcW w:w="0" w:type="auto"/>
          </w:tcPr>
          <w:p w14:paraId="06997D7A" w14:textId="77777777" w:rsidR="000B4FCE" w:rsidRDefault="004D1892">
            <w:r>
              <w:t>65493</w:t>
            </w:r>
          </w:p>
        </w:tc>
      </w:tr>
      <w:tr w:rsidR="000B4FCE" w14:paraId="06997D7E" w14:textId="77777777" w:rsidTr="00070B79">
        <w:tc>
          <w:tcPr>
            <w:tcW w:w="0" w:type="auto"/>
          </w:tcPr>
          <w:p w14:paraId="06997D7C" w14:textId="77777777" w:rsidR="000B4FCE" w:rsidRDefault="004D1892">
            <w:r>
              <w:t>staff (n)</w:t>
            </w:r>
          </w:p>
        </w:tc>
        <w:tc>
          <w:tcPr>
            <w:tcW w:w="0" w:type="auto"/>
          </w:tcPr>
          <w:p w14:paraId="06997D7D" w14:textId="77777777" w:rsidR="000B4FCE" w:rsidRDefault="004D1892">
            <w:r>
              <w:t>23</w:t>
            </w:r>
          </w:p>
        </w:tc>
      </w:tr>
      <w:tr w:rsidR="000B4FCE" w14:paraId="06997D81" w14:textId="77777777" w:rsidTr="00070B79">
        <w:tc>
          <w:tcPr>
            <w:tcW w:w="0" w:type="auto"/>
          </w:tcPr>
          <w:p w14:paraId="06997D7F" w14:textId="77777777" w:rsidR="000B4FCE" w:rsidRDefault="004D1892">
            <w:r>
              <w:t>teaches (r)</w:t>
            </w:r>
          </w:p>
        </w:tc>
        <w:tc>
          <w:tcPr>
            <w:tcW w:w="0" w:type="auto"/>
          </w:tcPr>
          <w:p w14:paraId="06997D80" w14:textId="77777777" w:rsidR="000B4FCE" w:rsidRDefault="004D1892">
            <w:r>
              <w:t>538</w:t>
            </w:r>
          </w:p>
        </w:tc>
      </w:tr>
      <w:tr w:rsidR="000B4FCE" w14:paraId="06997D84" w14:textId="77777777" w:rsidTr="00070B79">
        <w:tc>
          <w:tcPr>
            <w:tcW w:w="0" w:type="auto"/>
          </w:tcPr>
          <w:p w14:paraId="06997D82" w14:textId="77777777" w:rsidR="000B4FCE" w:rsidRDefault="004D1892">
            <w:r>
              <w:t>room (n)</w:t>
            </w:r>
          </w:p>
        </w:tc>
        <w:tc>
          <w:tcPr>
            <w:tcW w:w="0" w:type="auto"/>
          </w:tcPr>
          <w:p w14:paraId="06997D83" w14:textId="77777777" w:rsidR="000B4FCE" w:rsidRDefault="004D1892">
            <w:r>
              <w:t>32</w:t>
            </w:r>
          </w:p>
        </w:tc>
      </w:tr>
      <w:tr w:rsidR="000B4FCE" w14:paraId="06997D87" w14:textId="77777777" w:rsidTr="00070B79">
        <w:tc>
          <w:tcPr>
            <w:tcW w:w="0" w:type="auto"/>
          </w:tcPr>
          <w:p w14:paraId="06997D85" w14:textId="77777777" w:rsidR="000B4FCE" w:rsidRDefault="004D1892">
            <w:r>
              <w:t>occupies (r)</w:t>
            </w:r>
          </w:p>
        </w:tc>
        <w:tc>
          <w:tcPr>
            <w:tcW w:w="0" w:type="auto"/>
          </w:tcPr>
          <w:p w14:paraId="06997D86" w14:textId="77777777" w:rsidR="000B4FCE" w:rsidRDefault="004D1892">
            <w:r>
              <w:t>462</w:t>
            </w:r>
          </w:p>
        </w:tc>
      </w:tr>
      <w:tr w:rsidR="000B4FCE" w14:paraId="06997D8A" w14:textId="77777777" w:rsidTr="00070B79">
        <w:tc>
          <w:tcPr>
            <w:tcW w:w="0" w:type="auto"/>
          </w:tcPr>
          <w:p w14:paraId="06997D88" w14:textId="77777777" w:rsidR="000B4FCE" w:rsidRDefault="004D1892">
            <w:r>
              <w:t>activityType (n)</w:t>
            </w:r>
          </w:p>
        </w:tc>
        <w:tc>
          <w:tcPr>
            <w:tcW w:w="0" w:type="auto"/>
          </w:tcPr>
          <w:p w14:paraId="06997D89" w14:textId="77777777" w:rsidR="000B4FCE" w:rsidRDefault="004D1892">
            <w:r>
              <w:t>15</w:t>
            </w:r>
          </w:p>
        </w:tc>
      </w:tr>
      <w:tr w:rsidR="000B4FCE" w14:paraId="06997D8D" w14:textId="77777777" w:rsidTr="00070B79">
        <w:tc>
          <w:tcPr>
            <w:tcW w:w="0" w:type="auto"/>
          </w:tcPr>
          <w:p w14:paraId="06997D8B" w14:textId="77777777" w:rsidR="000B4FCE" w:rsidRDefault="004D1892">
            <w:r>
              <w:t>hasType (r)</w:t>
            </w:r>
          </w:p>
        </w:tc>
        <w:tc>
          <w:tcPr>
            <w:tcW w:w="0" w:type="auto"/>
          </w:tcPr>
          <w:p w14:paraId="06997D8C" w14:textId="77777777" w:rsidR="000B4FCE" w:rsidRDefault="004D1892">
            <w:r>
              <w:t>1847</w:t>
            </w:r>
          </w:p>
        </w:tc>
      </w:tr>
    </w:tbl>
    <w:p w14:paraId="06997D8E" w14:textId="77777777" w:rsidR="000B4FCE" w:rsidRDefault="004D1892">
      <w:pPr>
        <w:pStyle w:val="Heading1"/>
      </w:pPr>
      <w:bookmarkStart w:id="177" w:name="_F:_ETL_Code"/>
      <w:bookmarkStart w:id="178" w:name="_Toc175217500"/>
      <w:bookmarkStart w:id="179" w:name="f-etl-code-gists"/>
      <w:bookmarkEnd w:id="176"/>
      <w:bookmarkEnd w:id="177"/>
      <w:r>
        <w:lastRenderedPageBreak/>
        <w:t>F: ETL Code Gists</w:t>
      </w:r>
      <w:bookmarkEnd w:id="178"/>
    </w:p>
    <w:p w14:paraId="06997D8F" w14:textId="77777777" w:rsidR="000B4FCE" w:rsidRDefault="004D1892">
      <w:r>
        <w:t>Complete code for the Data Pipeline can be found in these Github gists or on the following pages.</w:t>
      </w:r>
    </w:p>
    <w:p w14:paraId="06997D90" w14:textId="77777777" w:rsidR="000B4FCE" w:rsidRDefault="004D1892">
      <w:r>
        <w:rPr>
          <w:b/>
          <w:bCs/>
        </w:rPr>
        <w:t>GitHub Gists:</w:t>
      </w:r>
    </w:p>
    <w:p w14:paraId="06997D91" w14:textId="29C1EEA5" w:rsidR="000B4FCE" w:rsidRDefault="000515ED">
      <w:hyperlink r:id="rId83">
        <w:r w:rsidR="004D1892">
          <w:rPr>
            <w:rStyle w:val="Hyperlink"/>
            <w:b/>
            <w:bCs/>
          </w:rPr>
          <w:t>Graph Timetable - Quarto - Config and Misc</w:t>
        </w:r>
      </w:hyperlink>
    </w:p>
    <w:p w14:paraId="06997D92" w14:textId="0F3EE1A4" w:rsidR="000B4FCE" w:rsidRDefault="000515ED">
      <w:hyperlink r:id="rId84">
        <w:r w:rsidR="004D1892">
          <w:rPr>
            <w:rStyle w:val="Hyperlink"/>
            <w:b/>
            <w:bCs/>
          </w:rPr>
          <w:t>Graph Timetable - Quarto - SQL Queries</w:t>
        </w:r>
      </w:hyperlink>
    </w:p>
    <w:p w14:paraId="06997D93" w14:textId="4254CDA1" w:rsidR="000B4FCE" w:rsidRDefault="000515ED">
      <w:hyperlink r:id="rId85">
        <w:r w:rsidR="004D1892">
          <w:rPr>
            <w:rStyle w:val="Hyperlink"/>
            <w:b/>
            <w:bCs/>
          </w:rPr>
          <w:t>Graph Timetable - Quarto - Extract</w:t>
        </w:r>
      </w:hyperlink>
    </w:p>
    <w:p w14:paraId="06997D94" w14:textId="198C186E" w:rsidR="000B4FCE" w:rsidRDefault="000515ED">
      <w:hyperlink r:id="rId86">
        <w:r w:rsidR="004D1892">
          <w:rPr>
            <w:rStyle w:val="Hyperlink"/>
            <w:b/>
            <w:bCs/>
          </w:rPr>
          <w:t>Graph Timetable - Quarto - Transform</w:t>
        </w:r>
      </w:hyperlink>
    </w:p>
    <w:p w14:paraId="06997D95" w14:textId="2EE13FEE" w:rsidR="000B4FCE" w:rsidRDefault="000515ED">
      <w:hyperlink r:id="rId87">
        <w:r w:rsidR="004D1892">
          <w:rPr>
            <w:rStyle w:val="Hyperlink"/>
            <w:b/>
            <w:bCs/>
          </w:rPr>
          <w:t>Graph Timetable - Quarto - Upload to Google Drive</w:t>
        </w:r>
      </w:hyperlink>
    </w:p>
    <w:p w14:paraId="06997D96" w14:textId="47AB694E" w:rsidR="000B4FCE" w:rsidRDefault="000515ED">
      <w:hyperlink r:id="rId88">
        <w:r w:rsidR="004D1892">
          <w:rPr>
            <w:rStyle w:val="Hyperlink"/>
            <w:b/>
            <w:bCs/>
          </w:rPr>
          <w:t>Graph Timetable - Quarto - Load</w:t>
        </w:r>
      </w:hyperlink>
    </w:p>
    <w:p w14:paraId="06997D97" w14:textId="3F4C71C3" w:rsidR="000B4FCE" w:rsidRDefault="000515ED">
      <w:hyperlink r:id="rId89">
        <w:r w:rsidR="004D1892">
          <w:rPr>
            <w:rStyle w:val="Hyperlink"/>
            <w:b/>
            <w:bCs/>
          </w:rPr>
          <w:t>Graph Timetable - Quarto - Config and Misc</w:t>
        </w:r>
      </w:hyperlink>
    </w:p>
    <w:p w14:paraId="06997D98" w14:textId="2AE6185E" w:rsidR="000B4FCE" w:rsidRDefault="000515ED">
      <w:hyperlink r:id="rId90">
        <w:r w:rsidR="004D1892">
          <w:rPr>
            <w:rStyle w:val="Hyperlink"/>
            <w:b/>
            <w:bCs/>
          </w:rPr>
          <w:t>Graph Timetable - Quarto - SQL Queries</w:t>
        </w:r>
      </w:hyperlink>
    </w:p>
    <w:p w14:paraId="06997D99" w14:textId="64AC2212" w:rsidR="000B4FCE" w:rsidRDefault="000515ED">
      <w:hyperlink r:id="rId91">
        <w:r w:rsidR="004D1892">
          <w:rPr>
            <w:rStyle w:val="Hyperlink"/>
            <w:b/>
            <w:bCs/>
          </w:rPr>
          <w:t>Graph Timetable - Quarto - Extract</w:t>
        </w:r>
      </w:hyperlink>
    </w:p>
    <w:p w14:paraId="06997D9A" w14:textId="3F1A0E45" w:rsidR="000B4FCE" w:rsidRDefault="000515ED">
      <w:hyperlink r:id="rId92">
        <w:r w:rsidR="004D1892">
          <w:rPr>
            <w:rStyle w:val="Hyperlink"/>
            <w:b/>
            <w:bCs/>
          </w:rPr>
          <w:t>Graph Timetable - Quarto - Transform</w:t>
        </w:r>
      </w:hyperlink>
    </w:p>
    <w:p w14:paraId="06997D9B" w14:textId="1CB80D44" w:rsidR="000B4FCE" w:rsidRDefault="000515ED">
      <w:hyperlink r:id="rId93">
        <w:r w:rsidR="004D1892">
          <w:rPr>
            <w:rStyle w:val="Hyperlink"/>
            <w:b/>
            <w:bCs/>
          </w:rPr>
          <w:t>Graph Timetable - Quarto - Upload to Google Drive</w:t>
        </w:r>
      </w:hyperlink>
    </w:p>
    <w:p w14:paraId="06997D9C" w14:textId="7D7F4F87" w:rsidR="000B4FCE" w:rsidRDefault="000515ED">
      <w:hyperlink r:id="rId94">
        <w:r w:rsidR="004D1892">
          <w:rPr>
            <w:rStyle w:val="Hyperlink"/>
            <w:b/>
            <w:bCs/>
          </w:rPr>
          <w:t>Graph Timetable - Quarto - Load</w:t>
        </w:r>
      </w:hyperlink>
    </w:p>
    <w:p w14:paraId="06997D9D" w14:textId="77777777" w:rsidR="000B4FCE" w:rsidRDefault="004D1892">
      <w:pPr>
        <w:pStyle w:val="Heading1"/>
      </w:pPr>
      <w:bookmarkStart w:id="180" w:name="_G:_Config_and"/>
      <w:bookmarkStart w:id="181" w:name="_Toc175217501"/>
      <w:bookmarkStart w:id="182" w:name="g-config-and-misc"/>
      <w:bookmarkEnd w:id="179"/>
      <w:bookmarkEnd w:id="180"/>
      <w:r>
        <w:lastRenderedPageBreak/>
        <w:t>G: Config and Misc</w:t>
      </w:r>
      <w:bookmarkEnd w:id="181"/>
    </w:p>
    <w:p w14:paraId="06997D9E" w14:textId="5D972898" w:rsidR="000B4FCE" w:rsidRDefault="000515ED">
      <w:hyperlink r:id="rId95">
        <w:r w:rsidR="004D1892">
          <w:rPr>
            <w:rStyle w:val="Hyperlink"/>
            <w:b/>
            <w:bCs/>
          </w:rPr>
          <w:t>Graph Timetable - Quarto - Config and Misc</w:t>
        </w:r>
      </w:hyperlink>
    </w:p>
    <w:p w14:paraId="06997D9F" w14:textId="77777777" w:rsidR="000B4FCE" w:rsidRDefault="004D1892" w:rsidP="00AA23CB">
      <w:pPr>
        <w:numPr>
          <w:ilvl w:val="0"/>
          <w:numId w:val="59"/>
        </w:numPr>
      </w:pPr>
      <w:r>
        <w:t>config.py</w:t>
      </w:r>
    </w:p>
    <w:p w14:paraId="06997DA0" w14:textId="77777777" w:rsidR="000B4FCE" w:rsidRDefault="004D1892" w:rsidP="00AA23CB">
      <w:pPr>
        <w:numPr>
          <w:ilvl w:val="0"/>
          <w:numId w:val="59"/>
        </w:numPr>
      </w:pPr>
      <w:r>
        <w:t>logger_config.py</w:t>
      </w:r>
    </w:p>
    <w:p w14:paraId="06997DA1" w14:textId="77777777" w:rsidR="000B4FCE" w:rsidRDefault="004D1892" w:rsidP="00AA23CB">
      <w:pPr>
        <w:numPr>
          <w:ilvl w:val="0"/>
          <w:numId w:val="59"/>
        </w:numPr>
      </w:pPr>
      <w:r>
        <w:t>neo4j_schema.py</w:t>
      </w:r>
    </w:p>
    <w:p w14:paraId="06997DA2" w14:textId="77777777" w:rsidR="000B4FCE" w:rsidRDefault="004D1892" w:rsidP="00AA23CB">
      <w:pPr>
        <w:numPr>
          <w:ilvl w:val="0"/>
          <w:numId w:val="59"/>
        </w:numPr>
      </w:pPr>
      <w:r>
        <w:t>utils.py</w:t>
      </w:r>
    </w:p>
    <w:p w14:paraId="06997DA3" w14:textId="77777777" w:rsidR="000B4FCE" w:rsidRDefault="004D1892" w:rsidP="00AA23CB">
      <w:pPr>
        <w:numPr>
          <w:ilvl w:val="0"/>
          <w:numId w:val="59"/>
        </w:numPr>
      </w:pPr>
      <w:r>
        <w:t>connect_to_neo4j.py</w:t>
      </w:r>
    </w:p>
    <w:p w14:paraId="06997DA4" w14:textId="77777777" w:rsidR="000B4FCE" w:rsidRDefault="004D1892" w:rsidP="00AA23CB">
      <w:pPr>
        <w:numPr>
          <w:ilvl w:val="0"/>
          <w:numId w:val="59"/>
        </w:numPr>
      </w:pPr>
      <w:r>
        <w:t>connect_to_rdb.py</w:t>
      </w:r>
    </w:p>
    <w:p w14:paraId="06997DA5" w14:textId="77777777" w:rsidR="000B4FCE" w:rsidRDefault="004D1892">
      <w:pPr>
        <w:pStyle w:val="Heading1"/>
      </w:pPr>
      <w:bookmarkStart w:id="183" w:name="_H:_Extract-SQL"/>
      <w:bookmarkStart w:id="184" w:name="_Toc175217502"/>
      <w:bookmarkStart w:id="185" w:name="h-extract-sql"/>
      <w:bookmarkEnd w:id="182"/>
      <w:bookmarkEnd w:id="183"/>
      <w:r>
        <w:lastRenderedPageBreak/>
        <w:t>H: Extract-SQL</w:t>
      </w:r>
      <w:bookmarkEnd w:id="184"/>
    </w:p>
    <w:p w14:paraId="06997DA6" w14:textId="31FF5DDE" w:rsidR="000B4FCE" w:rsidRDefault="000515ED">
      <w:hyperlink r:id="rId96">
        <w:r w:rsidR="004D1892">
          <w:rPr>
            <w:rStyle w:val="Hyperlink"/>
            <w:b/>
            <w:bCs/>
          </w:rPr>
          <w:t>Graph Timetable - Quarto - SQL Queries</w:t>
        </w:r>
      </w:hyperlink>
    </w:p>
    <w:p w14:paraId="06997DA7" w14:textId="77777777" w:rsidR="000B4FCE" w:rsidRDefault="004D1892" w:rsidP="00AA23CB">
      <w:pPr>
        <w:numPr>
          <w:ilvl w:val="0"/>
          <w:numId w:val="60"/>
        </w:numPr>
      </w:pPr>
      <w:r>
        <w:t>create_temp_tables.sql</w:t>
      </w:r>
    </w:p>
    <w:p w14:paraId="06997DA8" w14:textId="77777777" w:rsidR="000B4FCE" w:rsidRDefault="004D1892" w:rsidP="00AA23CB">
      <w:pPr>
        <w:numPr>
          <w:ilvl w:val="0"/>
          <w:numId w:val="60"/>
        </w:numPr>
      </w:pPr>
      <w:r>
        <w:t>node-activity-by-pos-temp.sql</w:t>
      </w:r>
    </w:p>
    <w:p w14:paraId="06997DA9" w14:textId="77777777" w:rsidR="000B4FCE" w:rsidRDefault="004D1892" w:rsidP="00AA23CB">
      <w:pPr>
        <w:numPr>
          <w:ilvl w:val="0"/>
          <w:numId w:val="60"/>
        </w:numPr>
      </w:pPr>
      <w:r>
        <w:t>node-activityType-by-pos-temp.sql</w:t>
      </w:r>
    </w:p>
    <w:p w14:paraId="06997DAA" w14:textId="77777777" w:rsidR="000B4FCE" w:rsidRDefault="004D1892" w:rsidP="00AA23CB">
      <w:pPr>
        <w:numPr>
          <w:ilvl w:val="0"/>
          <w:numId w:val="60"/>
        </w:numPr>
      </w:pPr>
      <w:r>
        <w:t>node-dept-all.sql</w:t>
      </w:r>
    </w:p>
    <w:p w14:paraId="06997DAB" w14:textId="77777777" w:rsidR="000B4FCE" w:rsidRDefault="004D1892" w:rsidP="00AA23CB">
      <w:pPr>
        <w:numPr>
          <w:ilvl w:val="0"/>
          <w:numId w:val="60"/>
        </w:numPr>
      </w:pPr>
      <w:r>
        <w:t>node-module-by-pos-temp.sql</w:t>
      </w:r>
    </w:p>
    <w:p w14:paraId="06997DAC" w14:textId="77777777" w:rsidR="000B4FCE" w:rsidRDefault="004D1892" w:rsidP="00AA23CB">
      <w:pPr>
        <w:numPr>
          <w:ilvl w:val="0"/>
          <w:numId w:val="60"/>
        </w:numPr>
      </w:pPr>
      <w:r>
        <w:t>node-pos-by-pos-temp.sql</w:t>
      </w:r>
    </w:p>
    <w:p w14:paraId="06997DAD" w14:textId="77777777" w:rsidR="000B4FCE" w:rsidRDefault="004D1892" w:rsidP="00AA23CB">
      <w:pPr>
        <w:numPr>
          <w:ilvl w:val="0"/>
          <w:numId w:val="60"/>
        </w:numPr>
      </w:pPr>
      <w:r>
        <w:t>node-room-by-pos-temp.sql</w:t>
      </w:r>
    </w:p>
    <w:p w14:paraId="06997DAE" w14:textId="77777777" w:rsidR="000B4FCE" w:rsidRDefault="004D1892" w:rsidP="00AA23CB">
      <w:pPr>
        <w:numPr>
          <w:ilvl w:val="0"/>
          <w:numId w:val="60"/>
        </w:numPr>
      </w:pPr>
      <w:r>
        <w:t>node-staff-by-pos-temp.sql</w:t>
      </w:r>
    </w:p>
    <w:p w14:paraId="06997DAF" w14:textId="77777777" w:rsidR="000B4FCE" w:rsidRDefault="004D1892" w:rsidP="00AA23CB">
      <w:pPr>
        <w:numPr>
          <w:ilvl w:val="0"/>
          <w:numId w:val="60"/>
        </w:numPr>
      </w:pPr>
      <w:r>
        <w:t>node-student-by-pos-temp.sql</w:t>
      </w:r>
    </w:p>
    <w:p w14:paraId="06997DB0" w14:textId="77777777" w:rsidR="000B4FCE" w:rsidRDefault="004D1892" w:rsidP="00AA23CB">
      <w:pPr>
        <w:numPr>
          <w:ilvl w:val="0"/>
          <w:numId w:val="60"/>
        </w:numPr>
      </w:pPr>
      <w:r>
        <w:t>rel-activity-module-by-pos-temp.sql</w:t>
      </w:r>
    </w:p>
    <w:p w14:paraId="06997DB1" w14:textId="77777777" w:rsidR="000B4FCE" w:rsidRDefault="004D1892" w:rsidP="00AA23CB">
      <w:pPr>
        <w:numPr>
          <w:ilvl w:val="0"/>
          <w:numId w:val="60"/>
        </w:numPr>
      </w:pPr>
      <w:r>
        <w:t>rel-activity-room-by-pos-temp.sql</w:t>
      </w:r>
    </w:p>
    <w:p w14:paraId="06997DB2" w14:textId="77777777" w:rsidR="000B4FCE" w:rsidRDefault="004D1892" w:rsidP="00AA23CB">
      <w:pPr>
        <w:numPr>
          <w:ilvl w:val="0"/>
          <w:numId w:val="60"/>
        </w:numPr>
      </w:pPr>
      <w:r>
        <w:t>rel-module-programme-by-pos-temp.sql</w:t>
      </w:r>
    </w:p>
    <w:p w14:paraId="06997DB3" w14:textId="77777777" w:rsidR="000B4FCE" w:rsidRDefault="004D1892" w:rsidP="00AA23CB">
      <w:pPr>
        <w:numPr>
          <w:ilvl w:val="0"/>
          <w:numId w:val="60"/>
        </w:numPr>
      </w:pPr>
      <w:r>
        <w:t>rel-staff-activity-by-pos-temp.sql</w:t>
      </w:r>
    </w:p>
    <w:p w14:paraId="06997DB4" w14:textId="77777777" w:rsidR="000B4FCE" w:rsidRDefault="004D1892" w:rsidP="00AA23CB">
      <w:pPr>
        <w:numPr>
          <w:ilvl w:val="0"/>
          <w:numId w:val="60"/>
        </w:numPr>
      </w:pPr>
      <w:r>
        <w:t>rel-student-activity-by-pos-temp.sql</w:t>
      </w:r>
    </w:p>
    <w:p w14:paraId="06997DB5" w14:textId="77777777" w:rsidR="000B4FCE" w:rsidRDefault="004D1892">
      <w:pPr>
        <w:pStyle w:val="Heading1"/>
      </w:pPr>
      <w:bookmarkStart w:id="186" w:name="_I:_Extract"/>
      <w:bookmarkStart w:id="187" w:name="_Toc175217503"/>
      <w:bookmarkStart w:id="188" w:name="i-extract"/>
      <w:bookmarkEnd w:id="185"/>
      <w:bookmarkEnd w:id="186"/>
      <w:r>
        <w:lastRenderedPageBreak/>
        <w:t>I: Extract</w:t>
      </w:r>
      <w:bookmarkEnd w:id="187"/>
    </w:p>
    <w:p w14:paraId="06997DB6" w14:textId="7B3C0918" w:rsidR="000B4FCE" w:rsidRDefault="000515ED">
      <w:hyperlink r:id="rId97">
        <w:r w:rsidR="004D1892">
          <w:rPr>
            <w:rStyle w:val="Hyperlink"/>
            <w:b/>
            <w:bCs/>
          </w:rPr>
          <w:t>Graph Timetable - Quarto - Extract</w:t>
        </w:r>
      </w:hyperlink>
    </w:p>
    <w:p w14:paraId="06997DB7" w14:textId="77777777" w:rsidR="000B4FCE" w:rsidRDefault="004D1892" w:rsidP="00AA23CB">
      <w:pPr>
        <w:numPr>
          <w:ilvl w:val="0"/>
          <w:numId w:val="61"/>
        </w:numPr>
      </w:pPr>
      <w:r>
        <w:t>temp_table_loader</w:t>
      </w:r>
    </w:p>
    <w:p w14:paraId="06997DB8" w14:textId="77777777" w:rsidR="000B4FCE" w:rsidRDefault="004D1892" w:rsidP="00AA23CB">
      <w:pPr>
        <w:numPr>
          <w:ilvl w:val="0"/>
          <w:numId w:val="61"/>
        </w:numPr>
      </w:pPr>
      <w:r>
        <w:t>extract_sql_file</w:t>
      </w:r>
    </w:p>
    <w:p w14:paraId="06997DB9" w14:textId="77777777" w:rsidR="000B4FCE" w:rsidRDefault="004D1892" w:rsidP="00AA23CB">
      <w:pPr>
        <w:numPr>
          <w:ilvl w:val="0"/>
          <w:numId w:val="61"/>
        </w:numPr>
      </w:pPr>
      <w:r>
        <w:t>extract_data</w:t>
      </w:r>
    </w:p>
    <w:p w14:paraId="06997DBA" w14:textId="77777777" w:rsidR="000B4FCE" w:rsidRDefault="004D1892" w:rsidP="00AA23CB">
      <w:pPr>
        <w:numPr>
          <w:ilvl w:val="0"/>
          <w:numId w:val="61"/>
        </w:numPr>
      </w:pPr>
      <w:r>
        <w:t>extract_main</w:t>
      </w:r>
    </w:p>
    <w:p w14:paraId="06997DBB" w14:textId="77777777" w:rsidR="000B4FCE" w:rsidRDefault="004D1892">
      <w:pPr>
        <w:pStyle w:val="Heading1"/>
      </w:pPr>
      <w:bookmarkStart w:id="189" w:name="_J:_Google_Drive"/>
      <w:bookmarkStart w:id="190" w:name="_Toc175217504"/>
      <w:bookmarkStart w:id="191" w:name="j-google-drive-load"/>
      <w:bookmarkEnd w:id="188"/>
      <w:bookmarkEnd w:id="189"/>
      <w:r>
        <w:lastRenderedPageBreak/>
        <w:t>J: Google Drive Load</w:t>
      </w:r>
      <w:bookmarkEnd w:id="190"/>
    </w:p>
    <w:p w14:paraId="06997DBC" w14:textId="30D7AC58" w:rsidR="000B4FCE" w:rsidRDefault="000515ED">
      <w:hyperlink r:id="rId98">
        <w:r w:rsidR="004D1892">
          <w:rPr>
            <w:rStyle w:val="Hyperlink"/>
            <w:b/>
            <w:bCs/>
          </w:rPr>
          <w:t>Graph Timetable - Quarto - Upload to Google Drive</w:t>
        </w:r>
      </w:hyperlink>
    </w:p>
    <w:p w14:paraId="06997DBD" w14:textId="77777777" w:rsidR="000B4FCE" w:rsidRDefault="004D1892" w:rsidP="00AA23CB">
      <w:pPr>
        <w:numPr>
          <w:ilvl w:val="0"/>
          <w:numId w:val="62"/>
        </w:numPr>
      </w:pPr>
      <w:r>
        <w:t>gdrive_upload</w:t>
      </w:r>
    </w:p>
    <w:p w14:paraId="06997DBE" w14:textId="77777777" w:rsidR="000B4FCE" w:rsidRDefault="004D1892" w:rsidP="00AA23CB">
      <w:pPr>
        <w:numPr>
          <w:ilvl w:val="0"/>
          <w:numId w:val="62"/>
        </w:numPr>
      </w:pPr>
      <w:r>
        <w:t>google_drive_utils</w:t>
      </w:r>
    </w:p>
    <w:p w14:paraId="06997DBF" w14:textId="77777777" w:rsidR="000B4FCE" w:rsidRDefault="004D1892">
      <w:pPr>
        <w:pStyle w:val="Heading1"/>
      </w:pPr>
      <w:bookmarkStart w:id="192" w:name="_K:_Process"/>
      <w:bookmarkStart w:id="193" w:name="_Toc175217505"/>
      <w:bookmarkStart w:id="194" w:name="k-process"/>
      <w:bookmarkEnd w:id="191"/>
      <w:bookmarkEnd w:id="192"/>
      <w:r>
        <w:lastRenderedPageBreak/>
        <w:t>K: Process</w:t>
      </w:r>
      <w:bookmarkEnd w:id="193"/>
    </w:p>
    <w:p w14:paraId="06997DC0" w14:textId="370FD5F8" w:rsidR="000B4FCE" w:rsidRDefault="000515ED">
      <w:hyperlink r:id="rId99">
        <w:r w:rsidR="004D1892">
          <w:rPr>
            <w:rStyle w:val="Hyperlink"/>
            <w:b/>
            <w:bCs/>
          </w:rPr>
          <w:t>Graph Timetable - Quarto - Process</w:t>
        </w:r>
      </w:hyperlink>
    </w:p>
    <w:p w14:paraId="06997DC1" w14:textId="77777777" w:rsidR="000B4FCE" w:rsidRDefault="004D1892" w:rsidP="00AA23CB">
      <w:pPr>
        <w:numPr>
          <w:ilvl w:val="0"/>
          <w:numId w:val="63"/>
        </w:numPr>
      </w:pPr>
      <w:r>
        <w:t>process_utils</w:t>
      </w:r>
    </w:p>
    <w:p w14:paraId="06997DC2" w14:textId="77777777" w:rsidR="000B4FCE" w:rsidRDefault="004D1892" w:rsidP="00AA23CB">
      <w:pPr>
        <w:numPr>
          <w:ilvl w:val="0"/>
          <w:numId w:val="63"/>
        </w:numPr>
      </w:pPr>
      <w:r>
        <w:t>process_node</w:t>
      </w:r>
    </w:p>
    <w:p w14:paraId="06997DC3" w14:textId="77777777" w:rsidR="000B4FCE" w:rsidRDefault="004D1892" w:rsidP="00AA23CB">
      <w:pPr>
        <w:numPr>
          <w:ilvl w:val="0"/>
          <w:numId w:val="63"/>
        </w:numPr>
      </w:pPr>
      <w:r>
        <w:t>process_main</w:t>
      </w:r>
    </w:p>
    <w:p w14:paraId="06997DC4" w14:textId="77777777" w:rsidR="000B4FCE" w:rsidRDefault="004D1892">
      <w:pPr>
        <w:pStyle w:val="Heading1"/>
      </w:pPr>
      <w:bookmarkStart w:id="195" w:name="_L:_Neo4j_Load"/>
      <w:bookmarkStart w:id="196" w:name="_Toc175217506"/>
      <w:bookmarkStart w:id="197" w:name="l-neo4j-load"/>
      <w:bookmarkEnd w:id="194"/>
      <w:bookmarkEnd w:id="195"/>
      <w:r>
        <w:lastRenderedPageBreak/>
        <w:t>L: Neo4j Load</w:t>
      </w:r>
      <w:bookmarkEnd w:id="196"/>
    </w:p>
    <w:p w14:paraId="06997DC5" w14:textId="3DBF6A8B" w:rsidR="000B4FCE" w:rsidRDefault="000515ED">
      <w:hyperlink r:id="rId100">
        <w:r w:rsidR="004D1892">
          <w:rPr>
            <w:rStyle w:val="Hyperlink"/>
            <w:b/>
            <w:bCs/>
          </w:rPr>
          <w:t>Graph Timetable - Quarto - Load</w:t>
        </w:r>
      </w:hyperlink>
    </w:p>
    <w:p w14:paraId="06997DC6" w14:textId="77777777" w:rsidR="000B4FCE" w:rsidRDefault="004D1892" w:rsidP="00AA23CB">
      <w:pPr>
        <w:numPr>
          <w:ilvl w:val="0"/>
          <w:numId w:val="64"/>
        </w:numPr>
      </w:pPr>
      <w:r>
        <w:t>load_schema</w:t>
      </w:r>
    </w:p>
    <w:p w14:paraId="06997DC7" w14:textId="77777777" w:rsidR="000B4FCE" w:rsidRDefault="004D1892" w:rsidP="00AA23CB">
      <w:pPr>
        <w:numPr>
          <w:ilvl w:val="0"/>
          <w:numId w:val="64"/>
        </w:numPr>
      </w:pPr>
      <w:r>
        <w:t>load_utils</w:t>
      </w:r>
    </w:p>
    <w:p w14:paraId="06997DC8" w14:textId="77777777" w:rsidR="000B4FCE" w:rsidRDefault="004D1892" w:rsidP="00AA23CB">
      <w:pPr>
        <w:numPr>
          <w:ilvl w:val="0"/>
          <w:numId w:val="64"/>
        </w:numPr>
      </w:pPr>
      <w:r>
        <w:t>load_nodes</w:t>
      </w:r>
    </w:p>
    <w:p w14:paraId="06997DC9" w14:textId="77777777" w:rsidR="000B4FCE" w:rsidRDefault="004D1892" w:rsidP="00AA23CB">
      <w:pPr>
        <w:numPr>
          <w:ilvl w:val="0"/>
          <w:numId w:val="64"/>
        </w:numPr>
      </w:pPr>
      <w:r>
        <w:t>load_relationships</w:t>
      </w:r>
    </w:p>
    <w:p w14:paraId="06997DCA" w14:textId="77777777" w:rsidR="000B4FCE" w:rsidRDefault="004D1892" w:rsidP="00AA23CB">
      <w:pPr>
        <w:numPr>
          <w:ilvl w:val="0"/>
          <w:numId w:val="64"/>
        </w:numPr>
      </w:pPr>
      <w:r>
        <w:t>convert_properties</w:t>
      </w:r>
    </w:p>
    <w:p w14:paraId="06997DCB" w14:textId="77777777" w:rsidR="000B4FCE" w:rsidRDefault="004D1892" w:rsidP="00AA23CB">
      <w:pPr>
        <w:numPr>
          <w:ilvl w:val="0"/>
          <w:numId w:val="64"/>
        </w:numPr>
      </w:pPr>
      <w:r>
        <w:t>set_display_properties</w:t>
      </w:r>
    </w:p>
    <w:p w14:paraId="06997DCC" w14:textId="77777777" w:rsidR="000B4FCE" w:rsidRDefault="004D1892" w:rsidP="00AA23CB">
      <w:pPr>
        <w:numPr>
          <w:ilvl w:val="0"/>
          <w:numId w:val="64"/>
        </w:numPr>
      </w:pPr>
      <w:r>
        <w:t>load_main</w:t>
      </w:r>
    </w:p>
    <w:p w14:paraId="06997DCD" w14:textId="77777777" w:rsidR="000B4FCE" w:rsidRDefault="004D1892">
      <w:pPr>
        <w:pStyle w:val="Heading1"/>
      </w:pPr>
      <w:bookmarkStart w:id="198" w:name="_M:_Cypher_Queries"/>
      <w:bookmarkStart w:id="199" w:name="_Toc175217507"/>
      <w:bookmarkStart w:id="200" w:name="m-cypher-queries"/>
      <w:bookmarkEnd w:id="197"/>
      <w:bookmarkEnd w:id="198"/>
      <w:r>
        <w:lastRenderedPageBreak/>
        <w:t>M: Cypher Queries</w:t>
      </w:r>
      <w:bookmarkEnd w:id="199"/>
    </w:p>
    <w:p w14:paraId="06997DCE" w14:textId="77777777" w:rsidR="000B4FCE" w:rsidRDefault="004D1892">
      <w:r>
        <w:t xml:space="preserve"> These pages collate Cypher</w:t>
      </w:r>
      <w:r>
        <w:rPr>
          <w:rStyle w:val="FootnoteReference"/>
        </w:rPr>
        <w:footnoteReference w:id="10"/>
      </w:r>
      <w:r>
        <w:t xml:space="preserve"> queries used in the development of this project. The queries are grouped by the type of operation they perform, such as creating nodes, relationships, or querying the graph. The queries are presented in a format that can be copied and pasted directly into a Neo4j browser or other Cypher-compatible interface.</w:t>
      </w:r>
    </w:p>
    <w:p w14:paraId="06997DCF" w14:textId="77777777" w:rsidR="000B4FCE" w:rsidRDefault="004D1892">
      <w:r>
        <w:t xml:space="preserve">They represent a </w:t>
      </w:r>
      <w:r>
        <w:rPr>
          <w:i/>
          <w:iCs/>
        </w:rPr>
        <w:t>starting point</w:t>
      </w:r>
      <w:r>
        <w:t xml:space="preserve"> for further exploration and development of the graph database. The queries are not exhaustive, and there are many more possibilities for querying and analysing the data.</w:t>
      </w:r>
    </w:p>
    <w:p w14:paraId="06997DD0" w14:textId="77777777" w:rsidR="000B4FCE" w:rsidRDefault="004D1892">
      <w:pPr>
        <w:pStyle w:val="Heading2"/>
      </w:pPr>
      <w:bookmarkStart w:id="201" w:name="_Toc175217508"/>
      <w:bookmarkStart w:id="202" w:name="constraints"/>
      <w:r>
        <w:t>Constraints</w:t>
      </w:r>
      <w:bookmarkEnd w:id="201"/>
    </w:p>
    <w:p w14:paraId="06997DD1" w14:textId="77777777" w:rsidR="000B4FCE" w:rsidRDefault="004D1892">
      <w:r>
        <w:t>Constraints in Neo4j are used to enforce rules on the graph data, such as ensuring that certain properties are unique or that nodes have specific properties. Constraints can be used to maintain data integrity and prevent duplicate or inconsistent data. For example, we would want to enforce uniqueness constraints on most nodes and relationships, so that we do not duplicate students or allocations, etc.</w:t>
      </w:r>
    </w:p>
    <w:p w14:paraId="15D9C83A" w14:textId="77777777" w:rsidR="00DD68E7" w:rsidRDefault="004D1892" w:rsidP="00DD68E7">
      <w:pPr>
        <w:keepNext/>
      </w:pPr>
      <w:r>
        <w:rPr>
          <w:noProof/>
        </w:rPr>
        <w:drawing>
          <wp:inline distT="0" distB="0" distL="0" distR="0" wp14:anchorId="069980D6" wp14:editId="069980D7">
            <wp:extent cx="5727700" cy="838200"/>
            <wp:effectExtent l="0" t="0" r="0" b="0"/>
            <wp:docPr id="320" name="Picture" descr="Constraints"/>
            <wp:cNvGraphicFramePr/>
            <a:graphic xmlns:a="http://schemas.openxmlformats.org/drawingml/2006/main">
              <a:graphicData uri="http://schemas.openxmlformats.org/drawingml/2006/picture">
                <pic:pic xmlns:pic="http://schemas.openxmlformats.org/drawingml/2006/picture">
                  <pic:nvPicPr>
                    <pic:cNvPr id="321" name="Picture" descr="./images/cypher-constraint.png"/>
                    <pic:cNvPicPr>
                      <a:picLocks noChangeAspect="1" noChangeArrowheads="1"/>
                    </pic:cNvPicPr>
                  </pic:nvPicPr>
                  <pic:blipFill>
                    <a:blip r:embed="rId101"/>
                    <a:stretch>
                      <a:fillRect/>
                    </a:stretch>
                  </pic:blipFill>
                  <pic:spPr bwMode="auto">
                    <a:xfrm>
                      <a:off x="0" y="0"/>
                      <a:ext cx="5727700" cy="838200"/>
                    </a:xfrm>
                    <a:prstGeom prst="rect">
                      <a:avLst/>
                    </a:prstGeom>
                    <a:noFill/>
                    <a:ln w="9525">
                      <a:noFill/>
                      <a:headEnd/>
                      <a:tailEnd/>
                    </a:ln>
                  </pic:spPr>
                </pic:pic>
              </a:graphicData>
            </a:graphic>
          </wp:inline>
        </w:drawing>
      </w:r>
    </w:p>
    <w:p w14:paraId="06997DD2" w14:textId="70A9E905" w:rsidR="000B4FCE" w:rsidRDefault="00DD68E7" w:rsidP="00DD68E7">
      <w:pPr>
        <w:pStyle w:val="Caption"/>
      </w:pPr>
      <w:r>
        <w:t xml:space="preserve">Figure </w:t>
      </w:r>
      <w:r>
        <w:fldChar w:fldCharType="begin"/>
      </w:r>
      <w:r>
        <w:instrText xml:space="preserve"> SEQ Figure \* ARABIC </w:instrText>
      </w:r>
      <w:r>
        <w:fldChar w:fldCharType="separate"/>
      </w:r>
      <w:r w:rsidR="004D1892">
        <w:rPr>
          <w:noProof/>
        </w:rPr>
        <w:t>34</w:t>
      </w:r>
      <w:r>
        <w:fldChar w:fldCharType="end"/>
      </w:r>
      <w:r>
        <w:t>: Screenshot of Neo4j Constraints</w:t>
      </w:r>
    </w:p>
    <w:p w14:paraId="06997DD4" w14:textId="77777777" w:rsidR="000B4FCE" w:rsidRDefault="004D1892">
      <w:pPr>
        <w:pStyle w:val="Heading2"/>
      </w:pPr>
      <w:bookmarkStart w:id="203" w:name="_Toc175217509"/>
      <w:bookmarkStart w:id="204" w:name="indexes"/>
      <w:bookmarkEnd w:id="202"/>
      <w:r>
        <w:t>Indexes</w:t>
      </w:r>
      <w:bookmarkEnd w:id="203"/>
    </w:p>
    <w:p w14:paraId="06997DD5" w14:textId="77777777" w:rsidR="000B4FCE" w:rsidRDefault="004D1892">
      <w:r>
        <w:t>Indexes in Neo4j are used to speed up queries by allowing the database to quickly locate nodes or relationships based on a property value. They will depend heavily on graph structure and specific use-cases. For example, if performing regular searches on (activity{actStartTime}) it is probably beneficial to create an index on this property.</w:t>
      </w:r>
    </w:p>
    <w:p w14:paraId="06997DD6" w14:textId="27202298" w:rsidR="000B4FCE" w:rsidRDefault="004D1892">
      <w:r>
        <w:t xml:space="preserve">Search performance indexes include RANGE, FULLTEXT, and POINT. Range indexes are the default and support most queries. Text indexes, like FULLTEXT, are used for </w:t>
      </w:r>
      <w:r w:rsidR="009A7760">
        <w:t>string-based</w:t>
      </w:r>
      <w:r>
        <w:t xml:space="preserve"> searches and optimised for queries containing operators like CONTAINS or STARTS WITH. Point indexes are used for spatial queries and are optimised for latitude and longitude properties.</w:t>
      </w:r>
    </w:p>
    <w:p w14:paraId="06997DD7" w14:textId="77777777" w:rsidR="000B4FCE" w:rsidRDefault="004D1892">
      <w:r>
        <w:rPr>
          <w:b/>
          <w:bCs/>
        </w:rPr>
        <w:t>Indexes in Graph</w:t>
      </w:r>
    </w:p>
    <w:p w14:paraId="06997DD8" w14:textId="77777777" w:rsidR="000B4FCE" w:rsidRDefault="004D1892">
      <w:pPr>
        <w:pStyle w:val="SourceCode"/>
      </w:pPr>
      <w:r>
        <w:rPr>
          <w:rStyle w:val="ImportTok"/>
        </w:rPr>
        <w:t>from</w:t>
      </w:r>
      <w:r>
        <w:rPr>
          <w:rStyle w:val="NormalTok"/>
        </w:rPr>
        <w:t xml:space="preserve"> connect_to_neo4j_db </w:t>
      </w:r>
      <w:r>
        <w:rPr>
          <w:rStyle w:val="ImportTok"/>
        </w:rPr>
        <w:t>import</w:t>
      </w:r>
      <w:r>
        <w:rPr>
          <w:rStyle w:val="NormalTok"/>
        </w:rPr>
        <w:t xml:space="preserve"> connect_to_neo4j</w:t>
      </w:r>
      <w:r>
        <w:br/>
      </w:r>
      <w:r>
        <w:rPr>
          <w:rStyle w:val="ImportTok"/>
        </w:rPr>
        <w:t>from</w:t>
      </w:r>
      <w:r>
        <w:rPr>
          <w:rStyle w:val="NormalTok"/>
        </w:rPr>
        <w:t xml:space="preserve"> neo4j </w:t>
      </w:r>
      <w:r>
        <w:rPr>
          <w:rStyle w:val="ImportTok"/>
        </w:rPr>
        <w:t>import</w:t>
      </w:r>
      <w:r>
        <w:rPr>
          <w:rStyle w:val="NormalTok"/>
        </w:rPr>
        <w:t xml:space="preserve"> GraphDatabase</w:t>
      </w:r>
      <w:r>
        <w:br/>
      </w:r>
      <w:r>
        <w:lastRenderedPageBreak/>
        <w:br/>
      </w:r>
      <w:r>
        <w:rPr>
          <w:rStyle w:val="CommentTok"/>
        </w:rPr>
        <w:t># connect to Neo4j</w:t>
      </w:r>
      <w:r>
        <w:br/>
      </w:r>
      <w:r>
        <w:rPr>
          <w:rStyle w:val="NormalTok"/>
        </w:rPr>
        <w:t xml:space="preserve">driver </w:t>
      </w:r>
      <w:r>
        <w:rPr>
          <w:rStyle w:val="OperatorTok"/>
        </w:rPr>
        <w:t>=</w:t>
      </w:r>
      <w:r>
        <w:rPr>
          <w:rStyle w:val="NormalTok"/>
        </w:rPr>
        <w:t xml:space="preserve"> connect_to_neo4j()</w:t>
      </w:r>
      <w:r>
        <w:br/>
      </w:r>
      <w:r>
        <w:br/>
      </w:r>
      <w:r>
        <w:rPr>
          <w:rStyle w:val="CommentTok"/>
        </w:rPr>
        <w:t># session</w:t>
      </w:r>
      <w:r>
        <w:br/>
      </w:r>
      <w:r>
        <w:rPr>
          <w:rStyle w:val="NormalTok"/>
        </w:rPr>
        <w:t xml:space="preserve">session </w:t>
      </w:r>
      <w:r>
        <w:rPr>
          <w:rStyle w:val="OperatorTok"/>
        </w:rPr>
        <w:t>=</w:t>
      </w:r>
      <w:r>
        <w:rPr>
          <w:rStyle w:val="NormalTok"/>
        </w:rPr>
        <w:t xml:space="preserve"> driver.session()</w:t>
      </w:r>
      <w:r>
        <w:br/>
      </w:r>
      <w:r>
        <w:br/>
      </w:r>
      <w:r>
        <w:rPr>
          <w:rStyle w:val="CommentTok"/>
        </w:rPr>
        <w:t># run query</w:t>
      </w:r>
      <w:r>
        <w:br/>
      </w:r>
      <w:r>
        <w:rPr>
          <w:rStyle w:val="NormalTok"/>
        </w:rPr>
        <w:t xml:space="preserve">query </w:t>
      </w:r>
      <w:r>
        <w:rPr>
          <w:rStyle w:val="OperatorTok"/>
        </w:rPr>
        <w:t>=</w:t>
      </w:r>
      <w:r>
        <w:rPr>
          <w:rStyle w:val="NormalTok"/>
        </w:rPr>
        <w:t xml:space="preserve"> </w:t>
      </w:r>
      <w:r>
        <w:rPr>
          <w:rStyle w:val="StringTok"/>
        </w:rPr>
        <w:t>"""</w:t>
      </w:r>
      <w:r>
        <w:br/>
      </w:r>
      <w:r>
        <w:rPr>
          <w:rStyle w:val="StringTok"/>
        </w:rPr>
        <w:t>SHOW INDEXES;</w:t>
      </w:r>
      <w:r>
        <w:br/>
      </w:r>
      <w:r>
        <w:rPr>
          <w:rStyle w:val="StringTok"/>
        </w:rPr>
        <w:t>"""</w:t>
      </w:r>
      <w:r>
        <w:br/>
      </w:r>
      <w:r>
        <w:rPr>
          <w:rStyle w:val="BuiltInTok"/>
        </w:rPr>
        <w:t>print</w:t>
      </w:r>
      <w:r>
        <w:rPr>
          <w:rStyle w:val="NormalTok"/>
        </w:rPr>
        <w:t>(</w:t>
      </w:r>
      <w:r>
        <w:rPr>
          <w:rStyle w:val="StringTok"/>
        </w:rPr>
        <w:t>"Running query...</w:t>
      </w:r>
      <w:r>
        <w:rPr>
          <w:rStyle w:val="CharTok"/>
        </w:rPr>
        <w:t>\n</w:t>
      </w:r>
      <w:r>
        <w:rPr>
          <w:rStyle w:val="StringTok"/>
        </w:rPr>
        <w:t>"</w:t>
      </w:r>
      <w:r>
        <w:rPr>
          <w:rStyle w:val="NormalTok"/>
        </w:rPr>
        <w:t>)</w:t>
      </w:r>
      <w:r>
        <w:br/>
      </w:r>
      <w:r>
        <w:rPr>
          <w:rStyle w:val="NormalTok"/>
        </w:rPr>
        <w:t xml:space="preserve">result </w:t>
      </w:r>
      <w:r>
        <w:rPr>
          <w:rStyle w:val="OperatorTok"/>
        </w:rPr>
        <w:t>=</w:t>
      </w:r>
      <w:r>
        <w:rPr>
          <w:rStyle w:val="NormalTok"/>
        </w:rPr>
        <w:t xml:space="preserve"> session.run(query)</w:t>
      </w:r>
      <w:r>
        <w:br/>
      </w:r>
      <w:r>
        <w:rPr>
          <w:rStyle w:val="ControlFlowTok"/>
        </w:rPr>
        <w:t>for</w:t>
      </w:r>
      <w:r>
        <w:rPr>
          <w:rStyle w:val="NormalTok"/>
        </w:rPr>
        <w:t xml:space="preserve"> record </w:t>
      </w:r>
      <w:r>
        <w:rPr>
          <w:rStyle w:val="KeywordTok"/>
        </w:rPr>
        <w:t>in</w:t>
      </w:r>
      <w:r>
        <w:rPr>
          <w:rStyle w:val="NormalTok"/>
        </w:rPr>
        <w:t xml:space="preserve"> result:</w:t>
      </w:r>
      <w:r>
        <w:br/>
      </w:r>
      <w:r>
        <w:rPr>
          <w:rStyle w:val="NormalTok"/>
        </w:rPr>
        <w:t xml:space="preserve">    </w:t>
      </w:r>
      <w:r>
        <w:rPr>
          <w:rStyle w:val="BuiltInTok"/>
        </w:rPr>
        <w:t>print</w:t>
      </w:r>
      <w:r>
        <w:rPr>
          <w:rStyle w:val="NormalTok"/>
        </w:rPr>
        <w:t>(record)</w:t>
      </w:r>
    </w:p>
    <w:p w14:paraId="06997DD9" w14:textId="77777777" w:rsidR="000B4FCE" w:rsidRDefault="004D1892">
      <w:pPr>
        <w:pStyle w:val="SourceCode"/>
      </w:pPr>
      <w:r>
        <w:t>Connecting to Neo4j database....</w:t>
      </w:r>
      <w:r>
        <w:br/>
        <w:t>Connected to Neo4j database successfully! Driver: &lt;neo4j._sync.driver.Neo4jDriver object at 0x000001EEE7820B90&gt;</w:t>
      </w:r>
      <w:r>
        <w:br/>
        <w:t>Running query...</w:t>
      </w:r>
      <w:r>
        <w:br/>
      </w:r>
      <w:r>
        <w:br/>
        <w:t>&lt;Record id=7 name='activity_clash_index' state='ONLINE' populationPercent=100.0 type='RANGE' entityType='NODE' labelsOrTypes=['activity'] properties=['actStartDate', 'actStartTime', 'actEndTime'] indexProvider='range-1.0' owningConstraint=None lastRead=None readCount=0&gt;</w:t>
      </w:r>
      <w:r>
        <w:br/>
        <w:t>&lt;Record id=19 name='graphid_demoRoom_uniq' state='ONLINE' populationPercent=100.0 type='RANGE' entityType='NODE' labelsOrTypes=['demoRoom'] properties=['graphid'] indexProvider='range-1.0' owningConstraint='graphid_demoRoom_uniq' lastRead=neo4j.time.DateTime(2024, 8, 20, 18, 16, 44, 231000000, tzinfo=&lt;UTC&gt;) readCount=3&gt;</w:t>
      </w:r>
      <w:r>
        <w:br/>
        <w:t>&lt;Record id=4 name='index_12b79beb' state='ONLINE' populationPercent=100.0 type='RANGE' entityType='NODE' labelsOrTypes=['activity'] properties=['actEndTime'] indexProvider='range-1.0' owningConstraint=None lastRead=None readCount=0&gt;</w:t>
      </w:r>
      <w:r>
        <w:br/>
        <w:t>&lt;Record id=6 name='index_207d313' state='ONLINE' populationPercent=100.0 type='RANGE' entityType='NODE' labelsOrTypes=['activity'] properties=['id'] indexProvider='range-1.0' owningConstraint=None lastRead=None readCount=0&gt;</w:t>
      </w:r>
      <w:r>
        <w:br/>
        <w:t>&lt;Record id=8 name='index_241bd22f' state='ONLINE' populationPercent=100.0 type='RANGE' entityType='NODE' labelsOrTypes=['room'] properties=['roomName'] indexProvider='range-1.0' owningConstraint=None lastRead=neo4j.time.DateTime(2024, 8, 20, 17, 25, 44, 630000000, tzinfo=&lt;UTC&gt;) readCount=138&gt;</w:t>
      </w:r>
      <w:r>
        <w:br/>
        <w:t>&lt;Record id=9 name='index_2d375d70' state='ONLINE' populationPercent=100.0 type='RANGE' entityType='NODE' labelsOrTypes=['room'] properties=['roomLatitude'] indexProvider='range-1.0' owningConstraint=None lastRead=neo4j.time.DateTime(2024, 8, 15, 18, 40, 6, 645000000, tzinfo=&lt;UTC&gt;) readCount=107&gt;</w:t>
      </w:r>
      <w:r>
        <w:br/>
        <w:t>&lt;Record id=0 name='index_343aff4e' state='ONLINE' populationPercent=100.0 type='LOOK</w:t>
      </w:r>
      <w:r>
        <w:lastRenderedPageBreak/>
        <w:t>UP' entityType='NODE' labelsOrTypes=None properties=None indexProvider='token-lookup-1.0' owningConstraint=None lastRead=neo4j.time.DateTime(2024, 8, 21, 18, 40, 57, 60000000, tzinfo=&lt;UTC&gt;) readCount=117842&gt;</w:t>
      </w:r>
      <w:r>
        <w:br/>
        <w:t>&lt;Record id=10 name='index_43c5c824' state='ONLINE' populationPercent=100.0 type='RANGE' entityType='NODE' labelsOrTypes=['room'] properties=['roomLongitude'] indexProvider='range-1.0' owningConstraint=None lastRead=neo4j.time.DateTime(2024, 8, 15, 18, 40, 6, 646000000, tzinfo=&lt;UTC&gt;) readCount=106&gt;</w:t>
      </w:r>
      <w:r>
        <w:br/>
        <w:t>&lt;Record id=2 name='index_6acb9a84' state='ONLINE' populationPercent=100.0 type='RANGE' entityType='NODE' labelsOrTypes=['activity'] properties=['actStartDate'] indexProvider='range-1.0' owningConstraint=None lastRead=neo4j.time.DateTime(2024, 8, 20, 17, 26, 2, 429000000, tzinfo=&lt;UTC&gt;) readCount=115&gt;</w:t>
      </w:r>
      <w:r>
        <w:br/>
        <w:t>&lt;Record id=5 name='index_7ade165f' state='ONLINE' populationPercent=100.0 type='RANGE' entityType='NODE' labelsOrTypes=['activity'] properties=['actModSplusID'] indexProvider='range-1.0' owningConstraint=None lastRead=neo4j.time.DateTime(2024, 8, 15, 18, 40, 6, 638000000, tzinfo=&lt;UTC&gt;) readCount=148&gt;</w:t>
      </w:r>
      <w:r>
        <w:br/>
        <w:t>&lt;Record id=1 name='index_f7700477' state='ONLINE' populationPercent=100.0 type='LOOKUP' entityType='RELATIONSHIP' labelsOrTypes=None properties=None indexProvider='token-lookup-1.0' owningConstraint=None lastRead=neo4j.time.DateTime(2024, 8, 15, 13, 53, 33, 557000000, tzinfo=&lt;UTC&gt;) readCount=134&gt;</w:t>
      </w:r>
      <w:r>
        <w:br/>
        <w:t>&lt;Record id=3 name='index_f86013e' state='ONLINE' populationPercent=100.0 type='RANGE' entityType='NODE' labelsOrTypes=['activity'] properties=['actStartTime'] indexProvider='range-1.0' owningConstraint=None lastRead=neo4j.time.DateTime(2024, 8, 19, 17, 16, 30, 474000000, tzinfo=&lt;UTC&gt;) readCount=17&gt;</w:t>
      </w:r>
      <w:r>
        <w:br/>
        <w:t>&lt;Record id=18 name='lat_demoRoom' state='ONLINE' populationPercent=100.0 type='RANGE' entityType='NODE' labelsOrTypes=['demoRoom'] properties=['lat'] indexProvider='range-1.0' owningConstraint=None lastRead=None readCount=0&gt;</w:t>
      </w:r>
      <w:r>
        <w:br/>
        <w:t>&lt;Record id=17 name='lon_demoRoom' state='ONLINE' populationPercent=100.0 type='RANGE' entityType='NODE' labelsOrTypes=['demoRoom'] properties=['lon'] indexProvider='range-1.0' owningConstraint=None lastRead=None readCount=0&gt;</w:t>
      </w:r>
      <w:r>
        <w:br/>
        <w:t>&lt;Record id=16 name='rm_cat_demoRoom' state='ONLINE' populationPercent=100.0 type='RANGE' entityType='NODE' labelsOrTypes=['demoRoom'] properties=['rm_cat'] indexProvider='range-1.0' owningConstraint=None lastRead=neo4j.time.DateTime(2024, 8, 20, 18, 16, 44, 250000000, tzinfo=&lt;UTC&gt;) readCount=3&gt;</w:t>
      </w:r>
      <w:r>
        <w:br/>
        <w:t>&lt;Record id=15 name='rm_type_demoRoom' state='ONLINE' populationPercent=100.0 type='RANGE' entityType='NODE' labelsOrTypes=['demoRoom'] properties=['rm_type'] indexProvider='range-1.0' owningConstraint=None lastRead=neo4j.time.DateTime(2024, 8, 20, 18, 16, 44, 258000000, tzinfo=&lt;UTC&gt;) readCount=3&gt;</w:t>
      </w:r>
      <w:r>
        <w:br/>
        <w:t>&lt;Record id=11 name='room_fulltext_index' state='ONLINE' populationPercent=100.0 type='FULLTEXT' entityType='NODE' labelsOrTypes=['room'] properties=['roomName', 'roomDescription', 'roomType', 'roomCapacity'] indexProvider='fulltext-1.0' owningConstraint=None lastRead=neo4j.time.DateTime(2024, 8, 20, 18, 16, 43, 786000000, tzinfo=&lt;UTC&gt;) readCount=99&gt;</w:t>
      </w:r>
      <w:r>
        <w:br/>
        <w:t>&lt;Record id=12 name='room_geo_index' state='ONLINE' populationPercent=100.0 type='FULLTEXT' entityType='NODE' labelsOrTypes=['room'] properties=['roomLatitude', 'roomLongitu</w:t>
      </w:r>
      <w:r>
        <w:lastRenderedPageBreak/>
        <w:t>de'] indexProvider='fulltext-1.0' owningConstraint=None lastRead=neo4j.time.DateTime(2024, 8, 20, 18, 16, 43, 803000000, tzinfo=&lt;UTC&gt;) readCount=12&gt;</w:t>
      </w:r>
    </w:p>
    <w:p w14:paraId="06997DDA" w14:textId="77777777" w:rsidR="000B4FCE" w:rsidRDefault="004D1892">
      <w:pPr>
        <w:pStyle w:val="Heading3"/>
      </w:pPr>
      <w:bookmarkStart w:id="205" w:name="creating-indexes"/>
      <w:r>
        <w:t>Creating Indexes</w:t>
      </w:r>
    </w:p>
    <w:p w14:paraId="06997DDB" w14:textId="77777777" w:rsidR="000B4FCE" w:rsidRDefault="004D1892">
      <w:r>
        <w:t>This is the general syntax for creating an INDEX and some examples.</w:t>
      </w:r>
    </w:p>
    <w:p w14:paraId="06997DDC" w14:textId="77777777" w:rsidR="000B4FCE" w:rsidRDefault="004D1892">
      <w:pPr>
        <w:pStyle w:val="SourceCode"/>
      </w:pPr>
      <w:r>
        <w:t>// General syntax</w:t>
      </w:r>
      <w:r>
        <w:br/>
        <w:t>CREATE INDEX FOR (n:NodeLabel) ON (n.propertyName)</w:t>
      </w:r>
      <w:r>
        <w:br/>
      </w:r>
      <w:r>
        <w:br/>
        <w:t>// Examples</w:t>
      </w:r>
      <w:r>
        <w:br/>
        <w:t>CREATE INDEX FOR (a:activity) ON (a.actStartDate);</w:t>
      </w:r>
      <w:r>
        <w:br/>
        <w:t>CREATE INDEX FOR (a:activity) ON (a.actStartTime);</w:t>
      </w:r>
      <w:r>
        <w:br/>
        <w:t>CREATE INDEX FOR (a:activity) ON (a.actEndTime);</w:t>
      </w:r>
      <w:r>
        <w:br/>
        <w:t>CREATE INDEX FOR (a:activity) ON (a.actModSplusID);</w:t>
      </w:r>
      <w:r>
        <w:br/>
        <w:t>CREATE INDEX FOR (a:activity) ON (a.id);</w:t>
      </w:r>
      <w:r>
        <w:br/>
        <w:t>// composite index for clashes</w:t>
      </w:r>
      <w:r>
        <w:br/>
        <w:t>CREATE INDEX activity_clash_index FOR (a:activity) ON (a.actStartDate, a.actStartTime, a.actEndTime);</w:t>
      </w:r>
      <w:r>
        <w:br/>
      </w:r>
      <w:r>
        <w:br/>
        <w:t>CREATE INDEX FOR (r:room) ON (r.roomName);</w:t>
      </w:r>
      <w:r>
        <w:br/>
        <w:t>CREATE INDEX FOR (r:room) ON (r.roomLatitude);</w:t>
      </w:r>
      <w:r>
        <w:br/>
        <w:t>CREATE INDEX FOR (r:room) ON (r.roomLongitude);</w:t>
      </w:r>
      <w:r>
        <w:br/>
      </w:r>
      <w:r>
        <w:br/>
        <w:t>CREATE SPATIAL INDEX room_location_index FOR (r:demoRoom) ON (r.location)</w:t>
      </w:r>
      <w:r>
        <w:br/>
        <w:t>CREATE SPATIAL INDEX demoroom_location_index FOR (r:room) ON (r.location)</w:t>
      </w:r>
    </w:p>
    <w:p w14:paraId="06997DDD" w14:textId="77777777" w:rsidR="000B4FCE" w:rsidRDefault="004D1892">
      <w:pPr>
        <w:pStyle w:val="Heading1"/>
      </w:pPr>
      <w:bookmarkStart w:id="206" w:name="_N:_Creating_Nodes"/>
      <w:bookmarkStart w:id="207" w:name="_Toc175217510"/>
      <w:bookmarkStart w:id="208" w:name="n-creating-nodes-and-relationships"/>
      <w:bookmarkEnd w:id="200"/>
      <w:bookmarkEnd w:id="204"/>
      <w:bookmarkEnd w:id="205"/>
      <w:bookmarkEnd w:id="206"/>
      <w:r>
        <w:lastRenderedPageBreak/>
        <w:t>N: Creating Nodes and Relationships</w:t>
      </w:r>
      <w:bookmarkEnd w:id="207"/>
    </w:p>
    <w:p w14:paraId="06997DDE" w14:textId="77777777" w:rsidR="000B4FCE" w:rsidRDefault="004D1892">
      <w:r>
        <w:t xml:space="preserve"> Creating nodes and relationships is the first step in building a graph database. Nodes represent entities in the graph, such as students, rooms, or activities. Relationships connect nodes and represent the connections between them.</w:t>
      </w:r>
    </w:p>
    <w:p w14:paraId="06997DDF" w14:textId="77777777" w:rsidR="000B4FCE" w:rsidRDefault="004D1892">
      <w:pPr>
        <w:pStyle w:val="Heading2"/>
      </w:pPr>
      <w:bookmarkStart w:id="209" w:name="_Toc175217511"/>
      <w:bookmarkStart w:id="210" w:name="creating-nodes"/>
      <w:r>
        <w:t>Creating Nodes</w:t>
      </w:r>
      <w:bookmarkEnd w:id="209"/>
    </w:p>
    <w:p w14:paraId="06997DE0" w14:textId="77777777" w:rsidR="000B4FCE" w:rsidRDefault="004D1892">
      <w:r>
        <w:t>Nodes are created using the CREATE clause in Cypher. The general syntax for creating a node is:</w:t>
      </w:r>
    </w:p>
    <w:p w14:paraId="06997DE1" w14:textId="77777777" w:rsidR="000B4FCE" w:rsidRDefault="004D1892">
      <w:pPr>
        <w:pStyle w:val="SourceCode"/>
      </w:pPr>
      <w:r>
        <w:t>CREATE (n:NodeLabel {propertyName: propertyValue, ...})</w:t>
      </w:r>
    </w:p>
    <w:p w14:paraId="06997DE2" w14:textId="77777777" w:rsidR="000B4FCE" w:rsidRDefault="004D1892">
      <w:r>
        <w:t>Where:</w:t>
      </w:r>
    </w:p>
    <w:p w14:paraId="06997DE3" w14:textId="77777777" w:rsidR="000B4FCE" w:rsidRDefault="004D1892" w:rsidP="00AA23CB">
      <w:pPr>
        <w:numPr>
          <w:ilvl w:val="0"/>
          <w:numId w:val="65"/>
        </w:numPr>
      </w:pPr>
      <w:r>
        <w:t>n is the node variable</w:t>
      </w:r>
    </w:p>
    <w:p w14:paraId="06997DE4" w14:textId="77777777" w:rsidR="000B4FCE" w:rsidRDefault="004D1892" w:rsidP="00AA23CB">
      <w:pPr>
        <w:numPr>
          <w:ilvl w:val="0"/>
          <w:numId w:val="65"/>
        </w:numPr>
      </w:pPr>
      <w:r>
        <w:t>NodeLabel is the label assigned to the node</w:t>
      </w:r>
    </w:p>
    <w:p w14:paraId="06997DE5" w14:textId="77777777" w:rsidR="000B4FCE" w:rsidRDefault="004D1892" w:rsidP="00AA23CB">
      <w:pPr>
        <w:numPr>
          <w:ilvl w:val="0"/>
          <w:numId w:val="65"/>
        </w:numPr>
      </w:pPr>
      <w:r>
        <w:t>propertyName is the property name</w:t>
      </w:r>
    </w:p>
    <w:p w14:paraId="06997DE6" w14:textId="77777777" w:rsidR="000B4FCE" w:rsidRDefault="004D1892" w:rsidP="00AA23CB">
      <w:pPr>
        <w:numPr>
          <w:ilvl w:val="0"/>
          <w:numId w:val="65"/>
        </w:numPr>
      </w:pPr>
      <w:r>
        <w:t>propertyValue is the value assigned to the property</w:t>
      </w:r>
    </w:p>
    <w:p w14:paraId="06997DE7" w14:textId="77777777" w:rsidR="000B4FCE" w:rsidRDefault="004D1892" w:rsidP="00AA23CB">
      <w:pPr>
        <w:numPr>
          <w:ilvl w:val="0"/>
          <w:numId w:val="65"/>
        </w:numPr>
      </w:pPr>
      <w:r>
        <w:t>... represents additional properties</w:t>
      </w:r>
    </w:p>
    <w:p w14:paraId="06997DE8" w14:textId="77777777" w:rsidR="000B4FCE" w:rsidRDefault="004D1892">
      <w:pPr>
        <w:pStyle w:val="Heading3"/>
      </w:pPr>
      <w:bookmarkStart w:id="211" w:name="example-creating-a-student-node"/>
      <w:r>
        <w:t>Example: Creating a Student Node</w:t>
      </w:r>
    </w:p>
    <w:p w14:paraId="06997DE9" w14:textId="77777777" w:rsidR="000B4FCE" w:rsidRDefault="004D1892">
      <w:pPr>
        <w:pStyle w:val="SourceCode"/>
      </w:pPr>
      <w:r>
        <w:t>CREATE (s:Student {studentID: '123456', studentName: 'Alice'...})</w:t>
      </w:r>
    </w:p>
    <w:p w14:paraId="06997DEA" w14:textId="77777777" w:rsidR="000B4FCE" w:rsidRDefault="004D1892">
      <w:pPr>
        <w:pStyle w:val="Heading2"/>
      </w:pPr>
      <w:bookmarkStart w:id="212" w:name="_Toc175217512"/>
      <w:bookmarkStart w:id="213" w:name="creating-relationships"/>
      <w:bookmarkEnd w:id="210"/>
      <w:bookmarkEnd w:id="211"/>
      <w:r>
        <w:t>Creating Relationships</w:t>
      </w:r>
      <w:bookmarkEnd w:id="212"/>
    </w:p>
    <w:p w14:paraId="06997DEB" w14:textId="77777777" w:rsidR="000B4FCE" w:rsidRDefault="004D1892">
      <w:r>
        <w:t>Relationships are created using the CREATE clause in Cypher. The general syntax for creating a relationship is:</w:t>
      </w:r>
    </w:p>
    <w:p w14:paraId="06997DEC" w14:textId="77777777" w:rsidR="000B4FCE" w:rsidRDefault="004D1892">
      <w:pPr>
        <w:pStyle w:val="SourceCode"/>
      </w:pPr>
      <w:r>
        <w:t>MATCH (n1:NodeLabel1), (n2:NodeLabel2)</w:t>
      </w:r>
      <w:r>
        <w:br/>
        <w:t>WHERE n1.propertyName = propertyValue1 AND n2.propertyName = propertyValue2</w:t>
      </w:r>
      <w:r>
        <w:br/>
        <w:t>CREATE (n1)-[r:RELATIONSHIP_TYPE]-&gt;(n2)</w:t>
      </w:r>
    </w:p>
    <w:p w14:paraId="06997DED" w14:textId="77777777" w:rsidR="000B4FCE" w:rsidRDefault="004D1892">
      <w:r>
        <w:t>Where:</w:t>
      </w:r>
    </w:p>
    <w:p w14:paraId="06997DEE" w14:textId="77777777" w:rsidR="000B4FCE" w:rsidRDefault="004D1892" w:rsidP="00AA23CB">
      <w:pPr>
        <w:numPr>
          <w:ilvl w:val="0"/>
          <w:numId w:val="66"/>
        </w:numPr>
      </w:pPr>
      <w:r>
        <w:t>n1 and n2 are the node variables</w:t>
      </w:r>
    </w:p>
    <w:p w14:paraId="06997DEF" w14:textId="77777777" w:rsidR="000B4FCE" w:rsidRDefault="004D1892" w:rsidP="00AA23CB">
      <w:pPr>
        <w:numPr>
          <w:ilvl w:val="0"/>
          <w:numId w:val="66"/>
        </w:numPr>
      </w:pPr>
      <w:r>
        <w:t>NodeLabel1 and NodeLabel2 are the labels assigned to the nodes</w:t>
      </w:r>
    </w:p>
    <w:p w14:paraId="06997DF0" w14:textId="77777777" w:rsidR="000B4FCE" w:rsidRDefault="004D1892" w:rsidP="00AA23CB">
      <w:pPr>
        <w:numPr>
          <w:ilvl w:val="0"/>
          <w:numId w:val="66"/>
        </w:numPr>
      </w:pPr>
      <w:r>
        <w:t>propertyName is the property name</w:t>
      </w:r>
    </w:p>
    <w:p w14:paraId="06997DF1" w14:textId="77777777" w:rsidR="000B4FCE" w:rsidRDefault="004D1892" w:rsidP="00AA23CB">
      <w:pPr>
        <w:numPr>
          <w:ilvl w:val="0"/>
          <w:numId w:val="66"/>
        </w:numPr>
      </w:pPr>
      <w:r>
        <w:t>propertyValue is the value assigned to the property</w:t>
      </w:r>
    </w:p>
    <w:p w14:paraId="06997DF2" w14:textId="77777777" w:rsidR="000B4FCE" w:rsidRDefault="004D1892" w:rsidP="00AA23CB">
      <w:pPr>
        <w:numPr>
          <w:ilvl w:val="0"/>
          <w:numId w:val="66"/>
        </w:numPr>
      </w:pPr>
      <w:r>
        <w:t>r is the relationship variable</w:t>
      </w:r>
    </w:p>
    <w:p w14:paraId="06997DF3" w14:textId="77777777" w:rsidR="000B4FCE" w:rsidRDefault="004D1892" w:rsidP="00AA23CB">
      <w:pPr>
        <w:numPr>
          <w:ilvl w:val="0"/>
          <w:numId w:val="66"/>
        </w:numPr>
      </w:pPr>
      <w:r>
        <w:t>RELATIONSHIP_TYPE is the type of relationship</w:t>
      </w:r>
    </w:p>
    <w:p w14:paraId="06997DF4" w14:textId="77777777" w:rsidR="000B4FCE" w:rsidRDefault="004D1892" w:rsidP="00AA23CB">
      <w:pPr>
        <w:numPr>
          <w:ilvl w:val="0"/>
          <w:numId w:val="66"/>
        </w:numPr>
      </w:pPr>
      <w:r>
        <w:lastRenderedPageBreak/>
        <w:t>-&gt; represents the direction of the relationship</w:t>
      </w:r>
    </w:p>
    <w:p w14:paraId="06997DF5" w14:textId="77777777" w:rsidR="000B4FCE" w:rsidRDefault="004D1892" w:rsidP="00AA23CB">
      <w:pPr>
        <w:numPr>
          <w:ilvl w:val="0"/>
          <w:numId w:val="66"/>
        </w:numPr>
      </w:pPr>
      <w:r>
        <w:t>MATCH is used to find the nodes to connect, optional</w:t>
      </w:r>
    </w:p>
    <w:p w14:paraId="06997DF6" w14:textId="77777777" w:rsidR="000B4FCE" w:rsidRDefault="004D1892" w:rsidP="00AA23CB">
      <w:pPr>
        <w:numPr>
          <w:ilvl w:val="0"/>
          <w:numId w:val="66"/>
        </w:numPr>
      </w:pPr>
      <w:r>
        <w:t>WHERE is used to filter the nodes, optional</w:t>
      </w:r>
    </w:p>
    <w:p w14:paraId="06997DF7" w14:textId="77777777" w:rsidR="000B4FCE" w:rsidRDefault="004D1892" w:rsidP="00AA23CB">
      <w:pPr>
        <w:numPr>
          <w:ilvl w:val="0"/>
          <w:numId w:val="66"/>
        </w:numPr>
      </w:pPr>
      <w:r>
        <w:t>CREATE is used to create the relationship</w:t>
      </w:r>
    </w:p>
    <w:p w14:paraId="06997DF8" w14:textId="77777777" w:rsidR="000B4FCE" w:rsidRDefault="004D1892" w:rsidP="00AA23CB">
      <w:pPr>
        <w:numPr>
          <w:ilvl w:val="0"/>
          <w:numId w:val="66"/>
        </w:numPr>
      </w:pPr>
      <w:r>
        <w:t>... represents additional properties</w:t>
      </w:r>
    </w:p>
    <w:p w14:paraId="06997DF9" w14:textId="77777777" w:rsidR="000B4FCE" w:rsidRDefault="004D1892">
      <w:pPr>
        <w:pStyle w:val="Heading3"/>
      </w:pPr>
      <w:bookmarkStart w:id="214" w:name="X17006e09c067fe48a97cd75c3bc108f97afb12c"/>
      <w:r>
        <w:t>Example: Creating a Relationship Between a Student and an Activity</w:t>
      </w:r>
    </w:p>
    <w:p w14:paraId="06997DFA" w14:textId="77777777" w:rsidR="000B4FCE" w:rsidRDefault="004D1892">
      <w:pPr>
        <w:pStyle w:val="SourceCode"/>
      </w:pPr>
      <w:r>
        <w:t>MATCH (s:Student {studentID: '123456'}), (a:Activity {activityID: '789'})</w:t>
      </w:r>
      <w:r>
        <w:br/>
        <w:t>CREATE (s)-[r:ATTENDS]-&gt;(a)</w:t>
      </w:r>
    </w:p>
    <w:p w14:paraId="06997DFB" w14:textId="77777777" w:rsidR="000B4FCE" w:rsidRDefault="004D1892">
      <w:pPr>
        <w:pStyle w:val="Heading2"/>
      </w:pPr>
      <w:bookmarkStart w:id="215" w:name="_Toc175217513"/>
      <w:bookmarkStart w:id="216" w:name="relationships-created-after-etl"/>
      <w:bookmarkEnd w:id="213"/>
      <w:bookmarkEnd w:id="214"/>
      <w:r>
        <w:t>Relationships created after ETL</w:t>
      </w:r>
      <w:bookmarkEnd w:id="215"/>
    </w:p>
    <w:p w14:paraId="06997DFC" w14:textId="77777777" w:rsidR="000B4FCE" w:rsidRDefault="004D1892">
      <w:r>
        <w:t>The following relationships were applied to my proof-of-concept graph after loading data using the ETL, using node properties. Delete code also supplied below.</w:t>
      </w:r>
    </w:p>
    <w:tbl>
      <w:tblPr>
        <w:tblW w:w="5000" w:type="pct"/>
        <w:tblInd w:w="164" w:type="dxa"/>
        <w:tblBorders>
          <w:top w:val="single" w:sz="4" w:space="0" w:color="FC5300"/>
          <w:left w:val="single" w:sz="24" w:space="0" w:color="FC5300"/>
          <w:bottom w:val="single" w:sz="4" w:space="0" w:color="FC5300"/>
          <w:right w:val="single" w:sz="4" w:space="0" w:color="FC5300"/>
        </w:tblBorders>
        <w:tblCellMar>
          <w:left w:w="144" w:type="dxa"/>
          <w:right w:w="144" w:type="dxa"/>
        </w:tblCellMar>
        <w:tblLook w:val="0000" w:firstRow="0" w:lastRow="0" w:firstColumn="0" w:lastColumn="0" w:noHBand="0" w:noVBand="0"/>
      </w:tblPr>
      <w:tblGrid>
        <w:gridCol w:w="8991"/>
      </w:tblGrid>
      <w:tr w:rsidR="000B4FCE" w14:paraId="06997DFE" w14:textId="77777777">
        <w:trPr>
          <w:cantSplit/>
        </w:trPr>
        <w:tc>
          <w:tcPr>
            <w:tcW w:w="0" w:type="auto"/>
            <w:shd w:val="clear" w:color="auto" w:fill="FFE5D0"/>
            <w:tcMar>
              <w:top w:w="92" w:type="dxa"/>
              <w:bottom w:w="92" w:type="dxa"/>
            </w:tcMar>
          </w:tcPr>
          <w:p w14:paraId="06997DFD" w14:textId="77777777" w:rsidR="000B4FCE" w:rsidRDefault="004D1892">
            <w:pPr>
              <w:spacing w:after="0"/>
              <w:textAlignment w:val="center"/>
            </w:pPr>
            <w:r>
              <w:rPr>
                <w:noProof/>
              </w:rPr>
              <w:drawing>
                <wp:inline distT="0" distB="0" distL="0" distR="0" wp14:anchorId="069980D8" wp14:editId="069980D9">
                  <wp:extent cx="152400" cy="1524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332" name="Picture" descr="C:\Users\pho-lovehagen\AppData\Local\Programs\Quarto\share\formats\docx\caution.png"/>
                          <pic:cNvPicPr>
                            <a:picLocks noChangeAspect="1" noChangeArrowheads="1"/>
                          </pic:cNvPicPr>
                        </pic:nvPicPr>
                        <pic:blipFill>
                          <a:blip r:embed="rId102"/>
                          <a:stretch>
                            <a:fillRect/>
                          </a:stretch>
                        </pic:blipFill>
                        <pic:spPr bwMode="auto">
                          <a:xfrm>
                            <a:off x="0" y="0"/>
                            <a:ext cx="152400" cy="152400"/>
                          </a:xfrm>
                          <a:prstGeom prst="rect">
                            <a:avLst/>
                          </a:prstGeom>
                          <a:noFill/>
                          <a:ln w="9525">
                            <a:noFill/>
                            <a:headEnd/>
                            <a:tailEnd/>
                          </a:ln>
                        </pic:spPr>
                      </pic:pic>
                    </a:graphicData>
                  </a:graphic>
                </wp:inline>
              </w:drawing>
            </w:r>
            <w:r>
              <w:t xml:space="preserve">  Caution</w:t>
            </w:r>
          </w:p>
        </w:tc>
      </w:tr>
      <w:tr w:rsidR="000B4FCE" w14:paraId="06997E00" w14:textId="77777777">
        <w:trPr>
          <w:cantSplit/>
        </w:trPr>
        <w:tc>
          <w:tcPr>
            <w:tcW w:w="0" w:type="auto"/>
            <w:tcMar>
              <w:top w:w="108" w:type="dxa"/>
              <w:bottom w:w="108" w:type="dxa"/>
            </w:tcMar>
          </w:tcPr>
          <w:p w14:paraId="06997DFF" w14:textId="77777777" w:rsidR="000B4FCE" w:rsidRDefault="004D1892">
            <w:pPr>
              <w:spacing w:before="16" w:after="16"/>
            </w:pPr>
            <w:r>
              <w:t>Use code with caution, especially DELETE code. Run pattern matching and investigate results before committing to delete.</w:t>
            </w:r>
          </w:p>
        </w:tc>
      </w:tr>
    </w:tbl>
    <w:p w14:paraId="06997E01" w14:textId="77777777" w:rsidR="000B4FCE" w:rsidRDefault="004D1892">
      <w:pPr>
        <w:pStyle w:val="Heading3"/>
      </w:pPr>
      <w:bookmarkStart w:id="217" w:name="student-registered_on-programme"/>
      <w:r>
        <w:t>(student)-[REGISTERED_ON]-&gt;(programme)</w:t>
      </w:r>
    </w:p>
    <w:p w14:paraId="06997E02" w14:textId="77777777" w:rsidR="000B4FCE" w:rsidRDefault="004D1892">
      <w:pPr>
        <w:pStyle w:val="SourceCode"/>
      </w:pPr>
      <w:r>
        <w:br/>
        <w:t>// Create REGISTERED_ON relationship between student and programme nodes</w:t>
      </w:r>
      <w:r>
        <w:br/>
      </w:r>
      <w:r>
        <w:br/>
        <w:t>// Match student and programme nodes based on matching properties</w:t>
      </w:r>
      <w:r>
        <w:br/>
        <w:t>MATCH (s:student), (p:programme)</w:t>
      </w:r>
      <w:r>
        <w:br/>
        <w:t>WHERE s.stuProgSplusID = p.posSplusID</w:t>
      </w:r>
      <w:r>
        <w:br/>
      </w:r>
      <w:r>
        <w:br/>
        <w:t>// Create REGISTERED_ON relationship</w:t>
      </w:r>
      <w:r>
        <w:br/>
        <w:t>MERGE (s)-[:REGISTERED_ON]-&gt;(p)</w:t>
      </w:r>
    </w:p>
    <w:p w14:paraId="06997E03" w14:textId="77777777" w:rsidR="000B4FCE" w:rsidRDefault="004D1892">
      <w:pPr>
        <w:pStyle w:val="SourceCode"/>
      </w:pPr>
      <w:r>
        <w:t>// Delete REGISTERED_ON relationships</w:t>
      </w:r>
      <w:r>
        <w:br/>
        <w:t>MATCH (:student)-[r:REGISTERED_ON]-&gt;(:programme)</w:t>
      </w:r>
      <w:r>
        <w:br/>
        <w:t>DELETE r</w:t>
      </w:r>
    </w:p>
    <w:p w14:paraId="06997E04" w14:textId="77777777" w:rsidR="000B4FCE" w:rsidRDefault="004D1892">
      <w:pPr>
        <w:pStyle w:val="Heading3"/>
      </w:pPr>
      <w:bookmarkStart w:id="218" w:name="student-enrolled_on-module"/>
      <w:bookmarkEnd w:id="217"/>
      <w:r>
        <w:t>(student)-[ENROLLED_ON]-&gt;(module)</w:t>
      </w:r>
    </w:p>
    <w:p w14:paraId="06997E05" w14:textId="77777777" w:rsidR="000B4FCE" w:rsidRDefault="004D1892">
      <w:pPr>
        <w:pStyle w:val="SourceCode"/>
      </w:pPr>
      <w:r>
        <w:t xml:space="preserve">// Create ENROLLED_ON relationship between students and modules </w:t>
      </w:r>
      <w:r>
        <w:br/>
      </w:r>
      <w:r>
        <w:br/>
        <w:t>// Match student, activity, and module nodes based on ATTEND and BELONGS_TO relationships</w:t>
      </w:r>
      <w:r>
        <w:br/>
        <w:t>MATCH (s:student)-[:ATTENDS]-&gt;(a:activity)-[:BELONGS_TO]-&gt;(m:module)</w:t>
      </w:r>
      <w:r>
        <w:br/>
      </w:r>
      <w:r>
        <w:lastRenderedPageBreak/>
        <w:br/>
        <w:t>// Create ENROLLED_ON relationship</w:t>
      </w:r>
      <w:r>
        <w:br/>
        <w:t>MERGE (s)-[:ENROLLED_ON]-&gt;(m)</w:t>
      </w:r>
    </w:p>
    <w:p w14:paraId="06997E06" w14:textId="77777777" w:rsidR="000B4FCE" w:rsidRDefault="004D1892">
      <w:pPr>
        <w:pStyle w:val="SourceCode"/>
      </w:pPr>
      <w:r>
        <w:t>// Delete ENROLLED_ON relationships</w:t>
      </w:r>
      <w:r>
        <w:br/>
        <w:t>MATCH (:student)-[r:ENROLLED_ON]-&gt;(:module)</w:t>
      </w:r>
      <w:r>
        <w:br/>
        <w:t>DELETE r</w:t>
      </w:r>
    </w:p>
    <w:p w14:paraId="06997E07" w14:textId="77777777" w:rsidR="000B4FCE" w:rsidRDefault="004D1892">
      <w:pPr>
        <w:pStyle w:val="Heading3"/>
      </w:pPr>
      <w:bookmarkStart w:id="219" w:name="activity-has_type-activity_type"/>
      <w:bookmarkEnd w:id="218"/>
      <w:r>
        <w:t>(activity)-[HAS_TYPE]-&gt;(activity_type)</w:t>
      </w:r>
    </w:p>
    <w:p w14:paraId="06997E08" w14:textId="77777777" w:rsidR="000B4FCE" w:rsidRDefault="004D1892">
      <w:pPr>
        <w:pStyle w:val="SourceCode"/>
      </w:pPr>
      <w:r>
        <w:t>// Create HAS_TYPE relationship between activity and activityType nodes</w:t>
      </w:r>
      <w:r>
        <w:br/>
      </w:r>
      <w:r>
        <w:br/>
        <w:t>// Match activity and activityType nodes based on matching properties</w:t>
      </w:r>
      <w:r>
        <w:br/>
        <w:t>MATCH (a:activity), (at:activityType)</w:t>
      </w:r>
      <w:r>
        <w:br/>
        <w:t>WHERE a.actTypeName = at.actTypeDescription</w:t>
      </w:r>
      <w:r>
        <w:br/>
      </w:r>
      <w:r>
        <w:br/>
        <w:t>// Create HAS_TYPE relationship</w:t>
      </w:r>
      <w:r>
        <w:br/>
        <w:t>MERGE (a)-[:HAS_TYPE]-&gt;(at)</w:t>
      </w:r>
    </w:p>
    <w:p w14:paraId="06997E09" w14:textId="77777777" w:rsidR="000B4FCE" w:rsidRDefault="004D1892">
      <w:pPr>
        <w:pStyle w:val="SourceCode"/>
      </w:pPr>
      <w:r>
        <w:t>// Find activities without an activityType</w:t>
      </w:r>
      <w:r>
        <w:br/>
      </w:r>
      <w:r>
        <w:br/>
        <w:t>MATCH (a:activity)</w:t>
      </w:r>
      <w:r>
        <w:br/>
        <w:t>WHERE NOT EXISTS ((a)-[:HAS_TYPE]-&gt;(:activityType))</w:t>
      </w:r>
      <w:r>
        <w:br/>
        <w:t>RETURN a</w:t>
      </w:r>
    </w:p>
    <w:p w14:paraId="06997E0A" w14:textId="77777777" w:rsidR="000B4FCE" w:rsidRDefault="004D1892">
      <w:pPr>
        <w:pStyle w:val="SourceCode"/>
      </w:pPr>
      <w:r>
        <w:t>// Delete HAS_TYPE relationships between activity and activityType nodes</w:t>
      </w:r>
      <w:r>
        <w:br/>
      </w:r>
      <w:r>
        <w:br/>
        <w:t>MATCH (a:activity)-[r:HAS_TYPE]-&gt;(at:activityType)</w:t>
      </w:r>
      <w:r>
        <w:br/>
        <w:t>DELETE r</w:t>
      </w:r>
    </w:p>
    <w:p w14:paraId="06997E0B" w14:textId="77777777" w:rsidR="000B4FCE" w:rsidRDefault="004D1892">
      <w:pPr>
        <w:pStyle w:val="Heading3"/>
      </w:pPr>
      <w:bookmarkStart w:id="220" w:name="module-has_owning_dept-department"/>
      <w:bookmarkEnd w:id="219"/>
      <w:r>
        <w:t>(module)-[HAS_OWNING_DEPT]-&gt;(department)</w:t>
      </w:r>
    </w:p>
    <w:p w14:paraId="06997E0C" w14:textId="77777777" w:rsidR="000B4FCE" w:rsidRDefault="004D1892">
      <w:pPr>
        <w:pStyle w:val="SourceCode"/>
      </w:pPr>
      <w:r>
        <w:t>// Create HAS_OWNING_DEPT relationship between module and department nodes</w:t>
      </w:r>
      <w:r>
        <w:br/>
      </w:r>
      <w:r>
        <w:br/>
        <w:t>// Match module and department nodes based on matching properties</w:t>
      </w:r>
      <w:r>
        <w:br/>
        <w:t>MATCH (m:module), (d:department)</w:t>
      </w:r>
      <w:r>
        <w:br/>
        <w:t>WHERE m.modDepartment = d.deptName</w:t>
      </w:r>
      <w:r>
        <w:br/>
      </w:r>
      <w:r>
        <w:br/>
        <w:t>// Create HAS_OWNING_DEPT relationship</w:t>
      </w:r>
      <w:r>
        <w:br/>
        <w:t>MERGE (m)-[:HAS_OWNING_DEPT]-&gt;(d)</w:t>
      </w:r>
    </w:p>
    <w:p w14:paraId="06997E0D" w14:textId="77777777" w:rsidR="000B4FCE" w:rsidRDefault="004D1892">
      <w:pPr>
        <w:pStyle w:val="SourceCode"/>
      </w:pPr>
      <w:r>
        <w:t>// Delete HAS_OWNING_DEPT relationships between module and department nodes</w:t>
      </w:r>
      <w:r>
        <w:br/>
      </w:r>
      <w:r>
        <w:br/>
        <w:t>MATCH (m:module)-[r:HAS_OWNING_DEPT]-&gt;(d:department)</w:t>
      </w:r>
      <w:r>
        <w:br/>
        <w:t>DELETE r</w:t>
      </w:r>
    </w:p>
    <w:p w14:paraId="06997E0E" w14:textId="77777777" w:rsidR="000B4FCE" w:rsidRDefault="004D1892">
      <w:pPr>
        <w:pStyle w:val="Heading3"/>
      </w:pPr>
      <w:bookmarkStart w:id="221" w:name="programme-has_owning_dept-department"/>
      <w:bookmarkEnd w:id="220"/>
      <w:r>
        <w:lastRenderedPageBreak/>
        <w:t>(programme)-[HAS_OWNING_DEPT]-&gt;(department)</w:t>
      </w:r>
    </w:p>
    <w:p w14:paraId="06997E0F" w14:textId="77777777" w:rsidR="000B4FCE" w:rsidRDefault="004D1892">
      <w:pPr>
        <w:pStyle w:val="SourceCode"/>
      </w:pPr>
      <w:r>
        <w:t>// Create HAS_OWNING_DEPT relationship between programme and department nodes</w:t>
      </w:r>
      <w:r>
        <w:br/>
      </w:r>
      <w:r>
        <w:br/>
        <w:t>// Match programme and department nodes based on matching properties</w:t>
      </w:r>
      <w:r>
        <w:br/>
        <w:t>MATCH (p:programme), (d:department)</w:t>
      </w:r>
      <w:r>
        <w:br/>
        <w:t>WHERE p.posDepartment = d.deptName</w:t>
      </w:r>
      <w:r>
        <w:br/>
      </w:r>
      <w:r>
        <w:br/>
        <w:t>// Create HAS_OWNING_DEPT relationship</w:t>
      </w:r>
      <w:r>
        <w:br/>
        <w:t>MERGE (p)-[:HAS_OWNING_DEPT]-&gt;(d)</w:t>
      </w:r>
    </w:p>
    <w:p w14:paraId="06997E10" w14:textId="77777777" w:rsidR="000B4FCE" w:rsidRDefault="004D1892">
      <w:pPr>
        <w:pStyle w:val="SourceCode"/>
      </w:pPr>
      <w:r>
        <w:t>// Delete HAS_OWNING_DEPT relationships between programme and department nodes</w:t>
      </w:r>
      <w:r>
        <w:br/>
      </w:r>
      <w:r>
        <w:br/>
        <w:t>MATCH (p:programme)-[r:HAS_OWNING_DEPT]-&gt;(d:department)</w:t>
      </w:r>
      <w:r>
        <w:br/>
        <w:t>DELETE r</w:t>
      </w:r>
    </w:p>
    <w:p w14:paraId="06997E11" w14:textId="77777777" w:rsidR="000B4FCE" w:rsidRDefault="004D1892">
      <w:pPr>
        <w:pStyle w:val="Heading1"/>
      </w:pPr>
      <w:bookmarkStart w:id="222" w:name="_O:_Deleting_Nodes"/>
      <w:bookmarkStart w:id="223" w:name="_Toc175217514"/>
      <w:bookmarkStart w:id="224" w:name="o-deleting-nodes-and-relationships"/>
      <w:bookmarkEnd w:id="208"/>
      <w:bookmarkEnd w:id="216"/>
      <w:bookmarkEnd w:id="221"/>
      <w:bookmarkEnd w:id="222"/>
      <w:r>
        <w:lastRenderedPageBreak/>
        <w:t>O: Deleting Nodes and Relationships</w:t>
      </w:r>
      <w:bookmarkEnd w:id="223"/>
    </w:p>
    <w:p w14:paraId="06997E12" w14:textId="77777777" w:rsidR="000B4FCE" w:rsidRDefault="004D1892">
      <w:r>
        <w:t xml:space="preserve"> Deleting nodes and relationships, using the DELETE clause in Cypher, is an important operation in managing the graph database.</w:t>
      </w:r>
    </w:p>
    <w:p w14:paraId="06997E13" w14:textId="77777777" w:rsidR="000B4FCE" w:rsidRDefault="004D1892">
      <w:pPr>
        <w:pStyle w:val="Heading2"/>
      </w:pPr>
      <w:bookmarkStart w:id="225" w:name="_Toc175217515"/>
      <w:bookmarkStart w:id="226" w:name="deleting-nodes"/>
      <w:r>
        <w:t>Deleting Nodes</w:t>
      </w:r>
      <w:bookmarkEnd w:id="225"/>
    </w:p>
    <w:p w14:paraId="06997E14" w14:textId="77777777" w:rsidR="000B4FCE" w:rsidRDefault="004D1892">
      <w:r>
        <w:t>The general syntax for deleting a node is:</w:t>
      </w:r>
    </w:p>
    <w:p w14:paraId="06997E15" w14:textId="77777777" w:rsidR="000B4FCE" w:rsidRDefault="004D1892">
      <w:pPr>
        <w:pStyle w:val="SourceCode"/>
      </w:pPr>
      <w:r>
        <w:t>MATCH (n:NodeLabel {propertyName: propertyValue})</w:t>
      </w:r>
      <w:r>
        <w:br/>
        <w:t>DELETE n</w:t>
      </w:r>
    </w:p>
    <w:p w14:paraId="06997E16" w14:textId="77777777" w:rsidR="000B4FCE" w:rsidRDefault="004D1892">
      <w:r>
        <w:t>Where:</w:t>
      </w:r>
    </w:p>
    <w:p w14:paraId="06997E17" w14:textId="77777777" w:rsidR="000B4FCE" w:rsidRDefault="004D1892" w:rsidP="00AA23CB">
      <w:pPr>
        <w:numPr>
          <w:ilvl w:val="0"/>
          <w:numId w:val="67"/>
        </w:numPr>
      </w:pPr>
      <w:r>
        <w:t>n is the node variable</w:t>
      </w:r>
    </w:p>
    <w:p w14:paraId="06997E18" w14:textId="77777777" w:rsidR="000B4FCE" w:rsidRDefault="004D1892" w:rsidP="00AA23CB">
      <w:pPr>
        <w:numPr>
          <w:ilvl w:val="0"/>
          <w:numId w:val="67"/>
        </w:numPr>
      </w:pPr>
      <w:r>
        <w:t>NodeLabel is the label assigned to the node</w:t>
      </w:r>
    </w:p>
    <w:p w14:paraId="06997E19" w14:textId="77777777" w:rsidR="000B4FCE" w:rsidRDefault="004D1892" w:rsidP="00AA23CB">
      <w:pPr>
        <w:numPr>
          <w:ilvl w:val="0"/>
          <w:numId w:val="67"/>
        </w:numPr>
      </w:pPr>
      <w:r>
        <w:t>propertyName is the property name</w:t>
      </w:r>
    </w:p>
    <w:p w14:paraId="06997E1A" w14:textId="77777777" w:rsidR="000B4FCE" w:rsidRDefault="004D1892" w:rsidP="00AA23CB">
      <w:pPr>
        <w:numPr>
          <w:ilvl w:val="0"/>
          <w:numId w:val="67"/>
        </w:numPr>
      </w:pPr>
      <w:r>
        <w:t>propertyValue is the value assigned to the property</w:t>
      </w:r>
    </w:p>
    <w:p w14:paraId="06997E1B" w14:textId="77777777" w:rsidR="000B4FCE" w:rsidRDefault="004D1892" w:rsidP="00AA23CB">
      <w:pPr>
        <w:numPr>
          <w:ilvl w:val="0"/>
          <w:numId w:val="67"/>
        </w:numPr>
      </w:pPr>
      <w:r>
        <w:t>DELETE is used to delete the node</w:t>
      </w:r>
    </w:p>
    <w:p w14:paraId="06997E1C" w14:textId="77777777" w:rsidR="000B4FCE" w:rsidRDefault="004D1892" w:rsidP="00AA23CB">
      <w:pPr>
        <w:numPr>
          <w:ilvl w:val="0"/>
          <w:numId w:val="67"/>
        </w:numPr>
      </w:pPr>
      <w:r>
        <w:t>MATCH is used to find the node to delete</w:t>
      </w:r>
    </w:p>
    <w:p w14:paraId="06997E1D" w14:textId="77777777" w:rsidR="000B4FCE" w:rsidRDefault="004D1892" w:rsidP="00AA23CB">
      <w:pPr>
        <w:numPr>
          <w:ilvl w:val="0"/>
          <w:numId w:val="67"/>
        </w:numPr>
      </w:pPr>
      <w:r>
        <w:t>... represents additional properties</w:t>
      </w:r>
    </w:p>
    <w:p w14:paraId="06997E1E" w14:textId="77777777" w:rsidR="000B4FCE" w:rsidRDefault="004D1892">
      <w:pPr>
        <w:pStyle w:val="Heading3"/>
      </w:pPr>
      <w:bookmarkStart w:id="227" w:name="example-deleting-a-student-node"/>
      <w:r>
        <w:t>Example: Deleting a Student Node</w:t>
      </w:r>
    </w:p>
    <w:p w14:paraId="06997E1F" w14:textId="77777777" w:rsidR="000B4FCE" w:rsidRDefault="004D1892">
      <w:pPr>
        <w:pStyle w:val="SourceCode"/>
      </w:pPr>
      <w:r>
        <w:t>MATCH (s:Student {studentID: '123456'})</w:t>
      </w:r>
      <w:r>
        <w:br/>
        <w:t>DELETE s</w:t>
      </w:r>
    </w:p>
    <w:p w14:paraId="06997E20" w14:textId="77777777" w:rsidR="000B4FCE" w:rsidRDefault="004D1892">
      <w:pPr>
        <w:pStyle w:val="Heading2"/>
      </w:pPr>
      <w:bookmarkStart w:id="228" w:name="_Toc175217516"/>
      <w:bookmarkStart w:id="229" w:name="deleting-relationships"/>
      <w:bookmarkEnd w:id="226"/>
      <w:bookmarkEnd w:id="227"/>
      <w:r>
        <w:t>Deleting Relationships</w:t>
      </w:r>
      <w:bookmarkEnd w:id="228"/>
    </w:p>
    <w:p w14:paraId="06997E21" w14:textId="77777777" w:rsidR="000B4FCE" w:rsidRDefault="004D1892">
      <w:r>
        <w:t>The general syntax for deleting a relationship is:</w:t>
      </w:r>
    </w:p>
    <w:p w14:paraId="06997E22" w14:textId="77777777" w:rsidR="000B4FCE" w:rsidRDefault="004D1892">
      <w:pPr>
        <w:pStyle w:val="SourceCode"/>
      </w:pPr>
      <w:r>
        <w:t>MATCH (n1:NodeLabel1)-[r:RELATIONSHIP_TYPE]-&gt;(n2:NodeLabel2)</w:t>
      </w:r>
      <w:r>
        <w:br/>
        <w:t>DELETE r</w:t>
      </w:r>
    </w:p>
    <w:p w14:paraId="06997E23" w14:textId="77777777" w:rsidR="000B4FCE" w:rsidRDefault="004D1892">
      <w:r>
        <w:t>Where:</w:t>
      </w:r>
    </w:p>
    <w:p w14:paraId="06997E24" w14:textId="77777777" w:rsidR="000B4FCE" w:rsidRDefault="004D1892" w:rsidP="00AA23CB">
      <w:pPr>
        <w:numPr>
          <w:ilvl w:val="0"/>
          <w:numId w:val="68"/>
        </w:numPr>
      </w:pPr>
      <w:r>
        <w:t>n1 and n2 are the node variables</w:t>
      </w:r>
    </w:p>
    <w:p w14:paraId="06997E25" w14:textId="77777777" w:rsidR="000B4FCE" w:rsidRDefault="004D1892" w:rsidP="00AA23CB">
      <w:pPr>
        <w:numPr>
          <w:ilvl w:val="0"/>
          <w:numId w:val="68"/>
        </w:numPr>
      </w:pPr>
      <w:r>
        <w:t>NodeLabel1 and NodeLabel2 are the labels assigned to the nodes</w:t>
      </w:r>
    </w:p>
    <w:p w14:paraId="06997E26" w14:textId="77777777" w:rsidR="000B4FCE" w:rsidRDefault="004D1892" w:rsidP="00AA23CB">
      <w:pPr>
        <w:numPr>
          <w:ilvl w:val="0"/>
          <w:numId w:val="68"/>
        </w:numPr>
      </w:pPr>
      <w:r>
        <w:t>r is the relationship variable</w:t>
      </w:r>
    </w:p>
    <w:p w14:paraId="06997E27" w14:textId="77777777" w:rsidR="000B4FCE" w:rsidRDefault="004D1892" w:rsidP="00AA23CB">
      <w:pPr>
        <w:numPr>
          <w:ilvl w:val="0"/>
          <w:numId w:val="68"/>
        </w:numPr>
      </w:pPr>
      <w:r>
        <w:t>RELATIONSHIP_TYPE is the type of relationship</w:t>
      </w:r>
    </w:p>
    <w:p w14:paraId="06997E28" w14:textId="77777777" w:rsidR="000B4FCE" w:rsidRDefault="004D1892" w:rsidP="00AA23CB">
      <w:pPr>
        <w:numPr>
          <w:ilvl w:val="0"/>
          <w:numId w:val="68"/>
        </w:numPr>
      </w:pPr>
      <w:r>
        <w:t>DELETE is used to delete the relationship</w:t>
      </w:r>
    </w:p>
    <w:p w14:paraId="06997E29" w14:textId="77777777" w:rsidR="000B4FCE" w:rsidRDefault="004D1892" w:rsidP="00AA23CB">
      <w:pPr>
        <w:numPr>
          <w:ilvl w:val="0"/>
          <w:numId w:val="68"/>
        </w:numPr>
      </w:pPr>
      <w:r>
        <w:lastRenderedPageBreak/>
        <w:t>MATCH is used to find the relationship to delete</w:t>
      </w:r>
    </w:p>
    <w:p w14:paraId="06997E2A" w14:textId="77777777" w:rsidR="000B4FCE" w:rsidRDefault="004D1892" w:rsidP="00AA23CB">
      <w:pPr>
        <w:numPr>
          <w:ilvl w:val="0"/>
          <w:numId w:val="68"/>
        </w:numPr>
      </w:pPr>
      <w:r>
        <w:t>... represents additional properties</w:t>
      </w:r>
    </w:p>
    <w:p w14:paraId="06997E2B" w14:textId="77777777" w:rsidR="000B4FCE" w:rsidRDefault="004D1892">
      <w:pPr>
        <w:pStyle w:val="Heading3"/>
      </w:pPr>
      <w:bookmarkStart w:id="230" w:name="X1d9e2dec85a2153b95c3e3b6eb167b1405c3651"/>
      <w:r>
        <w:t>Example: Deleting a Relationship Between a Student and an Activity</w:t>
      </w:r>
    </w:p>
    <w:p w14:paraId="06997E2C" w14:textId="77777777" w:rsidR="000B4FCE" w:rsidRDefault="004D1892">
      <w:pPr>
        <w:pStyle w:val="SourceCode"/>
      </w:pPr>
      <w:r>
        <w:t>MATCH (s:Student {studentID: '123456'})-[r:ATTENDS]-&gt;(a:Activity {activityID: '789'})</w:t>
      </w:r>
      <w:r>
        <w:br/>
        <w:t>DELETE r</w:t>
      </w:r>
    </w:p>
    <w:p w14:paraId="06997E2D" w14:textId="77777777" w:rsidR="000B4FCE" w:rsidRDefault="004D1892">
      <w:pPr>
        <w:pStyle w:val="Heading1"/>
      </w:pPr>
      <w:bookmarkStart w:id="231" w:name="_P:_General_Queries"/>
      <w:bookmarkStart w:id="232" w:name="_Toc175217517"/>
      <w:bookmarkStart w:id="233" w:name="p-general-queries"/>
      <w:bookmarkEnd w:id="224"/>
      <w:bookmarkEnd w:id="229"/>
      <w:bookmarkEnd w:id="230"/>
      <w:bookmarkEnd w:id="231"/>
      <w:r>
        <w:lastRenderedPageBreak/>
        <w:t>P: General Queries</w:t>
      </w:r>
      <w:bookmarkEnd w:id="232"/>
    </w:p>
    <w:p w14:paraId="06997E2E" w14:textId="1A99954C" w:rsidR="000B4FCE" w:rsidRDefault="004D1892">
      <w:r>
        <w:t xml:space="preserve"> This page contains a </w:t>
      </w:r>
      <w:r>
        <w:rPr>
          <w:i/>
          <w:iCs/>
        </w:rPr>
        <w:t>selection</w:t>
      </w:r>
      <w:r>
        <w:t xml:space="preserve"> </w:t>
      </w:r>
      <w:r w:rsidR="0054048B">
        <w:t xml:space="preserve">of </w:t>
      </w:r>
      <w:r>
        <w:t>general queries which can be used to explore the graph database. The queries are designed to provide insights into the data and relationships between nodes.</w:t>
      </w:r>
    </w:p>
    <w:p w14:paraId="06997E2F" w14:textId="77777777" w:rsidR="000B4FCE" w:rsidRDefault="004D1892">
      <w:pPr>
        <w:pStyle w:val="Heading3"/>
      </w:pPr>
      <w:bookmarkStart w:id="234" w:name="list-all-nodes"/>
      <w:r>
        <w:t>List all nodes</w:t>
      </w:r>
    </w:p>
    <w:p w14:paraId="06997E30" w14:textId="77777777" w:rsidR="000B4FCE" w:rsidRDefault="004D1892">
      <w:r>
        <w:t>The following query lists all nodes in the graph.</w:t>
      </w:r>
    </w:p>
    <w:tbl>
      <w:tblPr>
        <w:tblW w:w="5000" w:type="pct"/>
        <w:tblInd w:w="164" w:type="dxa"/>
        <w:tblBorders>
          <w:top w:val="single" w:sz="4" w:space="0" w:color="FC5300"/>
          <w:left w:val="single" w:sz="24" w:space="0" w:color="FC5300"/>
          <w:bottom w:val="single" w:sz="4" w:space="0" w:color="FC5300"/>
          <w:right w:val="single" w:sz="4" w:space="0" w:color="FC5300"/>
        </w:tblBorders>
        <w:tblCellMar>
          <w:left w:w="144" w:type="dxa"/>
          <w:right w:w="144" w:type="dxa"/>
        </w:tblCellMar>
        <w:tblLook w:val="0000" w:firstRow="0" w:lastRow="0" w:firstColumn="0" w:lastColumn="0" w:noHBand="0" w:noVBand="0"/>
      </w:tblPr>
      <w:tblGrid>
        <w:gridCol w:w="8991"/>
      </w:tblGrid>
      <w:tr w:rsidR="000B4FCE" w14:paraId="06997E32" w14:textId="77777777">
        <w:trPr>
          <w:cantSplit/>
        </w:trPr>
        <w:tc>
          <w:tcPr>
            <w:tcW w:w="0" w:type="auto"/>
            <w:shd w:val="clear" w:color="auto" w:fill="FFE5D0"/>
            <w:tcMar>
              <w:top w:w="92" w:type="dxa"/>
              <w:bottom w:w="92" w:type="dxa"/>
            </w:tcMar>
          </w:tcPr>
          <w:p w14:paraId="06997E31" w14:textId="77777777" w:rsidR="000B4FCE" w:rsidRDefault="004D1892">
            <w:pPr>
              <w:spacing w:after="0"/>
              <w:textAlignment w:val="center"/>
            </w:pPr>
            <w:r>
              <w:rPr>
                <w:noProof/>
              </w:rPr>
              <w:drawing>
                <wp:inline distT="0" distB="0" distL="0" distR="0" wp14:anchorId="069980DA" wp14:editId="069980DB">
                  <wp:extent cx="152400" cy="152400"/>
                  <wp:effectExtent l="0" t="0" r="0" b="0"/>
                  <wp:docPr id="345" name="Picture"/>
                  <wp:cNvGraphicFramePr/>
                  <a:graphic xmlns:a="http://schemas.openxmlformats.org/drawingml/2006/main">
                    <a:graphicData uri="http://schemas.openxmlformats.org/drawingml/2006/picture">
                      <pic:pic xmlns:pic="http://schemas.openxmlformats.org/drawingml/2006/picture">
                        <pic:nvPicPr>
                          <pic:cNvPr id="346" name="Picture" descr="C:\Users\pho-lovehagen\AppData\Local\Programs\Quarto\share\formats\docx\caution.png"/>
                          <pic:cNvPicPr>
                            <a:picLocks noChangeAspect="1" noChangeArrowheads="1"/>
                          </pic:cNvPicPr>
                        </pic:nvPicPr>
                        <pic:blipFill>
                          <a:blip r:embed="rId102"/>
                          <a:stretch>
                            <a:fillRect/>
                          </a:stretch>
                        </pic:blipFill>
                        <pic:spPr bwMode="auto">
                          <a:xfrm>
                            <a:off x="0" y="0"/>
                            <a:ext cx="152400" cy="152400"/>
                          </a:xfrm>
                          <a:prstGeom prst="rect">
                            <a:avLst/>
                          </a:prstGeom>
                          <a:noFill/>
                          <a:ln w="9525">
                            <a:noFill/>
                            <a:headEnd/>
                            <a:tailEnd/>
                          </a:ln>
                        </pic:spPr>
                      </pic:pic>
                    </a:graphicData>
                  </a:graphic>
                </wp:inline>
              </w:drawing>
            </w:r>
            <w:r>
              <w:t xml:space="preserve">  Caution</w:t>
            </w:r>
          </w:p>
        </w:tc>
      </w:tr>
      <w:tr w:rsidR="000B4FCE" w14:paraId="06997E34" w14:textId="77777777">
        <w:trPr>
          <w:cantSplit/>
        </w:trPr>
        <w:tc>
          <w:tcPr>
            <w:tcW w:w="0" w:type="auto"/>
            <w:tcMar>
              <w:top w:w="108" w:type="dxa"/>
              <w:bottom w:w="108" w:type="dxa"/>
            </w:tcMar>
          </w:tcPr>
          <w:p w14:paraId="06997E33" w14:textId="77777777" w:rsidR="000B4FCE" w:rsidRDefault="004D1892">
            <w:pPr>
              <w:spacing w:before="16" w:after="16"/>
            </w:pPr>
            <w:r>
              <w:t>Consider size of graph and limits in settings before running this query.</w:t>
            </w:r>
          </w:p>
        </w:tc>
      </w:tr>
    </w:tbl>
    <w:p w14:paraId="06997E35" w14:textId="77777777" w:rsidR="000B4FCE" w:rsidRDefault="004D1892">
      <w:r>
        <w:t xml:space="preserve"> </w:t>
      </w:r>
    </w:p>
    <w:p w14:paraId="06997E36" w14:textId="77777777" w:rsidR="000B4FCE" w:rsidRDefault="004D1892">
      <w:pPr>
        <w:pStyle w:val="SourceCode"/>
      </w:pPr>
      <w:r>
        <w:t>MATCH (n)</w:t>
      </w:r>
      <w:r>
        <w:br/>
        <w:t>RETURN n</w:t>
      </w:r>
    </w:p>
    <w:p w14:paraId="252C8CC1" w14:textId="77777777" w:rsidR="006922C8" w:rsidRDefault="004D1892" w:rsidP="006922C8">
      <w:pPr>
        <w:keepNext/>
      </w:pPr>
      <w:r>
        <w:rPr>
          <w:noProof/>
        </w:rPr>
        <w:drawing>
          <wp:inline distT="0" distB="0" distL="0" distR="0" wp14:anchorId="069980DC" wp14:editId="069980DD">
            <wp:extent cx="5727700" cy="3071219"/>
            <wp:effectExtent l="0" t="0" r="0" b="0"/>
            <wp:docPr id="348" name="Picture" descr="All Nodes"/>
            <wp:cNvGraphicFramePr/>
            <a:graphic xmlns:a="http://schemas.openxmlformats.org/drawingml/2006/main">
              <a:graphicData uri="http://schemas.openxmlformats.org/drawingml/2006/picture">
                <pic:pic xmlns:pic="http://schemas.openxmlformats.org/drawingml/2006/picture">
                  <pic:nvPicPr>
                    <pic:cNvPr id="349" name="Picture" descr="./images/cypher-all-nodes.png"/>
                    <pic:cNvPicPr>
                      <a:picLocks noChangeAspect="1" noChangeArrowheads="1"/>
                    </pic:cNvPicPr>
                  </pic:nvPicPr>
                  <pic:blipFill>
                    <a:blip r:embed="rId103"/>
                    <a:stretch>
                      <a:fillRect/>
                    </a:stretch>
                  </pic:blipFill>
                  <pic:spPr bwMode="auto">
                    <a:xfrm>
                      <a:off x="0" y="0"/>
                      <a:ext cx="5727700" cy="3071219"/>
                    </a:xfrm>
                    <a:prstGeom prst="rect">
                      <a:avLst/>
                    </a:prstGeom>
                    <a:noFill/>
                    <a:ln w="9525">
                      <a:noFill/>
                      <a:headEnd/>
                      <a:tailEnd/>
                    </a:ln>
                  </pic:spPr>
                </pic:pic>
              </a:graphicData>
            </a:graphic>
          </wp:inline>
        </w:drawing>
      </w:r>
    </w:p>
    <w:p w14:paraId="06997E37" w14:textId="769CBAB0" w:rsidR="000B4FCE" w:rsidRDefault="006922C8" w:rsidP="006922C8">
      <w:pPr>
        <w:pStyle w:val="Caption"/>
      </w:pPr>
      <w:r>
        <w:t xml:space="preserve">Figure </w:t>
      </w:r>
      <w:r>
        <w:fldChar w:fldCharType="begin"/>
      </w:r>
      <w:r>
        <w:instrText xml:space="preserve"> SEQ Figure \* ARABIC </w:instrText>
      </w:r>
      <w:r>
        <w:fldChar w:fldCharType="separate"/>
      </w:r>
      <w:r w:rsidR="004D1892">
        <w:rPr>
          <w:noProof/>
        </w:rPr>
        <w:t>35</w:t>
      </w:r>
      <w:r>
        <w:fldChar w:fldCharType="end"/>
      </w:r>
      <w:r>
        <w:t>: Screenshot of all nodes (7785)</w:t>
      </w:r>
    </w:p>
    <w:p w14:paraId="06997E39" w14:textId="77777777" w:rsidR="000B4FCE" w:rsidRDefault="004D1892">
      <w:pPr>
        <w:pStyle w:val="Heading3"/>
      </w:pPr>
      <w:bookmarkStart w:id="235" w:name="datatype-of-property"/>
      <w:bookmarkEnd w:id="234"/>
      <w:r>
        <w:t>datatype of property</w:t>
      </w:r>
    </w:p>
    <w:p w14:paraId="06997E3A" w14:textId="77777777" w:rsidR="000B4FCE" w:rsidRDefault="004D1892">
      <w:r>
        <w:t>Properties in a graph have datatypes which will enable different operations and there for insights. The query below returns the datatype of a node property.</w:t>
      </w:r>
    </w:p>
    <w:p w14:paraId="06997E3B" w14:textId="77777777" w:rsidR="000B4FCE" w:rsidRDefault="004D1892">
      <w:pPr>
        <w:pStyle w:val="SourceCode"/>
      </w:pPr>
      <w:r>
        <w:t>/* return datatype of actStartTime on activity node */</w:t>
      </w:r>
      <w:r>
        <w:br/>
      </w:r>
      <w:r>
        <w:br/>
        <w:t>MATCH (a:activity)</w:t>
      </w:r>
      <w:r>
        <w:br/>
        <w:t>RETURN DISTINCT apoc.meta.cypher.type(a.actStartTime) as actStartTimeType</w:t>
      </w:r>
    </w:p>
    <w:p w14:paraId="3CBFA37A" w14:textId="77777777" w:rsidR="006922C8" w:rsidRDefault="004D1892" w:rsidP="006922C8">
      <w:pPr>
        <w:keepNext/>
      </w:pPr>
      <w:r>
        <w:rPr>
          <w:noProof/>
        </w:rPr>
        <w:lastRenderedPageBreak/>
        <w:drawing>
          <wp:inline distT="0" distB="0" distL="0" distR="0" wp14:anchorId="069980DE" wp14:editId="069980DF">
            <wp:extent cx="1944303" cy="856648"/>
            <wp:effectExtent l="0" t="0" r="0" b="0"/>
            <wp:docPr id="352" name="Picture" descr="Datatype of Property"/>
            <wp:cNvGraphicFramePr/>
            <a:graphic xmlns:a="http://schemas.openxmlformats.org/drawingml/2006/main">
              <a:graphicData uri="http://schemas.openxmlformats.org/drawingml/2006/picture">
                <pic:pic xmlns:pic="http://schemas.openxmlformats.org/drawingml/2006/picture">
                  <pic:nvPicPr>
                    <pic:cNvPr id="353" name="Picture" descr="./images/cypher-property-datatype.png"/>
                    <pic:cNvPicPr>
                      <a:picLocks noChangeAspect="1" noChangeArrowheads="1"/>
                    </pic:cNvPicPr>
                  </pic:nvPicPr>
                  <pic:blipFill>
                    <a:blip r:embed="rId104"/>
                    <a:stretch>
                      <a:fillRect/>
                    </a:stretch>
                  </pic:blipFill>
                  <pic:spPr bwMode="auto">
                    <a:xfrm>
                      <a:off x="0" y="0"/>
                      <a:ext cx="1944303" cy="856648"/>
                    </a:xfrm>
                    <a:prstGeom prst="rect">
                      <a:avLst/>
                    </a:prstGeom>
                    <a:noFill/>
                    <a:ln w="9525">
                      <a:noFill/>
                      <a:headEnd/>
                      <a:tailEnd/>
                    </a:ln>
                  </pic:spPr>
                </pic:pic>
              </a:graphicData>
            </a:graphic>
          </wp:inline>
        </w:drawing>
      </w:r>
    </w:p>
    <w:p w14:paraId="06997E3C" w14:textId="13827D62" w:rsidR="000B4FCE" w:rsidRDefault="006922C8" w:rsidP="006922C8">
      <w:pPr>
        <w:pStyle w:val="Caption"/>
      </w:pPr>
      <w:r>
        <w:t xml:space="preserve">Figure </w:t>
      </w:r>
      <w:r>
        <w:fldChar w:fldCharType="begin"/>
      </w:r>
      <w:r>
        <w:instrText xml:space="preserve"> SEQ Figure \* ARABIC </w:instrText>
      </w:r>
      <w:r>
        <w:fldChar w:fldCharType="separate"/>
      </w:r>
      <w:r w:rsidR="004D1892">
        <w:rPr>
          <w:noProof/>
        </w:rPr>
        <w:t>36</w:t>
      </w:r>
      <w:r>
        <w:fldChar w:fldCharType="end"/>
      </w:r>
      <w:r>
        <w:t>: Screenshot of property datatype</w:t>
      </w:r>
    </w:p>
    <w:p w14:paraId="06997E3E" w14:textId="77777777" w:rsidR="000B4FCE" w:rsidRDefault="004D1892">
      <w:pPr>
        <w:pStyle w:val="Heading3"/>
      </w:pPr>
      <w:bookmarkStart w:id="236" w:name="unique-properties"/>
      <w:bookmarkEnd w:id="235"/>
      <w:r>
        <w:t>unique properties</w:t>
      </w:r>
    </w:p>
    <w:p w14:paraId="06997E3F" w14:textId="77777777" w:rsidR="000B4FCE" w:rsidRDefault="004D1892">
      <w:r>
        <w:t>A node or relationship can potentially have many properties. The query below lists the properties of a node - in this case, activity.</w:t>
      </w:r>
    </w:p>
    <w:p w14:paraId="06997E40" w14:textId="77777777" w:rsidR="000B4FCE" w:rsidRDefault="004D1892">
      <w:pPr>
        <w:pStyle w:val="SourceCode"/>
      </w:pPr>
      <w:r>
        <w:t>// List unique properties for a Node</w:t>
      </w:r>
      <w:r>
        <w:br/>
      </w:r>
      <w:r>
        <w:br/>
        <w:t>MATCH (a:activity)</w:t>
      </w:r>
      <w:r>
        <w:br/>
        <w:t>UNWIND keys(a) AS propertyKey</w:t>
      </w:r>
      <w:r>
        <w:br/>
        <w:t>RETURN COLLECT(DISTINCT propertyKey) AS propertyKeys</w:t>
      </w:r>
      <w:r>
        <w:br/>
        <w:t>//RETURN DISTINCT propertyKey as propertyKeys</w:t>
      </w:r>
    </w:p>
    <w:p w14:paraId="18AFB50D" w14:textId="77777777" w:rsidR="00F077DC" w:rsidRDefault="004D1892" w:rsidP="00F077DC">
      <w:pPr>
        <w:keepNext/>
      </w:pPr>
      <w:r>
        <w:rPr>
          <w:noProof/>
        </w:rPr>
        <w:drawing>
          <wp:inline distT="0" distB="0" distL="0" distR="0" wp14:anchorId="069980E0" wp14:editId="069980E1">
            <wp:extent cx="5727700" cy="1219148"/>
            <wp:effectExtent l="0" t="0" r="0" b="0"/>
            <wp:docPr id="356" name="Picture" descr="Unique Property Values"/>
            <wp:cNvGraphicFramePr/>
            <a:graphic xmlns:a="http://schemas.openxmlformats.org/drawingml/2006/main">
              <a:graphicData uri="http://schemas.openxmlformats.org/drawingml/2006/picture">
                <pic:pic xmlns:pic="http://schemas.openxmlformats.org/drawingml/2006/picture">
                  <pic:nvPicPr>
                    <pic:cNvPr id="357" name="Picture" descr="./images/cypher-activity-properties.png"/>
                    <pic:cNvPicPr>
                      <a:picLocks noChangeAspect="1" noChangeArrowheads="1"/>
                    </pic:cNvPicPr>
                  </pic:nvPicPr>
                  <pic:blipFill>
                    <a:blip r:embed="rId105"/>
                    <a:stretch>
                      <a:fillRect/>
                    </a:stretch>
                  </pic:blipFill>
                  <pic:spPr bwMode="auto">
                    <a:xfrm>
                      <a:off x="0" y="0"/>
                      <a:ext cx="5727700" cy="1219148"/>
                    </a:xfrm>
                    <a:prstGeom prst="rect">
                      <a:avLst/>
                    </a:prstGeom>
                    <a:noFill/>
                    <a:ln w="9525">
                      <a:noFill/>
                      <a:headEnd/>
                      <a:tailEnd/>
                    </a:ln>
                  </pic:spPr>
                </pic:pic>
              </a:graphicData>
            </a:graphic>
          </wp:inline>
        </w:drawing>
      </w:r>
    </w:p>
    <w:p w14:paraId="06997E41" w14:textId="15C1E9F3" w:rsidR="000B4FCE" w:rsidRDefault="00F077DC" w:rsidP="00F077DC">
      <w:pPr>
        <w:pStyle w:val="Caption"/>
      </w:pPr>
      <w:r>
        <w:t xml:space="preserve">Figure </w:t>
      </w:r>
      <w:r>
        <w:fldChar w:fldCharType="begin"/>
      </w:r>
      <w:r>
        <w:instrText xml:space="preserve"> SEQ Figure \* ARABIC </w:instrText>
      </w:r>
      <w:r>
        <w:fldChar w:fldCharType="separate"/>
      </w:r>
      <w:r w:rsidR="004D1892">
        <w:rPr>
          <w:noProof/>
        </w:rPr>
        <w:t>37</w:t>
      </w:r>
      <w:r>
        <w:fldChar w:fldCharType="end"/>
      </w:r>
      <w:r>
        <w:t>: Screenshot of Unique Property Values</w:t>
      </w:r>
    </w:p>
    <w:p w14:paraId="06997E43" w14:textId="77777777" w:rsidR="000B4FCE" w:rsidRDefault="004D1892">
      <w:pPr>
        <w:pStyle w:val="Heading3"/>
      </w:pPr>
      <w:bookmarkStart w:id="237" w:name="node-labels-without-relationships"/>
      <w:bookmarkEnd w:id="236"/>
      <w:r>
        <w:t>node labels without relationships</w:t>
      </w:r>
    </w:p>
    <w:p w14:paraId="06997E44" w14:textId="77777777" w:rsidR="000B4FCE" w:rsidRDefault="004D1892">
      <w:r>
        <w:t>Graph databases are all about the relationships between nodes. It can be useful identifying nodes without relationships as they could indicate a problem with the data, data loading mechanism or be the outliers you want to identify.</w:t>
      </w:r>
    </w:p>
    <w:p w14:paraId="06997E45" w14:textId="77777777" w:rsidR="000B4FCE" w:rsidRDefault="004D1892">
      <w:r>
        <w:t>For example, in a timetabling scenario, we would expect all nodes to be related to another node. However, we can see that several node labels are orphans. In the proof-of-concept, these results are expected or deliberate, due to the source data.</w:t>
      </w:r>
    </w:p>
    <w:p w14:paraId="06997E46" w14:textId="77777777" w:rsidR="000B4FCE" w:rsidRDefault="004D1892">
      <w:pPr>
        <w:pStyle w:val="SourceCode"/>
      </w:pPr>
      <w:r>
        <w:t>// Find node labels without relationships and their count</w:t>
      </w:r>
      <w:r>
        <w:br/>
      </w:r>
      <w:r>
        <w:br/>
        <w:t>MATCH (n)</w:t>
      </w:r>
      <w:r>
        <w:br/>
        <w:t>WHERE NOT EXISTS(()-[]-(n)) AND NOT EXISTS((n)-[]-())</w:t>
      </w:r>
      <w:r>
        <w:br/>
        <w:t>RETURN DISTINCT labels(n) AS nodeLabels, count(n) AS nodeCount</w:t>
      </w:r>
    </w:p>
    <w:p w14:paraId="1E9EF264" w14:textId="77777777" w:rsidR="00F077DC" w:rsidRDefault="004D1892" w:rsidP="00F077DC">
      <w:pPr>
        <w:keepNext/>
      </w:pPr>
      <w:r>
        <w:rPr>
          <w:noProof/>
        </w:rPr>
        <w:lastRenderedPageBreak/>
        <w:drawing>
          <wp:inline distT="0" distB="0" distL="0" distR="0" wp14:anchorId="069980E2" wp14:editId="069980E3">
            <wp:extent cx="5727700" cy="1421158"/>
            <wp:effectExtent l="0" t="0" r="0" b="0"/>
            <wp:docPr id="360" name="Picture" descr="Node labels without Relationships"/>
            <wp:cNvGraphicFramePr/>
            <a:graphic xmlns:a="http://schemas.openxmlformats.org/drawingml/2006/main">
              <a:graphicData uri="http://schemas.openxmlformats.org/drawingml/2006/picture">
                <pic:pic xmlns:pic="http://schemas.openxmlformats.org/drawingml/2006/picture">
                  <pic:nvPicPr>
                    <pic:cNvPr id="361" name="Picture" descr="./images/cypher-nodeLabels-no-rels.png"/>
                    <pic:cNvPicPr>
                      <a:picLocks noChangeAspect="1" noChangeArrowheads="1"/>
                    </pic:cNvPicPr>
                  </pic:nvPicPr>
                  <pic:blipFill>
                    <a:blip r:embed="rId106"/>
                    <a:stretch>
                      <a:fillRect/>
                    </a:stretch>
                  </pic:blipFill>
                  <pic:spPr bwMode="auto">
                    <a:xfrm>
                      <a:off x="0" y="0"/>
                      <a:ext cx="5727700" cy="1421158"/>
                    </a:xfrm>
                    <a:prstGeom prst="rect">
                      <a:avLst/>
                    </a:prstGeom>
                    <a:noFill/>
                    <a:ln w="9525">
                      <a:noFill/>
                      <a:headEnd/>
                      <a:tailEnd/>
                    </a:ln>
                  </pic:spPr>
                </pic:pic>
              </a:graphicData>
            </a:graphic>
          </wp:inline>
        </w:drawing>
      </w:r>
    </w:p>
    <w:p w14:paraId="06997E47" w14:textId="434869B4" w:rsidR="000B4FCE" w:rsidRDefault="00F077DC" w:rsidP="00F077DC">
      <w:pPr>
        <w:pStyle w:val="Caption"/>
      </w:pPr>
      <w:r>
        <w:t xml:space="preserve">Figure </w:t>
      </w:r>
      <w:r>
        <w:fldChar w:fldCharType="begin"/>
      </w:r>
      <w:r>
        <w:instrText xml:space="preserve"> SEQ Figure \* ARABIC </w:instrText>
      </w:r>
      <w:r>
        <w:fldChar w:fldCharType="separate"/>
      </w:r>
      <w:r w:rsidR="004D1892">
        <w:rPr>
          <w:noProof/>
        </w:rPr>
        <w:t>38</w:t>
      </w:r>
      <w:r>
        <w:fldChar w:fldCharType="end"/>
      </w:r>
      <w:r>
        <w:t xml:space="preserve">: </w:t>
      </w:r>
      <w:r w:rsidRPr="00576E75">
        <w:t>Node labels without Relationships</w:t>
      </w:r>
    </w:p>
    <w:p w14:paraId="06997E49" w14:textId="77777777" w:rsidR="000B4FCE" w:rsidRDefault="004D1892">
      <w:pPr>
        <w:pStyle w:val="Heading3"/>
      </w:pPr>
      <w:bookmarkStart w:id="238" w:name="Xb293a728bca7c27518ff1067ca6f7ccacd92aea"/>
      <w:bookmarkEnd w:id="237"/>
      <w:r>
        <w:t>nodes without relationships - aka orphans</w:t>
      </w:r>
    </w:p>
    <w:p w14:paraId="06997E4A" w14:textId="77777777" w:rsidR="000B4FCE" w:rsidRDefault="004D1892">
      <w:r>
        <w:t>Instead of returning a count of nodes without relationships per node label we can return the nodes as a graph or a table:</w:t>
      </w:r>
    </w:p>
    <w:p w14:paraId="06997E4B" w14:textId="77777777" w:rsidR="000B4FCE" w:rsidRDefault="004D1892">
      <w:pPr>
        <w:pStyle w:val="SourceCode"/>
      </w:pPr>
      <w:r>
        <w:t>// Find nodes without relationships</w:t>
      </w:r>
      <w:r>
        <w:br/>
      </w:r>
      <w:r>
        <w:br/>
        <w:t>MATCH (n)</w:t>
      </w:r>
      <w:r>
        <w:br/>
        <w:t>WHERE NOT EXISTS(()-[]-(n)) AND NOT EXISTS((n)-[]-())</w:t>
      </w:r>
      <w:r>
        <w:br/>
        <w:t>RETURN n</w:t>
      </w:r>
    </w:p>
    <w:p w14:paraId="35FA2763" w14:textId="77777777" w:rsidR="00F077DC" w:rsidRDefault="004D1892" w:rsidP="00F077DC">
      <w:pPr>
        <w:keepNext/>
      </w:pPr>
      <w:r>
        <w:rPr>
          <w:noProof/>
        </w:rPr>
        <w:drawing>
          <wp:inline distT="0" distB="0" distL="0" distR="0" wp14:anchorId="069980E4" wp14:editId="069980E5">
            <wp:extent cx="5727700" cy="4301868"/>
            <wp:effectExtent l="0" t="0" r="0" b="0"/>
            <wp:docPr id="364" name="Picture" descr="Nodes Without Relationships"/>
            <wp:cNvGraphicFramePr/>
            <a:graphic xmlns:a="http://schemas.openxmlformats.org/drawingml/2006/main">
              <a:graphicData uri="http://schemas.openxmlformats.org/drawingml/2006/picture">
                <pic:pic xmlns:pic="http://schemas.openxmlformats.org/drawingml/2006/picture">
                  <pic:nvPicPr>
                    <pic:cNvPr id="365" name="Picture" descr="./images/cypher-nodes-no-rels.png"/>
                    <pic:cNvPicPr>
                      <a:picLocks noChangeAspect="1" noChangeArrowheads="1"/>
                    </pic:cNvPicPr>
                  </pic:nvPicPr>
                  <pic:blipFill>
                    <a:blip r:embed="rId107"/>
                    <a:stretch>
                      <a:fillRect/>
                    </a:stretch>
                  </pic:blipFill>
                  <pic:spPr bwMode="auto">
                    <a:xfrm>
                      <a:off x="0" y="0"/>
                      <a:ext cx="5727700" cy="4301868"/>
                    </a:xfrm>
                    <a:prstGeom prst="rect">
                      <a:avLst/>
                    </a:prstGeom>
                    <a:noFill/>
                    <a:ln w="9525">
                      <a:noFill/>
                      <a:headEnd/>
                      <a:tailEnd/>
                    </a:ln>
                  </pic:spPr>
                </pic:pic>
              </a:graphicData>
            </a:graphic>
          </wp:inline>
        </w:drawing>
      </w:r>
    </w:p>
    <w:p w14:paraId="06997E4C" w14:textId="028AC504" w:rsidR="000B4FCE" w:rsidRDefault="00F077DC" w:rsidP="00F077DC">
      <w:pPr>
        <w:pStyle w:val="Caption"/>
      </w:pPr>
      <w:r>
        <w:t xml:space="preserve">Figure </w:t>
      </w:r>
      <w:r>
        <w:fldChar w:fldCharType="begin"/>
      </w:r>
      <w:r>
        <w:instrText xml:space="preserve"> SEQ Figure \* ARABIC </w:instrText>
      </w:r>
      <w:r>
        <w:fldChar w:fldCharType="separate"/>
      </w:r>
      <w:r w:rsidR="004D1892">
        <w:rPr>
          <w:noProof/>
        </w:rPr>
        <w:t>39</w:t>
      </w:r>
      <w:r>
        <w:fldChar w:fldCharType="end"/>
      </w:r>
      <w:r>
        <w:t xml:space="preserve">: </w:t>
      </w:r>
      <w:r w:rsidRPr="000D5D5C">
        <w:t>Nodes Without Relationships</w:t>
      </w:r>
    </w:p>
    <w:p w14:paraId="06997E4E" w14:textId="77777777" w:rsidR="000B4FCE" w:rsidRDefault="004D1892">
      <w:pPr>
        <w:pStyle w:val="Heading3"/>
      </w:pPr>
      <w:bookmarkStart w:id="239" w:name="students-without-activities"/>
      <w:bookmarkEnd w:id="238"/>
      <w:r>
        <w:lastRenderedPageBreak/>
        <w:t>students without activities</w:t>
      </w:r>
    </w:p>
    <w:p w14:paraId="06997E4F" w14:textId="77777777" w:rsidR="000B4FCE" w:rsidRDefault="004D1892">
      <w:r>
        <w:t>In the timetabling context, we would expect students to be allocated to activities. It turns out that we have 219 students without activities. A bit more investigation indidates that they are all from a particular programme of study run.</w:t>
      </w:r>
    </w:p>
    <w:p w14:paraId="06997E50" w14:textId="77777777" w:rsidR="000B4FCE" w:rsidRDefault="004D1892">
      <w:pPr>
        <w:pStyle w:val="SourceCode"/>
      </w:pPr>
      <w:r>
        <w:t>// Students without Activities</w:t>
      </w:r>
      <w:r>
        <w:br/>
        <w:t>MATCH (s:student)</w:t>
      </w:r>
      <w:r>
        <w:br/>
        <w:t>WHERE NOT (s)-[:ATTENDS]-&gt;()</w:t>
      </w:r>
      <w:r>
        <w:br/>
        <w:t>RETURN s</w:t>
      </w:r>
    </w:p>
    <w:p w14:paraId="5BE78E74" w14:textId="77777777" w:rsidR="00F077DC" w:rsidRDefault="004D1892" w:rsidP="00F077DC">
      <w:pPr>
        <w:keepNext/>
      </w:pPr>
      <w:r>
        <w:rPr>
          <w:noProof/>
        </w:rPr>
        <w:drawing>
          <wp:inline distT="0" distB="0" distL="0" distR="0" wp14:anchorId="069980E6" wp14:editId="069980E7">
            <wp:extent cx="5727700" cy="3648255"/>
            <wp:effectExtent l="0" t="0" r="0" b="0"/>
            <wp:docPr id="368" name="Picture" descr="Students Without Activities"/>
            <wp:cNvGraphicFramePr/>
            <a:graphic xmlns:a="http://schemas.openxmlformats.org/drawingml/2006/main">
              <a:graphicData uri="http://schemas.openxmlformats.org/drawingml/2006/picture">
                <pic:pic xmlns:pic="http://schemas.openxmlformats.org/drawingml/2006/picture">
                  <pic:nvPicPr>
                    <pic:cNvPr id="369" name="Picture" descr="./images/cypher-student-no-activity.png"/>
                    <pic:cNvPicPr>
                      <a:picLocks noChangeAspect="1" noChangeArrowheads="1"/>
                    </pic:cNvPicPr>
                  </pic:nvPicPr>
                  <pic:blipFill>
                    <a:blip r:embed="rId108"/>
                    <a:stretch>
                      <a:fillRect/>
                    </a:stretch>
                  </pic:blipFill>
                  <pic:spPr bwMode="auto">
                    <a:xfrm>
                      <a:off x="0" y="0"/>
                      <a:ext cx="5727700" cy="3648255"/>
                    </a:xfrm>
                    <a:prstGeom prst="rect">
                      <a:avLst/>
                    </a:prstGeom>
                    <a:noFill/>
                    <a:ln w="9525">
                      <a:noFill/>
                      <a:headEnd/>
                      <a:tailEnd/>
                    </a:ln>
                  </pic:spPr>
                </pic:pic>
              </a:graphicData>
            </a:graphic>
          </wp:inline>
        </w:drawing>
      </w:r>
    </w:p>
    <w:p w14:paraId="06997E51" w14:textId="3CB8D785" w:rsidR="000B4FCE" w:rsidRDefault="00F077DC" w:rsidP="00F077DC">
      <w:pPr>
        <w:pStyle w:val="Caption"/>
      </w:pPr>
      <w:r>
        <w:t xml:space="preserve">Figure </w:t>
      </w:r>
      <w:r>
        <w:fldChar w:fldCharType="begin"/>
      </w:r>
      <w:r>
        <w:instrText xml:space="preserve"> SEQ Figure \* ARABIC </w:instrText>
      </w:r>
      <w:r>
        <w:fldChar w:fldCharType="separate"/>
      </w:r>
      <w:r w:rsidR="004D1892">
        <w:rPr>
          <w:noProof/>
        </w:rPr>
        <w:t>40</w:t>
      </w:r>
      <w:r>
        <w:fldChar w:fldCharType="end"/>
      </w:r>
      <w:r>
        <w:t xml:space="preserve">: </w:t>
      </w:r>
      <w:r w:rsidRPr="00E83548">
        <w:t>Students Without Activities</w:t>
      </w:r>
    </w:p>
    <w:p w14:paraId="06997E53" w14:textId="77777777" w:rsidR="000B4FCE" w:rsidRDefault="004D1892">
      <w:pPr>
        <w:pStyle w:val="Heading3"/>
      </w:pPr>
      <w:bookmarkStart w:id="240" w:name="activitytype-without-activity"/>
      <w:bookmarkEnd w:id="239"/>
      <w:r>
        <w:t>activityType without activity</w:t>
      </w:r>
    </w:p>
    <w:p w14:paraId="06997E54" w14:textId="77777777" w:rsidR="000B4FCE" w:rsidRDefault="004D1892">
      <w:r>
        <w:t>Activities can have a activity type - the graph model could have activity type as a property or as a relationship. The query below finds activity typewithout activity. The decision may be to delete these orphaned nodes as they may cause problems with some calculations. They would be created if they become required in the future.</w:t>
      </w:r>
    </w:p>
    <w:p w14:paraId="06997E55" w14:textId="77777777" w:rsidR="000B4FCE" w:rsidRDefault="004D1892">
      <w:pPr>
        <w:pStyle w:val="SourceCode"/>
      </w:pPr>
      <w:r>
        <w:t>// Activities without Rooms</w:t>
      </w:r>
      <w:r>
        <w:br/>
      </w:r>
      <w:r>
        <w:br/>
        <w:t>MATCH (at:activityType)</w:t>
      </w:r>
      <w:r>
        <w:br/>
        <w:t>WHERE NOT (at)&lt;-[:HAS_TYPE]-()</w:t>
      </w:r>
      <w:r>
        <w:br/>
        <w:t>RETURN at;</w:t>
      </w:r>
    </w:p>
    <w:p w14:paraId="1C70668D" w14:textId="77777777" w:rsidR="00F077DC" w:rsidRDefault="004D1892" w:rsidP="00F077DC">
      <w:pPr>
        <w:keepNext/>
      </w:pPr>
      <w:r>
        <w:rPr>
          <w:noProof/>
        </w:rPr>
        <w:lastRenderedPageBreak/>
        <w:drawing>
          <wp:inline distT="0" distB="0" distL="0" distR="0" wp14:anchorId="069980E8" wp14:editId="069980E9">
            <wp:extent cx="5727700" cy="5499993"/>
            <wp:effectExtent l="0" t="0" r="0" b="0"/>
            <wp:docPr id="372" name="Picture" descr="ActivityType Without Room"/>
            <wp:cNvGraphicFramePr/>
            <a:graphic xmlns:a="http://schemas.openxmlformats.org/drawingml/2006/main">
              <a:graphicData uri="http://schemas.openxmlformats.org/drawingml/2006/picture">
                <pic:pic xmlns:pic="http://schemas.openxmlformats.org/drawingml/2006/picture">
                  <pic:nvPicPr>
                    <pic:cNvPr id="373" name="Picture" descr="./images/cypher-actType-no-activity.png"/>
                    <pic:cNvPicPr>
                      <a:picLocks noChangeAspect="1" noChangeArrowheads="1"/>
                    </pic:cNvPicPr>
                  </pic:nvPicPr>
                  <pic:blipFill>
                    <a:blip r:embed="rId109"/>
                    <a:stretch>
                      <a:fillRect/>
                    </a:stretch>
                  </pic:blipFill>
                  <pic:spPr bwMode="auto">
                    <a:xfrm>
                      <a:off x="0" y="0"/>
                      <a:ext cx="5727700" cy="5499993"/>
                    </a:xfrm>
                    <a:prstGeom prst="rect">
                      <a:avLst/>
                    </a:prstGeom>
                    <a:noFill/>
                    <a:ln w="9525">
                      <a:noFill/>
                      <a:headEnd/>
                      <a:tailEnd/>
                    </a:ln>
                  </pic:spPr>
                </pic:pic>
              </a:graphicData>
            </a:graphic>
          </wp:inline>
        </w:drawing>
      </w:r>
    </w:p>
    <w:p w14:paraId="06997E56" w14:textId="55949F2D" w:rsidR="000B4FCE" w:rsidRDefault="00F077DC" w:rsidP="00F077DC">
      <w:pPr>
        <w:pStyle w:val="Caption"/>
      </w:pPr>
      <w:r>
        <w:t xml:space="preserve">Figure </w:t>
      </w:r>
      <w:r>
        <w:fldChar w:fldCharType="begin"/>
      </w:r>
      <w:r>
        <w:instrText xml:space="preserve"> SEQ Figure \* ARABIC </w:instrText>
      </w:r>
      <w:r>
        <w:fldChar w:fldCharType="separate"/>
      </w:r>
      <w:r w:rsidR="004D1892">
        <w:rPr>
          <w:noProof/>
        </w:rPr>
        <w:t>41</w:t>
      </w:r>
      <w:r>
        <w:fldChar w:fldCharType="end"/>
      </w:r>
      <w:r>
        <w:t xml:space="preserve">: </w:t>
      </w:r>
      <w:r w:rsidRPr="00180225">
        <w:t>ActivityType Without Room</w:t>
      </w:r>
    </w:p>
    <w:p w14:paraId="06997E58" w14:textId="77777777" w:rsidR="000B4FCE" w:rsidRDefault="004D1892">
      <w:pPr>
        <w:pStyle w:val="Heading3"/>
      </w:pPr>
      <w:bookmarkStart w:id="241" w:name="activities-without-rooms"/>
      <w:bookmarkEnd w:id="240"/>
      <w:r>
        <w:t>activities without rooms</w:t>
      </w:r>
    </w:p>
    <w:p w14:paraId="06997E59" w14:textId="77777777" w:rsidR="000B4FCE" w:rsidRDefault="004D1892">
      <w:r>
        <w:t>The graph has over 1500 activity instances without rooms. Most of these will be deliberate - online, virtual sessions - but we may want to query the graph to identify those where a room is expected.</w:t>
      </w:r>
    </w:p>
    <w:p w14:paraId="06997E5A" w14:textId="77777777" w:rsidR="000B4FCE" w:rsidRDefault="004D1892">
      <w:pPr>
        <w:pStyle w:val="SourceCode"/>
      </w:pPr>
      <w:r>
        <w:t>// Activities without Rooms</w:t>
      </w:r>
      <w:r>
        <w:br/>
      </w:r>
      <w:r>
        <w:br/>
        <w:t>MATCH (a:activity)</w:t>
      </w:r>
      <w:r>
        <w:br/>
        <w:t>WHERE NOT (a)-[]-&gt;(:room)</w:t>
      </w:r>
      <w:r>
        <w:br/>
        <w:t>RETURN a;</w:t>
      </w:r>
    </w:p>
    <w:p w14:paraId="4106FB36" w14:textId="77777777" w:rsidR="00F077DC" w:rsidRDefault="004D1892" w:rsidP="00F077DC">
      <w:pPr>
        <w:keepNext/>
      </w:pPr>
      <w:r>
        <w:rPr>
          <w:noProof/>
        </w:rPr>
        <w:lastRenderedPageBreak/>
        <w:drawing>
          <wp:inline distT="0" distB="0" distL="0" distR="0" wp14:anchorId="069980EA" wp14:editId="069980EB">
            <wp:extent cx="5727700" cy="2357519"/>
            <wp:effectExtent l="0" t="0" r="0" b="0"/>
            <wp:docPr id="376" name="Picture" descr="Activities Without Rooms"/>
            <wp:cNvGraphicFramePr/>
            <a:graphic xmlns:a="http://schemas.openxmlformats.org/drawingml/2006/main">
              <a:graphicData uri="http://schemas.openxmlformats.org/drawingml/2006/picture">
                <pic:pic xmlns:pic="http://schemas.openxmlformats.org/drawingml/2006/picture">
                  <pic:nvPicPr>
                    <pic:cNvPr id="377" name="Picture" descr="./images/cypher-activity-no-room.png"/>
                    <pic:cNvPicPr>
                      <a:picLocks noChangeAspect="1" noChangeArrowheads="1"/>
                    </pic:cNvPicPr>
                  </pic:nvPicPr>
                  <pic:blipFill>
                    <a:blip r:embed="rId110"/>
                    <a:stretch>
                      <a:fillRect/>
                    </a:stretch>
                  </pic:blipFill>
                  <pic:spPr bwMode="auto">
                    <a:xfrm>
                      <a:off x="0" y="0"/>
                      <a:ext cx="5727700" cy="2357519"/>
                    </a:xfrm>
                    <a:prstGeom prst="rect">
                      <a:avLst/>
                    </a:prstGeom>
                    <a:noFill/>
                    <a:ln w="9525">
                      <a:noFill/>
                      <a:headEnd/>
                      <a:tailEnd/>
                    </a:ln>
                  </pic:spPr>
                </pic:pic>
              </a:graphicData>
            </a:graphic>
          </wp:inline>
        </w:drawing>
      </w:r>
    </w:p>
    <w:p w14:paraId="06997E5B" w14:textId="26B2E674" w:rsidR="000B4FCE" w:rsidRDefault="00F077DC" w:rsidP="00F077DC">
      <w:pPr>
        <w:pStyle w:val="Caption"/>
      </w:pPr>
      <w:r>
        <w:t xml:space="preserve">Figure </w:t>
      </w:r>
      <w:r>
        <w:fldChar w:fldCharType="begin"/>
      </w:r>
      <w:r>
        <w:instrText xml:space="preserve"> SEQ Figure \* ARABIC </w:instrText>
      </w:r>
      <w:r>
        <w:fldChar w:fldCharType="separate"/>
      </w:r>
      <w:r w:rsidR="004D1892">
        <w:rPr>
          <w:noProof/>
        </w:rPr>
        <w:t>42</w:t>
      </w:r>
      <w:r>
        <w:fldChar w:fldCharType="end"/>
      </w:r>
      <w:r>
        <w:t xml:space="preserve">: </w:t>
      </w:r>
      <w:r w:rsidRPr="00370C8C">
        <w:t>Activities Without Rooms</w:t>
      </w:r>
    </w:p>
    <w:p w14:paraId="06997E5D" w14:textId="77777777" w:rsidR="000B4FCE" w:rsidRDefault="004D1892">
      <w:pPr>
        <w:pStyle w:val="Heading1"/>
      </w:pPr>
      <w:bookmarkStart w:id="242" w:name="_Q:_Count_Queries"/>
      <w:bookmarkStart w:id="243" w:name="_Toc175217518"/>
      <w:bookmarkStart w:id="244" w:name="q-count-queries"/>
      <w:bookmarkEnd w:id="233"/>
      <w:bookmarkEnd w:id="241"/>
      <w:bookmarkEnd w:id="242"/>
      <w:r>
        <w:lastRenderedPageBreak/>
        <w:t>Q: Count Queries</w:t>
      </w:r>
      <w:bookmarkEnd w:id="243"/>
    </w:p>
    <w:p w14:paraId="06997E5E" w14:textId="77777777" w:rsidR="000B4FCE" w:rsidRDefault="004D1892">
      <w:r>
        <w:t>This page contains a selection of count queries used to explore the graph database. The queries are designed to provide insights into the data and relationships between nodes. They can be considered starter queries which can be amended depending on the requirements.</w:t>
      </w:r>
    </w:p>
    <w:p w14:paraId="06997E5F" w14:textId="77777777" w:rsidR="000B4FCE" w:rsidRDefault="004D1892">
      <w:pPr>
        <w:pStyle w:val="Heading3"/>
      </w:pPr>
      <w:bookmarkStart w:id="245" w:name="count-all-nodes---by-label"/>
      <w:r>
        <w:t>Count all nodes - by label</w:t>
      </w:r>
    </w:p>
    <w:p w14:paraId="06997E60" w14:textId="77777777" w:rsidR="000B4FCE" w:rsidRDefault="004D1892">
      <w:r>
        <w:t>Below are two queries returning the same results - counts of nodes by node label.</w:t>
      </w:r>
    </w:p>
    <w:p w14:paraId="06997E61" w14:textId="77777777" w:rsidR="000B4FCE" w:rsidRDefault="004D1892">
      <w:pPr>
        <w:pStyle w:val="SourceCode"/>
      </w:pPr>
      <w:r>
        <w:t>// Count of nodes - row per node</w:t>
      </w:r>
      <w:r>
        <w:br/>
      </w:r>
      <w:r>
        <w:br/>
        <w:t>UNWIND ["student", "staff", "room", "activity"] AS label</w:t>
      </w:r>
      <w:r>
        <w:br/>
        <w:t>MATCH (n)</w:t>
      </w:r>
      <w:r>
        <w:br/>
        <w:t>WHERE label IN labels(n)</w:t>
      </w:r>
      <w:r>
        <w:br/>
        <w:t>RETURN label, count(n) AS count</w:t>
      </w:r>
    </w:p>
    <w:p w14:paraId="3DA0E7CD" w14:textId="77777777" w:rsidR="00F077DC" w:rsidRDefault="004D1892" w:rsidP="00F077DC">
      <w:pPr>
        <w:keepNext/>
      </w:pPr>
      <w:r>
        <w:rPr>
          <w:noProof/>
        </w:rPr>
        <w:drawing>
          <wp:inline distT="0" distB="0" distL="0" distR="0" wp14:anchorId="069980EC" wp14:editId="069980ED">
            <wp:extent cx="5727700" cy="1534966"/>
            <wp:effectExtent l="0" t="0" r="0" b="0"/>
            <wp:docPr id="381" name="Picture" descr="Count All Nodes"/>
            <wp:cNvGraphicFramePr/>
            <a:graphic xmlns:a="http://schemas.openxmlformats.org/drawingml/2006/main">
              <a:graphicData uri="http://schemas.openxmlformats.org/drawingml/2006/picture">
                <pic:pic xmlns:pic="http://schemas.openxmlformats.org/drawingml/2006/picture">
                  <pic:nvPicPr>
                    <pic:cNvPr id="382" name="Picture" descr="./images/cypher-node-count1.png"/>
                    <pic:cNvPicPr>
                      <a:picLocks noChangeAspect="1" noChangeArrowheads="1"/>
                    </pic:cNvPicPr>
                  </pic:nvPicPr>
                  <pic:blipFill>
                    <a:blip r:embed="rId111"/>
                    <a:stretch>
                      <a:fillRect/>
                    </a:stretch>
                  </pic:blipFill>
                  <pic:spPr bwMode="auto">
                    <a:xfrm>
                      <a:off x="0" y="0"/>
                      <a:ext cx="5727700" cy="1534966"/>
                    </a:xfrm>
                    <a:prstGeom prst="rect">
                      <a:avLst/>
                    </a:prstGeom>
                    <a:noFill/>
                    <a:ln w="9525">
                      <a:noFill/>
                      <a:headEnd/>
                      <a:tailEnd/>
                    </a:ln>
                  </pic:spPr>
                </pic:pic>
              </a:graphicData>
            </a:graphic>
          </wp:inline>
        </w:drawing>
      </w:r>
    </w:p>
    <w:p w14:paraId="06997E62" w14:textId="2857610B" w:rsidR="000B4FCE" w:rsidRDefault="00F077DC" w:rsidP="00F077DC">
      <w:pPr>
        <w:pStyle w:val="Caption"/>
      </w:pPr>
      <w:r>
        <w:t xml:space="preserve">Figure </w:t>
      </w:r>
      <w:r>
        <w:fldChar w:fldCharType="begin"/>
      </w:r>
      <w:r>
        <w:instrText xml:space="preserve"> SEQ Figure \* ARABIC </w:instrText>
      </w:r>
      <w:r>
        <w:fldChar w:fldCharType="separate"/>
      </w:r>
      <w:r w:rsidR="004D1892">
        <w:rPr>
          <w:noProof/>
        </w:rPr>
        <w:t>43</w:t>
      </w:r>
      <w:r>
        <w:fldChar w:fldCharType="end"/>
      </w:r>
      <w:r>
        <w:t>: Count of all node labels</w:t>
      </w:r>
    </w:p>
    <w:p w14:paraId="06997E64" w14:textId="77777777" w:rsidR="000B4FCE" w:rsidRDefault="004D1892">
      <w:pPr>
        <w:pStyle w:val="SourceCode"/>
      </w:pPr>
      <w:r>
        <w:t>// Count of nodes - single row</w:t>
      </w:r>
      <w:r>
        <w:br/>
      </w:r>
      <w:r>
        <w:br/>
        <w:t>MATCH (n:student)</w:t>
      </w:r>
      <w:r>
        <w:br/>
        <w:t>WITH count(n) AS studentCount</w:t>
      </w:r>
      <w:r>
        <w:br/>
        <w:t>MATCH (n:staff)</w:t>
      </w:r>
      <w:r>
        <w:br/>
        <w:t>WITH studentCount, count(n) AS lecturerCount</w:t>
      </w:r>
      <w:r>
        <w:br/>
        <w:t>MATCH (n:room)</w:t>
      </w:r>
      <w:r>
        <w:br/>
        <w:t>WITH studentCount, lecturerCount, count(n) AS roomCount</w:t>
      </w:r>
      <w:r>
        <w:br/>
        <w:t>MATCH (n:activity)</w:t>
      </w:r>
      <w:r>
        <w:br/>
        <w:t>RETURN studentCount, lecturerCount, roomCount, count(n) AS activityCount</w:t>
      </w:r>
    </w:p>
    <w:p w14:paraId="023019FB" w14:textId="77777777" w:rsidR="00F077DC" w:rsidRDefault="004D1892" w:rsidP="00F077DC">
      <w:pPr>
        <w:keepNext/>
      </w:pPr>
      <w:r>
        <w:rPr>
          <w:noProof/>
        </w:rPr>
        <w:drawing>
          <wp:inline distT="0" distB="0" distL="0" distR="0" wp14:anchorId="069980EE" wp14:editId="069980EF">
            <wp:extent cx="5727700" cy="500384"/>
            <wp:effectExtent l="0" t="0" r="0" b="0"/>
            <wp:docPr id="384" name="Picture" descr="Count All Nodes"/>
            <wp:cNvGraphicFramePr/>
            <a:graphic xmlns:a="http://schemas.openxmlformats.org/drawingml/2006/main">
              <a:graphicData uri="http://schemas.openxmlformats.org/drawingml/2006/picture">
                <pic:pic xmlns:pic="http://schemas.openxmlformats.org/drawingml/2006/picture">
                  <pic:nvPicPr>
                    <pic:cNvPr id="385" name="Picture" descr="./images/cypher-node-count2.png"/>
                    <pic:cNvPicPr>
                      <a:picLocks noChangeAspect="1" noChangeArrowheads="1"/>
                    </pic:cNvPicPr>
                  </pic:nvPicPr>
                  <pic:blipFill>
                    <a:blip r:embed="rId112"/>
                    <a:stretch>
                      <a:fillRect/>
                    </a:stretch>
                  </pic:blipFill>
                  <pic:spPr bwMode="auto">
                    <a:xfrm>
                      <a:off x="0" y="0"/>
                      <a:ext cx="5727700" cy="500384"/>
                    </a:xfrm>
                    <a:prstGeom prst="rect">
                      <a:avLst/>
                    </a:prstGeom>
                    <a:noFill/>
                    <a:ln w="9525">
                      <a:noFill/>
                      <a:headEnd/>
                      <a:tailEnd/>
                    </a:ln>
                  </pic:spPr>
                </pic:pic>
              </a:graphicData>
            </a:graphic>
          </wp:inline>
        </w:drawing>
      </w:r>
    </w:p>
    <w:p w14:paraId="06997E65" w14:textId="42EEBB5B" w:rsidR="000B4FCE" w:rsidRDefault="00F077DC" w:rsidP="00F077DC">
      <w:pPr>
        <w:pStyle w:val="Caption"/>
      </w:pPr>
      <w:r>
        <w:t xml:space="preserve">Figure </w:t>
      </w:r>
      <w:r>
        <w:fldChar w:fldCharType="begin"/>
      </w:r>
      <w:r>
        <w:instrText xml:space="preserve"> SEQ Figure \* ARABIC </w:instrText>
      </w:r>
      <w:r>
        <w:fldChar w:fldCharType="separate"/>
      </w:r>
      <w:r w:rsidR="004D1892">
        <w:rPr>
          <w:noProof/>
        </w:rPr>
        <w:t>44</w:t>
      </w:r>
      <w:r>
        <w:fldChar w:fldCharType="end"/>
      </w:r>
      <w:r>
        <w:t>: Count of nodes in a row</w:t>
      </w:r>
    </w:p>
    <w:p w14:paraId="06997E67" w14:textId="77777777" w:rsidR="000B4FCE" w:rsidRDefault="004D1892">
      <w:pPr>
        <w:pStyle w:val="Heading3"/>
      </w:pPr>
      <w:bookmarkStart w:id="246" w:name="count-all-relationships---by-type"/>
      <w:bookmarkEnd w:id="245"/>
      <w:r>
        <w:lastRenderedPageBreak/>
        <w:t>Count all relationships - by type</w:t>
      </w:r>
    </w:p>
    <w:p w14:paraId="06997E68" w14:textId="77777777" w:rsidR="000B4FCE" w:rsidRDefault="004D1892">
      <w:r>
        <w:t>The query below returns counts of relationships. We can see that there are a significant amount of (student)-[]-&gt;(activity) relationships due to how we structured activity in the graph - that is, a separate node for each instance.</w:t>
      </w:r>
    </w:p>
    <w:p w14:paraId="06997E69" w14:textId="77777777" w:rsidR="000B4FCE" w:rsidRDefault="004D1892">
      <w:pPr>
        <w:pStyle w:val="SourceCode"/>
      </w:pPr>
      <w:r>
        <w:t>// Count of relationships</w:t>
      </w:r>
      <w:r>
        <w:br/>
      </w:r>
      <w:r>
        <w:br/>
        <w:t>MATCH ()-[r:ATTENDS]-&gt;()</w:t>
      </w:r>
      <w:r>
        <w:br/>
        <w:t>WITH count(r) AS attendsCount</w:t>
      </w:r>
      <w:r>
        <w:br/>
        <w:t>MATCH ()-[r:TEACHES]-&gt;()</w:t>
      </w:r>
      <w:r>
        <w:br/>
        <w:t>WITH attendsCount, count(r) AS teachesCount</w:t>
      </w:r>
      <w:r>
        <w:br/>
        <w:t xml:space="preserve">MATCH ()-[r:OCCUPIES]-&gt;() </w:t>
      </w:r>
      <w:r>
        <w:br/>
        <w:t>WITH attendsCount, teachesCount, count(r) AS occupiesCount</w:t>
      </w:r>
      <w:r>
        <w:br/>
        <w:t>MATCH ()-[r:BELONGS_TO]-&gt;()</w:t>
      </w:r>
      <w:r>
        <w:br/>
        <w:t>RETURN attendsCount, teachesCount, occupiesCount, count(r) AS belongsCount</w:t>
      </w:r>
    </w:p>
    <w:p w14:paraId="1ED0F221" w14:textId="77777777" w:rsidR="00F077DC" w:rsidRDefault="004D1892" w:rsidP="00F077DC">
      <w:pPr>
        <w:keepNext/>
      </w:pPr>
      <w:r>
        <w:rPr>
          <w:noProof/>
        </w:rPr>
        <w:drawing>
          <wp:inline distT="0" distB="0" distL="0" distR="0" wp14:anchorId="069980F0" wp14:editId="069980F1">
            <wp:extent cx="5727700" cy="506236"/>
            <wp:effectExtent l="0" t="0" r="0" b="0"/>
            <wp:docPr id="388" name="Picture" descr="Count All Relationships"/>
            <wp:cNvGraphicFramePr/>
            <a:graphic xmlns:a="http://schemas.openxmlformats.org/drawingml/2006/main">
              <a:graphicData uri="http://schemas.openxmlformats.org/drawingml/2006/picture">
                <pic:pic xmlns:pic="http://schemas.openxmlformats.org/drawingml/2006/picture">
                  <pic:nvPicPr>
                    <pic:cNvPr id="389" name="Picture" descr="./images/cypher-rel-count.png"/>
                    <pic:cNvPicPr>
                      <a:picLocks noChangeAspect="1" noChangeArrowheads="1"/>
                    </pic:cNvPicPr>
                  </pic:nvPicPr>
                  <pic:blipFill>
                    <a:blip r:embed="rId113"/>
                    <a:stretch>
                      <a:fillRect/>
                    </a:stretch>
                  </pic:blipFill>
                  <pic:spPr bwMode="auto">
                    <a:xfrm>
                      <a:off x="0" y="0"/>
                      <a:ext cx="5727700" cy="506236"/>
                    </a:xfrm>
                    <a:prstGeom prst="rect">
                      <a:avLst/>
                    </a:prstGeom>
                    <a:noFill/>
                    <a:ln w="9525">
                      <a:noFill/>
                      <a:headEnd/>
                      <a:tailEnd/>
                    </a:ln>
                  </pic:spPr>
                </pic:pic>
              </a:graphicData>
            </a:graphic>
          </wp:inline>
        </w:drawing>
      </w:r>
    </w:p>
    <w:p w14:paraId="06997E6A" w14:textId="51B64E64" w:rsidR="000B4FCE" w:rsidRDefault="00F077DC" w:rsidP="00F077DC">
      <w:pPr>
        <w:pStyle w:val="Caption"/>
      </w:pPr>
      <w:r>
        <w:t xml:space="preserve">Figure </w:t>
      </w:r>
      <w:r>
        <w:fldChar w:fldCharType="begin"/>
      </w:r>
      <w:r>
        <w:instrText xml:space="preserve"> SEQ Figure \* ARABIC </w:instrText>
      </w:r>
      <w:r>
        <w:fldChar w:fldCharType="separate"/>
      </w:r>
      <w:r w:rsidR="004D1892">
        <w:rPr>
          <w:noProof/>
        </w:rPr>
        <w:t>45</w:t>
      </w:r>
      <w:r>
        <w:fldChar w:fldCharType="end"/>
      </w:r>
      <w:r>
        <w:t>: Count of relationships</w:t>
      </w:r>
    </w:p>
    <w:p w14:paraId="06997E6C" w14:textId="77777777" w:rsidR="000B4FCE" w:rsidRDefault="004D1892">
      <w:pPr>
        <w:pStyle w:val="Heading3"/>
      </w:pPr>
      <w:bookmarkStart w:id="247" w:name="activity-counts"/>
      <w:bookmarkEnd w:id="246"/>
      <w:r>
        <w:t>Activity counts</w:t>
      </w:r>
    </w:p>
    <w:p w14:paraId="06997E6D" w14:textId="77777777" w:rsidR="000B4FCE" w:rsidRDefault="004D1892">
      <w:r>
        <w:t xml:space="preserve">In this graph, an activity is an instance of an activity, that is, a unique combination of name, date, start, end, location, staff. It means </w:t>
      </w:r>
      <w:r>
        <w:rPr>
          <w:i/>
          <w:iCs/>
        </w:rPr>
        <w:t>a lot</w:t>
      </w:r>
      <w:r>
        <w:t xml:space="preserve"> of activities!</w:t>
      </w:r>
    </w:p>
    <w:p w14:paraId="06997E6E" w14:textId="77777777" w:rsidR="000B4FCE" w:rsidRDefault="004D1892">
      <w:pPr>
        <w:pStyle w:val="SourceCode"/>
      </w:pPr>
      <w:r>
        <w:t>// Count of activities</w:t>
      </w:r>
      <w:r>
        <w:br/>
      </w:r>
      <w:r>
        <w:br/>
        <w:t>MATCH (a:activity)</w:t>
      </w:r>
      <w:r>
        <w:br/>
        <w:t>RETURN count(a) AS totalActivities;</w:t>
      </w:r>
    </w:p>
    <w:p w14:paraId="06997E6F" w14:textId="77777777" w:rsidR="000B4FCE" w:rsidRDefault="004D1892">
      <w:pPr>
        <w:pStyle w:val="SourceCode"/>
      </w:pPr>
      <w:r>
        <w:t>// Count of activities on a day</w:t>
      </w:r>
      <w:r>
        <w:br/>
      </w:r>
      <w:r>
        <w:br/>
        <w:t>MATCH (a:activity)</w:t>
      </w:r>
      <w:r>
        <w:br/>
        <w:t>WHERE a.actDayName = "Wednesday"</w:t>
      </w:r>
      <w:r>
        <w:br/>
        <w:t>RETURN DISTINCT count(a) AS wednesdayActivities</w:t>
      </w:r>
    </w:p>
    <w:p w14:paraId="06997E70" w14:textId="77777777" w:rsidR="000B4FCE" w:rsidRDefault="004D1892">
      <w:pPr>
        <w:pStyle w:val="SourceCode"/>
      </w:pPr>
      <w:r>
        <w:br/>
        <w:t>MATCH (a:activity)</w:t>
      </w:r>
      <w:r>
        <w:br/>
        <w:t>RETURN DISTINCT a.actDayName AS dayName, count(a) AS activityCount</w:t>
      </w:r>
    </w:p>
    <w:p w14:paraId="67676076" w14:textId="77777777" w:rsidR="00F077DC" w:rsidRDefault="004D1892" w:rsidP="00F077DC">
      <w:pPr>
        <w:keepNext/>
      </w:pPr>
      <w:r>
        <w:rPr>
          <w:noProof/>
        </w:rPr>
        <w:lastRenderedPageBreak/>
        <w:drawing>
          <wp:inline distT="0" distB="0" distL="0" distR="0" wp14:anchorId="069980F2" wp14:editId="069980F3">
            <wp:extent cx="1876926" cy="943275"/>
            <wp:effectExtent l="0" t="0" r="0" b="0"/>
            <wp:docPr id="392" name="Picture"/>
            <wp:cNvGraphicFramePr/>
            <a:graphic xmlns:a="http://schemas.openxmlformats.org/drawingml/2006/main">
              <a:graphicData uri="http://schemas.openxmlformats.org/drawingml/2006/picture">
                <pic:pic xmlns:pic="http://schemas.openxmlformats.org/drawingml/2006/picture">
                  <pic:nvPicPr>
                    <pic:cNvPr id="393" name="Picture" descr="./images/cypher-act-count.png"/>
                    <pic:cNvPicPr>
                      <a:picLocks noChangeAspect="1" noChangeArrowheads="1"/>
                    </pic:cNvPicPr>
                  </pic:nvPicPr>
                  <pic:blipFill>
                    <a:blip r:embed="rId114"/>
                    <a:stretch>
                      <a:fillRect/>
                    </a:stretch>
                  </pic:blipFill>
                  <pic:spPr bwMode="auto">
                    <a:xfrm>
                      <a:off x="0" y="0"/>
                      <a:ext cx="1876926" cy="943275"/>
                    </a:xfrm>
                    <a:prstGeom prst="rect">
                      <a:avLst/>
                    </a:prstGeom>
                    <a:noFill/>
                    <a:ln w="9525">
                      <a:noFill/>
                      <a:headEnd/>
                      <a:tailEnd/>
                    </a:ln>
                  </pic:spPr>
                </pic:pic>
              </a:graphicData>
            </a:graphic>
          </wp:inline>
        </w:drawing>
      </w:r>
    </w:p>
    <w:p w14:paraId="06997E71" w14:textId="1FC75282" w:rsidR="000B4FCE" w:rsidRDefault="00F077DC" w:rsidP="00F077DC">
      <w:pPr>
        <w:pStyle w:val="Caption"/>
      </w:pPr>
      <w:r>
        <w:t xml:space="preserve">Figure </w:t>
      </w:r>
      <w:r>
        <w:fldChar w:fldCharType="begin"/>
      </w:r>
      <w:r>
        <w:instrText xml:space="preserve"> SEQ Figure \* ARABIC </w:instrText>
      </w:r>
      <w:r>
        <w:fldChar w:fldCharType="separate"/>
      </w:r>
      <w:r w:rsidR="004D1892">
        <w:rPr>
          <w:noProof/>
        </w:rPr>
        <w:t>46</w:t>
      </w:r>
      <w:r>
        <w:fldChar w:fldCharType="end"/>
      </w:r>
      <w:r>
        <w:t>: Count of activities</w:t>
      </w:r>
    </w:p>
    <w:p w14:paraId="2C95F7E0" w14:textId="77777777" w:rsidR="00F077DC" w:rsidRDefault="004D1892" w:rsidP="00F077DC">
      <w:pPr>
        <w:keepNext/>
      </w:pPr>
      <w:r>
        <w:rPr>
          <w:noProof/>
        </w:rPr>
        <w:drawing>
          <wp:inline distT="0" distB="0" distL="0" distR="0" wp14:anchorId="069980F4" wp14:editId="069980F5">
            <wp:extent cx="2531444" cy="1087654"/>
            <wp:effectExtent l="0" t="0" r="0" b="0"/>
            <wp:docPr id="395" name="Picture"/>
            <wp:cNvGraphicFramePr/>
            <a:graphic xmlns:a="http://schemas.openxmlformats.org/drawingml/2006/main">
              <a:graphicData uri="http://schemas.openxmlformats.org/drawingml/2006/picture">
                <pic:pic xmlns:pic="http://schemas.openxmlformats.org/drawingml/2006/picture">
                  <pic:nvPicPr>
                    <pic:cNvPr id="396" name="Picture" descr="./images/cypher-act-day-count.png"/>
                    <pic:cNvPicPr>
                      <a:picLocks noChangeAspect="1" noChangeArrowheads="1"/>
                    </pic:cNvPicPr>
                  </pic:nvPicPr>
                  <pic:blipFill>
                    <a:blip r:embed="rId115"/>
                    <a:stretch>
                      <a:fillRect/>
                    </a:stretch>
                  </pic:blipFill>
                  <pic:spPr bwMode="auto">
                    <a:xfrm>
                      <a:off x="0" y="0"/>
                      <a:ext cx="2531444" cy="1087654"/>
                    </a:xfrm>
                    <a:prstGeom prst="rect">
                      <a:avLst/>
                    </a:prstGeom>
                    <a:noFill/>
                    <a:ln w="9525">
                      <a:noFill/>
                      <a:headEnd/>
                      <a:tailEnd/>
                    </a:ln>
                  </pic:spPr>
                </pic:pic>
              </a:graphicData>
            </a:graphic>
          </wp:inline>
        </w:drawing>
      </w:r>
    </w:p>
    <w:p w14:paraId="06997E72" w14:textId="38908D04" w:rsidR="000B4FCE" w:rsidRDefault="00F077DC" w:rsidP="00F077DC">
      <w:pPr>
        <w:pStyle w:val="Caption"/>
      </w:pPr>
      <w:r>
        <w:t xml:space="preserve">Figure </w:t>
      </w:r>
      <w:r>
        <w:fldChar w:fldCharType="begin"/>
      </w:r>
      <w:r>
        <w:instrText xml:space="preserve"> SEQ Figure \* ARABIC </w:instrText>
      </w:r>
      <w:r>
        <w:fldChar w:fldCharType="separate"/>
      </w:r>
      <w:r w:rsidR="004D1892">
        <w:rPr>
          <w:noProof/>
        </w:rPr>
        <w:t>47</w:t>
      </w:r>
      <w:r>
        <w:fldChar w:fldCharType="end"/>
      </w:r>
      <w:r>
        <w:t>: Count of activities on a Wednesday</w:t>
      </w:r>
    </w:p>
    <w:p w14:paraId="77DE6D01" w14:textId="77777777" w:rsidR="00F077DC" w:rsidRDefault="004D1892" w:rsidP="00F077DC">
      <w:pPr>
        <w:keepNext/>
      </w:pPr>
      <w:r>
        <w:rPr>
          <w:noProof/>
        </w:rPr>
        <w:drawing>
          <wp:inline distT="0" distB="0" distL="0" distR="0" wp14:anchorId="069980F6" wp14:editId="069980F7">
            <wp:extent cx="5727700" cy="2327726"/>
            <wp:effectExtent l="0" t="0" r="0" b="0"/>
            <wp:docPr id="398" name="Picture"/>
            <wp:cNvGraphicFramePr/>
            <a:graphic xmlns:a="http://schemas.openxmlformats.org/drawingml/2006/main">
              <a:graphicData uri="http://schemas.openxmlformats.org/drawingml/2006/picture">
                <pic:pic xmlns:pic="http://schemas.openxmlformats.org/drawingml/2006/picture">
                  <pic:nvPicPr>
                    <pic:cNvPr id="399" name="Picture" descr="./images/cypher-act-days-count.png"/>
                    <pic:cNvPicPr>
                      <a:picLocks noChangeAspect="1" noChangeArrowheads="1"/>
                    </pic:cNvPicPr>
                  </pic:nvPicPr>
                  <pic:blipFill>
                    <a:blip r:embed="rId116"/>
                    <a:stretch>
                      <a:fillRect/>
                    </a:stretch>
                  </pic:blipFill>
                  <pic:spPr bwMode="auto">
                    <a:xfrm>
                      <a:off x="0" y="0"/>
                      <a:ext cx="5727700" cy="2327726"/>
                    </a:xfrm>
                    <a:prstGeom prst="rect">
                      <a:avLst/>
                    </a:prstGeom>
                    <a:noFill/>
                    <a:ln w="9525">
                      <a:noFill/>
                      <a:headEnd/>
                      <a:tailEnd/>
                    </a:ln>
                  </pic:spPr>
                </pic:pic>
              </a:graphicData>
            </a:graphic>
          </wp:inline>
        </w:drawing>
      </w:r>
    </w:p>
    <w:p w14:paraId="06997E73" w14:textId="062513DF" w:rsidR="000B4FCE" w:rsidRDefault="00F077DC" w:rsidP="00F077DC">
      <w:pPr>
        <w:pStyle w:val="Caption"/>
      </w:pPr>
      <w:r>
        <w:t xml:space="preserve">Figure </w:t>
      </w:r>
      <w:r>
        <w:fldChar w:fldCharType="begin"/>
      </w:r>
      <w:r>
        <w:instrText xml:space="preserve"> SEQ Figure \* ARABIC </w:instrText>
      </w:r>
      <w:r>
        <w:fldChar w:fldCharType="separate"/>
      </w:r>
      <w:r w:rsidR="004D1892">
        <w:rPr>
          <w:noProof/>
        </w:rPr>
        <w:t>48</w:t>
      </w:r>
      <w:r>
        <w:fldChar w:fldCharType="end"/>
      </w:r>
      <w:r>
        <w:t>: Count of activities by day</w:t>
      </w:r>
    </w:p>
    <w:p w14:paraId="06997E74" w14:textId="77777777" w:rsidR="000B4FCE" w:rsidRDefault="000B4FCE"/>
    <w:p w14:paraId="06997E75" w14:textId="77777777" w:rsidR="000B4FCE" w:rsidRDefault="004D1892">
      <w:pPr>
        <w:pStyle w:val="Heading3"/>
      </w:pPr>
      <w:bookmarkStart w:id="248" w:name="activity-counts-by-time"/>
      <w:bookmarkEnd w:id="247"/>
      <w:r>
        <w:t>Activity counts by time</w:t>
      </w:r>
    </w:p>
    <w:p w14:paraId="06997E76" w14:textId="77777777" w:rsidR="000B4FCE" w:rsidRDefault="004D1892">
      <w:r>
        <w:t>The query below connects to the graph via python and returns the result - that is, the number of activities which start at 17:00.</w:t>
      </w:r>
    </w:p>
    <w:p w14:paraId="06997E77" w14:textId="77777777" w:rsidR="000B4FCE" w:rsidRDefault="004D1892">
      <w:pPr>
        <w:pStyle w:val="SourceCode"/>
      </w:pPr>
      <w:r>
        <w:rPr>
          <w:rStyle w:val="ImportTok"/>
        </w:rPr>
        <w:t>from</w:t>
      </w:r>
      <w:r>
        <w:rPr>
          <w:rStyle w:val="NormalTok"/>
        </w:rPr>
        <w:t xml:space="preserve"> connect_to_neo4j_db </w:t>
      </w:r>
      <w:r>
        <w:rPr>
          <w:rStyle w:val="ImportTok"/>
        </w:rPr>
        <w:t>import</w:t>
      </w:r>
      <w:r>
        <w:rPr>
          <w:rStyle w:val="NormalTok"/>
        </w:rPr>
        <w:t xml:space="preserve"> connect_to_neo4j</w:t>
      </w:r>
      <w:r>
        <w:br/>
      </w:r>
      <w:r>
        <w:rPr>
          <w:rStyle w:val="ImportTok"/>
        </w:rPr>
        <w:t>from</w:t>
      </w:r>
      <w:r>
        <w:rPr>
          <w:rStyle w:val="NormalTok"/>
        </w:rPr>
        <w:t xml:space="preserve"> neo4j </w:t>
      </w:r>
      <w:r>
        <w:rPr>
          <w:rStyle w:val="ImportTok"/>
        </w:rPr>
        <w:t>import</w:t>
      </w:r>
      <w:r>
        <w:rPr>
          <w:rStyle w:val="NormalTok"/>
        </w:rPr>
        <w:t xml:space="preserve"> GraphDatabase</w:t>
      </w:r>
      <w:r>
        <w:br/>
      </w:r>
      <w:r>
        <w:br/>
      </w:r>
      <w:r>
        <w:rPr>
          <w:rStyle w:val="CommentTok"/>
        </w:rPr>
        <w:t># connect to Neo4j</w:t>
      </w:r>
      <w:r>
        <w:br/>
      </w:r>
      <w:r>
        <w:rPr>
          <w:rStyle w:val="NormalTok"/>
        </w:rPr>
        <w:t xml:space="preserve">driver </w:t>
      </w:r>
      <w:r>
        <w:rPr>
          <w:rStyle w:val="OperatorTok"/>
        </w:rPr>
        <w:t>=</w:t>
      </w:r>
      <w:r>
        <w:rPr>
          <w:rStyle w:val="NormalTok"/>
        </w:rPr>
        <w:t xml:space="preserve"> connect_to_neo4j()</w:t>
      </w:r>
      <w:r>
        <w:br/>
      </w:r>
      <w:r>
        <w:br/>
      </w:r>
      <w:r>
        <w:rPr>
          <w:rStyle w:val="CommentTok"/>
        </w:rPr>
        <w:t># session</w:t>
      </w:r>
      <w:r>
        <w:br/>
      </w:r>
      <w:r>
        <w:rPr>
          <w:rStyle w:val="NormalTok"/>
        </w:rPr>
        <w:t xml:space="preserve">session </w:t>
      </w:r>
      <w:r>
        <w:rPr>
          <w:rStyle w:val="OperatorTok"/>
        </w:rPr>
        <w:t>=</w:t>
      </w:r>
      <w:r>
        <w:rPr>
          <w:rStyle w:val="NormalTok"/>
        </w:rPr>
        <w:t xml:space="preserve"> driver.session()</w:t>
      </w:r>
      <w:r>
        <w:br/>
      </w:r>
      <w:r>
        <w:br/>
      </w:r>
      <w:r>
        <w:rPr>
          <w:rStyle w:val="CommentTok"/>
        </w:rPr>
        <w:t># run query</w:t>
      </w:r>
      <w:r>
        <w:br/>
      </w:r>
      <w:r>
        <w:rPr>
          <w:rStyle w:val="NormalTok"/>
        </w:rPr>
        <w:lastRenderedPageBreak/>
        <w:t xml:space="preserve">query </w:t>
      </w:r>
      <w:r>
        <w:rPr>
          <w:rStyle w:val="OperatorTok"/>
        </w:rPr>
        <w:t>=</w:t>
      </w:r>
      <w:r>
        <w:rPr>
          <w:rStyle w:val="NormalTok"/>
        </w:rPr>
        <w:t xml:space="preserve"> </w:t>
      </w:r>
      <w:r>
        <w:rPr>
          <w:rStyle w:val="StringTok"/>
        </w:rPr>
        <w:t>"""</w:t>
      </w:r>
      <w:r>
        <w:br/>
      </w:r>
      <w:r>
        <w:rPr>
          <w:rStyle w:val="StringTok"/>
        </w:rPr>
        <w:t>// Activity count by time (start)</w:t>
      </w:r>
      <w:r>
        <w:br/>
      </w:r>
      <w:r>
        <w:br/>
      </w:r>
      <w:r>
        <w:rPr>
          <w:rStyle w:val="StringTok"/>
        </w:rPr>
        <w:t>MATCH (a:activity)</w:t>
      </w:r>
      <w:r>
        <w:br/>
      </w:r>
      <w:r>
        <w:rPr>
          <w:rStyle w:val="StringTok"/>
        </w:rPr>
        <w:t>WHERE a.actStartTime = localtime("17:00:00")</w:t>
      </w:r>
      <w:r>
        <w:br/>
      </w:r>
      <w:r>
        <w:rPr>
          <w:rStyle w:val="StringTok"/>
        </w:rPr>
        <w:t>//AND a.actDayName = "Wednesday"</w:t>
      </w:r>
      <w:r>
        <w:br/>
      </w:r>
      <w:r>
        <w:rPr>
          <w:rStyle w:val="StringTok"/>
        </w:rPr>
        <w:t>RETURN count(a) AS activitiesStartingAt5pm</w:t>
      </w:r>
      <w:r>
        <w:br/>
      </w:r>
      <w:r>
        <w:rPr>
          <w:rStyle w:val="StringTok"/>
        </w:rPr>
        <w:t>"""</w:t>
      </w:r>
      <w:r>
        <w:br/>
      </w:r>
      <w:r>
        <w:rPr>
          <w:rStyle w:val="BuiltInTok"/>
        </w:rPr>
        <w:t>print</w:t>
      </w:r>
      <w:r>
        <w:rPr>
          <w:rStyle w:val="NormalTok"/>
        </w:rPr>
        <w:t>(</w:t>
      </w:r>
      <w:r>
        <w:rPr>
          <w:rStyle w:val="StringTok"/>
        </w:rPr>
        <w:t>"Running query...</w:t>
      </w:r>
      <w:r>
        <w:rPr>
          <w:rStyle w:val="CharTok"/>
        </w:rPr>
        <w:t>\n</w:t>
      </w:r>
      <w:r>
        <w:rPr>
          <w:rStyle w:val="StringTok"/>
        </w:rPr>
        <w:t>"</w:t>
      </w:r>
      <w:r>
        <w:rPr>
          <w:rStyle w:val="NormalTok"/>
        </w:rPr>
        <w:t>)</w:t>
      </w:r>
      <w:r>
        <w:br/>
      </w:r>
      <w:r>
        <w:rPr>
          <w:rStyle w:val="NormalTok"/>
        </w:rPr>
        <w:t xml:space="preserve">result </w:t>
      </w:r>
      <w:r>
        <w:rPr>
          <w:rStyle w:val="OperatorTok"/>
        </w:rPr>
        <w:t>=</w:t>
      </w:r>
      <w:r>
        <w:rPr>
          <w:rStyle w:val="NormalTok"/>
        </w:rPr>
        <w:t xml:space="preserve"> session.run(query)</w:t>
      </w:r>
      <w:r>
        <w:br/>
      </w:r>
      <w:r>
        <w:rPr>
          <w:rStyle w:val="ControlFlowTok"/>
        </w:rPr>
        <w:t>for</w:t>
      </w:r>
      <w:r>
        <w:rPr>
          <w:rStyle w:val="NormalTok"/>
        </w:rPr>
        <w:t xml:space="preserve"> record </w:t>
      </w:r>
      <w:r>
        <w:rPr>
          <w:rStyle w:val="KeywordTok"/>
        </w:rPr>
        <w:t>in</w:t>
      </w:r>
      <w:r>
        <w:rPr>
          <w:rStyle w:val="NormalTok"/>
        </w:rPr>
        <w:t xml:space="preserve"> result:</w:t>
      </w:r>
      <w:r>
        <w:br/>
      </w:r>
      <w:r>
        <w:rPr>
          <w:rStyle w:val="NormalTok"/>
        </w:rPr>
        <w:t xml:space="preserve">    </w:t>
      </w:r>
      <w:r>
        <w:rPr>
          <w:rStyle w:val="BuiltInTok"/>
        </w:rPr>
        <w:t>print</w:t>
      </w:r>
      <w:r>
        <w:rPr>
          <w:rStyle w:val="NormalTok"/>
        </w:rPr>
        <w:t>(record)</w:t>
      </w:r>
      <w:r>
        <w:br/>
      </w:r>
      <w:r>
        <w:br/>
      </w:r>
      <w:r>
        <w:rPr>
          <w:rStyle w:val="CommentTok"/>
        </w:rPr>
        <w:t># close the session and driver</w:t>
      </w:r>
      <w:r>
        <w:br/>
      </w:r>
      <w:r>
        <w:rPr>
          <w:rStyle w:val="NormalTok"/>
        </w:rPr>
        <w:t>session.close()</w:t>
      </w:r>
      <w:r>
        <w:br/>
      </w:r>
      <w:r>
        <w:rPr>
          <w:rStyle w:val="NormalTok"/>
        </w:rPr>
        <w:t>driver.close()</w:t>
      </w:r>
    </w:p>
    <w:p w14:paraId="06997E78" w14:textId="77777777" w:rsidR="000B4FCE" w:rsidRDefault="004D1892">
      <w:pPr>
        <w:pStyle w:val="SourceCode"/>
      </w:pPr>
      <w:r>
        <w:t>Connecting to Neo4j database....</w:t>
      </w:r>
      <w:r>
        <w:br/>
        <w:t>Connected to Neo4j database successfully! Driver: &lt;neo4j._sync.driver.Neo4jDriver object at 0x0000017EDCCE6710&gt;</w:t>
      </w:r>
      <w:r>
        <w:br/>
        <w:t>Running query...</w:t>
      </w:r>
      <w:r>
        <w:br/>
      </w:r>
      <w:r>
        <w:br/>
        <w:t>&lt;Record activitiesStartingAt5pm=172&gt;</w:t>
      </w:r>
    </w:p>
    <w:p w14:paraId="06997E79" w14:textId="77777777" w:rsidR="000B4FCE" w:rsidRDefault="004D1892">
      <w:pPr>
        <w:pStyle w:val="Heading3"/>
      </w:pPr>
      <w:bookmarkStart w:id="249" w:name="staff-activity-count"/>
      <w:bookmarkEnd w:id="248"/>
      <w:r>
        <w:t>Staff activity count</w:t>
      </w:r>
    </w:p>
    <w:p w14:paraId="06997E7A" w14:textId="77777777" w:rsidR="000B4FCE" w:rsidRDefault="004D1892">
      <w:r>
        <w:t>This query returns the first 5 rows of the query which counts activities by member of staff.</w:t>
      </w:r>
    </w:p>
    <w:p w14:paraId="06997E7B" w14:textId="77777777" w:rsidR="000B4FCE" w:rsidRDefault="004D1892">
      <w:pPr>
        <w:pStyle w:val="SourceCode"/>
      </w:pPr>
      <w:r>
        <w:rPr>
          <w:rStyle w:val="ImportTok"/>
        </w:rPr>
        <w:t>from</w:t>
      </w:r>
      <w:r>
        <w:rPr>
          <w:rStyle w:val="NormalTok"/>
        </w:rPr>
        <w:t xml:space="preserve"> connect_to_neo4j_db </w:t>
      </w:r>
      <w:r>
        <w:rPr>
          <w:rStyle w:val="ImportTok"/>
        </w:rPr>
        <w:t>import</w:t>
      </w:r>
      <w:r>
        <w:rPr>
          <w:rStyle w:val="NormalTok"/>
        </w:rPr>
        <w:t xml:space="preserve"> connect_to_neo4j</w:t>
      </w:r>
      <w:r>
        <w:br/>
      </w:r>
      <w:r>
        <w:rPr>
          <w:rStyle w:val="ImportTok"/>
        </w:rPr>
        <w:t>from</w:t>
      </w:r>
      <w:r>
        <w:rPr>
          <w:rStyle w:val="NormalTok"/>
        </w:rPr>
        <w:t xml:space="preserve"> neo4j </w:t>
      </w:r>
      <w:r>
        <w:rPr>
          <w:rStyle w:val="ImportTok"/>
        </w:rPr>
        <w:t>import</w:t>
      </w:r>
      <w:r>
        <w:rPr>
          <w:rStyle w:val="NormalTok"/>
        </w:rPr>
        <w:t xml:space="preserve"> GraphDatabase</w:t>
      </w:r>
      <w:r>
        <w:br/>
      </w:r>
      <w:r>
        <w:rPr>
          <w:rStyle w:val="ImportTok"/>
        </w:rPr>
        <w:t>import</w:t>
      </w:r>
      <w:r>
        <w:rPr>
          <w:rStyle w:val="NormalTok"/>
        </w:rPr>
        <w:t xml:space="preserve"> pandas </w:t>
      </w:r>
      <w:r>
        <w:rPr>
          <w:rStyle w:val="ImportTok"/>
        </w:rPr>
        <w:t>as</w:t>
      </w:r>
      <w:r>
        <w:rPr>
          <w:rStyle w:val="NormalTok"/>
        </w:rPr>
        <w:t xml:space="preserve"> pd</w:t>
      </w:r>
      <w:r>
        <w:br/>
      </w:r>
      <w:r>
        <w:br/>
      </w:r>
      <w:r>
        <w:rPr>
          <w:rStyle w:val="CommentTok"/>
        </w:rPr>
        <w:t># connect to Neo4j</w:t>
      </w:r>
      <w:r>
        <w:br/>
      </w:r>
      <w:r>
        <w:rPr>
          <w:rStyle w:val="NormalTok"/>
        </w:rPr>
        <w:t xml:space="preserve">driver </w:t>
      </w:r>
      <w:r>
        <w:rPr>
          <w:rStyle w:val="OperatorTok"/>
        </w:rPr>
        <w:t>=</w:t>
      </w:r>
      <w:r>
        <w:rPr>
          <w:rStyle w:val="NormalTok"/>
        </w:rPr>
        <w:t xml:space="preserve"> connect_to_neo4j()</w:t>
      </w:r>
      <w:r>
        <w:br/>
      </w:r>
      <w:r>
        <w:br/>
      </w:r>
      <w:r>
        <w:rPr>
          <w:rStyle w:val="CommentTok"/>
        </w:rPr>
        <w:t># session</w:t>
      </w:r>
      <w:r>
        <w:br/>
      </w:r>
      <w:r>
        <w:rPr>
          <w:rStyle w:val="NormalTok"/>
        </w:rPr>
        <w:t xml:space="preserve">session </w:t>
      </w:r>
      <w:r>
        <w:rPr>
          <w:rStyle w:val="OperatorTok"/>
        </w:rPr>
        <w:t>=</w:t>
      </w:r>
      <w:r>
        <w:rPr>
          <w:rStyle w:val="NormalTok"/>
        </w:rPr>
        <w:t xml:space="preserve"> driver.session()</w:t>
      </w:r>
      <w:r>
        <w:br/>
      </w:r>
      <w:r>
        <w:br/>
      </w:r>
      <w:r>
        <w:rPr>
          <w:rStyle w:val="CommentTok"/>
        </w:rPr>
        <w:t># run query</w:t>
      </w:r>
      <w:r>
        <w:br/>
      </w:r>
      <w:r>
        <w:rPr>
          <w:rStyle w:val="NormalTok"/>
        </w:rPr>
        <w:t xml:space="preserve">query </w:t>
      </w:r>
      <w:r>
        <w:rPr>
          <w:rStyle w:val="OperatorTok"/>
        </w:rPr>
        <w:t>=</w:t>
      </w:r>
      <w:r>
        <w:rPr>
          <w:rStyle w:val="NormalTok"/>
        </w:rPr>
        <w:t xml:space="preserve"> </w:t>
      </w:r>
      <w:r>
        <w:rPr>
          <w:rStyle w:val="StringTok"/>
        </w:rPr>
        <w:t>"""</w:t>
      </w:r>
      <w:r>
        <w:br/>
      </w:r>
      <w:r>
        <w:rPr>
          <w:rStyle w:val="StringTok"/>
        </w:rPr>
        <w:t>// Staff activity count</w:t>
      </w:r>
      <w:r>
        <w:br/>
      </w:r>
      <w:r>
        <w:br/>
      </w:r>
      <w:r>
        <w:rPr>
          <w:rStyle w:val="StringTok"/>
        </w:rPr>
        <w:t>MATCH (st:staff)-[r:TEACHES]-&gt;(a:activity)</w:t>
      </w:r>
      <w:r>
        <w:br/>
      </w:r>
      <w:r>
        <w:rPr>
          <w:rStyle w:val="StringTok"/>
        </w:rPr>
        <w:t>RETURN st.staffFullName_anon AS staffName, count(a) AS activityCount</w:t>
      </w:r>
      <w:r>
        <w:br/>
      </w:r>
      <w:r>
        <w:rPr>
          <w:rStyle w:val="StringTok"/>
        </w:rPr>
        <w:t>ORDER BY activityCount DESC</w:t>
      </w:r>
      <w:r>
        <w:br/>
      </w:r>
      <w:r>
        <w:rPr>
          <w:rStyle w:val="StringTok"/>
        </w:rPr>
        <w:lastRenderedPageBreak/>
        <w:t>"""</w:t>
      </w:r>
      <w:r>
        <w:br/>
      </w:r>
      <w:r>
        <w:rPr>
          <w:rStyle w:val="BuiltInTok"/>
        </w:rPr>
        <w:t>print</w:t>
      </w:r>
      <w:r>
        <w:rPr>
          <w:rStyle w:val="NormalTok"/>
        </w:rPr>
        <w:t>(</w:t>
      </w:r>
      <w:r>
        <w:rPr>
          <w:rStyle w:val="StringTok"/>
        </w:rPr>
        <w:t>"Running query...</w:t>
      </w:r>
      <w:r>
        <w:rPr>
          <w:rStyle w:val="CharTok"/>
        </w:rPr>
        <w:t>\n</w:t>
      </w:r>
      <w:r>
        <w:rPr>
          <w:rStyle w:val="StringTok"/>
        </w:rPr>
        <w:t>"</w:t>
      </w:r>
      <w:r>
        <w:rPr>
          <w:rStyle w:val="NormalTok"/>
        </w:rPr>
        <w:t>)</w:t>
      </w:r>
      <w:r>
        <w:br/>
      </w:r>
      <w:r>
        <w:rPr>
          <w:rStyle w:val="NormalTok"/>
        </w:rPr>
        <w:t xml:space="preserve">result </w:t>
      </w:r>
      <w:r>
        <w:rPr>
          <w:rStyle w:val="OperatorTok"/>
        </w:rPr>
        <w:t>=</w:t>
      </w:r>
      <w:r>
        <w:rPr>
          <w:rStyle w:val="NormalTok"/>
        </w:rPr>
        <w:t xml:space="preserve"> session.run(query)</w:t>
      </w:r>
      <w:r>
        <w:br/>
      </w:r>
      <w:r>
        <w:br/>
      </w:r>
      <w:r>
        <w:rPr>
          <w:rStyle w:val="CommentTok"/>
        </w:rPr>
        <w:t># list to hold records</w:t>
      </w:r>
      <w:r>
        <w:br/>
      </w:r>
      <w:r>
        <w:rPr>
          <w:rStyle w:val="NormalTok"/>
        </w:rPr>
        <w:t xml:space="preserve">records </w:t>
      </w:r>
      <w:r>
        <w:rPr>
          <w:rStyle w:val="OperatorTok"/>
        </w:rPr>
        <w:t>=</w:t>
      </w:r>
      <w:r>
        <w:rPr>
          <w:rStyle w:val="NormalTok"/>
        </w:rPr>
        <w:t xml:space="preserve"> []</w:t>
      </w:r>
      <w:r>
        <w:br/>
      </w:r>
      <w:r>
        <w:rPr>
          <w:rStyle w:val="ControlFlowTok"/>
        </w:rPr>
        <w:t>for</w:t>
      </w:r>
      <w:r>
        <w:rPr>
          <w:rStyle w:val="NormalTok"/>
        </w:rPr>
        <w:t xml:space="preserve"> record </w:t>
      </w:r>
      <w:r>
        <w:rPr>
          <w:rStyle w:val="KeywordTok"/>
        </w:rPr>
        <w:t>in</w:t>
      </w:r>
      <w:r>
        <w:rPr>
          <w:rStyle w:val="NormalTok"/>
        </w:rPr>
        <w:t xml:space="preserve"> result:</w:t>
      </w:r>
      <w:r>
        <w:br/>
      </w:r>
      <w:r>
        <w:rPr>
          <w:rStyle w:val="NormalTok"/>
        </w:rPr>
        <w:t xml:space="preserve">    records.append(record)</w:t>
      </w:r>
      <w:r>
        <w:br/>
      </w:r>
      <w:r>
        <w:br/>
      </w:r>
      <w:r>
        <w:rPr>
          <w:rStyle w:val="CommentTok"/>
        </w:rPr>
        <w:t># df of first 5 records</w:t>
      </w:r>
      <w:r>
        <w:br/>
      </w:r>
      <w:r>
        <w:rPr>
          <w:rStyle w:val="NormalTok"/>
        </w:rPr>
        <w:t xml:space="preserve">df </w:t>
      </w:r>
      <w:r>
        <w:rPr>
          <w:rStyle w:val="OperatorTok"/>
        </w:rPr>
        <w:t>=</w:t>
      </w:r>
      <w:r>
        <w:rPr>
          <w:rStyle w:val="NormalTok"/>
        </w:rPr>
        <w:t xml:space="preserve"> pd.DataFrame(records[:</w:t>
      </w:r>
      <w:r>
        <w:rPr>
          <w:rStyle w:val="DecValTok"/>
        </w:rPr>
        <w:t>5</w:t>
      </w:r>
      <w:r>
        <w:rPr>
          <w:rStyle w:val="NormalTok"/>
        </w:rPr>
        <w:t>], columns</w:t>
      </w:r>
      <w:r>
        <w:rPr>
          <w:rStyle w:val="OperatorTok"/>
        </w:rPr>
        <w:t>=</w:t>
      </w:r>
      <w:r>
        <w:rPr>
          <w:rStyle w:val="NormalTok"/>
        </w:rPr>
        <w:t>[</w:t>
      </w:r>
      <w:r>
        <w:rPr>
          <w:rStyle w:val="StringTok"/>
        </w:rPr>
        <w:t>"staffName"</w:t>
      </w:r>
      <w:r>
        <w:rPr>
          <w:rStyle w:val="NormalTok"/>
        </w:rPr>
        <w:t xml:space="preserve">, </w:t>
      </w:r>
      <w:r>
        <w:rPr>
          <w:rStyle w:val="StringTok"/>
        </w:rPr>
        <w:t>"activityCount"</w:t>
      </w:r>
      <w:r>
        <w:rPr>
          <w:rStyle w:val="NormalTok"/>
        </w:rPr>
        <w:t>])</w:t>
      </w:r>
      <w:r>
        <w:br/>
      </w:r>
      <w:r>
        <w:br/>
      </w:r>
      <w:r>
        <w:rPr>
          <w:rStyle w:val="CommentTok"/>
        </w:rPr>
        <w:t># print</w:t>
      </w:r>
      <w:r>
        <w:br/>
      </w:r>
      <w:r>
        <w:rPr>
          <w:rStyle w:val="BuiltInTok"/>
        </w:rPr>
        <w:t>print</w:t>
      </w:r>
      <w:r>
        <w:rPr>
          <w:rStyle w:val="NormalTok"/>
        </w:rPr>
        <w:t>(df)</w:t>
      </w:r>
      <w:r>
        <w:br/>
      </w:r>
      <w:r>
        <w:br/>
      </w:r>
      <w:r>
        <w:rPr>
          <w:rStyle w:val="CommentTok"/>
        </w:rPr>
        <w:t># close the session and driver</w:t>
      </w:r>
      <w:r>
        <w:br/>
      </w:r>
      <w:r>
        <w:rPr>
          <w:rStyle w:val="NormalTok"/>
        </w:rPr>
        <w:t>session.close()</w:t>
      </w:r>
      <w:r>
        <w:br/>
      </w:r>
      <w:r>
        <w:rPr>
          <w:rStyle w:val="NormalTok"/>
        </w:rPr>
        <w:t>driver.close()</w:t>
      </w:r>
    </w:p>
    <w:p w14:paraId="06997E7C" w14:textId="77777777" w:rsidR="000B4FCE" w:rsidRDefault="004D1892">
      <w:pPr>
        <w:pStyle w:val="SourceCode"/>
      </w:pPr>
      <w:r>
        <w:t>Connecting to Neo4j database....</w:t>
      </w:r>
      <w:r>
        <w:br/>
        <w:t>Connected to Neo4j database successfully! Driver: &lt;neo4j._sync.driver.Neo4jDriver object at 0x0000017EDCD4E210&gt;</w:t>
      </w:r>
      <w:r>
        <w:br/>
        <w:t>Running query...</w:t>
      </w:r>
      <w:r>
        <w:br/>
      </w:r>
      <w:r>
        <w:br/>
        <w:t xml:space="preserve">        staffName  activityCount</w:t>
      </w:r>
      <w:r>
        <w:br/>
        <w:t>0  Debbie Nichols            145</w:t>
      </w:r>
      <w:r>
        <w:br/>
        <w:t>1  Marc Hernandez            127</w:t>
      </w:r>
      <w:r>
        <w:br/>
        <w:t>2    Eileen Allen            126</w:t>
      </w:r>
      <w:r>
        <w:br/>
        <w:t>3    Steven Perez            124</w:t>
      </w:r>
      <w:r>
        <w:br/>
        <w:t>4  Justin Alvarez            112</w:t>
      </w:r>
    </w:p>
    <w:p w14:paraId="06997E7D" w14:textId="77777777" w:rsidR="000B4FCE" w:rsidRDefault="004D1892">
      <w:pPr>
        <w:pStyle w:val="Heading1"/>
      </w:pPr>
      <w:bookmarkStart w:id="250" w:name="_R:_Hard_Constraints"/>
      <w:bookmarkStart w:id="251" w:name="_Toc175217519"/>
      <w:bookmarkStart w:id="252" w:name="r-hard-constraints"/>
      <w:bookmarkEnd w:id="244"/>
      <w:bookmarkEnd w:id="249"/>
      <w:bookmarkEnd w:id="250"/>
      <w:r>
        <w:lastRenderedPageBreak/>
        <w:t>R: Hard Constraints</w:t>
      </w:r>
      <w:bookmarkEnd w:id="251"/>
    </w:p>
    <w:p w14:paraId="06997E7E" w14:textId="77777777" w:rsidR="000B4FCE" w:rsidRDefault="000B4FCE"/>
    <w:p w14:paraId="06997E7F" w14:textId="77777777" w:rsidR="000B4FCE" w:rsidRDefault="004D1892">
      <w:r>
        <w:t>“Hard constraints” in a timetabling context are generally rules or conditions which cannot be violated. Violation would indicate non-viable timetable, e.g. a lecturer being scheduled to teach in two places simultaneously. In reality, hard constraints appear in timetables and are accepted with real-world workarounds.</w:t>
      </w:r>
    </w:p>
    <w:p w14:paraId="06997E80" w14:textId="77777777" w:rsidR="000B4FCE" w:rsidRDefault="004D1892">
      <w:r>
        <w:t>This page contains cypher queries that can be used to identify where a timetabling hard constraint has been violated.</w:t>
      </w:r>
    </w:p>
    <w:p w14:paraId="06997E81" w14:textId="77777777" w:rsidR="000B4FCE" w:rsidRDefault="004D1892">
      <w:r>
        <w:t>Example hard constraints include:</w:t>
      </w:r>
    </w:p>
    <w:p w14:paraId="06997E82" w14:textId="77777777" w:rsidR="000B4FCE" w:rsidRDefault="004D1892" w:rsidP="00AA23CB">
      <w:pPr>
        <w:numPr>
          <w:ilvl w:val="0"/>
          <w:numId w:val="69"/>
        </w:numPr>
      </w:pPr>
      <w:r>
        <w:rPr>
          <w:b/>
          <w:bCs/>
        </w:rPr>
        <w:t>All Activities Scheduled</w:t>
      </w:r>
      <w:r>
        <w:t>: Every lecture, tutorial, lab, etc., must have a designated time and place.</w:t>
      </w:r>
    </w:p>
    <w:p w14:paraId="06997E83" w14:textId="77777777" w:rsidR="000B4FCE" w:rsidRDefault="004D1892" w:rsidP="00AA23CB">
      <w:pPr>
        <w:numPr>
          <w:ilvl w:val="0"/>
          <w:numId w:val="69"/>
        </w:numPr>
      </w:pPr>
      <w:r>
        <w:rPr>
          <w:b/>
          <w:bCs/>
        </w:rPr>
        <w:t>No Room Conflicts (aka room clash)</w:t>
      </w:r>
      <w:r>
        <w:t>: Two activities cannot be scheduled in the same room at the same time.</w:t>
      </w:r>
    </w:p>
    <w:p w14:paraId="06997E84" w14:textId="77777777" w:rsidR="000B4FCE" w:rsidRDefault="004D1892" w:rsidP="00AA23CB">
      <w:pPr>
        <w:numPr>
          <w:ilvl w:val="0"/>
          <w:numId w:val="69"/>
        </w:numPr>
      </w:pPr>
      <w:r>
        <w:rPr>
          <w:b/>
          <w:bCs/>
        </w:rPr>
        <w:t>Room Capacity Sufficient</w:t>
      </w:r>
      <w:r>
        <w:t>: The room assigned to an activity must accommodate the expected number of students</w:t>
      </w:r>
    </w:p>
    <w:p w14:paraId="06997E85" w14:textId="77777777" w:rsidR="000B4FCE" w:rsidRDefault="004D1892" w:rsidP="00AA23CB">
      <w:pPr>
        <w:numPr>
          <w:ilvl w:val="0"/>
          <w:numId w:val="69"/>
        </w:numPr>
      </w:pPr>
      <w:r>
        <w:rPr>
          <w:b/>
          <w:bCs/>
        </w:rPr>
        <w:t>Person clashes</w:t>
      </w:r>
      <w:r>
        <w:t>: People, that is staff and students, cannot be allocated to two or more activities occurring at the same time.</w:t>
      </w:r>
    </w:p>
    <w:p w14:paraId="06997E86" w14:textId="77777777" w:rsidR="000B4FCE" w:rsidRDefault="004D1892" w:rsidP="00AA23CB">
      <w:pPr>
        <w:numPr>
          <w:ilvl w:val="1"/>
          <w:numId w:val="70"/>
        </w:numPr>
      </w:pPr>
      <w:r>
        <w:rPr>
          <w:b/>
          <w:bCs/>
        </w:rPr>
        <w:t>No Staff Conflicts (aka staff clash)</w:t>
      </w:r>
    </w:p>
    <w:p w14:paraId="06997E87" w14:textId="77777777" w:rsidR="000B4FCE" w:rsidRDefault="004D1892" w:rsidP="00AA23CB">
      <w:pPr>
        <w:numPr>
          <w:ilvl w:val="1"/>
          <w:numId w:val="70"/>
        </w:numPr>
      </w:pPr>
      <w:r>
        <w:rPr>
          <w:b/>
          <w:bCs/>
        </w:rPr>
        <w:t>No Student Conflicts (aka student clash)</w:t>
      </w:r>
    </w:p>
    <w:p w14:paraId="06997E88" w14:textId="77777777" w:rsidR="000B4FCE" w:rsidRDefault="004D1892" w:rsidP="00AA23CB">
      <w:pPr>
        <w:numPr>
          <w:ilvl w:val="0"/>
          <w:numId w:val="69"/>
        </w:numPr>
      </w:pPr>
      <w:r>
        <w:rPr>
          <w:b/>
          <w:bCs/>
        </w:rPr>
        <w:t>Staff Availability Respected</w:t>
      </w:r>
      <w:r>
        <w:t>: Activities cannot be scheduled during a staff member’s unavailable times (e.g., research days, meetings, unavailability pattern).</w:t>
      </w:r>
    </w:p>
    <w:p w14:paraId="06997E89" w14:textId="77777777" w:rsidR="000B4FCE" w:rsidRDefault="004D1892" w:rsidP="00AA23CB">
      <w:pPr>
        <w:numPr>
          <w:ilvl w:val="0"/>
          <w:numId w:val="69"/>
        </w:numPr>
      </w:pPr>
      <w:r>
        <w:rPr>
          <w:b/>
          <w:bCs/>
        </w:rPr>
        <w:t>Curriculum Requirements Met</w:t>
      </w:r>
      <w:r>
        <w:t>: Required courses must be offered at times when students can take them</w:t>
      </w:r>
    </w:p>
    <w:p w14:paraId="06997E8A" w14:textId="77777777" w:rsidR="000B4FCE" w:rsidRDefault="004D1892">
      <w:pPr>
        <w:pStyle w:val="Heading3"/>
      </w:pPr>
      <w:bookmarkStart w:id="253" w:name="unscheduled-activities"/>
      <w:r>
        <w:t>Unscheduled activities</w:t>
      </w:r>
    </w:p>
    <w:p w14:paraId="06997E8B" w14:textId="77777777" w:rsidR="000B4FCE" w:rsidRDefault="004D1892">
      <w:r>
        <w:t>Unscheduled activities can be identified as follows. This query can be tweaked to also search for matches where the property equals ’’ - that is, a blank.</w:t>
      </w:r>
    </w:p>
    <w:p w14:paraId="06997E8C" w14:textId="77777777" w:rsidR="000B4FCE" w:rsidRDefault="004D1892">
      <w:pPr>
        <w:pStyle w:val="SourceCode"/>
      </w:pPr>
      <w:r>
        <w:t>MATCH (a:activity)</w:t>
      </w:r>
      <w:r>
        <w:br/>
        <w:t xml:space="preserve">WHERE a.actStartDate IS NULL </w:t>
      </w:r>
      <w:r>
        <w:br/>
        <w:t xml:space="preserve">OR a.actStartTime IS NULL </w:t>
      </w:r>
      <w:r>
        <w:br/>
        <w:t>OR a.actEndTime IS NULL</w:t>
      </w:r>
      <w:r>
        <w:br/>
        <w:t>RETURN a</w:t>
      </w:r>
    </w:p>
    <w:p w14:paraId="06997E8D" w14:textId="77777777" w:rsidR="000B4FCE" w:rsidRDefault="004D1892">
      <w:pPr>
        <w:pStyle w:val="Heading3"/>
      </w:pPr>
      <w:bookmarkStart w:id="254" w:name="room-clashes"/>
      <w:bookmarkEnd w:id="253"/>
      <w:r>
        <w:lastRenderedPageBreak/>
        <w:t>Room clashes</w:t>
      </w:r>
    </w:p>
    <w:p w14:paraId="06997E8E" w14:textId="77777777" w:rsidR="000B4FCE" w:rsidRDefault="004D1892">
      <w:r>
        <w:t>Room or location clashes are where two or more activities are scheduled at the same datetime in the same space and this is not deliberate. These can be identified with the starter query below. The image clearly shows pairs of activities sharing one location. In reality, I suspect that these are deliberate clashes.</w:t>
      </w:r>
    </w:p>
    <w:p w14:paraId="06997E8F" w14:textId="77777777" w:rsidR="000B4FCE" w:rsidRDefault="004D1892">
      <w:pPr>
        <w:pStyle w:val="SourceCode"/>
      </w:pPr>
      <w:r>
        <w:t>MATCH (a1:activity)-[r1:OCCUPIES]-&gt;(r:room)&lt;-[r2:OCCUPIES]-(a2:activity)</w:t>
      </w:r>
      <w:r>
        <w:br/>
        <w:t>WHERE a1.actStartDate = a2.actStartDate AND a1 &lt;&gt; a2</w:t>
      </w:r>
      <w:r>
        <w:br/>
        <w:t xml:space="preserve">    AND (</w:t>
      </w:r>
      <w:r>
        <w:br/>
        <w:t xml:space="preserve">        (a1.actStartTime &lt;= a2.actStartTime AND a1.actEndTime &gt; a2.actStartTime)</w:t>
      </w:r>
      <w:r>
        <w:br/>
        <w:t xml:space="preserve">        OR </w:t>
      </w:r>
      <w:r>
        <w:br/>
        <w:t xml:space="preserve">        (a2.actStartTime &lt;= a1.actStartTime AND a2.actEndTime &gt; a1.actStartTime)</w:t>
      </w:r>
      <w:r>
        <w:br/>
        <w:t xml:space="preserve">    )</w:t>
      </w:r>
      <w:r>
        <w:br/>
        <w:t>RETURN a1, a2, r, r1, r2</w:t>
      </w:r>
    </w:p>
    <w:p w14:paraId="641578E1" w14:textId="77777777" w:rsidR="007D3E07" w:rsidRDefault="004D1892" w:rsidP="007D3E07">
      <w:pPr>
        <w:keepNext/>
      </w:pPr>
      <w:r>
        <w:rPr>
          <w:noProof/>
        </w:rPr>
        <w:drawing>
          <wp:inline distT="0" distB="0" distL="0" distR="0" wp14:anchorId="069980F8" wp14:editId="069980F9">
            <wp:extent cx="5727700" cy="5138949"/>
            <wp:effectExtent l="0" t="0" r="0" b="0"/>
            <wp:docPr id="406" name="Picture" descr="Room Clashes"/>
            <wp:cNvGraphicFramePr/>
            <a:graphic xmlns:a="http://schemas.openxmlformats.org/drawingml/2006/main">
              <a:graphicData uri="http://schemas.openxmlformats.org/drawingml/2006/picture">
                <pic:pic xmlns:pic="http://schemas.openxmlformats.org/drawingml/2006/picture">
                  <pic:nvPicPr>
                    <pic:cNvPr id="407" name="Picture" descr="./images/cypher-room-clash.png"/>
                    <pic:cNvPicPr>
                      <a:picLocks noChangeAspect="1" noChangeArrowheads="1"/>
                    </pic:cNvPicPr>
                  </pic:nvPicPr>
                  <pic:blipFill>
                    <a:blip r:embed="rId117"/>
                    <a:stretch>
                      <a:fillRect/>
                    </a:stretch>
                  </pic:blipFill>
                  <pic:spPr bwMode="auto">
                    <a:xfrm>
                      <a:off x="0" y="0"/>
                      <a:ext cx="5727700" cy="5138949"/>
                    </a:xfrm>
                    <a:prstGeom prst="rect">
                      <a:avLst/>
                    </a:prstGeom>
                    <a:noFill/>
                    <a:ln w="9525">
                      <a:noFill/>
                      <a:headEnd/>
                      <a:tailEnd/>
                    </a:ln>
                  </pic:spPr>
                </pic:pic>
              </a:graphicData>
            </a:graphic>
          </wp:inline>
        </w:drawing>
      </w:r>
    </w:p>
    <w:p w14:paraId="06997E90" w14:textId="372E2FA2" w:rsidR="000B4FCE" w:rsidRDefault="007D3E07" w:rsidP="007D3E07">
      <w:pPr>
        <w:pStyle w:val="Caption"/>
      </w:pPr>
      <w:r>
        <w:t xml:space="preserve">Figure </w:t>
      </w:r>
      <w:r>
        <w:fldChar w:fldCharType="begin"/>
      </w:r>
      <w:r>
        <w:instrText xml:space="preserve"> SEQ Figure \* ARABIC </w:instrText>
      </w:r>
      <w:r>
        <w:fldChar w:fldCharType="separate"/>
      </w:r>
      <w:r w:rsidR="004D1892">
        <w:rPr>
          <w:noProof/>
        </w:rPr>
        <w:t>49</w:t>
      </w:r>
      <w:r>
        <w:fldChar w:fldCharType="end"/>
      </w:r>
      <w:r>
        <w:t>: Graph results of rooms with clashes</w:t>
      </w:r>
    </w:p>
    <w:p w14:paraId="06997E92" w14:textId="77777777" w:rsidR="000B4FCE" w:rsidRDefault="004D1892">
      <w:r>
        <w:t>The same results have been returned as a table.</w:t>
      </w:r>
    </w:p>
    <w:p w14:paraId="06997E93" w14:textId="77777777" w:rsidR="000B4FCE" w:rsidRDefault="004D1892">
      <w:pPr>
        <w:pStyle w:val="SourceCode"/>
      </w:pPr>
      <w:r>
        <w:rPr>
          <w:rStyle w:val="ImportTok"/>
        </w:rPr>
        <w:lastRenderedPageBreak/>
        <w:t>from</w:t>
      </w:r>
      <w:r>
        <w:rPr>
          <w:rStyle w:val="NormalTok"/>
        </w:rPr>
        <w:t xml:space="preserve"> connect_to_neo4j_db </w:t>
      </w:r>
      <w:r>
        <w:rPr>
          <w:rStyle w:val="ImportTok"/>
        </w:rPr>
        <w:t>import</w:t>
      </w:r>
      <w:r>
        <w:rPr>
          <w:rStyle w:val="NormalTok"/>
        </w:rPr>
        <w:t xml:space="preserve"> connect_to_neo4j</w:t>
      </w:r>
      <w:r>
        <w:br/>
      </w:r>
      <w:r>
        <w:rPr>
          <w:rStyle w:val="ImportTok"/>
        </w:rPr>
        <w:t>from</w:t>
      </w:r>
      <w:r>
        <w:rPr>
          <w:rStyle w:val="NormalTok"/>
        </w:rPr>
        <w:t xml:space="preserve"> neo4j </w:t>
      </w:r>
      <w:r>
        <w:rPr>
          <w:rStyle w:val="ImportTok"/>
        </w:rPr>
        <w:t>import</w:t>
      </w:r>
      <w:r>
        <w:rPr>
          <w:rStyle w:val="NormalTok"/>
        </w:rPr>
        <w:t xml:space="preserve"> GraphDatabase</w:t>
      </w:r>
      <w:r>
        <w:br/>
      </w:r>
      <w:r>
        <w:rPr>
          <w:rStyle w:val="ImportTok"/>
        </w:rPr>
        <w:t>import</w:t>
      </w:r>
      <w:r>
        <w:rPr>
          <w:rStyle w:val="NormalTok"/>
        </w:rPr>
        <w:t xml:space="preserve"> pandas </w:t>
      </w:r>
      <w:r>
        <w:rPr>
          <w:rStyle w:val="ImportTok"/>
        </w:rPr>
        <w:t>as</w:t>
      </w:r>
      <w:r>
        <w:rPr>
          <w:rStyle w:val="NormalTok"/>
        </w:rPr>
        <w:t xml:space="preserve"> pd</w:t>
      </w:r>
      <w:r>
        <w:br/>
      </w:r>
      <w:r>
        <w:br/>
      </w:r>
      <w:r>
        <w:rPr>
          <w:rStyle w:val="CommentTok"/>
        </w:rPr>
        <w:t># connect to Neo4j</w:t>
      </w:r>
      <w:r>
        <w:br/>
      </w:r>
      <w:r>
        <w:rPr>
          <w:rStyle w:val="NormalTok"/>
        </w:rPr>
        <w:t xml:space="preserve">driver </w:t>
      </w:r>
      <w:r>
        <w:rPr>
          <w:rStyle w:val="OperatorTok"/>
        </w:rPr>
        <w:t>=</w:t>
      </w:r>
      <w:r>
        <w:rPr>
          <w:rStyle w:val="NormalTok"/>
        </w:rPr>
        <w:t xml:space="preserve"> connect_to_neo4j()</w:t>
      </w:r>
      <w:r>
        <w:br/>
      </w:r>
      <w:r>
        <w:br/>
      </w:r>
      <w:r>
        <w:rPr>
          <w:rStyle w:val="CommentTok"/>
        </w:rPr>
        <w:t># session</w:t>
      </w:r>
      <w:r>
        <w:br/>
      </w:r>
      <w:r>
        <w:rPr>
          <w:rStyle w:val="NormalTok"/>
        </w:rPr>
        <w:t xml:space="preserve">session </w:t>
      </w:r>
      <w:r>
        <w:rPr>
          <w:rStyle w:val="OperatorTok"/>
        </w:rPr>
        <w:t>=</w:t>
      </w:r>
      <w:r>
        <w:rPr>
          <w:rStyle w:val="NormalTok"/>
        </w:rPr>
        <w:t xml:space="preserve"> driver.session()</w:t>
      </w:r>
      <w:r>
        <w:br/>
      </w:r>
      <w:r>
        <w:br/>
      </w:r>
      <w:r>
        <w:rPr>
          <w:rStyle w:val="CommentTok"/>
        </w:rPr>
        <w:t># run query</w:t>
      </w:r>
      <w:r>
        <w:br/>
      </w:r>
      <w:r>
        <w:rPr>
          <w:rStyle w:val="NormalTok"/>
        </w:rPr>
        <w:t xml:space="preserve">query </w:t>
      </w:r>
      <w:r>
        <w:rPr>
          <w:rStyle w:val="OperatorTok"/>
        </w:rPr>
        <w:t>=</w:t>
      </w:r>
      <w:r>
        <w:rPr>
          <w:rStyle w:val="NormalTok"/>
        </w:rPr>
        <w:t xml:space="preserve"> </w:t>
      </w:r>
      <w:r>
        <w:rPr>
          <w:rStyle w:val="StringTok"/>
        </w:rPr>
        <w:t>"""</w:t>
      </w:r>
      <w:r>
        <w:br/>
      </w:r>
      <w:r>
        <w:rPr>
          <w:rStyle w:val="StringTok"/>
        </w:rPr>
        <w:t>MATCH (a1:activity)-[r1:OCCUPIES]-&gt;(r:room)&lt;-[r2:OCCUPIES]-(a2:activity)</w:t>
      </w:r>
      <w:r>
        <w:br/>
      </w:r>
      <w:r>
        <w:rPr>
          <w:rStyle w:val="StringTok"/>
        </w:rPr>
        <w:t xml:space="preserve">WHERE r.roomName IN ["4Q50/51 FR", "4Q69 FR", "3E Maths Open Zone A", "3E12 FR"] </w:t>
      </w:r>
      <w:r>
        <w:br/>
      </w:r>
      <w:r>
        <w:rPr>
          <w:rStyle w:val="StringTok"/>
        </w:rPr>
        <w:t xml:space="preserve">  AND a1.actStartDate = a2.actStartDate </w:t>
      </w:r>
      <w:r>
        <w:br/>
      </w:r>
      <w:r>
        <w:rPr>
          <w:rStyle w:val="StringTok"/>
        </w:rPr>
        <w:t>  AND a1 &lt;&gt; a2</w:t>
      </w:r>
      <w:r>
        <w:br/>
      </w:r>
      <w:r>
        <w:rPr>
          <w:rStyle w:val="StringTok"/>
        </w:rPr>
        <w:t>  AND (</w:t>
      </w:r>
      <w:r>
        <w:br/>
      </w:r>
      <w:r>
        <w:rPr>
          <w:rStyle w:val="StringTok"/>
        </w:rPr>
        <w:t>        (a1.actStartTime &lt;= a2.actStartTime AND a1.actEndTime &gt; a2.actStartTime)</w:t>
      </w:r>
      <w:r>
        <w:br/>
      </w:r>
      <w:r>
        <w:rPr>
          <w:rStyle w:val="StringTok"/>
        </w:rPr>
        <w:t xml:space="preserve">        OR </w:t>
      </w:r>
      <w:r>
        <w:br/>
      </w:r>
      <w:r>
        <w:rPr>
          <w:rStyle w:val="StringTok"/>
        </w:rPr>
        <w:t>        (a2.actStartTime &lt;= a1.actStartTime AND a2.actEndTime &gt; a1.actStartTime)</w:t>
      </w:r>
      <w:r>
        <w:br/>
      </w:r>
      <w:r>
        <w:rPr>
          <w:rStyle w:val="StringTok"/>
        </w:rPr>
        <w:t>      )</w:t>
      </w:r>
      <w:r>
        <w:br/>
      </w:r>
      <w:r>
        <w:rPr>
          <w:rStyle w:val="StringTok"/>
        </w:rPr>
        <w:t xml:space="preserve">RETURN a1.actName AS activity1, a2.actName AS activity2, </w:t>
      </w:r>
      <w:r>
        <w:br/>
      </w:r>
      <w:r>
        <w:rPr>
          <w:rStyle w:val="StringTok"/>
        </w:rPr>
        <w:t xml:space="preserve">       r.roomName AS room, a1.actStartDate AS date,</w:t>
      </w:r>
      <w:r>
        <w:br/>
      </w:r>
      <w:r>
        <w:rPr>
          <w:rStyle w:val="StringTok"/>
        </w:rPr>
        <w:t xml:space="preserve">       a1.actStartTime AS activity1_start, a1.actEndTime AS activity1_end,</w:t>
      </w:r>
      <w:r>
        <w:br/>
      </w:r>
      <w:r>
        <w:rPr>
          <w:rStyle w:val="StringTok"/>
        </w:rPr>
        <w:t xml:space="preserve">       a2.actStartTime AS activity2_start, a2.actEndTime AS activity2_end</w:t>
      </w:r>
      <w:r>
        <w:br/>
      </w:r>
      <w:r>
        <w:rPr>
          <w:rStyle w:val="StringTok"/>
        </w:rPr>
        <w:t>"""</w:t>
      </w:r>
      <w:r>
        <w:rPr>
          <w:rStyle w:val="NormalTok"/>
        </w:rPr>
        <w:t xml:space="preserve"> </w:t>
      </w:r>
      <w:r>
        <w:br/>
      </w:r>
      <w:r>
        <w:br/>
      </w:r>
      <w:r>
        <w:rPr>
          <w:rStyle w:val="BuiltInTok"/>
        </w:rPr>
        <w:t>print</w:t>
      </w:r>
      <w:r>
        <w:rPr>
          <w:rStyle w:val="NormalTok"/>
        </w:rPr>
        <w:t>(</w:t>
      </w:r>
      <w:r>
        <w:rPr>
          <w:rStyle w:val="StringTok"/>
        </w:rPr>
        <w:t>"Running query...</w:t>
      </w:r>
      <w:r>
        <w:rPr>
          <w:rStyle w:val="CharTok"/>
        </w:rPr>
        <w:t>\n</w:t>
      </w:r>
      <w:r>
        <w:rPr>
          <w:rStyle w:val="StringTok"/>
        </w:rPr>
        <w:t>"</w:t>
      </w:r>
      <w:r>
        <w:rPr>
          <w:rStyle w:val="NormalTok"/>
        </w:rPr>
        <w:t>)</w:t>
      </w:r>
      <w:r>
        <w:br/>
      </w:r>
      <w:r>
        <w:rPr>
          <w:rStyle w:val="NormalTok"/>
        </w:rPr>
        <w:t xml:space="preserve">result </w:t>
      </w:r>
      <w:r>
        <w:rPr>
          <w:rStyle w:val="OperatorTok"/>
        </w:rPr>
        <w:t>=</w:t>
      </w:r>
      <w:r>
        <w:rPr>
          <w:rStyle w:val="NormalTok"/>
        </w:rPr>
        <w:t xml:space="preserve"> session.run(query)</w:t>
      </w:r>
      <w:r>
        <w:br/>
      </w:r>
      <w:r>
        <w:br/>
      </w:r>
      <w:r>
        <w:rPr>
          <w:rStyle w:val="CommentTok"/>
        </w:rPr>
        <w:t># list to hold records</w:t>
      </w:r>
      <w:r>
        <w:br/>
      </w:r>
      <w:r>
        <w:rPr>
          <w:rStyle w:val="NormalTok"/>
        </w:rPr>
        <w:t xml:space="preserve">records </w:t>
      </w:r>
      <w:r>
        <w:rPr>
          <w:rStyle w:val="OperatorTok"/>
        </w:rPr>
        <w:t>=</w:t>
      </w:r>
      <w:r>
        <w:rPr>
          <w:rStyle w:val="NormalTok"/>
        </w:rPr>
        <w:t xml:space="preserve"> []</w:t>
      </w:r>
      <w:r>
        <w:br/>
      </w:r>
      <w:r>
        <w:rPr>
          <w:rStyle w:val="ControlFlowTok"/>
        </w:rPr>
        <w:t>for</w:t>
      </w:r>
      <w:r>
        <w:rPr>
          <w:rStyle w:val="NormalTok"/>
        </w:rPr>
        <w:t xml:space="preserve"> record </w:t>
      </w:r>
      <w:r>
        <w:rPr>
          <w:rStyle w:val="KeywordTok"/>
        </w:rPr>
        <w:t>in</w:t>
      </w:r>
      <w:r>
        <w:rPr>
          <w:rStyle w:val="NormalTok"/>
        </w:rPr>
        <w:t xml:space="preserve"> result:</w:t>
      </w:r>
      <w:r>
        <w:br/>
      </w:r>
      <w:r>
        <w:rPr>
          <w:rStyle w:val="NormalTok"/>
        </w:rPr>
        <w:t xml:space="preserve">    records.append(record)</w:t>
      </w:r>
      <w:r>
        <w:br/>
      </w:r>
      <w:r>
        <w:br/>
      </w:r>
      <w:r>
        <w:rPr>
          <w:rStyle w:val="CommentTok"/>
        </w:rPr>
        <w:t># df</w:t>
      </w:r>
      <w:r>
        <w:br/>
      </w:r>
      <w:r>
        <w:rPr>
          <w:rStyle w:val="NormalTok"/>
        </w:rPr>
        <w:t xml:space="preserve">df </w:t>
      </w:r>
      <w:r>
        <w:rPr>
          <w:rStyle w:val="OperatorTok"/>
        </w:rPr>
        <w:t>=</w:t>
      </w:r>
      <w:r>
        <w:rPr>
          <w:rStyle w:val="NormalTok"/>
        </w:rPr>
        <w:t xml:space="preserve"> pd.DataFrame(records, columns</w:t>
      </w:r>
      <w:r>
        <w:rPr>
          <w:rStyle w:val="OperatorTok"/>
        </w:rPr>
        <w:t>=</w:t>
      </w:r>
      <w:r>
        <w:rPr>
          <w:rStyle w:val="NormalTok"/>
        </w:rPr>
        <w:t>[</w:t>
      </w:r>
      <w:r>
        <w:rPr>
          <w:rStyle w:val="StringTok"/>
        </w:rPr>
        <w:t>"activity1"</w:t>
      </w:r>
      <w:r>
        <w:rPr>
          <w:rStyle w:val="NormalTok"/>
        </w:rPr>
        <w:t xml:space="preserve">, </w:t>
      </w:r>
      <w:r>
        <w:rPr>
          <w:rStyle w:val="StringTok"/>
        </w:rPr>
        <w:t>"activity2"</w:t>
      </w:r>
      <w:r>
        <w:rPr>
          <w:rStyle w:val="NormalTok"/>
        </w:rPr>
        <w:t xml:space="preserve">, </w:t>
      </w:r>
      <w:r>
        <w:rPr>
          <w:rStyle w:val="StringTok"/>
        </w:rPr>
        <w:t>"room"</w:t>
      </w:r>
      <w:r>
        <w:rPr>
          <w:rStyle w:val="NormalTok"/>
        </w:rPr>
        <w:t xml:space="preserve">, </w:t>
      </w:r>
      <w:r>
        <w:rPr>
          <w:rStyle w:val="StringTok"/>
        </w:rPr>
        <w:t>"date"</w:t>
      </w:r>
      <w:r>
        <w:rPr>
          <w:rStyle w:val="NormalTok"/>
        </w:rPr>
        <w:t xml:space="preserve">, </w:t>
      </w:r>
      <w:r>
        <w:br/>
      </w:r>
      <w:r>
        <w:rPr>
          <w:rStyle w:val="NormalTok"/>
        </w:rPr>
        <w:t xml:space="preserve">                                   </w:t>
      </w:r>
      <w:r>
        <w:rPr>
          <w:rStyle w:val="StringTok"/>
        </w:rPr>
        <w:t>"activity1_start"</w:t>
      </w:r>
      <w:r>
        <w:rPr>
          <w:rStyle w:val="NormalTok"/>
        </w:rPr>
        <w:t xml:space="preserve">, </w:t>
      </w:r>
      <w:r>
        <w:rPr>
          <w:rStyle w:val="StringTok"/>
        </w:rPr>
        <w:t>"activity1_end"</w:t>
      </w:r>
      <w:r>
        <w:rPr>
          <w:rStyle w:val="NormalTok"/>
        </w:rPr>
        <w:t xml:space="preserve">, </w:t>
      </w:r>
      <w:r>
        <w:br/>
      </w:r>
      <w:r>
        <w:rPr>
          <w:rStyle w:val="NormalTok"/>
        </w:rPr>
        <w:t xml:space="preserve">                                   </w:t>
      </w:r>
      <w:r>
        <w:rPr>
          <w:rStyle w:val="StringTok"/>
        </w:rPr>
        <w:t>"activity2_start"</w:t>
      </w:r>
      <w:r>
        <w:rPr>
          <w:rStyle w:val="NormalTok"/>
        </w:rPr>
        <w:t xml:space="preserve">, </w:t>
      </w:r>
      <w:r>
        <w:rPr>
          <w:rStyle w:val="StringTok"/>
        </w:rPr>
        <w:t>"activity2_end"</w:t>
      </w:r>
      <w:r>
        <w:rPr>
          <w:rStyle w:val="NormalTok"/>
        </w:rPr>
        <w:t>])</w:t>
      </w:r>
      <w:r>
        <w:br/>
      </w:r>
      <w:r>
        <w:br/>
      </w:r>
      <w:r>
        <w:rPr>
          <w:rStyle w:val="CommentTok"/>
        </w:rPr>
        <w:t># print</w:t>
      </w:r>
      <w:r>
        <w:br/>
      </w:r>
      <w:r>
        <w:rPr>
          <w:rStyle w:val="BuiltInTok"/>
        </w:rPr>
        <w:t>print</w:t>
      </w:r>
      <w:r>
        <w:rPr>
          <w:rStyle w:val="NormalTok"/>
        </w:rPr>
        <w:t>(df)</w:t>
      </w:r>
      <w:r>
        <w:br/>
      </w:r>
      <w:r>
        <w:br/>
      </w:r>
      <w:r>
        <w:rPr>
          <w:rStyle w:val="CommentTok"/>
        </w:rPr>
        <w:t># close session and driver</w:t>
      </w:r>
      <w:r>
        <w:br/>
      </w:r>
      <w:r>
        <w:rPr>
          <w:rStyle w:val="NormalTok"/>
        </w:rPr>
        <w:lastRenderedPageBreak/>
        <w:t>session.close()</w:t>
      </w:r>
      <w:r>
        <w:br/>
      </w:r>
      <w:r>
        <w:rPr>
          <w:rStyle w:val="NormalTok"/>
        </w:rPr>
        <w:t>driver.close()</w:t>
      </w:r>
    </w:p>
    <w:p w14:paraId="06997E94" w14:textId="77777777" w:rsidR="000B4FCE" w:rsidRDefault="004D1892">
      <w:pPr>
        <w:pStyle w:val="SourceCode"/>
      </w:pPr>
      <w:r>
        <w:t>Connecting to Neo4j database....</w:t>
      </w:r>
      <w:r>
        <w:br/>
        <w:t>Connected to Neo4j database successfully! Driver: &lt;neo4j._sync.driver.Neo4jDriver object at 0x0000024F48CA20D0&gt;</w:t>
      </w:r>
      <w:r>
        <w:br/>
        <w:t>Running query...</w:t>
      </w:r>
      <w:r>
        <w:br/>
      </w:r>
      <w:r>
        <w:br/>
        <w:t xml:space="preserve">                          activity1                         activity2  \</w:t>
      </w:r>
      <w:r>
        <w:br/>
        <w:t xml:space="preserve">0          UFCF8P-15-M Sep W2_oc/01  UFCF8P-15-M Jan Cont W2_oc jt/01   </w:t>
      </w:r>
      <w:r>
        <w:br/>
        <w:t xml:space="preserve">1  UFCF8P-15-M Jan Cont W2_oc jt/01          UFCF8P-15-M Sep W2_oc/01   </w:t>
      </w:r>
      <w:r>
        <w:br/>
        <w:t xml:space="preserve">2          UFCF8P-15-M Sep W1_oc/01  UFCF8P-15-M Jan Cont W1_oc jt/01   </w:t>
      </w:r>
      <w:r>
        <w:br/>
        <w:t xml:space="preserve">3  UFCF8P-15-M Jan Cont W1_oc jt/01          UFCF8P-15-M Sep W1_oc/01   </w:t>
      </w:r>
      <w:r>
        <w:br/>
        <w:t xml:space="preserve">4                     Maths_E_oc/01                    Maths_E5_oc/01   </w:t>
      </w:r>
      <w:r>
        <w:br/>
        <w:t xml:space="preserve">5                    Maths_E5_oc/01                     Maths_E_oc/01   </w:t>
      </w:r>
      <w:r>
        <w:br/>
        <w:t xml:space="preserve">6                     Maths_E_oc/01              UFMFVV-30-3 DI_oc/01   </w:t>
      </w:r>
      <w:r>
        <w:br/>
        <w:t xml:space="preserve">7              UFMFVV-30-3 DI_oc/01                     Maths_E_oc/01   </w:t>
      </w:r>
      <w:r>
        <w:br/>
      </w:r>
      <w:r>
        <w:br/>
        <w:t xml:space="preserve">                   room        date     activity1_start       activity1_end  \</w:t>
      </w:r>
      <w:r>
        <w:br/>
        <w:t xml:space="preserve">0            4Q50/51 FR  2022-12-13  16:00:00.000000000  17:30:00.000000000   </w:t>
      </w:r>
      <w:r>
        <w:br/>
        <w:t xml:space="preserve">1            4Q50/51 FR  2022-12-13  16:00:00.000000000  17:30:00.000000000   </w:t>
      </w:r>
      <w:r>
        <w:br/>
        <w:t xml:space="preserve">2               4Q69 FR  2022-12-13  14:00:00.000000000  15:30:00.000000000   </w:t>
      </w:r>
      <w:r>
        <w:br/>
        <w:t xml:space="preserve">3               4Q69 FR  2022-12-13  14:00:00.000000000  15:30:00.000000000   </w:t>
      </w:r>
      <w:r>
        <w:br/>
        <w:t xml:space="preserve">4  3E Maths Open Zone A  2022-11-09  09:00:00.000000000  17:00:00.000000000   </w:t>
      </w:r>
      <w:r>
        <w:br/>
        <w:t xml:space="preserve">5  3E Maths Open Zone A  2022-11-09  16:00:00.000000000  17:00:00.000000000   </w:t>
      </w:r>
      <w:r>
        <w:br/>
        <w:t xml:space="preserve">6               3E12 FR  2022-11-08  09:00:00.000000000  17:00:00.000000000   </w:t>
      </w:r>
      <w:r>
        <w:br/>
        <w:t xml:space="preserve">7               3E12 FR  2022-11-08  15:00:00.000000000  16:00:00.000000000   </w:t>
      </w:r>
      <w:r>
        <w:br/>
      </w:r>
      <w:r>
        <w:br/>
        <w:t xml:space="preserve">      activity2_start       activity2_end  </w:t>
      </w:r>
      <w:r>
        <w:br/>
        <w:t xml:space="preserve">0  16:00:00.000000000  17:30:00.000000000  </w:t>
      </w:r>
      <w:r>
        <w:br/>
        <w:t xml:space="preserve">1  16:00:00.000000000  17:30:00.000000000  </w:t>
      </w:r>
      <w:r>
        <w:br/>
        <w:t xml:space="preserve">2  14:00:00.000000000  15:30:00.000000000  </w:t>
      </w:r>
      <w:r>
        <w:br/>
        <w:t xml:space="preserve">3  14:00:00.000000000  15:30:00.000000000  </w:t>
      </w:r>
      <w:r>
        <w:br/>
        <w:t xml:space="preserve">4  16:00:00.000000000  17:00:00.000000000  </w:t>
      </w:r>
      <w:r>
        <w:br/>
        <w:t xml:space="preserve">5  09:00:00.000000000  17:00:00.000000000  </w:t>
      </w:r>
      <w:r>
        <w:br/>
        <w:t xml:space="preserve">6  15:00:00.000000000  16:00:00.000000000  </w:t>
      </w:r>
      <w:r>
        <w:br/>
        <w:t xml:space="preserve">7  09:00:00.000000000  17:00:00.000000000  </w:t>
      </w:r>
    </w:p>
    <w:p w14:paraId="06997E95" w14:textId="77777777" w:rsidR="000B4FCE" w:rsidRDefault="004D1892">
      <w:pPr>
        <w:pStyle w:val="Heading3"/>
      </w:pPr>
      <w:bookmarkStart w:id="255" w:name="room-capacity-exceeded"/>
      <w:bookmarkEnd w:id="254"/>
      <w:r>
        <w:t>Room capacity exceeded</w:t>
      </w:r>
    </w:p>
    <w:p w14:paraId="06997E96" w14:textId="77777777" w:rsidR="000B4FCE" w:rsidRDefault="004D1892">
      <w:r>
        <w:t>This query identifies activities where the number of students exceeds the room capacity. It includes an optional WHERE clause if looking at a specific date range.</w:t>
      </w:r>
    </w:p>
    <w:p w14:paraId="06997E97" w14:textId="77777777" w:rsidR="000B4FCE" w:rsidRDefault="004D1892">
      <w:pPr>
        <w:pStyle w:val="SourceCode"/>
      </w:pPr>
      <w:r>
        <w:t>MATCH (r:room)&lt;-[r1:OCCUPIES]-(a:activity)&lt;-[:ATTENDS]-(s:student)</w:t>
      </w:r>
      <w:r>
        <w:br/>
        <w:t xml:space="preserve">//WHERE a.Date &gt;= date("2022-01-01") AND a.Date &lt;= date("2022-06-30") </w:t>
      </w:r>
      <w:r>
        <w:br/>
      </w:r>
      <w:r>
        <w:lastRenderedPageBreak/>
        <w:t>WITH r, a, count(s) as numStudents</w:t>
      </w:r>
      <w:r>
        <w:br/>
        <w:t>WHERE numStudents &gt; r.roomCapacity</w:t>
      </w:r>
      <w:r>
        <w:br/>
        <w:t>RETURN r, a.actStartDate, a.actName AS Activity, r.roomCapacity, numStudents - r.roomCapacity AS extraNeeded</w:t>
      </w:r>
      <w:r>
        <w:br/>
        <w:t>ORDER BY extraNeeded DESC</w:t>
      </w:r>
    </w:p>
    <w:p w14:paraId="06997E98" w14:textId="77777777" w:rsidR="000B4FCE" w:rsidRDefault="004D1892">
      <w:r>
        <w:t>These are the results in a dataframe:</w:t>
      </w:r>
    </w:p>
    <w:p w14:paraId="06997E99" w14:textId="77777777" w:rsidR="000B4FCE" w:rsidRDefault="004D1892">
      <w:pPr>
        <w:pStyle w:val="SourceCode"/>
      </w:pPr>
      <w:r>
        <w:rPr>
          <w:rStyle w:val="ImportTok"/>
        </w:rPr>
        <w:t>from</w:t>
      </w:r>
      <w:r>
        <w:rPr>
          <w:rStyle w:val="NormalTok"/>
        </w:rPr>
        <w:t xml:space="preserve"> connect_to_neo4j_db </w:t>
      </w:r>
      <w:r>
        <w:rPr>
          <w:rStyle w:val="ImportTok"/>
        </w:rPr>
        <w:t>import</w:t>
      </w:r>
      <w:r>
        <w:rPr>
          <w:rStyle w:val="NormalTok"/>
        </w:rPr>
        <w:t xml:space="preserve"> connect_to_neo4j</w:t>
      </w:r>
      <w:r>
        <w:br/>
      </w:r>
      <w:r>
        <w:rPr>
          <w:rStyle w:val="ImportTok"/>
        </w:rPr>
        <w:t>from</w:t>
      </w:r>
      <w:r>
        <w:rPr>
          <w:rStyle w:val="NormalTok"/>
        </w:rPr>
        <w:t xml:space="preserve"> neo4j </w:t>
      </w:r>
      <w:r>
        <w:rPr>
          <w:rStyle w:val="ImportTok"/>
        </w:rPr>
        <w:t>import</w:t>
      </w:r>
      <w:r>
        <w:rPr>
          <w:rStyle w:val="NormalTok"/>
        </w:rPr>
        <w:t xml:space="preserve"> GraphDatabase</w:t>
      </w:r>
      <w:r>
        <w:br/>
      </w:r>
      <w:r>
        <w:rPr>
          <w:rStyle w:val="ImportTok"/>
        </w:rPr>
        <w:t>import</w:t>
      </w:r>
      <w:r>
        <w:rPr>
          <w:rStyle w:val="NormalTok"/>
        </w:rPr>
        <w:t xml:space="preserve"> pandas </w:t>
      </w:r>
      <w:r>
        <w:rPr>
          <w:rStyle w:val="ImportTok"/>
        </w:rPr>
        <w:t>as</w:t>
      </w:r>
      <w:r>
        <w:rPr>
          <w:rStyle w:val="NormalTok"/>
        </w:rPr>
        <w:t xml:space="preserve"> pd</w:t>
      </w:r>
      <w:r>
        <w:br/>
      </w:r>
      <w:r>
        <w:br/>
      </w:r>
      <w:r>
        <w:rPr>
          <w:rStyle w:val="CommentTok"/>
        </w:rPr>
        <w:t># connect to Neo4j</w:t>
      </w:r>
      <w:r>
        <w:br/>
      </w:r>
      <w:r>
        <w:rPr>
          <w:rStyle w:val="NormalTok"/>
        </w:rPr>
        <w:t xml:space="preserve">driver </w:t>
      </w:r>
      <w:r>
        <w:rPr>
          <w:rStyle w:val="OperatorTok"/>
        </w:rPr>
        <w:t>=</w:t>
      </w:r>
      <w:r>
        <w:rPr>
          <w:rStyle w:val="NormalTok"/>
        </w:rPr>
        <w:t xml:space="preserve"> connect_to_neo4j()</w:t>
      </w:r>
      <w:r>
        <w:br/>
      </w:r>
      <w:r>
        <w:br/>
      </w:r>
      <w:r>
        <w:rPr>
          <w:rStyle w:val="CommentTok"/>
        </w:rPr>
        <w:t># session</w:t>
      </w:r>
      <w:r>
        <w:br/>
      </w:r>
      <w:r>
        <w:rPr>
          <w:rStyle w:val="NormalTok"/>
        </w:rPr>
        <w:t xml:space="preserve">session </w:t>
      </w:r>
      <w:r>
        <w:rPr>
          <w:rStyle w:val="OperatorTok"/>
        </w:rPr>
        <w:t>=</w:t>
      </w:r>
      <w:r>
        <w:rPr>
          <w:rStyle w:val="NormalTok"/>
        </w:rPr>
        <w:t xml:space="preserve"> driver.session()</w:t>
      </w:r>
      <w:r>
        <w:br/>
      </w:r>
      <w:r>
        <w:br/>
      </w:r>
      <w:r>
        <w:rPr>
          <w:rStyle w:val="CommentTok"/>
        </w:rPr>
        <w:t># run query</w:t>
      </w:r>
      <w:r>
        <w:br/>
      </w:r>
      <w:r>
        <w:rPr>
          <w:rStyle w:val="NormalTok"/>
        </w:rPr>
        <w:t xml:space="preserve">query </w:t>
      </w:r>
      <w:r>
        <w:rPr>
          <w:rStyle w:val="OperatorTok"/>
        </w:rPr>
        <w:t>=</w:t>
      </w:r>
      <w:r>
        <w:rPr>
          <w:rStyle w:val="NormalTok"/>
        </w:rPr>
        <w:t xml:space="preserve"> </w:t>
      </w:r>
      <w:r>
        <w:rPr>
          <w:rStyle w:val="StringTok"/>
        </w:rPr>
        <w:t>"""</w:t>
      </w:r>
      <w:r>
        <w:br/>
      </w:r>
      <w:r>
        <w:rPr>
          <w:rStyle w:val="StringTok"/>
        </w:rPr>
        <w:t>MATCH (r:room)&lt;-[r1:OCCUPIES]-(a:activity)&lt;-[:ATTENDS]-(s:student)</w:t>
      </w:r>
      <w:r>
        <w:br/>
      </w:r>
      <w:r>
        <w:rPr>
          <w:rStyle w:val="StringTok"/>
        </w:rPr>
        <w:t>//WHERE a.Date &gt;= date("2022-01-01") AND a.Date &lt;= date("2022-06-30") </w:t>
      </w:r>
      <w:r>
        <w:br/>
      </w:r>
      <w:r>
        <w:rPr>
          <w:rStyle w:val="StringTok"/>
        </w:rPr>
        <w:t>WITH r, a, count(s) as numStudents</w:t>
      </w:r>
      <w:r>
        <w:br/>
      </w:r>
      <w:r>
        <w:rPr>
          <w:rStyle w:val="StringTok"/>
        </w:rPr>
        <w:t>WHERE numStudents &gt; r.roomCapacity</w:t>
      </w:r>
      <w:r>
        <w:br/>
      </w:r>
      <w:r>
        <w:rPr>
          <w:rStyle w:val="StringTok"/>
        </w:rPr>
        <w:t xml:space="preserve">RETURN DISTINCT r.roomName, r.roomType,  a.actName AS Activity, </w:t>
      </w:r>
      <w:r>
        <w:br/>
      </w:r>
      <w:r>
        <w:rPr>
          <w:rStyle w:val="StringTok"/>
        </w:rPr>
        <w:t xml:space="preserve">       r.roomCapacity, numStudents - r.roomCapacity AS extraNeeded</w:t>
      </w:r>
      <w:r>
        <w:br/>
      </w:r>
      <w:r>
        <w:rPr>
          <w:rStyle w:val="StringTok"/>
        </w:rPr>
        <w:t>ORDER BY extraNeeded DESC</w:t>
      </w:r>
      <w:r>
        <w:br/>
      </w:r>
      <w:r>
        <w:rPr>
          <w:rStyle w:val="StringTok"/>
        </w:rPr>
        <w:t>"""</w:t>
      </w:r>
      <w:r>
        <w:rPr>
          <w:rStyle w:val="NormalTok"/>
        </w:rPr>
        <w:t xml:space="preserve"> </w:t>
      </w:r>
      <w:r>
        <w:br/>
      </w:r>
      <w:r>
        <w:br/>
      </w:r>
      <w:r>
        <w:rPr>
          <w:rStyle w:val="BuiltInTok"/>
        </w:rPr>
        <w:t>print</w:t>
      </w:r>
      <w:r>
        <w:rPr>
          <w:rStyle w:val="NormalTok"/>
        </w:rPr>
        <w:t>(</w:t>
      </w:r>
      <w:r>
        <w:rPr>
          <w:rStyle w:val="StringTok"/>
        </w:rPr>
        <w:t>"Running query...</w:t>
      </w:r>
      <w:r>
        <w:rPr>
          <w:rStyle w:val="CharTok"/>
        </w:rPr>
        <w:t>\n</w:t>
      </w:r>
      <w:r>
        <w:rPr>
          <w:rStyle w:val="StringTok"/>
        </w:rPr>
        <w:t>"</w:t>
      </w:r>
      <w:r>
        <w:rPr>
          <w:rStyle w:val="NormalTok"/>
        </w:rPr>
        <w:t>)</w:t>
      </w:r>
      <w:r>
        <w:br/>
      </w:r>
      <w:r>
        <w:rPr>
          <w:rStyle w:val="NormalTok"/>
        </w:rPr>
        <w:t xml:space="preserve">result </w:t>
      </w:r>
      <w:r>
        <w:rPr>
          <w:rStyle w:val="OperatorTok"/>
        </w:rPr>
        <w:t>=</w:t>
      </w:r>
      <w:r>
        <w:rPr>
          <w:rStyle w:val="NormalTok"/>
        </w:rPr>
        <w:t xml:space="preserve"> session.run(query)</w:t>
      </w:r>
      <w:r>
        <w:br/>
      </w:r>
      <w:r>
        <w:br/>
      </w:r>
      <w:r>
        <w:rPr>
          <w:rStyle w:val="CommentTok"/>
        </w:rPr>
        <w:t># list to hold records</w:t>
      </w:r>
      <w:r>
        <w:br/>
      </w:r>
      <w:r>
        <w:rPr>
          <w:rStyle w:val="NormalTok"/>
        </w:rPr>
        <w:t xml:space="preserve">records </w:t>
      </w:r>
      <w:r>
        <w:rPr>
          <w:rStyle w:val="OperatorTok"/>
        </w:rPr>
        <w:t>=</w:t>
      </w:r>
      <w:r>
        <w:rPr>
          <w:rStyle w:val="NormalTok"/>
        </w:rPr>
        <w:t xml:space="preserve"> []</w:t>
      </w:r>
      <w:r>
        <w:br/>
      </w:r>
      <w:r>
        <w:rPr>
          <w:rStyle w:val="ControlFlowTok"/>
        </w:rPr>
        <w:t>for</w:t>
      </w:r>
      <w:r>
        <w:rPr>
          <w:rStyle w:val="NormalTok"/>
        </w:rPr>
        <w:t xml:space="preserve"> record </w:t>
      </w:r>
      <w:r>
        <w:rPr>
          <w:rStyle w:val="KeywordTok"/>
        </w:rPr>
        <w:t>in</w:t>
      </w:r>
      <w:r>
        <w:rPr>
          <w:rStyle w:val="NormalTok"/>
        </w:rPr>
        <w:t xml:space="preserve"> result:</w:t>
      </w:r>
      <w:r>
        <w:br/>
      </w:r>
      <w:r>
        <w:rPr>
          <w:rStyle w:val="NormalTok"/>
        </w:rPr>
        <w:t xml:space="preserve">    records.append(record)</w:t>
      </w:r>
      <w:r>
        <w:br/>
      </w:r>
      <w:r>
        <w:br/>
      </w:r>
      <w:r>
        <w:rPr>
          <w:rStyle w:val="CommentTok"/>
        </w:rPr>
        <w:t># df</w:t>
      </w:r>
      <w:r>
        <w:br/>
      </w:r>
      <w:r>
        <w:rPr>
          <w:rStyle w:val="NormalTok"/>
        </w:rPr>
        <w:t xml:space="preserve">df </w:t>
      </w:r>
      <w:r>
        <w:rPr>
          <w:rStyle w:val="OperatorTok"/>
        </w:rPr>
        <w:t>=</w:t>
      </w:r>
      <w:r>
        <w:rPr>
          <w:rStyle w:val="NormalTok"/>
        </w:rPr>
        <w:t xml:space="preserve"> pd.DataFrame(records, columns</w:t>
      </w:r>
      <w:r>
        <w:rPr>
          <w:rStyle w:val="OperatorTok"/>
        </w:rPr>
        <w:t>=</w:t>
      </w:r>
      <w:r>
        <w:rPr>
          <w:rStyle w:val="NormalTok"/>
        </w:rPr>
        <w:t>[</w:t>
      </w:r>
      <w:r>
        <w:rPr>
          <w:rStyle w:val="StringTok"/>
        </w:rPr>
        <w:t>"roomName"</w:t>
      </w:r>
      <w:r>
        <w:rPr>
          <w:rStyle w:val="NormalTok"/>
        </w:rPr>
        <w:t xml:space="preserve">, </w:t>
      </w:r>
      <w:r>
        <w:rPr>
          <w:rStyle w:val="StringTok"/>
        </w:rPr>
        <w:t>"roomType"</w:t>
      </w:r>
      <w:r>
        <w:rPr>
          <w:rStyle w:val="NormalTok"/>
        </w:rPr>
        <w:t xml:space="preserve">, </w:t>
      </w:r>
      <w:r>
        <w:rPr>
          <w:rStyle w:val="StringTok"/>
        </w:rPr>
        <w:t>"Activity"</w:t>
      </w:r>
      <w:r>
        <w:rPr>
          <w:rStyle w:val="NormalTok"/>
        </w:rPr>
        <w:t xml:space="preserve">, </w:t>
      </w:r>
      <w:r>
        <w:br/>
      </w:r>
      <w:r>
        <w:rPr>
          <w:rStyle w:val="NormalTok"/>
        </w:rPr>
        <w:t xml:space="preserve">                                   </w:t>
      </w:r>
      <w:r>
        <w:rPr>
          <w:rStyle w:val="StringTok"/>
        </w:rPr>
        <w:t>"roomCapacity"</w:t>
      </w:r>
      <w:r>
        <w:rPr>
          <w:rStyle w:val="NormalTok"/>
        </w:rPr>
        <w:t xml:space="preserve">, </w:t>
      </w:r>
      <w:r>
        <w:rPr>
          <w:rStyle w:val="StringTok"/>
        </w:rPr>
        <w:t>"extraNeeded"</w:t>
      </w:r>
      <w:r>
        <w:rPr>
          <w:rStyle w:val="NormalTok"/>
        </w:rPr>
        <w:t>])</w:t>
      </w:r>
      <w:r>
        <w:br/>
      </w:r>
      <w:r>
        <w:br/>
      </w:r>
      <w:r>
        <w:rPr>
          <w:rStyle w:val="CommentTok"/>
        </w:rPr>
        <w:t># print</w:t>
      </w:r>
      <w:r>
        <w:br/>
      </w:r>
      <w:r>
        <w:rPr>
          <w:rStyle w:val="BuiltInTok"/>
        </w:rPr>
        <w:t>print</w:t>
      </w:r>
      <w:r>
        <w:rPr>
          <w:rStyle w:val="NormalTok"/>
        </w:rPr>
        <w:t>(</w:t>
      </w:r>
      <w:r>
        <w:rPr>
          <w:rStyle w:val="StringTok"/>
        </w:rPr>
        <w:t>"Printing first 5 records...</w:t>
      </w:r>
      <w:r>
        <w:rPr>
          <w:rStyle w:val="CharTok"/>
        </w:rPr>
        <w:t>\n</w:t>
      </w:r>
      <w:r>
        <w:rPr>
          <w:rStyle w:val="StringTok"/>
        </w:rPr>
        <w:t>"</w:t>
      </w:r>
      <w:r>
        <w:rPr>
          <w:rStyle w:val="NormalTok"/>
        </w:rPr>
        <w:t>)</w:t>
      </w:r>
      <w:r>
        <w:br/>
      </w:r>
      <w:r>
        <w:rPr>
          <w:rStyle w:val="BuiltInTok"/>
        </w:rPr>
        <w:t>print</w:t>
      </w:r>
      <w:r>
        <w:rPr>
          <w:rStyle w:val="NormalTok"/>
        </w:rPr>
        <w:t>(df.head())</w:t>
      </w:r>
      <w:r>
        <w:br/>
      </w:r>
      <w:r>
        <w:br/>
      </w:r>
      <w:r>
        <w:rPr>
          <w:rStyle w:val="CommentTok"/>
        </w:rPr>
        <w:lastRenderedPageBreak/>
        <w:t># close the session and driver</w:t>
      </w:r>
      <w:r>
        <w:br/>
      </w:r>
      <w:r>
        <w:rPr>
          <w:rStyle w:val="NormalTok"/>
        </w:rPr>
        <w:t>session.close()</w:t>
      </w:r>
      <w:r>
        <w:br/>
      </w:r>
      <w:r>
        <w:rPr>
          <w:rStyle w:val="NormalTok"/>
        </w:rPr>
        <w:t>driver.close()</w:t>
      </w:r>
    </w:p>
    <w:p w14:paraId="06997E9A" w14:textId="77777777" w:rsidR="000B4FCE" w:rsidRDefault="004D1892">
      <w:pPr>
        <w:pStyle w:val="SourceCode"/>
      </w:pPr>
      <w:r>
        <w:t>Connecting to Neo4j database....</w:t>
      </w:r>
      <w:r>
        <w:br/>
        <w:t>Connected to Neo4j database successfully! Driver: &lt;neo4j._sync.driver.Neo4jDriver object at 0x0000024F48D01690&gt;</w:t>
      </w:r>
      <w:r>
        <w:br/>
        <w:t>Running query...</w:t>
      </w:r>
      <w:r>
        <w:br/>
      </w:r>
      <w:r>
        <w:br/>
        <w:t>Printing first 5 records...</w:t>
      </w:r>
      <w:r>
        <w:br/>
      </w:r>
      <w:r>
        <w:br/>
        <w:t xml:space="preserve">               roomName  roomType       Activity  roomCapacity  extraNeeded</w:t>
      </w:r>
      <w:r>
        <w:br/>
        <w:t>0              3E006 FR  FAC STUD  Maths_E_oc/01             4           88</w:t>
      </w:r>
      <w:r>
        <w:br/>
        <w:t>1              3E007 FR  FAC STUD  Maths_E_oc/01             4           88</w:t>
      </w:r>
      <w:r>
        <w:br/>
        <w:t>2  3E Maths Open Zone B  FAC STUD  Maths_E_oc/01            12           80</w:t>
      </w:r>
      <w:r>
        <w:br/>
        <w:t>3               3E28 FR  TEACHING  Maths_E_oc/01            24           68</w:t>
      </w:r>
      <w:r>
        <w:br/>
        <w:t>4               3E12 FR    PC LAB  Maths_E_oc/01            30           62</w:t>
      </w:r>
    </w:p>
    <w:p w14:paraId="06997E9B" w14:textId="77777777" w:rsidR="000B4FCE" w:rsidRDefault="004D1892">
      <w:pPr>
        <w:pStyle w:val="Heading3"/>
      </w:pPr>
      <w:bookmarkStart w:id="256" w:name="student-clashes"/>
      <w:bookmarkEnd w:id="255"/>
      <w:r>
        <w:t>Student clashes</w:t>
      </w:r>
    </w:p>
    <w:p w14:paraId="06997E9C" w14:textId="77777777" w:rsidR="000B4FCE" w:rsidRDefault="004D1892">
      <w:r>
        <w:t>This query identifies students who are scheduled to attend two or more activities at the same time. Identifying clashes is a complex undertaking and it is one where the graph structure in terms of nodes, properties and relationships could potentially make a significant different to performance.</w:t>
      </w:r>
    </w:p>
    <w:p w14:paraId="06997E9D" w14:textId="77777777" w:rsidR="000B4FCE" w:rsidRDefault="004D1892">
      <w:r>
        <w:t>The reason for the complexity is that you need to look for overlapping times between two activities for each date, for each student. The query to achieve this and the ensuing calculations will vary significantly depending on the structure and syntax.</w:t>
      </w:r>
    </w:p>
    <w:p w14:paraId="06997E9E" w14:textId="66EEB62A" w:rsidR="000B4FCE" w:rsidRDefault="004D1892">
      <w:r>
        <w:t xml:space="preserve">Because of this, I explored the student clash scenario in more detail here: </w:t>
      </w:r>
      <w:hyperlink r:id="rId118">
        <w:r>
          <w:rPr>
            <w:rStyle w:val="Hyperlink"/>
          </w:rPr>
          <w:t>Student Clashes</w:t>
        </w:r>
      </w:hyperlink>
    </w:p>
    <w:p w14:paraId="06997E9F" w14:textId="77777777" w:rsidR="000B4FCE" w:rsidRDefault="004D1892">
      <w:pPr>
        <w:pStyle w:val="SourceCode"/>
      </w:pPr>
      <w:r>
        <w:t>MATCH (s:student)-[:ATTENDS]-&gt;(a1:activity)</w:t>
      </w:r>
      <w:r>
        <w:br/>
        <w:t>WITH s, a1</w:t>
      </w:r>
      <w:r>
        <w:br/>
        <w:t>MATCH (s)-[:ATTENDS]-&gt;(a2:activity) </w:t>
      </w:r>
      <w:r>
        <w:br/>
        <w:t>WHERE a1 &lt;&gt; a2 </w:t>
      </w:r>
      <w:r>
        <w:br/>
        <w:t>  AND a1.actStartDate = a2.actStartDate </w:t>
      </w:r>
      <w:r>
        <w:br/>
        <w:t xml:space="preserve">  AND (a1.actStartTime &lt; a2.actEndTime AND a1.actEndTime &gt; a2.actStartTime)  </w:t>
      </w:r>
      <w:r>
        <w:br/>
        <w:t xml:space="preserve">  AND NOT (a1.actStartTime = a2.actEndTime OR a1.actEndTime = a2.actStartTime) </w:t>
      </w:r>
      <w:r>
        <w:br/>
        <w:t>  AND a1.actName &lt; a2.actName  // Ensure only one direction of the pair is returned</w:t>
      </w:r>
      <w:r>
        <w:br/>
        <w:t>RETURN s.stuFirstName_anon AS Student, </w:t>
      </w:r>
      <w:r>
        <w:br/>
        <w:t>       a1.actStartDate AS ClashDate, </w:t>
      </w:r>
      <w:r>
        <w:br/>
        <w:t>       a1.actName AS Activity1, </w:t>
      </w:r>
      <w:r>
        <w:br/>
        <w:t>       a1.actStartTime + "-" + a1.actEndTime AS Timeslot1, </w:t>
      </w:r>
      <w:r>
        <w:br/>
        <w:t>       a2.actName AS Activity2, </w:t>
      </w:r>
      <w:r>
        <w:br/>
        <w:t>       a2.actStartTime + "-" + a2.actEndTime AS Timeslot2</w:t>
      </w:r>
      <w:r>
        <w:br/>
        <w:t>ORDER BY Student, ClashDate;</w:t>
      </w:r>
    </w:p>
    <w:p w14:paraId="5875AF9E" w14:textId="77777777" w:rsidR="007D3E07" w:rsidRDefault="004D1892" w:rsidP="007D3E07">
      <w:pPr>
        <w:keepNext/>
      </w:pPr>
      <w:r>
        <w:rPr>
          <w:noProof/>
        </w:rPr>
        <w:lastRenderedPageBreak/>
        <w:drawing>
          <wp:inline distT="0" distB="0" distL="0" distR="0" wp14:anchorId="069980FA" wp14:editId="069980FB">
            <wp:extent cx="5727700" cy="1319535"/>
            <wp:effectExtent l="0" t="0" r="0" b="0"/>
            <wp:docPr id="411" name="Picture" descr="Student Clashes"/>
            <wp:cNvGraphicFramePr/>
            <a:graphic xmlns:a="http://schemas.openxmlformats.org/drawingml/2006/main">
              <a:graphicData uri="http://schemas.openxmlformats.org/drawingml/2006/picture">
                <pic:pic xmlns:pic="http://schemas.openxmlformats.org/drawingml/2006/picture">
                  <pic:nvPicPr>
                    <pic:cNvPr id="412" name="Picture" descr="./images/cypher-student-clash.png"/>
                    <pic:cNvPicPr>
                      <a:picLocks noChangeAspect="1" noChangeArrowheads="1"/>
                    </pic:cNvPicPr>
                  </pic:nvPicPr>
                  <pic:blipFill>
                    <a:blip r:embed="rId119"/>
                    <a:stretch>
                      <a:fillRect/>
                    </a:stretch>
                  </pic:blipFill>
                  <pic:spPr bwMode="auto">
                    <a:xfrm>
                      <a:off x="0" y="0"/>
                      <a:ext cx="5727700" cy="1319535"/>
                    </a:xfrm>
                    <a:prstGeom prst="rect">
                      <a:avLst/>
                    </a:prstGeom>
                    <a:noFill/>
                    <a:ln w="9525">
                      <a:noFill/>
                      <a:headEnd/>
                      <a:tailEnd/>
                    </a:ln>
                  </pic:spPr>
                </pic:pic>
              </a:graphicData>
            </a:graphic>
          </wp:inline>
        </w:drawing>
      </w:r>
    </w:p>
    <w:p w14:paraId="06997EA0" w14:textId="0B52F483" w:rsidR="000B4FCE" w:rsidRDefault="007D3E07" w:rsidP="007D3E07">
      <w:pPr>
        <w:pStyle w:val="Caption"/>
      </w:pPr>
      <w:r>
        <w:t xml:space="preserve">Figure </w:t>
      </w:r>
      <w:r>
        <w:fldChar w:fldCharType="begin"/>
      </w:r>
      <w:r>
        <w:instrText xml:space="preserve"> SEQ Figure \* ARABIC </w:instrText>
      </w:r>
      <w:r>
        <w:fldChar w:fldCharType="separate"/>
      </w:r>
      <w:r w:rsidR="004D1892">
        <w:rPr>
          <w:noProof/>
        </w:rPr>
        <w:t>50</w:t>
      </w:r>
      <w:r>
        <w:fldChar w:fldCharType="end"/>
      </w:r>
      <w:r>
        <w:t xml:space="preserve">: Screenshot of table with </w:t>
      </w:r>
      <w:r w:rsidRPr="00686802">
        <w:t>Student Clashes</w:t>
      </w:r>
    </w:p>
    <w:p w14:paraId="06997EA2" w14:textId="77777777" w:rsidR="000B4FCE" w:rsidRDefault="004D1892">
      <w:pPr>
        <w:pStyle w:val="Heading1"/>
      </w:pPr>
      <w:bookmarkStart w:id="257" w:name="_S:_Student_Clashes"/>
      <w:bookmarkStart w:id="258" w:name="_Toc175217520"/>
      <w:bookmarkStart w:id="259" w:name="s-student-clashes---deeper-dive"/>
      <w:bookmarkEnd w:id="252"/>
      <w:bookmarkEnd w:id="256"/>
      <w:bookmarkEnd w:id="257"/>
      <w:r>
        <w:lastRenderedPageBreak/>
        <w:t>S: Student Clashes - Deeper Dive</w:t>
      </w:r>
      <w:bookmarkEnd w:id="258"/>
    </w:p>
    <w:p w14:paraId="06997EA3" w14:textId="77777777" w:rsidR="000B4FCE" w:rsidRDefault="000B4FCE"/>
    <w:p w14:paraId="06997EA4" w14:textId="77777777" w:rsidR="000B4FCE" w:rsidRDefault="004D1892">
      <w:r>
        <w:t>This page explore different graph data structures and queries for the purposes of identifying student clashes. It illustrates the inherent flexibility of graph databases and that thorough modelling and profiling of the data can lead to more efficient and effective queries.</w:t>
      </w:r>
    </w:p>
    <w:p w14:paraId="06997EA5" w14:textId="77777777" w:rsidR="000B4FCE" w:rsidRDefault="004D1892">
      <w:r>
        <w:t>Use-case is king when it comes to optimised databases and performant queries.</w:t>
      </w:r>
    </w:p>
    <w:p w14:paraId="06997EA6" w14:textId="77777777" w:rsidR="000B4FCE" w:rsidRDefault="004D1892">
      <w:pPr>
        <w:pStyle w:val="Heading2"/>
      </w:pPr>
      <w:bookmarkStart w:id="260" w:name="_Toc175217521"/>
      <w:bookmarkStart w:id="261" w:name="scenario"/>
      <w:r>
        <w:t>Scenario</w:t>
      </w:r>
      <w:bookmarkEnd w:id="260"/>
    </w:p>
    <w:p w14:paraId="06997EA7" w14:textId="77777777" w:rsidR="000B4FCE" w:rsidRDefault="004D1892">
      <w:r>
        <w:t>Each model below will use the same basic scenario:</w:t>
      </w:r>
    </w:p>
    <w:p w14:paraId="06997EA8" w14:textId="77777777" w:rsidR="000B4FCE" w:rsidRDefault="004D1892" w:rsidP="00AA23CB">
      <w:pPr>
        <w:numPr>
          <w:ilvl w:val="0"/>
          <w:numId w:val="71"/>
        </w:numPr>
      </w:pPr>
      <w:r>
        <w:t>Two students - Alice and Bob</w:t>
      </w:r>
    </w:p>
    <w:p w14:paraId="06997EA9" w14:textId="77777777" w:rsidR="000B4FCE" w:rsidRDefault="004D1892" w:rsidP="00AA23CB">
      <w:pPr>
        <w:numPr>
          <w:ilvl w:val="0"/>
          <w:numId w:val="71"/>
        </w:numPr>
      </w:pPr>
      <w:r>
        <w:t>Three activities:</w:t>
      </w:r>
    </w:p>
    <w:p w14:paraId="06997EAA" w14:textId="77777777" w:rsidR="000B4FCE" w:rsidRDefault="004D1892" w:rsidP="00AA23CB">
      <w:pPr>
        <w:numPr>
          <w:ilvl w:val="1"/>
          <w:numId w:val="72"/>
        </w:numPr>
      </w:pPr>
      <w:r>
        <w:t>ITGD - Introduction to Graph Databases</w:t>
      </w:r>
    </w:p>
    <w:p w14:paraId="06997EAB" w14:textId="77777777" w:rsidR="000B4FCE" w:rsidRDefault="004D1892" w:rsidP="00AA23CB">
      <w:pPr>
        <w:numPr>
          <w:ilvl w:val="1"/>
          <w:numId w:val="72"/>
        </w:numPr>
      </w:pPr>
      <w:r>
        <w:t>Neo4j - Neo4j for Beginners</w:t>
      </w:r>
    </w:p>
    <w:p w14:paraId="06997EAC" w14:textId="77777777" w:rsidR="000B4FCE" w:rsidRDefault="004D1892" w:rsidP="00AA23CB">
      <w:pPr>
        <w:numPr>
          <w:ilvl w:val="1"/>
          <w:numId w:val="72"/>
        </w:numPr>
      </w:pPr>
      <w:r>
        <w:t>TigerDB - TigerGraph for Data Scientists</w:t>
      </w:r>
    </w:p>
    <w:p w14:paraId="06997EAD" w14:textId="77777777" w:rsidR="000B4FCE" w:rsidRDefault="004D1892" w:rsidP="00AA23CB">
      <w:pPr>
        <w:numPr>
          <w:ilvl w:val="1"/>
          <w:numId w:val="72"/>
        </w:numPr>
      </w:pPr>
      <w:r>
        <w:t>Each activity has a start and end time</w:t>
      </w:r>
    </w:p>
    <w:p w14:paraId="06997EAE" w14:textId="77777777" w:rsidR="000B4FCE" w:rsidRDefault="004D1892" w:rsidP="00AA23CB">
      <w:pPr>
        <w:numPr>
          <w:ilvl w:val="1"/>
          <w:numId w:val="72"/>
        </w:numPr>
      </w:pPr>
      <w:r>
        <w:t>Each activity is scheduled for several weeks</w:t>
      </w:r>
    </w:p>
    <w:p w14:paraId="06997EAF" w14:textId="77777777" w:rsidR="000B4FCE" w:rsidRDefault="004D1892" w:rsidP="00AA23CB">
      <w:pPr>
        <w:numPr>
          <w:ilvl w:val="0"/>
          <w:numId w:val="71"/>
        </w:numPr>
      </w:pPr>
      <w:r>
        <w:t>There are deliberate clashes between the activities to illustrate the concept of a student clash</w:t>
      </w:r>
    </w:p>
    <w:p w14:paraId="06997EB0" w14:textId="77777777" w:rsidR="000B4FCE" w:rsidRDefault="004D1892">
      <w:pPr>
        <w:pStyle w:val="Heading2"/>
      </w:pPr>
      <w:bookmarkStart w:id="262" w:name="_Toc175217522"/>
      <w:bookmarkStart w:id="263" w:name="model-1---activity-occurrence"/>
      <w:bookmarkEnd w:id="261"/>
      <w:r>
        <w:t>Model 1 - Activity Occurrence</w:t>
      </w:r>
      <w:bookmarkEnd w:id="262"/>
    </w:p>
    <w:p w14:paraId="06997EB1" w14:textId="77777777" w:rsidR="000B4FCE" w:rsidRDefault="004D1892">
      <w:r>
        <w:t>Each ‘occurrence’ of an activity is a separate node. This model is simple and easy to understand, but proliferates nodes which lead to inefficient and complex queries.</w:t>
      </w:r>
    </w:p>
    <w:p w14:paraId="06997EB2" w14:textId="77777777" w:rsidR="000B4FCE" w:rsidRDefault="004D1892">
      <w:pPr>
        <w:pStyle w:val="Heading3"/>
      </w:pPr>
      <w:bookmarkStart w:id="264" w:name="create-data"/>
      <w:r>
        <w:t>Create data</w:t>
      </w:r>
    </w:p>
    <w:p w14:paraId="06997EB3" w14:textId="77777777" w:rsidR="000B4FCE" w:rsidRDefault="004D1892">
      <w:pPr>
        <w:pStyle w:val="SourceCode"/>
      </w:pPr>
      <w:r>
        <w:t>// Create unique activity nodes (TestActivityModel1)</w:t>
      </w:r>
      <w:r>
        <w:br/>
        <w:t>CREATE (:TestActivityModel1 { actName: "ITGD", date: date("2024-08-06"), startTime: localtime("09:00:00"), endTime: localtime("11:00:00") })</w:t>
      </w:r>
      <w:r>
        <w:br/>
        <w:t>CREATE (:TestActivityModel1 { actName: "ITGD", date: date("2024-08-13"), startTime: localtime("09:00:00"), endTime: localtime("11:00:00") })</w:t>
      </w:r>
      <w:r>
        <w:br/>
        <w:t>CREATE (:TestActivityModel1 { actName: "ITGD", date: date("2024-08-20"), startTime: localtime("09:00:00"), endTime: localtime("11:00:00") })</w:t>
      </w:r>
      <w:r>
        <w:br/>
        <w:t>CREATE (:TestActivityModel1 { actName: "ITGD", date: date("2024-08-27"), startTime: localtime("09:00:00"), endTime: localtime("11:00:00") })</w:t>
      </w:r>
      <w:r>
        <w:br/>
        <w:t>CREATE (:TestActivityModel1 { actName: "ITGD", date: date("2024-09-03"), startTime: localtime("09:00:00"), endTime: localtime("11:00:00") })</w:t>
      </w:r>
      <w:r>
        <w:br/>
      </w:r>
      <w:r>
        <w:lastRenderedPageBreak/>
        <w:t>CREATE (:TestActivityModel1 { actName: "Neo4j", date: date("2024-07-30"), startTime: localtime("10:00:00"), endTime: localtime("11:00:00") })</w:t>
      </w:r>
      <w:r>
        <w:br/>
        <w:t>CREATE (:TestActivityModel1 { actName: "Neo4j", date: date("2024-08-13"), startTime: localtime("10:00:00"), endTime: localtime("11:00:00") })</w:t>
      </w:r>
      <w:r>
        <w:br/>
        <w:t>CREATE (:TestActivityModel1 { actName: "Neo4j", date: date("2024-08-27"), startTime: localtime("10:00:00"), endTime: localtime("11:00:00") })</w:t>
      </w:r>
      <w:r>
        <w:br/>
        <w:t>CREATE (:TestActivityModel1 { actName: "TigerDb", date: date("2024-08-06"), startTime: localtime("11:00:00"), endTime: localtime("12:00:00") })</w:t>
      </w:r>
      <w:r>
        <w:br/>
        <w:t>CREATE (:TestActivityModel1 { actName: "TigerDb", date: date("2024-08-13"), startTime: localtime("11:00:00"), endTime: localtime("12:00:00") });</w:t>
      </w:r>
      <w:r>
        <w:br/>
      </w:r>
      <w:r>
        <w:br/>
        <w:t>// Create unique student nodes (TestStudentModel1)</w:t>
      </w:r>
      <w:r>
        <w:br/>
        <w:t>CREATE (:TestStudentModel1 { stuFirstName_anon: "Alice", stuID_anon: "test-student-1" })</w:t>
      </w:r>
      <w:r>
        <w:br/>
        <w:t>CREATE (:TestStudentModel1 { stuFirstName_anon: "Bob", stuID_anon: "test-student-2" });</w:t>
      </w:r>
      <w:r>
        <w:br/>
      </w:r>
      <w:r>
        <w:br/>
        <w:t>// Create ATTENDS relationships (one student attends all TigerDb and Neo4j)</w:t>
      </w:r>
      <w:r>
        <w:br/>
        <w:t>MATCH (s:TestStudentModel1 { stuID_anon: "test-student-1" })</w:t>
      </w:r>
      <w:r>
        <w:br/>
        <w:t>MATCH (a:TestActivityModel1) WHERE a.actName IN ["TigerDb", "Neo4j"]</w:t>
      </w:r>
      <w:r>
        <w:br/>
        <w:t>CREATE (s)-[:ATTENDS]-&gt;(a);</w:t>
      </w:r>
      <w:r>
        <w:br/>
      </w:r>
      <w:r>
        <w:br/>
        <w:t>MATCH (s:TestStudentModel1 { stuID_anon: "test-student-2" })</w:t>
      </w:r>
      <w:r>
        <w:br/>
        <w:t>MATCH (a:TestActivityModel1) WHERE a.actName IN ["ITGD", "Neo4j"]</w:t>
      </w:r>
      <w:r>
        <w:br/>
        <w:t>MERGE (s)-[:ATTENDS]-&gt;(a) ;</w:t>
      </w:r>
    </w:p>
    <w:p w14:paraId="433FBFC8" w14:textId="77777777" w:rsidR="007D3E07" w:rsidRDefault="004D1892" w:rsidP="007D3E07">
      <w:pPr>
        <w:keepNext/>
      </w:pPr>
      <w:r>
        <w:rPr>
          <w:noProof/>
        </w:rPr>
        <w:drawing>
          <wp:inline distT="0" distB="0" distL="0" distR="0" wp14:anchorId="069980FC" wp14:editId="069980FD">
            <wp:extent cx="5727700" cy="3416716"/>
            <wp:effectExtent l="0" t="0" r="0" b="0"/>
            <wp:docPr id="417" name="Picture" descr="Model 1"/>
            <wp:cNvGraphicFramePr/>
            <a:graphic xmlns:a="http://schemas.openxmlformats.org/drawingml/2006/main">
              <a:graphicData uri="http://schemas.openxmlformats.org/drawingml/2006/picture">
                <pic:pic xmlns:pic="http://schemas.openxmlformats.org/drawingml/2006/picture">
                  <pic:nvPicPr>
                    <pic:cNvPr id="418" name="Picture" descr="./images/cypher-clash1-model.png"/>
                    <pic:cNvPicPr>
                      <a:picLocks noChangeAspect="1" noChangeArrowheads="1"/>
                    </pic:cNvPicPr>
                  </pic:nvPicPr>
                  <pic:blipFill>
                    <a:blip r:embed="rId120"/>
                    <a:stretch>
                      <a:fillRect/>
                    </a:stretch>
                  </pic:blipFill>
                  <pic:spPr bwMode="auto">
                    <a:xfrm>
                      <a:off x="0" y="0"/>
                      <a:ext cx="5727700" cy="3416716"/>
                    </a:xfrm>
                    <a:prstGeom prst="rect">
                      <a:avLst/>
                    </a:prstGeom>
                    <a:noFill/>
                    <a:ln w="9525">
                      <a:noFill/>
                      <a:headEnd/>
                      <a:tailEnd/>
                    </a:ln>
                  </pic:spPr>
                </pic:pic>
              </a:graphicData>
            </a:graphic>
          </wp:inline>
        </w:drawing>
      </w:r>
    </w:p>
    <w:p w14:paraId="06997EB4" w14:textId="0BE93797" w:rsidR="000B4FCE" w:rsidRDefault="007D3E07" w:rsidP="007D3E07">
      <w:pPr>
        <w:pStyle w:val="Caption"/>
      </w:pPr>
      <w:r>
        <w:t xml:space="preserve">Figure </w:t>
      </w:r>
      <w:r>
        <w:fldChar w:fldCharType="begin"/>
      </w:r>
      <w:r>
        <w:instrText xml:space="preserve"> SEQ Figure \* ARABIC </w:instrText>
      </w:r>
      <w:r>
        <w:fldChar w:fldCharType="separate"/>
      </w:r>
      <w:r w:rsidR="004D1892">
        <w:rPr>
          <w:noProof/>
        </w:rPr>
        <w:t>51</w:t>
      </w:r>
      <w:r>
        <w:fldChar w:fldCharType="end"/>
      </w:r>
      <w:r>
        <w:t>: Model 1</w:t>
      </w:r>
    </w:p>
    <w:p w14:paraId="06997EB6" w14:textId="77777777" w:rsidR="000B4FCE" w:rsidRDefault="004D1892">
      <w:r>
        <w:t>To identify the clashes, this query can be run:</w:t>
      </w:r>
    </w:p>
    <w:p w14:paraId="06997EB7" w14:textId="77777777" w:rsidR="000B4FCE" w:rsidRDefault="004D1892">
      <w:pPr>
        <w:pStyle w:val="SourceCode"/>
      </w:pPr>
      <w:r>
        <w:lastRenderedPageBreak/>
        <w:br/>
        <w:t>MATCH (s:TestStudentModel1)-[:ATTENDS]-&gt;(a1:TestActivityModel1)</w:t>
      </w:r>
      <w:r>
        <w:br/>
        <w:t>WITH s, a1</w:t>
      </w:r>
      <w:r>
        <w:br/>
        <w:t xml:space="preserve">MATCH (s)-[:ATTENDS]-&gt;(a2:TestActivityModel1) </w:t>
      </w:r>
      <w:r>
        <w:br/>
        <w:t xml:space="preserve">WHERE a1 &lt;&gt; a2 </w:t>
      </w:r>
      <w:r>
        <w:br/>
        <w:t xml:space="preserve">  AND a1.date = a2.date </w:t>
      </w:r>
      <w:r>
        <w:br/>
        <w:t xml:space="preserve">  AND (a1.startTime &lt; a2.endTime AND a1.endTime &gt; a2.startTime)  //  overlap condition</w:t>
      </w:r>
      <w:r>
        <w:br/>
        <w:t xml:space="preserve">  AND NOT (a1.startTime = a2.endTime OR a1.endTime = a2.startTime) // xxclude "touching" cases</w:t>
      </w:r>
      <w:r>
        <w:br/>
        <w:t xml:space="preserve">  AND a1.actName &lt; a2.actName  // ensures only one direction of the pair is returned</w:t>
      </w:r>
      <w:r>
        <w:br/>
        <w:t xml:space="preserve">RETURN s.stuFirstName_anon AS Student, </w:t>
      </w:r>
      <w:r>
        <w:br/>
        <w:t xml:space="preserve">       a1.date AS ClashDate, </w:t>
      </w:r>
      <w:r>
        <w:br/>
        <w:t xml:space="preserve">       a1.actName AS Activity1, </w:t>
      </w:r>
      <w:r>
        <w:br/>
        <w:t xml:space="preserve">       a1.startTime + "-" + a1.endTime AS Timeslot1, </w:t>
      </w:r>
      <w:r>
        <w:br/>
        <w:t xml:space="preserve">       a2.actName AS Activity2, </w:t>
      </w:r>
      <w:r>
        <w:br/>
        <w:t xml:space="preserve">       a2.startTime + "-" + a2.endTime AS Timeslot2</w:t>
      </w:r>
      <w:r>
        <w:br/>
        <w:t>ORDER BY Student, ClashDate;</w:t>
      </w:r>
    </w:p>
    <w:p w14:paraId="06997EB8" w14:textId="77777777" w:rsidR="000B4FCE" w:rsidRDefault="004D1892">
      <w:r>
        <w:t>Which correctly identifies Bob’s clash:</w:t>
      </w:r>
    </w:p>
    <w:p w14:paraId="3E0E4389" w14:textId="77777777" w:rsidR="007D3E07" w:rsidRDefault="004D1892" w:rsidP="007D3E07">
      <w:pPr>
        <w:keepNext/>
      </w:pPr>
      <w:r>
        <w:rPr>
          <w:noProof/>
        </w:rPr>
        <w:drawing>
          <wp:inline distT="0" distB="0" distL="0" distR="0" wp14:anchorId="069980FE" wp14:editId="069980FF">
            <wp:extent cx="5727700" cy="560456"/>
            <wp:effectExtent l="0" t="0" r="0" b="0"/>
            <wp:docPr id="420" name="Picture" descr="Model 1 results"/>
            <wp:cNvGraphicFramePr/>
            <a:graphic xmlns:a="http://schemas.openxmlformats.org/drawingml/2006/main">
              <a:graphicData uri="http://schemas.openxmlformats.org/drawingml/2006/picture">
                <pic:pic xmlns:pic="http://schemas.openxmlformats.org/drawingml/2006/picture">
                  <pic:nvPicPr>
                    <pic:cNvPr id="421" name="Picture" descr="./images/cypher-clash1-result.png"/>
                    <pic:cNvPicPr>
                      <a:picLocks noChangeAspect="1" noChangeArrowheads="1"/>
                    </pic:cNvPicPr>
                  </pic:nvPicPr>
                  <pic:blipFill>
                    <a:blip r:embed="rId121"/>
                    <a:stretch>
                      <a:fillRect/>
                    </a:stretch>
                  </pic:blipFill>
                  <pic:spPr bwMode="auto">
                    <a:xfrm>
                      <a:off x="0" y="0"/>
                      <a:ext cx="5727700" cy="560456"/>
                    </a:xfrm>
                    <a:prstGeom prst="rect">
                      <a:avLst/>
                    </a:prstGeom>
                    <a:noFill/>
                    <a:ln w="9525">
                      <a:noFill/>
                      <a:headEnd/>
                      <a:tailEnd/>
                    </a:ln>
                  </pic:spPr>
                </pic:pic>
              </a:graphicData>
            </a:graphic>
          </wp:inline>
        </w:drawing>
      </w:r>
    </w:p>
    <w:p w14:paraId="06997EB9" w14:textId="19BB6B6A" w:rsidR="000B4FCE" w:rsidRDefault="007D3E07" w:rsidP="007D3E07">
      <w:pPr>
        <w:pStyle w:val="Caption"/>
      </w:pPr>
      <w:r>
        <w:t xml:space="preserve">Figure </w:t>
      </w:r>
      <w:r>
        <w:fldChar w:fldCharType="begin"/>
      </w:r>
      <w:r>
        <w:instrText xml:space="preserve"> SEQ Figure \* ARABIC </w:instrText>
      </w:r>
      <w:r>
        <w:fldChar w:fldCharType="separate"/>
      </w:r>
      <w:r w:rsidR="004D1892">
        <w:rPr>
          <w:noProof/>
        </w:rPr>
        <w:t>52</w:t>
      </w:r>
      <w:r>
        <w:fldChar w:fldCharType="end"/>
      </w:r>
      <w:r>
        <w:t>: Screenshot of deliberate clash</w:t>
      </w:r>
    </w:p>
    <w:p w14:paraId="06997EBA" w14:textId="77777777" w:rsidR="000B4FCE" w:rsidRDefault="004D1892">
      <w:r>
        <w:t>Model 1 results</w:t>
      </w:r>
    </w:p>
    <w:p w14:paraId="06997EBB" w14:textId="77777777" w:rsidR="000B4FCE" w:rsidRDefault="004D1892">
      <w:r>
        <w:t>One way of measuring and comparing query performance is to look at the PROFILE and dbhits. In this instance there are 278 database accesses.</w:t>
      </w:r>
    </w:p>
    <w:p w14:paraId="3969A310" w14:textId="77777777" w:rsidR="007D3E07" w:rsidRDefault="004D1892" w:rsidP="007D3E07">
      <w:pPr>
        <w:keepNext/>
      </w:pPr>
      <w:r>
        <w:rPr>
          <w:noProof/>
        </w:rPr>
        <w:drawing>
          <wp:inline distT="0" distB="0" distL="0" distR="0" wp14:anchorId="06998100" wp14:editId="06998101">
            <wp:extent cx="5727700" cy="2160406"/>
            <wp:effectExtent l="0" t="0" r="0" b="0"/>
            <wp:docPr id="423" name="Picture" descr="Model 1 profile"/>
            <wp:cNvGraphicFramePr/>
            <a:graphic xmlns:a="http://schemas.openxmlformats.org/drawingml/2006/main">
              <a:graphicData uri="http://schemas.openxmlformats.org/drawingml/2006/picture">
                <pic:pic xmlns:pic="http://schemas.openxmlformats.org/drawingml/2006/picture">
                  <pic:nvPicPr>
                    <pic:cNvPr id="424" name="Picture" descr="./images/cypher-clash1-db-hits.png"/>
                    <pic:cNvPicPr>
                      <a:picLocks noChangeAspect="1" noChangeArrowheads="1"/>
                    </pic:cNvPicPr>
                  </pic:nvPicPr>
                  <pic:blipFill>
                    <a:blip r:embed="rId122"/>
                    <a:stretch>
                      <a:fillRect/>
                    </a:stretch>
                  </pic:blipFill>
                  <pic:spPr bwMode="auto">
                    <a:xfrm>
                      <a:off x="0" y="0"/>
                      <a:ext cx="5727700" cy="2160406"/>
                    </a:xfrm>
                    <a:prstGeom prst="rect">
                      <a:avLst/>
                    </a:prstGeom>
                    <a:noFill/>
                    <a:ln w="9525">
                      <a:noFill/>
                      <a:headEnd/>
                      <a:tailEnd/>
                    </a:ln>
                  </pic:spPr>
                </pic:pic>
              </a:graphicData>
            </a:graphic>
          </wp:inline>
        </w:drawing>
      </w:r>
    </w:p>
    <w:p w14:paraId="06997EBC" w14:textId="45CE1126" w:rsidR="000B4FCE" w:rsidRDefault="007D3E07" w:rsidP="007D3E07">
      <w:pPr>
        <w:pStyle w:val="Caption"/>
      </w:pPr>
      <w:r>
        <w:t xml:space="preserve">Figure </w:t>
      </w:r>
      <w:r>
        <w:fldChar w:fldCharType="begin"/>
      </w:r>
      <w:r>
        <w:instrText xml:space="preserve"> SEQ Figure \* ARABIC </w:instrText>
      </w:r>
      <w:r>
        <w:fldChar w:fldCharType="separate"/>
      </w:r>
      <w:r w:rsidR="004D1892">
        <w:rPr>
          <w:noProof/>
        </w:rPr>
        <w:t>53</w:t>
      </w:r>
      <w:r>
        <w:fldChar w:fldCharType="end"/>
      </w:r>
      <w:r>
        <w:t>: Neo4j PROFILE (dbhits) output for Model 1</w:t>
      </w:r>
    </w:p>
    <w:p w14:paraId="06997EBE" w14:textId="77777777" w:rsidR="000B4FCE" w:rsidRDefault="004D1892">
      <w:pPr>
        <w:pStyle w:val="Heading2"/>
      </w:pPr>
      <w:bookmarkStart w:id="265" w:name="_Toc175217523"/>
      <w:bookmarkStart w:id="266" w:name="model-2---date-and-time-nodes"/>
      <w:bookmarkEnd w:id="263"/>
      <w:bookmarkEnd w:id="264"/>
      <w:r>
        <w:lastRenderedPageBreak/>
        <w:t>Model 2 - Date and Time Nodes</w:t>
      </w:r>
      <w:bookmarkEnd w:id="265"/>
    </w:p>
    <w:p w14:paraId="06997EBF" w14:textId="77777777" w:rsidR="000B4FCE" w:rsidRDefault="004D1892">
      <w:r>
        <w:t>Model 2 uses a single node for each activity but has date and time nodes. This model is more complex in that there are more node labels, but can be more efficient for certain queries.</w:t>
      </w:r>
    </w:p>
    <w:p w14:paraId="06997EC0" w14:textId="77777777" w:rsidR="000B4FCE" w:rsidRDefault="004D1892">
      <w:pPr>
        <w:pStyle w:val="Heading3"/>
      </w:pPr>
      <w:bookmarkStart w:id="267" w:name="create-data-1"/>
      <w:r>
        <w:t>Create data</w:t>
      </w:r>
    </w:p>
    <w:p w14:paraId="06997EC1" w14:textId="77777777" w:rsidR="000B4FCE" w:rsidRDefault="004D1892">
      <w:pPr>
        <w:pStyle w:val="SourceCode"/>
      </w:pPr>
      <w:r>
        <w:t>// Create unique time nodes</w:t>
      </w:r>
      <w:r>
        <w:br/>
        <w:t>CREATE (:TestStartTimeNode { time: localtime("09:00:00") })</w:t>
      </w:r>
      <w:r>
        <w:br/>
        <w:t>CREATE (:TestStartTimeNode { time: localtime("10:00:00") })</w:t>
      </w:r>
      <w:r>
        <w:br/>
        <w:t>CREATE (:TestStartTimeNode { time: localtime("11:00:00") })</w:t>
      </w:r>
      <w:r>
        <w:br/>
        <w:t>CREATE (:TestEndTimeNode { time: localtime("11:00:00") })</w:t>
      </w:r>
      <w:r>
        <w:br/>
        <w:t>CREATE (:TestEndTimeNode { time: localtime("12:00:00") })</w:t>
      </w:r>
      <w:r>
        <w:br/>
      </w:r>
      <w:r>
        <w:br/>
        <w:t>// Create unique date nodes</w:t>
      </w:r>
      <w:r>
        <w:br/>
        <w:t>CREATE (:TestDateNode { date: date("2024-07-30") })</w:t>
      </w:r>
      <w:r>
        <w:br/>
        <w:t>CREATE (:TestDateNode { date: date("2024-08-06") })</w:t>
      </w:r>
      <w:r>
        <w:br/>
        <w:t>CREATE (:TestDateNode { date: date("2024-08-13") })</w:t>
      </w:r>
      <w:r>
        <w:br/>
        <w:t>CREATE (:TestDateNode { date: date("2024-08-20") })</w:t>
      </w:r>
      <w:r>
        <w:br/>
        <w:t>CREATE (:TestDateNode { date: date("2024-08-27") })</w:t>
      </w:r>
      <w:r>
        <w:br/>
        <w:t>CREATE (:TestDateNode { date: date("2024-09-03") })</w:t>
      </w:r>
      <w:r>
        <w:br/>
      </w:r>
      <w:r>
        <w:br/>
        <w:t>// Create activity nodes</w:t>
      </w:r>
      <w:r>
        <w:br/>
        <w:t>CREATE (:TestActivityModel2 { actName: "ITGD" })</w:t>
      </w:r>
      <w:r>
        <w:br/>
        <w:t>CREATE (:TestActivityModel2 { actName: "Neo4j" })</w:t>
      </w:r>
      <w:r>
        <w:br/>
        <w:t>CREATE (:TestActivityModel2 { actName: "TigerDb" });</w:t>
      </w:r>
      <w:r>
        <w:br/>
      </w:r>
      <w:r>
        <w:br/>
        <w:t>// Connect ITGD to dates and times (using MERGE)</w:t>
      </w:r>
      <w:r>
        <w:br/>
        <w:t>MATCH (a:TestActivityModel2 { actName: "ITGD" })</w:t>
      </w:r>
      <w:r>
        <w:br/>
        <w:t>MATCH (d:TestDateNode) WHERE d.date IN [date("2024-08-06"), date("2024-08-13"), date("2024-08-20"), date("2024-08-27"), date("2024-09-03")]</w:t>
      </w:r>
      <w:r>
        <w:br/>
        <w:t>MERGE (a)-[:SCHEDULED_ON]-&gt;(d)</w:t>
      </w:r>
      <w:r>
        <w:br/>
        <w:t>WITH a</w:t>
      </w:r>
      <w:r>
        <w:br/>
        <w:t>MATCH (st:TestStartTimeNode { time: localtime("09:00:00") })</w:t>
      </w:r>
      <w:r>
        <w:br/>
        <w:t>MATCH (et:TestEndTimeNode { time: localtime("11:00:00") })</w:t>
      </w:r>
      <w:r>
        <w:br/>
        <w:t>MERGE (a)-[:STARTS_AT]-&gt;(st)</w:t>
      </w:r>
      <w:r>
        <w:br/>
        <w:t>MERGE (st)-[:ENDS_AT]-&gt;(et);</w:t>
      </w:r>
      <w:r>
        <w:br/>
      </w:r>
      <w:r>
        <w:br/>
        <w:t>// Connect Neo4j to dates and times (adjust dates/times and use MERGE)</w:t>
      </w:r>
      <w:r>
        <w:br/>
        <w:t>MATCH (a:TestActivityModel2 { actName: "Neo4j" })</w:t>
      </w:r>
      <w:r>
        <w:br/>
        <w:t>MATCH (d:TestDateNode) WHERE d.date IN [date("2024-07-30"), date("2024-08-13"), date("2024-08-27")]</w:t>
      </w:r>
      <w:r>
        <w:br/>
        <w:t>MERGE (a)-[:SCHEDULED_ON]-&gt;(d)</w:t>
      </w:r>
      <w:r>
        <w:br/>
      </w:r>
      <w:r>
        <w:lastRenderedPageBreak/>
        <w:t>WITH a</w:t>
      </w:r>
      <w:r>
        <w:br/>
        <w:t>MATCH (st:TestStartTimeNode { time: localtime("10:00:00") })</w:t>
      </w:r>
      <w:r>
        <w:br/>
        <w:t>MATCH (et:TestEndTimeNode { time: localtime("11:00:00") })</w:t>
      </w:r>
      <w:r>
        <w:br/>
        <w:t>MERGE (a)-[:STARTS_AT]-&gt;(st)</w:t>
      </w:r>
      <w:r>
        <w:br/>
        <w:t>MERGE (st)-[:ENDS_AT]-&gt;(et);</w:t>
      </w:r>
      <w:r>
        <w:br/>
      </w:r>
      <w:r>
        <w:br/>
        <w:t>// Connect TigerDb to dates and times (adjust dates/times and use MERGE)</w:t>
      </w:r>
      <w:r>
        <w:br/>
        <w:t>MATCH (a:TestActivityModel2 { actName: "TigerDb" })</w:t>
      </w:r>
      <w:r>
        <w:br/>
        <w:t>MATCH (d:TestDateNode) WHERE d.date IN [date("2024-08-06"), date("2024-08-13")]</w:t>
      </w:r>
      <w:r>
        <w:br/>
        <w:t>MERGE (a)-[:SCHEDULED_ON]-&gt;(d)</w:t>
      </w:r>
      <w:r>
        <w:br/>
        <w:t>WITH a</w:t>
      </w:r>
      <w:r>
        <w:br/>
        <w:t>MATCH (st:TestStartTimeNode { time: localtime("11:00:00") })</w:t>
      </w:r>
      <w:r>
        <w:br/>
        <w:t>MATCH (et:TestEndTimeNode { time: localtime("12:00:00") })</w:t>
      </w:r>
      <w:r>
        <w:br/>
        <w:t>MERGE (a)-[:STARTS_AT]-&gt;(st)</w:t>
      </w:r>
      <w:r>
        <w:br/>
        <w:t>MERGE (st)-[:ENDS_AT]-&gt;(et);</w:t>
      </w:r>
      <w:r>
        <w:br/>
      </w:r>
      <w:r>
        <w:br/>
        <w:t>// Create Students and ATTENDS relationships (same as Model 1)</w:t>
      </w:r>
      <w:r>
        <w:br/>
        <w:t>CREATE (:TestStudentModel2 { stuFirstName_anon: "Alice", stuID_anon: "test-student-1" })</w:t>
      </w:r>
      <w:r>
        <w:br/>
        <w:t>CREATE (:TestStudentModel2 { stuFirstName_anon: "Bob", stuID_anon: "test-student-2" });</w:t>
      </w:r>
      <w:r>
        <w:br/>
      </w:r>
      <w:r>
        <w:br/>
        <w:t>MATCH (s:TestStudentModel2 { stuID_anon: "test-student-1" })</w:t>
      </w:r>
      <w:r>
        <w:br/>
        <w:t>MATCH (a:TestActivityModel2) WHERE a.actName IN ["TigerDb", "Neo4j"]</w:t>
      </w:r>
      <w:r>
        <w:br/>
        <w:t>CREATE (s)-[:ATTENDS]-&gt;(a);</w:t>
      </w:r>
      <w:r>
        <w:br/>
      </w:r>
      <w:r>
        <w:br/>
        <w:t>MATCH (s:TestStudentModel2 { stuID_anon: "test-student-2" })</w:t>
      </w:r>
      <w:r>
        <w:br/>
        <w:t>MATCH (a:TestActivityModel2) WHERE a.actName IN ["ITGD", "Neo4j"]</w:t>
      </w:r>
      <w:r>
        <w:br/>
        <w:t>MERGE (s)-[:ATTENDS]-&gt;(a) ;</w:t>
      </w:r>
    </w:p>
    <w:p w14:paraId="6A154E8E" w14:textId="77777777" w:rsidR="007D3E07" w:rsidRDefault="004D1892" w:rsidP="007D3E07">
      <w:pPr>
        <w:keepNext/>
      </w:pPr>
      <w:r>
        <w:rPr>
          <w:noProof/>
        </w:rPr>
        <w:lastRenderedPageBreak/>
        <w:drawing>
          <wp:inline distT="0" distB="0" distL="0" distR="0" wp14:anchorId="06998102" wp14:editId="06998103">
            <wp:extent cx="5727700" cy="5489376"/>
            <wp:effectExtent l="0" t="0" r="0" b="0"/>
            <wp:docPr id="428" name="Picture" descr="Model 2"/>
            <wp:cNvGraphicFramePr/>
            <a:graphic xmlns:a="http://schemas.openxmlformats.org/drawingml/2006/main">
              <a:graphicData uri="http://schemas.openxmlformats.org/drawingml/2006/picture">
                <pic:pic xmlns:pic="http://schemas.openxmlformats.org/drawingml/2006/picture">
                  <pic:nvPicPr>
                    <pic:cNvPr id="429" name="Picture" descr="./images/cypher-clash2-model.png"/>
                    <pic:cNvPicPr>
                      <a:picLocks noChangeAspect="1" noChangeArrowheads="1"/>
                    </pic:cNvPicPr>
                  </pic:nvPicPr>
                  <pic:blipFill>
                    <a:blip r:embed="rId123"/>
                    <a:stretch>
                      <a:fillRect/>
                    </a:stretch>
                  </pic:blipFill>
                  <pic:spPr bwMode="auto">
                    <a:xfrm>
                      <a:off x="0" y="0"/>
                      <a:ext cx="5727700" cy="5489376"/>
                    </a:xfrm>
                    <a:prstGeom prst="rect">
                      <a:avLst/>
                    </a:prstGeom>
                    <a:noFill/>
                    <a:ln w="9525">
                      <a:noFill/>
                      <a:headEnd/>
                      <a:tailEnd/>
                    </a:ln>
                  </pic:spPr>
                </pic:pic>
              </a:graphicData>
            </a:graphic>
          </wp:inline>
        </w:drawing>
      </w:r>
    </w:p>
    <w:p w14:paraId="06997EC2" w14:textId="7252D249" w:rsidR="000B4FCE" w:rsidRDefault="007D3E07" w:rsidP="007D3E07">
      <w:pPr>
        <w:pStyle w:val="Caption"/>
      </w:pPr>
      <w:r>
        <w:t xml:space="preserve">Figure </w:t>
      </w:r>
      <w:r>
        <w:fldChar w:fldCharType="begin"/>
      </w:r>
      <w:r>
        <w:instrText xml:space="preserve"> SEQ Figure \* ARABIC </w:instrText>
      </w:r>
      <w:r>
        <w:fldChar w:fldCharType="separate"/>
      </w:r>
      <w:r w:rsidR="004D1892">
        <w:rPr>
          <w:noProof/>
        </w:rPr>
        <w:t>54</w:t>
      </w:r>
      <w:r>
        <w:fldChar w:fldCharType="end"/>
      </w:r>
      <w:r>
        <w:t>: Model 2</w:t>
      </w:r>
    </w:p>
    <w:p w14:paraId="06997EC4" w14:textId="77777777" w:rsidR="000B4FCE" w:rsidRDefault="004D1892">
      <w:r>
        <w:t>To identify student clashes, this query can be run.</w:t>
      </w:r>
    </w:p>
    <w:p w14:paraId="06997EC5" w14:textId="77777777" w:rsidR="000B4FCE" w:rsidRDefault="004D1892">
      <w:pPr>
        <w:pStyle w:val="SourceCode"/>
      </w:pPr>
      <w:r>
        <w:t>MATCH (s:TestStudentModel2)-[:ATTENDS]-&gt;(a1:TestActivityModel2)-[:SCHEDULED_ON]-&gt;(d:TestDateNode)</w:t>
      </w:r>
      <w:r>
        <w:br/>
        <w:t>WITH s, a1, d</w:t>
      </w:r>
      <w:r>
        <w:br/>
        <w:t>MATCH (s)-[:ATTENDS]-&gt;(a2:TestActivityModel2)-[:SCHEDULED_ON]-&gt;(d) // Same date</w:t>
      </w:r>
      <w:r>
        <w:br/>
        <w:t xml:space="preserve">MATCH (a1)-[:STARTS_AT]-&gt;(st1:TestStartTimeNode)-[:ENDS_AT]-&gt;(et1:TestEndTimeNode) </w:t>
      </w:r>
      <w:r>
        <w:br/>
        <w:t xml:space="preserve">MATCH (a2)-[:STARTS_AT]-&gt;(st2:TestStartTimeNode)-[:ENDS_AT]-&gt;(et2:TestEndTimeNode) </w:t>
      </w:r>
      <w:r>
        <w:br/>
        <w:t xml:space="preserve">WHERE a1 &lt;&gt; a2 </w:t>
      </w:r>
      <w:r>
        <w:br/>
        <w:t xml:space="preserve">  AND (st1.time &lt; et2.time AND et1.time &gt; st2.time)  //  overlap condition</w:t>
      </w:r>
      <w:r>
        <w:br/>
        <w:t xml:space="preserve">  AND NOT (st1.time = et2.time OR et1.time = st2.time) // xxclude "touching" cases</w:t>
      </w:r>
      <w:r>
        <w:br/>
        <w:t xml:space="preserve">  AND a1.actName &lt; a2.actName  // ensures only one direction of the pair is returned</w:t>
      </w:r>
      <w:r>
        <w:br/>
        <w:t xml:space="preserve">RETURN  s.stuFirstName_anon AS Student, </w:t>
      </w:r>
      <w:r>
        <w:br/>
        <w:t xml:space="preserve">        d.date AS ClashDate, </w:t>
      </w:r>
      <w:r>
        <w:br/>
        <w:t xml:space="preserve">        a1.actName AS Activity1, </w:t>
      </w:r>
      <w:r>
        <w:br/>
      </w:r>
      <w:r>
        <w:lastRenderedPageBreak/>
        <w:t xml:space="preserve">        st1.time + "-" + et1.time AS Timeslot1,</w:t>
      </w:r>
      <w:r>
        <w:br/>
        <w:t xml:space="preserve">        a2.actName AS Activity2,</w:t>
      </w:r>
      <w:r>
        <w:br/>
        <w:t xml:space="preserve">        st2.time + "-" + et2.time AS Timeslot2</w:t>
      </w:r>
      <w:r>
        <w:br/>
        <w:t>ORDER BY Student, ClashDate;</w:t>
      </w:r>
    </w:p>
    <w:p w14:paraId="06997EC6" w14:textId="77777777" w:rsidR="000B4FCE" w:rsidRDefault="004D1892">
      <w:r>
        <w:t>The results are the same as Model 1, but the profile is different, with fewer database accesses (143):</w:t>
      </w:r>
    </w:p>
    <w:p w14:paraId="317A800E" w14:textId="77777777" w:rsidR="007D3E07" w:rsidRDefault="004D1892" w:rsidP="007D3E07">
      <w:pPr>
        <w:keepNext/>
      </w:pPr>
      <w:r>
        <w:rPr>
          <w:noProof/>
        </w:rPr>
        <w:drawing>
          <wp:inline distT="0" distB="0" distL="0" distR="0" wp14:anchorId="06998104" wp14:editId="06998105">
            <wp:extent cx="5727700" cy="2002660"/>
            <wp:effectExtent l="0" t="0" r="0" b="0"/>
            <wp:docPr id="431" name="Picture" descr="Model 2 profile"/>
            <wp:cNvGraphicFramePr/>
            <a:graphic xmlns:a="http://schemas.openxmlformats.org/drawingml/2006/main">
              <a:graphicData uri="http://schemas.openxmlformats.org/drawingml/2006/picture">
                <pic:pic xmlns:pic="http://schemas.openxmlformats.org/drawingml/2006/picture">
                  <pic:nvPicPr>
                    <pic:cNvPr id="432" name="Picture" descr="./images/cypher-clash2-db-hits.png"/>
                    <pic:cNvPicPr>
                      <a:picLocks noChangeAspect="1" noChangeArrowheads="1"/>
                    </pic:cNvPicPr>
                  </pic:nvPicPr>
                  <pic:blipFill>
                    <a:blip r:embed="rId124"/>
                    <a:stretch>
                      <a:fillRect/>
                    </a:stretch>
                  </pic:blipFill>
                  <pic:spPr bwMode="auto">
                    <a:xfrm>
                      <a:off x="0" y="0"/>
                      <a:ext cx="5727700" cy="2002660"/>
                    </a:xfrm>
                    <a:prstGeom prst="rect">
                      <a:avLst/>
                    </a:prstGeom>
                    <a:noFill/>
                    <a:ln w="9525">
                      <a:noFill/>
                      <a:headEnd/>
                      <a:tailEnd/>
                    </a:ln>
                  </pic:spPr>
                </pic:pic>
              </a:graphicData>
            </a:graphic>
          </wp:inline>
        </w:drawing>
      </w:r>
    </w:p>
    <w:p w14:paraId="06997EC7" w14:textId="4D286052" w:rsidR="000B4FCE" w:rsidRDefault="007D3E07" w:rsidP="007D3E07">
      <w:pPr>
        <w:pStyle w:val="Caption"/>
      </w:pPr>
      <w:r>
        <w:t xml:space="preserve">Figure </w:t>
      </w:r>
      <w:r>
        <w:fldChar w:fldCharType="begin"/>
      </w:r>
      <w:r>
        <w:instrText xml:space="preserve"> SEQ Figure \* ARABIC </w:instrText>
      </w:r>
      <w:r>
        <w:fldChar w:fldCharType="separate"/>
      </w:r>
      <w:r w:rsidR="004D1892">
        <w:rPr>
          <w:noProof/>
        </w:rPr>
        <w:t>55</w:t>
      </w:r>
      <w:r>
        <w:fldChar w:fldCharType="end"/>
      </w:r>
      <w:r>
        <w:t xml:space="preserve">: </w:t>
      </w:r>
      <w:r w:rsidRPr="006A5DBB">
        <w:t xml:space="preserve">Neo4j PROFILE (dbhits) output for Model </w:t>
      </w:r>
      <w:r>
        <w:t>2</w:t>
      </w:r>
    </w:p>
    <w:p w14:paraId="06997EC9" w14:textId="77777777" w:rsidR="000B4FCE" w:rsidRDefault="004D1892">
      <w:pPr>
        <w:pStyle w:val="Heading2"/>
      </w:pPr>
      <w:bookmarkStart w:id="268" w:name="_Toc175217524"/>
      <w:bookmarkStart w:id="269" w:name="model-3---date-nodes"/>
      <w:bookmarkEnd w:id="266"/>
      <w:bookmarkEnd w:id="267"/>
      <w:r>
        <w:t>Model 3 - Date Nodes</w:t>
      </w:r>
      <w:bookmarkEnd w:id="268"/>
    </w:p>
    <w:p w14:paraId="06997ECA" w14:textId="77777777" w:rsidR="000B4FCE" w:rsidRDefault="004D1892">
      <w:r>
        <w:t>Model 3 uses a single node for each activity as well as date nodes - start and end times are properties of the activity.</w:t>
      </w:r>
    </w:p>
    <w:p w14:paraId="06997ECB" w14:textId="77777777" w:rsidR="000B4FCE" w:rsidRDefault="004D1892">
      <w:pPr>
        <w:pStyle w:val="SourceCode"/>
      </w:pPr>
      <w:r>
        <w:t>// Create unique date nodes</w:t>
      </w:r>
      <w:r>
        <w:br/>
        <w:t>CREATE (:TestDateNodeModel3 { date: date("2024-07-30") })</w:t>
      </w:r>
      <w:r>
        <w:br/>
        <w:t>CREATE (:TestDateNodeModel3 { date: date("2024-08-06") })</w:t>
      </w:r>
      <w:r>
        <w:br/>
        <w:t>CREATE (:TestDateNodeModel3 { date: date("2024-08-13") })</w:t>
      </w:r>
      <w:r>
        <w:br/>
        <w:t>CREATE (:TestDateNodeModel3 { date: date("2024-08-20") })</w:t>
      </w:r>
      <w:r>
        <w:br/>
        <w:t>CREATE (:TestDateNodeModel3 { date: date("2024-08-27") })</w:t>
      </w:r>
      <w:r>
        <w:br/>
        <w:t>CREATE (:TestDateNodeModel3 { date: date("2024-09-03") })</w:t>
      </w:r>
      <w:r>
        <w:br/>
      </w:r>
      <w:r>
        <w:br/>
        <w:t>// Create activity nodes with start/end times as properties</w:t>
      </w:r>
      <w:r>
        <w:br/>
        <w:t>CREATE (:TestActivityModel3 { actName: "ITGD", startTime: localtime("09:00:00"), endTime: localtime("11:00:00") })</w:t>
      </w:r>
      <w:r>
        <w:br/>
        <w:t>CREATE (:TestActivityModel3 { actName: "Neo4j", startTime: localtime("10:00:00"), endTime: localtime("11:00:00") })</w:t>
      </w:r>
      <w:r>
        <w:br/>
        <w:t>CREATE (:TestActivityModel3 { actName: "TigerDb", startTime: localtime("11:00:00"), endTime: localtime("12:00:00") });</w:t>
      </w:r>
      <w:r>
        <w:br/>
      </w:r>
      <w:r>
        <w:br/>
        <w:t>// Connect Activities to Dates (using MERGE)</w:t>
      </w:r>
      <w:r>
        <w:br/>
        <w:t>MATCH (a:TestActivityModel3 { actName: "ITGD" })</w:t>
      </w:r>
      <w:r>
        <w:br/>
        <w:t>MATCH (d:TestDateNodeModel3) WHERE d.date IN [date("2024-08-06"), date("2024-08-13"), date("2024-08-20"), date("2024-08-27"), date("2024-09-03")]</w:t>
      </w:r>
      <w:r>
        <w:br/>
      </w:r>
      <w:r>
        <w:lastRenderedPageBreak/>
        <w:t>MERGE (a)-[:SCHEDULED_ON]-&gt;(d);</w:t>
      </w:r>
      <w:r>
        <w:br/>
      </w:r>
      <w:r>
        <w:br/>
        <w:t>MATCH (a:TestActivityModel3 { actName: "Neo4j" })</w:t>
      </w:r>
      <w:r>
        <w:br/>
        <w:t>MATCH (d:TestDateNodeModel3) WHERE d.date IN [date("2024-07-30"), date("2024-08-13"), date("2024-08-27")]</w:t>
      </w:r>
      <w:r>
        <w:br/>
        <w:t>MERGE (a)-[:SCHEDULED_ON]-&gt;(d);</w:t>
      </w:r>
      <w:r>
        <w:br/>
      </w:r>
      <w:r>
        <w:br/>
        <w:t>MATCH (a:TestActivityModel3 { actName: "TigerDb" })</w:t>
      </w:r>
      <w:r>
        <w:br/>
        <w:t>MATCH (d:TestDateNodeModel3) WHERE d.date IN [date("2024-08-06"), date("2024-08-13")]</w:t>
      </w:r>
      <w:r>
        <w:br/>
        <w:t>MERGE (a)-[:SCHEDULED_ON]-&gt;(d);</w:t>
      </w:r>
      <w:r>
        <w:br/>
      </w:r>
      <w:r>
        <w:br/>
        <w:t>// Create Students and ATTENDS relationships</w:t>
      </w:r>
      <w:r>
        <w:br/>
        <w:t>CREATE (:TestStudentModel3 { stuFirstName_anon: "Alice", stuID_anon: "test-student-1" })</w:t>
      </w:r>
      <w:r>
        <w:br/>
        <w:t>CREATE (:TestStudentModel3 { stuFirstName_anon: "Bob", stuID_anon: "test-student-2" });</w:t>
      </w:r>
      <w:r>
        <w:br/>
      </w:r>
      <w:r>
        <w:br/>
        <w:t>MATCH (s:TestStudentModel3 { stuID_anon: "test-student-1" })</w:t>
      </w:r>
      <w:r>
        <w:br/>
        <w:t>MATCH (a:TestActivityModel3) WHERE a.actName IN ["TigerDb", "Neo4j"]</w:t>
      </w:r>
      <w:r>
        <w:br/>
        <w:t>CREATE (s)-[:ATTENDS]-&gt;(a) ;</w:t>
      </w:r>
      <w:r>
        <w:br/>
      </w:r>
      <w:r>
        <w:br/>
        <w:t>MATCH (s:TestStudentModel3 { stuID_anon: "test-student-2" })</w:t>
      </w:r>
      <w:r>
        <w:br/>
        <w:t>MATCH (a:TestActivityModel3) WHERE a.actName IN ["ITGD", "Neo4j"]</w:t>
      </w:r>
      <w:r>
        <w:br/>
        <w:t>CREATE (s)-[:ATTENDS]-&gt;(a) ;</w:t>
      </w:r>
    </w:p>
    <w:p w14:paraId="27D71FF5" w14:textId="77777777" w:rsidR="007D3E07" w:rsidRDefault="004D1892" w:rsidP="007D3E07">
      <w:pPr>
        <w:keepNext/>
      </w:pPr>
      <w:r>
        <w:rPr>
          <w:noProof/>
        </w:rPr>
        <w:lastRenderedPageBreak/>
        <w:drawing>
          <wp:inline distT="0" distB="0" distL="0" distR="0" wp14:anchorId="06998106" wp14:editId="06998107">
            <wp:extent cx="5024387" cy="6420050"/>
            <wp:effectExtent l="0" t="0" r="0" b="0"/>
            <wp:docPr id="436" name="Picture" descr="Model 3"/>
            <wp:cNvGraphicFramePr/>
            <a:graphic xmlns:a="http://schemas.openxmlformats.org/drawingml/2006/main">
              <a:graphicData uri="http://schemas.openxmlformats.org/drawingml/2006/picture">
                <pic:pic xmlns:pic="http://schemas.openxmlformats.org/drawingml/2006/picture">
                  <pic:nvPicPr>
                    <pic:cNvPr id="437" name="Picture" descr="./images/cypher-clash3-model.png"/>
                    <pic:cNvPicPr>
                      <a:picLocks noChangeAspect="1" noChangeArrowheads="1"/>
                    </pic:cNvPicPr>
                  </pic:nvPicPr>
                  <pic:blipFill>
                    <a:blip r:embed="rId125"/>
                    <a:stretch>
                      <a:fillRect/>
                    </a:stretch>
                  </pic:blipFill>
                  <pic:spPr bwMode="auto">
                    <a:xfrm>
                      <a:off x="0" y="0"/>
                      <a:ext cx="5024387" cy="6420050"/>
                    </a:xfrm>
                    <a:prstGeom prst="rect">
                      <a:avLst/>
                    </a:prstGeom>
                    <a:noFill/>
                    <a:ln w="9525">
                      <a:noFill/>
                      <a:headEnd/>
                      <a:tailEnd/>
                    </a:ln>
                  </pic:spPr>
                </pic:pic>
              </a:graphicData>
            </a:graphic>
          </wp:inline>
        </w:drawing>
      </w:r>
    </w:p>
    <w:p w14:paraId="06997ECC" w14:textId="06CEF3B9" w:rsidR="000B4FCE" w:rsidRDefault="007D3E07" w:rsidP="007D3E07">
      <w:pPr>
        <w:pStyle w:val="Caption"/>
      </w:pPr>
      <w:r>
        <w:t xml:space="preserve">Figure </w:t>
      </w:r>
      <w:r>
        <w:fldChar w:fldCharType="begin"/>
      </w:r>
      <w:r>
        <w:instrText xml:space="preserve"> SEQ Figure \* ARABIC </w:instrText>
      </w:r>
      <w:r>
        <w:fldChar w:fldCharType="separate"/>
      </w:r>
      <w:r w:rsidR="004D1892">
        <w:rPr>
          <w:noProof/>
        </w:rPr>
        <w:t>56</w:t>
      </w:r>
      <w:r>
        <w:fldChar w:fldCharType="end"/>
      </w:r>
      <w:r>
        <w:t>: Model 3</w:t>
      </w:r>
    </w:p>
    <w:p w14:paraId="06997ECE" w14:textId="77777777" w:rsidR="000B4FCE" w:rsidRDefault="004D1892">
      <w:r>
        <w:t>The results are the same as Model 1 and Model 2, but the profile is different again with even fewer database accesses (58):</w:t>
      </w:r>
    </w:p>
    <w:p w14:paraId="4147D2D8" w14:textId="77777777" w:rsidR="007D3E07" w:rsidRDefault="004D1892" w:rsidP="007D3E07">
      <w:pPr>
        <w:keepNext/>
      </w:pPr>
      <w:r>
        <w:rPr>
          <w:noProof/>
        </w:rPr>
        <w:lastRenderedPageBreak/>
        <w:drawing>
          <wp:inline distT="0" distB="0" distL="0" distR="0" wp14:anchorId="06998108" wp14:editId="06998109">
            <wp:extent cx="5727700" cy="2112281"/>
            <wp:effectExtent l="0" t="0" r="0" b="0"/>
            <wp:docPr id="439" name="Picture" descr="Model 3 profile"/>
            <wp:cNvGraphicFramePr/>
            <a:graphic xmlns:a="http://schemas.openxmlformats.org/drawingml/2006/main">
              <a:graphicData uri="http://schemas.openxmlformats.org/drawingml/2006/picture">
                <pic:pic xmlns:pic="http://schemas.openxmlformats.org/drawingml/2006/picture">
                  <pic:nvPicPr>
                    <pic:cNvPr id="440" name="Picture" descr="./images/cypher-clash3-db-hits.png"/>
                    <pic:cNvPicPr>
                      <a:picLocks noChangeAspect="1" noChangeArrowheads="1"/>
                    </pic:cNvPicPr>
                  </pic:nvPicPr>
                  <pic:blipFill>
                    <a:blip r:embed="rId126"/>
                    <a:stretch>
                      <a:fillRect/>
                    </a:stretch>
                  </pic:blipFill>
                  <pic:spPr bwMode="auto">
                    <a:xfrm>
                      <a:off x="0" y="0"/>
                      <a:ext cx="5727700" cy="2112281"/>
                    </a:xfrm>
                    <a:prstGeom prst="rect">
                      <a:avLst/>
                    </a:prstGeom>
                    <a:noFill/>
                    <a:ln w="9525">
                      <a:noFill/>
                      <a:headEnd/>
                      <a:tailEnd/>
                    </a:ln>
                  </pic:spPr>
                </pic:pic>
              </a:graphicData>
            </a:graphic>
          </wp:inline>
        </w:drawing>
      </w:r>
    </w:p>
    <w:p w14:paraId="06997ECF" w14:textId="77466761" w:rsidR="000B4FCE" w:rsidRDefault="007D3E07" w:rsidP="007D3E07">
      <w:pPr>
        <w:pStyle w:val="Caption"/>
      </w:pPr>
      <w:r>
        <w:t xml:space="preserve">Figure </w:t>
      </w:r>
      <w:r>
        <w:fldChar w:fldCharType="begin"/>
      </w:r>
      <w:r>
        <w:instrText xml:space="preserve"> SEQ Figure \* ARABIC </w:instrText>
      </w:r>
      <w:r>
        <w:fldChar w:fldCharType="separate"/>
      </w:r>
      <w:r w:rsidR="004D1892">
        <w:rPr>
          <w:noProof/>
        </w:rPr>
        <w:t>57</w:t>
      </w:r>
      <w:r>
        <w:fldChar w:fldCharType="end"/>
      </w:r>
      <w:r>
        <w:t xml:space="preserve">: </w:t>
      </w:r>
      <w:r w:rsidRPr="009A3513">
        <w:t xml:space="preserve">Neo4j PROFILE (dbhits) output for Model </w:t>
      </w:r>
      <w:r>
        <w:t>3</w:t>
      </w:r>
    </w:p>
    <w:p w14:paraId="06997ED1" w14:textId="4AE5ECB6" w:rsidR="000B4FCE" w:rsidRDefault="004D1892">
      <w:pPr>
        <w:pStyle w:val="Heading3"/>
      </w:pPr>
      <w:bookmarkStart w:id="270" w:name="model-4--"/>
      <w:r>
        <w:t xml:space="preserve">Model 4 </w:t>
      </w:r>
      <w:r w:rsidR="007D3E07">
        <w:t xml:space="preserve">– </w:t>
      </w:r>
      <w:r w:rsidR="00B153AE">
        <w:t>Times on Relationship</w:t>
      </w:r>
      <w:r w:rsidR="00F6758F">
        <w:t>s</w:t>
      </w:r>
    </w:p>
    <w:p w14:paraId="06997ED2" w14:textId="77777777" w:rsidR="000B4FCE" w:rsidRDefault="004D1892">
      <w:r>
        <w:t xml:space="preserve">Model 4 uses a single node for each activity and date - start and end times are now properties of the </w:t>
      </w:r>
      <w:r>
        <w:rPr>
          <w:i/>
          <w:iCs/>
        </w:rPr>
        <w:t>relationship</w:t>
      </w:r>
      <w:r>
        <w:t xml:space="preserve"> between the activity and the date.</w:t>
      </w:r>
    </w:p>
    <w:p w14:paraId="06997ED3" w14:textId="77777777" w:rsidR="000B4FCE" w:rsidRDefault="004D1892">
      <w:pPr>
        <w:pStyle w:val="SourceCode"/>
      </w:pPr>
      <w:r>
        <w:t>// Create unique date nodes</w:t>
      </w:r>
      <w:r>
        <w:br/>
        <w:t>MERGE (:TestDateNodeModel4 { date: date("2024-07-30") })</w:t>
      </w:r>
      <w:r>
        <w:br/>
        <w:t>MERGE (:TestDateNodeModel4 { date: date("2024-08-06") })</w:t>
      </w:r>
      <w:r>
        <w:br/>
        <w:t>MERGE (:TestDateNodeModel4 { date: date("2024-08-13") })</w:t>
      </w:r>
      <w:r>
        <w:br/>
        <w:t>MERGE (:TestDateNodeModel4 { date: date("2024-08-20") })</w:t>
      </w:r>
      <w:r>
        <w:br/>
        <w:t>MERGE (:TestDateNodeModel4 { date: date("2024-08-27") })</w:t>
      </w:r>
      <w:r>
        <w:br/>
        <w:t>MERGE (:TestDateNodeModel4 { date: date("2024-09-03") })</w:t>
      </w:r>
      <w:r>
        <w:br/>
      </w:r>
      <w:r>
        <w:br/>
        <w:t xml:space="preserve">// Create activity nodes </w:t>
      </w:r>
      <w:r>
        <w:br/>
        <w:t>MERGE (:TestActivityModel4 { actName: "ITGD" })</w:t>
      </w:r>
      <w:r>
        <w:br/>
        <w:t>MERGE (:TestActivityModel4 { actName: "Neo4j" })</w:t>
      </w:r>
      <w:r>
        <w:br/>
        <w:t>MERGE (:TestActivityModel4 { actName: "TigerDb" });</w:t>
      </w:r>
      <w:r>
        <w:br/>
      </w:r>
      <w:r>
        <w:br/>
        <w:t>// Connect ITGD to Dates with START and END relationships</w:t>
      </w:r>
      <w:r>
        <w:br/>
        <w:t>MATCH (a:TestActivityModel4 { actName: "ITGD" })</w:t>
      </w:r>
      <w:r>
        <w:br/>
        <w:t>MATCH (d:TestDateNodeModel4) WHERE d.date IN [date("2024-08-06"), date("2024-08-13"), date("2024-08-20"), date("2024-08-27"), date("2024-09-03")]</w:t>
      </w:r>
      <w:r>
        <w:br/>
        <w:t>MERGE (a)-[:STARTS { time: localtime("09:00:00") }]-&gt;(d)</w:t>
      </w:r>
      <w:r>
        <w:br/>
        <w:t>MERGE (a)-[:ENDS { time: localtime("11:00:00") }]-&gt;(d);</w:t>
      </w:r>
      <w:r>
        <w:br/>
      </w:r>
      <w:r>
        <w:br/>
        <w:t>// Connect Neo4j to Dates (adjust dates and times)</w:t>
      </w:r>
      <w:r>
        <w:br/>
        <w:t>MATCH (a:TestActivityModel4 { actName: "Neo4j" })</w:t>
      </w:r>
      <w:r>
        <w:br/>
        <w:t>MATCH (d:TestDateNodeModel4) WHERE d.date IN [date("2024-07-30"), date("2024-08-13"), date("2024-08-27")]</w:t>
      </w:r>
      <w:r>
        <w:br/>
        <w:t>MERGE (a)-[:STARTS { time: localtime("10:00:00") }]-&gt;(d)</w:t>
      </w:r>
      <w:r>
        <w:br/>
        <w:t>MERGE (a)-[:ENDS { time: localtime("11:00:00") }]-&gt;(d);</w:t>
      </w:r>
      <w:r>
        <w:br/>
      </w:r>
      <w:r>
        <w:br/>
      </w:r>
      <w:r>
        <w:lastRenderedPageBreak/>
        <w:t>// Connect TigerDb to Dates (adjust dates and times)</w:t>
      </w:r>
      <w:r>
        <w:br/>
        <w:t>MATCH (a:TestActivityModel4 { actName: "TigerDb" })</w:t>
      </w:r>
      <w:r>
        <w:br/>
        <w:t>MATCH (d:TestDateNodeModel4) WHERE d.date IN [date("2024-08-06"), date("2024-08-13")]</w:t>
      </w:r>
      <w:r>
        <w:br/>
        <w:t>MERGE (a)-[:STARTS { time: localtime("11:00:00") }]-&gt;(d)</w:t>
      </w:r>
      <w:r>
        <w:br/>
        <w:t>MERGE (a)-[:ENDS { time: localtime("12:00:00") }]-&gt;(d);</w:t>
      </w:r>
      <w:r>
        <w:br/>
      </w:r>
      <w:r>
        <w:br/>
        <w:t>// Create Students and ATTENDS relationships</w:t>
      </w:r>
      <w:r>
        <w:br/>
        <w:t>MERGE (:TestStudentModel4 { stuFirstName_anon: "Alice", stuID_anon: "test-student-1" })</w:t>
      </w:r>
      <w:r>
        <w:br/>
        <w:t>MERGE (:TestStudentModel4 { stuFirstName_anon: "Bob", stuID_anon: "test-student-2" });</w:t>
      </w:r>
      <w:r>
        <w:br/>
      </w:r>
      <w:r>
        <w:br/>
        <w:t>MATCH (s:TestStudentModel4 { stuID_anon: "test-student-1" })</w:t>
      </w:r>
      <w:r>
        <w:br/>
        <w:t>MATCH (a:TestActivityModel4) WHERE a.actName IN ["TigerDb", "Neo4j"]</w:t>
      </w:r>
      <w:r>
        <w:br/>
        <w:t>MERGE (s)-[:ATTENDS]-&gt;(a) ;</w:t>
      </w:r>
      <w:r>
        <w:br/>
      </w:r>
      <w:r>
        <w:br/>
        <w:t>MATCH (s:TestStudentModel4 { stuID_anon: "test-student-2" })</w:t>
      </w:r>
      <w:r>
        <w:br/>
        <w:t>MATCH (a:TestActivityModel4) WHERE a.actName IN ["ITGD", "Neo4j"]</w:t>
      </w:r>
      <w:r>
        <w:br/>
        <w:t>MERGE (s)-[:ATTENDS]-&gt;(a) ;</w:t>
      </w:r>
    </w:p>
    <w:p w14:paraId="53056ECD" w14:textId="77777777" w:rsidR="00F6758F" w:rsidRDefault="004D1892" w:rsidP="00F6758F">
      <w:pPr>
        <w:keepNext/>
      </w:pPr>
      <w:r>
        <w:rPr>
          <w:noProof/>
        </w:rPr>
        <w:lastRenderedPageBreak/>
        <w:drawing>
          <wp:inline distT="0" distB="0" distL="0" distR="0" wp14:anchorId="0699810A" wp14:editId="0699810B">
            <wp:extent cx="5698155" cy="6930189"/>
            <wp:effectExtent l="0" t="0" r="0" b="0"/>
            <wp:docPr id="442" name="Picture" descr="Model 4"/>
            <wp:cNvGraphicFramePr/>
            <a:graphic xmlns:a="http://schemas.openxmlformats.org/drawingml/2006/main">
              <a:graphicData uri="http://schemas.openxmlformats.org/drawingml/2006/picture">
                <pic:pic xmlns:pic="http://schemas.openxmlformats.org/drawingml/2006/picture">
                  <pic:nvPicPr>
                    <pic:cNvPr id="443" name="Picture" descr="./images/cypher-clash4-model.png"/>
                    <pic:cNvPicPr>
                      <a:picLocks noChangeAspect="1" noChangeArrowheads="1"/>
                    </pic:cNvPicPr>
                  </pic:nvPicPr>
                  <pic:blipFill>
                    <a:blip r:embed="rId127"/>
                    <a:stretch>
                      <a:fillRect/>
                    </a:stretch>
                  </pic:blipFill>
                  <pic:spPr bwMode="auto">
                    <a:xfrm>
                      <a:off x="0" y="0"/>
                      <a:ext cx="5698155" cy="6930189"/>
                    </a:xfrm>
                    <a:prstGeom prst="rect">
                      <a:avLst/>
                    </a:prstGeom>
                    <a:noFill/>
                    <a:ln w="9525">
                      <a:noFill/>
                      <a:headEnd/>
                      <a:tailEnd/>
                    </a:ln>
                  </pic:spPr>
                </pic:pic>
              </a:graphicData>
            </a:graphic>
          </wp:inline>
        </w:drawing>
      </w:r>
    </w:p>
    <w:p w14:paraId="06997ED4" w14:textId="4AAAF957" w:rsidR="000B4FCE" w:rsidRDefault="00F6758F" w:rsidP="00F6758F">
      <w:pPr>
        <w:pStyle w:val="Caption"/>
      </w:pPr>
      <w:r>
        <w:t xml:space="preserve">Figure </w:t>
      </w:r>
      <w:r>
        <w:fldChar w:fldCharType="begin"/>
      </w:r>
      <w:r>
        <w:instrText xml:space="preserve"> SEQ Figure \* ARABIC </w:instrText>
      </w:r>
      <w:r>
        <w:fldChar w:fldCharType="separate"/>
      </w:r>
      <w:r w:rsidR="004D1892">
        <w:rPr>
          <w:noProof/>
        </w:rPr>
        <w:t>58</w:t>
      </w:r>
      <w:r>
        <w:fldChar w:fldCharType="end"/>
      </w:r>
      <w:r>
        <w:t>: Model 4</w:t>
      </w:r>
    </w:p>
    <w:p w14:paraId="06997ED5" w14:textId="77777777" w:rsidR="000B4FCE" w:rsidRDefault="004D1892">
      <w:r>
        <w:t>Model 4</w:t>
      </w:r>
    </w:p>
    <w:p w14:paraId="06997ED6" w14:textId="77777777" w:rsidR="000B4FCE" w:rsidRDefault="004D1892">
      <w:r>
        <w:t>The results are again the same as Model 1, Model 2, and Model 3, but the profile is different with the most database accesses (293):</w:t>
      </w:r>
    </w:p>
    <w:p w14:paraId="119FD0FC" w14:textId="77777777" w:rsidR="00F6758F" w:rsidRDefault="004D1892" w:rsidP="00F6758F">
      <w:pPr>
        <w:keepNext/>
      </w:pPr>
      <w:r>
        <w:rPr>
          <w:noProof/>
        </w:rPr>
        <w:lastRenderedPageBreak/>
        <w:drawing>
          <wp:inline distT="0" distB="0" distL="0" distR="0" wp14:anchorId="0699810C" wp14:editId="0699810D">
            <wp:extent cx="4572000" cy="3936732"/>
            <wp:effectExtent l="0" t="0" r="0" b="0"/>
            <wp:docPr id="445" name="Picture" descr="Model 4 profile"/>
            <wp:cNvGraphicFramePr/>
            <a:graphic xmlns:a="http://schemas.openxmlformats.org/drawingml/2006/main">
              <a:graphicData uri="http://schemas.openxmlformats.org/drawingml/2006/picture">
                <pic:pic xmlns:pic="http://schemas.openxmlformats.org/drawingml/2006/picture">
                  <pic:nvPicPr>
                    <pic:cNvPr id="446" name="Picture" descr="./images/cypher-clash4-db-hits.png"/>
                    <pic:cNvPicPr>
                      <a:picLocks noChangeAspect="1" noChangeArrowheads="1"/>
                    </pic:cNvPicPr>
                  </pic:nvPicPr>
                  <pic:blipFill>
                    <a:blip r:embed="rId128"/>
                    <a:stretch>
                      <a:fillRect/>
                    </a:stretch>
                  </pic:blipFill>
                  <pic:spPr bwMode="auto">
                    <a:xfrm>
                      <a:off x="0" y="0"/>
                      <a:ext cx="4572000" cy="3936732"/>
                    </a:xfrm>
                    <a:prstGeom prst="rect">
                      <a:avLst/>
                    </a:prstGeom>
                    <a:noFill/>
                    <a:ln w="9525">
                      <a:noFill/>
                      <a:headEnd/>
                      <a:tailEnd/>
                    </a:ln>
                  </pic:spPr>
                </pic:pic>
              </a:graphicData>
            </a:graphic>
          </wp:inline>
        </w:drawing>
      </w:r>
    </w:p>
    <w:p w14:paraId="06997ED7" w14:textId="6EEE3826" w:rsidR="000B4FCE" w:rsidRDefault="00F6758F" w:rsidP="00F6758F">
      <w:pPr>
        <w:pStyle w:val="Caption"/>
      </w:pPr>
      <w:r>
        <w:t xml:space="preserve">Figure </w:t>
      </w:r>
      <w:r>
        <w:fldChar w:fldCharType="begin"/>
      </w:r>
      <w:r>
        <w:instrText xml:space="preserve"> SEQ Figure \* ARABIC </w:instrText>
      </w:r>
      <w:r>
        <w:fldChar w:fldCharType="separate"/>
      </w:r>
      <w:r w:rsidR="004D1892">
        <w:rPr>
          <w:noProof/>
        </w:rPr>
        <w:t>59</w:t>
      </w:r>
      <w:r>
        <w:fldChar w:fldCharType="end"/>
      </w:r>
      <w:r>
        <w:t xml:space="preserve">: </w:t>
      </w:r>
      <w:r w:rsidRPr="00FB4E96">
        <w:t xml:space="preserve">Neo4j PROFILE (dbhits) output for Model </w:t>
      </w:r>
      <w:r>
        <w:t>4</w:t>
      </w:r>
    </w:p>
    <w:p w14:paraId="06997ED9" w14:textId="77777777" w:rsidR="000B4FCE" w:rsidRDefault="004D1892">
      <w:pPr>
        <w:pStyle w:val="Heading2"/>
      </w:pPr>
      <w:bookmarkStart w:id="271" w:name="_Toc175217525"/>
      <w:bookmarkStart w:id="272" w:name="conclusion"/>
      <w:bookmarkEnd w:id="269"/>
      <w:bookmarkEnd w:id="270"/>
      <w:r>
        <w:t>Conclusion</w:t>
      </w:r>
      <w:bookmarkEnd w:id="271"/>
    </w:p>
    <w:p w14:paraId="06997EDA" w14:textId="77777777" w:rsidR="000B4FCE" w:rsidRDefault="004D1892">
      <w:r>
        <w:t>Each model has its own strengths and weaknesses. The choice of model will depend on the specific requirements. The more complex models can be more efficient for certain queries, but can also be more difficult to understand and maintain. The simpler models are easier to understand and maintain, but can be less efficient for certain queries.</w:t>
      </w:r>
    </w:p>
    <w:p w14:paraId="06997EDB" w14:textId="77777777" w:rsidR="000B4FCE" w:rsidRDefault="004D1892">
      <w:r>
        <w:t xml:space="preserve">Of the four tested, Model 3 was the most efficient in terms of database hits on the </w:t>
      </w:r>
      <w:r>
        <w:rPr>
          <w:i/>
          <w:iCs/>
        </w:rPr>
        <w:t>very</w:t>
      </w:r>
      <w:r>
        <w:t xml:space="preserve"> small test dataset used. However, this may not be the case with larger datasets. It is important to profile the queries and the data to determine the best model for the specific requirements.</w:t>
      </w:r>
    </w:p>
    <w:p w14:paraId="06997EDC" w14:textId="77777777" w:rsidR="000B4FCE" w:rsidRDefault="004D1892">
      <w:pPr>
        <w:pStyle w:val="Heading2"/>
      </w:pPr>
      <w:bookmarkStart w:id="273" w:name="_Toc175217526"/>
      <w:bookmarkStart w:id="274" w:name="delete-data"/>
      <w:bookmarkEnd w:id="272"/>
      <w:r>
        <w:t>Delete Data</w:t>
      </w:r>
      <w:bookmarkEnd w:id="273"/>
    </w:p>
    <w:p w14:paraId="06997EDD" w14:textId="77777777" w:rsidR="000B4FCE" w:rsidRDefault="004D1892">
      <w:r>
        <w:t>The cypher below deletes all test data.</w:t>
      </w:r>
    </w:p>
    <w:p w14:paraId="06997EDE" w14:textId="77777777" w:rsidR="000B4FCE" w:rsidRDefault="004D1892">
      <w:pPr>
        <w:pStyle w:val="Heading3"/>
      </w:pPr>
      <w:bookmarkStart w:id="275" w:name="model-1"/>
      <w:r>
        <w:t>Model 1</w:t>
      </w:r>
    </w:p>
    <w:p w14:paraId="06997EDF" w14:textId="77777777" w:rsidR="000B4FCE" w:rsidRDefault="004D1892">
      <w:pPr>
        <w:pStyle w:val="SourceCode"/>
      </w:pPr>
      <w:r>
        <w:t>// Delete all TestActivityModel1 nodes</w:t>
      </w:r>
      <w:r>
        <w:br/>
        <w:t>MATCH (a:TestActivityModel1)</w:t>
      </w:r>
      <w:r>
        <w:br/>
        <w:t xml:space="preserve">DETACH DELETE a; </w:t>
      </w:r>
      <w:r>
        <w:br/>
      </w:r>
      <w:r>
        <w:br/>
        <w:t>// Delete all TestStudentModel1 nodes</w:t>
      </w:r>
      <w:r>
        <w:br/>
      </w:r>
      <w:r>
        <w:lastRenderedPageBreak/>
        <w:t>MATCH (s:TestStudentModel1)</w:t>
      </w:r>
      <w:r>
        <w:br/>
        <w:t>DETACH DELETE s;</w:t>
      </w:r>
    </w:p>
    <w:p w14:paraId="06997EE0" w14:textId="77777777" w:rsidR="000B4FCE" w:rsidRDefault="004D1892">
      <w:pPr>
        <w:pStyle w:val="Heading3"/>
      </w:pPr>
      <w:bookmarkStart w:id="276" w:name="model-2"/>
      <w:bookmarkEnd w:id="275"/>
      <w:r>
        <w:t>Model 2</w:t>
      </w:r>
    </w:p>
    <w:p w14:paraId="06997EE1" w14:textId="77777777" w:rsidR="000B4FCE" w:rsidRDefault="004D1892">
      <w:pPr>
        <w:pStyle w:val="SourceCode"/>
      </w:pPr>
      <w:r>
        <w:t>// Delete test data for Model 2</w:t>
      </w:r>
      <w:r>
        <w:br/>
        <w:t xml:space="preserve">MATCH (n) </w:t>
      </w:r>
      <w:r>
        <w:br/>
        <w:t>WHERE n:TestStudentModel2 OR n:TestActivityModel2 OR n:TestDateNode OR n:TestStartTimeNode OR n:TestEndTimeNode</w:t>
      </w:r>
      <w:r>
        <w:br/>
        <w:t>DETACH DELETE n</w:t>
      </w:r>
    </w:p>
    <w:p w14:paraId="06997EE2" w14:textId="77777777" w:rsidR="000B4FCE" w:rsidRDefault="004D1892">
      <w:pPr>
        <w:pStyle w:val="Heading3"/>
      </w:pPr>
      <w:bookmarkStart w:id="277" w:name="model-3"/>
      <w:bookmarkEnd w:id="276"/>
      <w:r>
        <w:t>Model 3</w:t>
      </w:r>
    </w:p>
    <w:p w14:paraId="06997EE3" w14:textId="77777777" w:rsidR="000B4FCE" w:rsidRDefault="004D1892">
      <w:pPr>
        <w:pStyle w:val="SourceCode"/>
      </w:pPr>
      <w:r>
        <w:t>// Delete test data for Model 3</w:t>
      </w:r>
      <w:r>
        <w:br/>
        <w:t xml:space="preserve">MATCH (n) </w:t>
      </w:r>
      <w:r>
        <w:br/>
        <w:t xml:space="preserve">WHERE n:TestStudentModel3 OR n:TestActivityModel3 OR n:TestDateNodeModel3 </w:t>
      </w:r>
      <w:r>
        <w:br/>
        <w:t>DETACH DELETE n</w:t>
      </w:r>
    </w:p>
    <w:p w14:paraId="06997EE4" w14:textId="77777777" w:rsidR="000B4FCE" w:rsidRDefault="004D1892">
      <w:pPr>
        <w:pStyle w:val="Heading3"/>
      </w:pPr>
      <w:bookmarkStart w:id="278" w:name="model-4"/>
      <w:bookmarkEnd w:id="277"/>
      <w:r>
        <w:t>Model 4</w:t>
      </w:r>
    </w:p>
    <w:p w14:paraId="06997EE5" w14:textId="77777777" w:rsidR="000B4FCE" w:rsidRDefault="004D1892">
      <w:pPr>
        <w:pStyle w:val="SourceCode"/>
      </w:pPr>
      <w:r>
        <w:t xml:space="preserve">MATCH (n) </w:t>
      </w:r>
      <w:r>
        <w:br/>
        <w:t>WHERE n:TestStudentModel4 OR n:TestActivityModel4 OR n:TestDateNodeModel4</w:t>
      </w:r>
      <w:r>
        <w:br/>
        <w:t>DETACH DELETE n</w:t>
      </w:r>
    </w:p>
    <w:p w14:paraId="06997EE6" w14:textId="77777777" w:rsidR="000B4FCE" w:rsidRDefault="004D1892">
      <w:pPr>
        <w:pStyle w:val="Heading1"/>
      </w:pPr>
      <w:bookmarkStart w:id="279" w:name="_T:_Soft_Constraints"/>
      <w:bookmarkStart w:id="280" w:name="_Toc175217527"/>
      <w:bookmarkStart w:id="281" w:name="t-soft-constraints"/>
      <w:bookmarkEnd w:id="259"/>
      <w:bookmarkEnd w:id="274"/>
      <w:bookmarkEnd w:id="278"/>
      <w:bookmarkEnd w:id="279"/>
      <w:r>
        <w:lastRenderedPageBreak/>
        <w:t>T: Soft Constraints</w:t>
      </w:r>
      <w:bookmarkEnd w:id="280"/>
    </w:p>
    <w:p w14:paraId="06997EE7" w14:textId="77777777" w:rsidR="000B4FCE" w:rsidRDefault="004D1892">
      <w:r>
        <w:t xml:space="preserve"> Soft constraints in a timetabling context are (strong) preferences. They should be generally met and only violated when absolutely necessary, although there is an argument for a sliding scale of soft constraint adherence.</w:t>
      </w:r>
    </w:p>
    <w:p w14:paraId="06997EE8" w14:textId="77777777" w:rsidR="000B4FCE" w:rsidRDefault="004D1892">
      <w:r>
        <w:t>For example, a member of staff may be unavailable on Fridays, generally, but at a push can be available. Other examples might include ensuring that students have an opportunity to eat lunch by ensuring at least 30 minutes free time between 12:00-14:00 or minimising travel between activities.</w:t>
      </w:r>
    </w:p>
    <w:p w14:paraId="06997EE9" w14:textId="77777777" w:rsidR="000B4FCE" w:rsidRDefault="004D1892">
      <w:r>
        <w:t>This page contains cypher queries that can be used to identify where a timetabling soft constraint has been violated.</w:t>
      </w:r>
    </w:p>
    <w:p w14:paraId="06997EEA" w14:textId="77777777" w:rsidR="000B4FCE" w:rsidRDefault="004D1892">
      <w:r>
        <w:t>Example soft constraints include:</w:t>
      </w:r>
    </w:p>
    <w:p w14:paraId="06997EEB" w14:textId="77777777" w:rsidR="000B4FCE" w:rsidRDefault="004D1892" w:rsidP="00AA23CB">
      <w:pPr>
        <w:numPr>
          <w:ilvl w:val="0"/>
          <w:numId w:val="73"/>
        </w:numPr>
      </w:pPr>
      <w:r>
        <w:rPr>
          <w:b/>
          <w:bCs/>
        </w:rPr>
        <w:t>Minimal Idle Time (aka no large gaps):</w:t>
      </w:r>
      <w:r>
        <w:t xml:space="preserve"> Minimise gaps in staff and student schedules (within reason).</w:t>
      </w:r>
    </w:p>
    <w:p w14:paraId="06997EEC" w14:textId="77777777" w:rsidR="000B4FCE" w:rsidRDefault="004D1892" w:rsidP="00AA23CB">
      <w:pPr>
        <w:numPr>
          <w:ilvl w:val="0"/>
          <w:numId w:val="73"/>
        </w:numPr>
      </w:pPr>
      <w:r>
        <w:rPr>
          <w:b/>
          <w:bCs/>
        </w:rPr>
        <w:t>Spread Activities (aka maximum consecutive hours):</w:t>
      </w:r>
      <w:r>
        <w:t xml:space="preserve"> Avoid clumping all activities for a student or staff member on one day.</w:t>
      </w:r>
    </w:p>
    <w:p w14:paraId="06997EED" w14:textId="77777777" w:rsidR="000B4FCE" w:rsidRDefault="004D1892" w:rsidP="00AA23CB">
      <w:pPr>
        <w:numPr>
          <w:ilvl w:val="0"/>
          <w:numId w:val="73"/>
        </w:numPr>
      </w:pPr>
      <w:r>
        <w:rPr>
          <w:b/>
          <w:bCs/>
        </w:rPr>
        <w:t>Preferred Times:</w:t>
      </w:r>
      <w:r>
        <w:t xml:space="preserve"> Consider staff and student preferences for morning, afternoon, or evening classes</w:t>
      </w:r>
    </w:p>
    <w:p w14:paraId="06997EEE" w14:textId="77777777" w:rsidR="000B4FCE" w:rsidRDefault="004D1892" w:rsidP="00AA23CB">
      <w:pPr>
        <w:numPr>
          <w:ilvl w:val="0"/>
          <w:numId w:val="73"/>
        </w:numPr>
      </w:pPr>
      <w:r>
        <w:rPr>
          <w:b/>
          <w:bCs/>
        </w:rPr>
        <w:t>Travel Time:</w:t>
      </w:r>
      <w:r>
        <w:t xml:space="preserve"> Minimise the time students need to travel between consecutive classes (especially on large campuses), e.g. between building blocks or by lat/long</w:t>
      </w:r>
    </w:p>
    <w:p w14:paraId="06997EEF" w14:textId="77777777" w:rsidR="000B4FCE" w:rsidRDefault="004D1892" w:rsidP="00AA23CB">
      <w:pPr>
        <w:numPr>
          <w:ilvl w:val="0"/>
          <w:numId w:val="73"/>
        </w:numPr>
      </w:pPr>
      <w:r>
        <w:rPr>
          <w:b/>
          <w:bCs/>
        </w:rPr>
        <w:t>Lunch Breaks:</w:t>
      </w:r>
      <w:r>
        <w:t xml:space="preserve"> Ensure students have sufficient time for lunch breaks.</w:t>
      </w:r>
    </w:p>
    <w:p w14:paraId="06997EF0" w14:textId="77777777" w:rsidR="000B4FCE" w:rsidRDefault="004D1892">
      <w:pPr>
        <w:pStyle w:val="Heading3"/>
      </w:pPr>
      <w:bookmarkStart w:id="282" w:name="minimal-idle-time"/>
      <w:r>
        <w:t>Minimal idle time</w:t>
      </w:r>
    </w:p>
    <w:p w14:paraId="06997EF1" w14:textId="77777777" w:rsidR="000B4FCE" w:rsidRDefault="004D1892">
      <w:r>
        <w:t>Identifying time gaps between scheduled activities is very complex and requires several steps, clauses and comprehensions within a single query:</w:t>
      </w:r>
    </w:p>
    <w:p w14:paraId="06997EF2" w14:textId="77777777" w:rsidR="000B4FCE" w:rsidRDefault="004D1892" w:rsidP="00AA23CB">
      <w:pPr>
        <w:numPr>
          <w:ilvl w:val="0"/>
          <w:numId w:val="74"/>
        </w:numPr>
      </w:pPr>
      <w:r>
        <w:rPr>
          <w:i/>
          <w:iCs/>
        </w:rPr>
        <w:t>grouping and sorting</w:t>
      </w:r>
      <w:r>
        <w:t xml:space="preserve"> - activities are grouped by student and date, and sorted within groups to establish the sequence</w:t>
      </w:r>
    </w:p>
    <w:p w14:paraId="06997EF3" w14:textId="77777777" w:rsidR="000B4FCE" w:rsidRDefault="004D1892" w:rsidP="00AA23CB">
      <w:pPr>
        <w:numPr>
          <w:ilvl w:val="0"/>
          <w:numId w:val="74"/>
        </w:numPr>
      </w:pPr>
      <w:r>
        <w:rPr>
          <w:i/>
          <w:iCs/>
        </w:rPr>
        <w:t>gap calculation</w:t>
      </w:r>
      <w:r>
        <w:t xml:space="preserve"> - time difference between the end of one activity and the start of the next is calculated for consecutive pairs of activities within a day</w:t>
      </w:r>
    </w:p>
    <w:p w14:paraId="06997EF4" w14:textId="77777777" w:rsidR="000B4FCE" w:rsidRDefault="004D1892" w:rsidP="00AA23CB">
      <w:pPr>
        <w:numPr>
          <w:ilvl w:val="0"/>
          <w:numId w:val="74"/>
        </w:numPr>
      </w:pPr>
      <w:r>
        <w:rPr>
          <w:i/>
          <w:iCs/>
        </w:rPr>
        <w:t>filtering and aggregation</w:t>
      </w:r>
      <w:r>
        <w:t xml:space="preserve"> - gaps are filtered based on threshold (e.g. 6 hours) and then the maximum gap for each day is identified</w:t>
      </w:r>
    </w:p>
    <w:p w14:paraId="06997EF5" w14:textId="77777777" w:rsidR="000B4FCE" w:rsidRDefault="004D1892" w:rsidP="00AA23CB">
      <w:pPr>
        <w:numPr>
          <w:ilvl w:val="0"/>
          <w:numId w:val="74"/>
        </w:numPr>
      </w:pPr>
      <w:r>
        <w:rPr>
          <w:i/>
          <w:iCs/>
        </w:rPr>
        <w:t>data restructuring</w:t>
      </w:r>
      <w:r>
        <w:t xml:space="preserve"> - output is restructured.</w:t>
      </w:r>
    </w:p>
    <w:p w14:paraId="06997EF6" w14:textId="77777777" w:rsidR="000B4FCE" w:rsidRDefault="004D1892">
      <w:pPr>
        <w:pStyle w:val="Heading4"/>
      </w:pPr>
      <w:bookmarkStart w:id="283" w:name="cypher-logic-for-identifying-gaps"/>
      <w:r>
        <w:t>Cypher logic for identifying gaps</w:t>
      </w:r>
    </w:p>
    <w:p w14:paraId="06997EF7" w14:textId="77777777" w:rsidR="000B4FCE" w:rsidRDefault="004D1892">
      <w:r>
        <w:t>The below is the logic for identifying gaps between activities, using an example student:</w:t>
      </w:r>
    </w:p>
    <w:p w14:paraId="06997EF8" w14:textId="77777777" w:rsidR="000B4FCE" w:rsidRDefault="004D1892">
      <w:pPr>
        <w:pStyle w:val="SourceCode"/>
      </w:pPr>
      <w:r>
        <w:lastRenderedPageBreak/>
        <w:t>MATCH (s:student)-[:ATTENDS]-&gt;(a:activity)</w:t>
      </w:r>
      <w:r>
        <w:br/>
        <w:t>WHERE s.stuID_anon = "stu-10085720"</w:t>
      </w:r>
      <w:r>
        <w:br/>
        <w:t>AND a.actStartDate = date("2022-10-03")</w:t>
      </w:r>
      <w:r>
        <w:br/>
        <w:t>WITH s, a</w:t>
      </w:r>
      <w:r>
        <w:br/>
        <w:t>ORDER BY a.actStartTime</w:t>
      </w:r>
      <w:r>
        <w:br/>
      </w:r>
      <w:r>
        <w:br/>
        <w:t>// Collecting the start and end times of the activities</w:t>
      </w:r>
      <w:r>
        <w:br/>
        <w:t>WITH s, collect({start: a.actStartTime, end: a.actEndTime}) AS times</w:t>
      </w:r>
      <w:r>
        <w:br/>
      </w:r>
      <w:r>
        <w:br/>
        <w:t>// Calculating the gaps in minutes between consecutive activities</w:t>
      </w:r>
      <w:r>
        <w:br/>
        <w:t xml:space="preserve">WITH s, times, </w:t>
      </w:r>
      <w:r>
        <w:br/>
        <w:t xml:space="preserve">     [i IN range(0, size(times)-2) | </w:t>
      </w:r>
      <w:r>
        <w:br/>
        <w:t xml:space="preserve">      duration.between(times[i].end, times[i+1].start).minutes / 60.0] AS gaps</w:t>
      </w:r>
      <w:r>
        <w:br/>
      </w:r>
      <w:r>
        <w:br/>
        <w:t>// Finding the maximum gap</w:t>
      </w:r>
      <w:r>
        <w:br/>
        <w:t>RETURN s.stuID_anon AS student, times, gaps, reduce(maxGap = 0.0, gap IN gaps | CASE WHEN gap &gt; maxGap THEN gap ELSE maxGap END) AS maxGap</w:t>
      </w:r>
    </w:p>
    <w:p w14:paraId="23D8A3A4" w14:textId="77777777" w:rsidR="00F6758F" w:rsidRDefault="004D1892" w:rsidP="00F6758F">
      <w:pPr>
        <w:keepNext/>
      </w:pPr>
      <w:r>
        <w:rPr>
          <w:noProof/>
        </w:rPr>
        <w:drawing>
          <wp:inline distT="0" distB="0" distL="0" distR="0" wp14:anchorId="0699810E" wp14:editId="0699810F">
            <wp:extent cx="5727700" cy="1538080"/>
            <wp:effectExtent l="0" t="0" r="0" b="0"/>
            <wp:docPr id="457" name="Picture" descr="Example student with gaps between activities"/>
            <wp:cNvGraphicFramePr/>
            <a:graphic xmlns:a="http://schemas.openxmlformats.org/drawingml/2006/main">
              <a:graphicData uri="http://schemas.openxmlformats.org/drawingml/2006/picture">
                <pic:pic xmlns:pic="http://schemas.openxmlformats.org/drawingml/2006/picture">
                  <pic:nvPicPr>
                    <pic:cNvPr id="458" name="Picture" descr="./images/cypher-maxGap-example.png"/>
                    <pic:cNvPicPr>
                      <a:picLocks noChangeAspect="1" noChangeArrowheads="1"/>
                    </pic:cNvPicPr>
                  </pic:nvPicPr>
                  <pic:blipFill>
                    <a:blip r:embed="rId129"/>
                    <a:stretch>
                      <a:fillRect/>
                    </a:stretch>
                  </pic:blipFill>
                  <pic:spPr bwMode="auto">
                    <a:xfrm>
                      <a:off x="0" y="0"/>
                      <a:ext cx="5727700" cy="1538080"/>
                    </a:xfrm>
                    <a:prstGeom prst="rect">
                      <a:avLst/>
                    </a:prstGeom>
                    <a:noFill/>
                    <a:ln w="9525">
                      <a:noFill/>
                      <a:headEnd/>
                      <a:tailEnd/>
                    </a:ln>
                  </pic:spPr>
                </pic:pic>
              </a:graphicData>
            </a:graphic>
          </wp:inline>
        </w:drawing>
      </w:r>
    </w:p>
    <w:p w14:paraId="06997EF9" w14:textId="1A8F1324" w:rsidR="000B4FCE" w:rsidRDefault="00F6758F" w:rsidP="00F6758F">
      <w:pPr>
        <w:pStyle w:val="Caption"/>
      </w:pPr>
      <w:r>
        <w:t xml:space="preserve">Figure </w:t>
      </w:r>
      <w:r>
        <w:fldChar w:fldCharType="begin"/>
      </w:r>
      <w:r>
        <w:instrText xml:space="preserve"> SEQ Figure \* ARABIC </w:instrText>
      </w:r>
      <w:r>
        <w:fldChar w:fldCharType="separate"/>
      </w:r>
      <w:r w:rsidR="004D1892">
        <w:rPr>
          <w:noProof/>
        </w:rPr>
        <w:t>60</w:t>
      </w:r>
      <w:r>
        <w:fldChar w:fldCharType="end"/>
      </w:r>
      <w:r>
        <w:t>: Identifying blocks and time gaps</w:t>
      </w:r>
    </w:p>
    <w:p w14:paraId="06997EFB" w14:textId="77777777" w:rsidR="000B4FCE" w:rsidRDefault="004D1892">
      <w:pPr>
        <w:pStyle w:val="Heading4"/>
      </w:pPr>
      <w:bookmarkStart w:id="284" w:name="python-code-on-graph"/>
      <w:bookmarkEnd w:id="283"/>
      <w:r>
        <w:t>Python code on graph</w:t>
      </w:r>
    </w:p>
    <w:p w14:paraId="06997EFC" w14:textId="091918F1" w:rsidR="000B4FCE" w:rsidRDefault="004D1892">
      <w:r>
        <w:t>The below code cell returns the first 5 rows where a 6</w:t>
      </w:r>
      <w:r w:rsidR="00F6758F">
        <w:t>-</w:t>
      </w:r>
      <w:r>
        <w:t>hour maximum gap has been violated.</w:t>
      </w:r>
    </w:p>
    <w:p w14:paraId="06997EFD" w14:textId="77777777" w:rsidR="000B4FCE" w:rsidRDefault="004D1892">
      <w:pPr>
        <w:pStyle w:val="SourceCode"/>
      </w:pPr>
      <w:r>
        <w:rPr>
          <w:rStyle w:val="ImportTok"/>
        </w:rPr>
        <w:t>from</w:t>
      </w:r>
      <w:r>
        <w:rPr>
          <w:rStyle w:val="NormalTok"/>
        </w:rPr>
        <w:t xml:space="preserve"> connect_to_neo4j_db </w:t>
      </w:r>
      <w:r>
        <w:rPr>
          <w:rStyle w:val="ImportTok"/>
        </w:rPr>
        <w:t>import</w:t>
      </w:r>
      <w:r>
        <w:rPr>
          <w:rStyle w:val="NormalTok"/>
        </w:rPr>
        <w:t xml:space="preserve"> connect_to_neo4j</w:t>
      </w:r>
      <w:r>
        <w:br/>
      </w:r>
      <w:r>
        <w:rPr>
          <w:rStyle w:val="ImportTok"/>
        </w:rPr>
        <w:t>from</w:t>
      </w:r>
      <w:r>
        <w:rPr>
          <w:rStyle w:val="NormalTok"/>
        </w:rPr>
        <w:t xml:space="preserve"> neo4j </w:t>
      </w:r>
      <w:r>
        <w:rPr>
          <w:rStyle w:val="ImportTok"/>
        </w:rPr>
        <w:t>import</w:t>
      </w:r>
      <w:r>
        <w:rPr>
          <w:rStyle w:val="NormalTok"/>
        </w:rPr>
        <w:t xml:space="preserve"> GraphDatabase</w:t>
      </w:r>
      <w:r>
        <w:br/>
      </w:r>
      <w:r>
        <w:rPr>
          <w:rStyle w:val="ImportTok"/>
        </w:rPr>
        <w:t>import</w:t>
      </w:r>
      <w:r>
        <w:rPr>
          <w:rStyle w:val="NormalTok"/>
        </w:rPr>
        <w:t xml:space="preserve"> pandas </w:t>
      </w:r>
      <w:r>
        <w:rPr>
          <w:rStyle w:val="ImportTok"/>
        </w:rPr>
        <w:t>as</w:t>
      </w:r>
      <w:r>
        <w:rPr>
          <w:rStyle w:val="NormalTok"/>
        </w:rPr>
        <w:t xml:space="preserve"> pd</w:t>
      </w:r>
      <w:r>
        <w:br/>
      </w:r>
      <w:r>
        <w:br/>
      </w:r>
      <w:r>
        <w:rPr>
          <w:rStyle w:val="CommentTok"/>
        </w:rPr>
        <w:t># connect to Neo4j</w:t>
      </w:r>
      <w:r>
        <w:br/>
      </w:r>
      <w:r>
        <w:rPr>
          <w:rStyle w:val="NormalTok"/>
        </w:rPr>
        <w:t xml:space="preserve">driver </w:t>
      </w:r>
      <w:r>
        <w:rPr>
          <w:rStyle w:val="OperatorTok"/>
        </w:rPr>
        <w:t>=</w:t>
      </w:r>
      <w:r>
        <w:rPr>
          <w:rStyle w:val="NormalTok"/>
        </w:rPr>
        <w:t xml:space="preserve"> connect_to_neo4j()</w:t>
      </w:r>
      <w:r>
        <w:br/>
      </w:r>
      <w:r>
        <w:br/>
      </w:r>
      <w:r>
        <w:rPr>
          <w:rStyle w:val="CommentTok"/>
        </w:rPr>
        <w:t># session</w:t>
      </w:r>
      <w:r>
        <w:br/>
      </w:r>
      <w:r>
        <w:rPr>
          <w:rStyle w:val="NormalTok"/>
        </w:rPr>
        <w:t xml:space="preserve">session </w:t>
      </w:r>
      <w:r>
        <w:rPr>
          <w:rStyle w:val="OperatorTok"/>
        </w:rPr>
        <w:t>=</w:t>
      </w:r>
      <w:r>
        <w:rPr>
          <w:rStyle w:val="NormalTok"/>
        </w:rPr>
        <w:t xml:space="preserve"> driver.session()</w:t>
      </w:r>
      <w:r>
        <w:br/>
      </w:r>
      <w:r>
        <w:br/>
      </w:r>
      <w:r>
        <w:rPr>
          <w:rStyle w:val="CommentTok"/>
        </w:rPr>
        <w:t># run query (modified RETURN clause)</w:t>
      </w:r>
      <w:r>
        <w:br/>
      </w:r>
      <w:r>
        <w:rPr>
          <w:rStyle w:val="NormalTok"/>
        </w:rPr>
        <w:t xml:space="preserve">query </w:t>
      </w:r>
      <w:r>
        <w:rPr>
          <w:rStyle w:val="OperatorTok"/>
        </w:rPr>
        <w:t>=</w:t>
      </w:r>
      <w:r>
        <w:rPr>
          <w:rStyle w:val="NormalTok"/>
        </w:rPr>
        <w:t xml:space="preserve"> </w:t>
      </w:r>
      <w:r>
        <w:rPr>
          <w:rStyle w:val="StringTok"/>
        </w:rPr>
        <w:t>"""</w:t>
      </w:r>
      <w:r>
        <w:br/>
      </w:r>
      <w:r>
        <w:rPr>
          <w:rStyle w:val="StringTok"/>
        </w:rPr>
        <w:t>// students with gaps between activities</w:t>
      </w:r>
      <w:r>
        <w:br/>
      </w:r>
      <w:r>
        <w:rPr>
          <w:rStyle w:val="StringTok"/>
        </w:rPr>
        <w:lastRenderedPageBreak/>
        <w:t>MATCH (s:student)-[:ATTENDS]-&gt;(a:activity)</w:t>
      </w:r>
      <w:r>
        <w:br/>
      </w:r>
      <w:r>
        <w:rPr>
          <w:rStyle w:val="StringTok"/>
        </w:rPr>
        <w:t>WITH s, a</w:t>
      </w:r>
      <w:r>
        <w:br/>
      </w:r>
      <w:r>
        <w:rPr>
          <w:rStyle w:val="StringTok"/>
        </w:rPr>
        <w:t>ORDER BY s.stuFirstName_anon, a.actStartDate, a.actStartTime</w:t>
      </w:r>
      <w:r>
        <w:br/>
      </w:r>
      <w:r>
        <w:rPr>
          <w:rStyle w:val="StringTok"/>
        </w:rPr>
        <w:t>// Group activities by student and date</w:t>
      </w:r>
      <w:r>
        <w:br/>
      </w:r>
      <w:r>
        <w:rPr>
          <w:rStyle w:val="StringTok"/>
        </w:rPr>
        <w:t>WITH s, a.actStartDate AS date, collect({start: a.actStartTime, end: a.actEndTime, activity: a}) AS times</w:t>
      </w:r>
      <w:r>
        <w:br/>
      </w:r>
      <w:r>
        <w:rPr>
          <w:rStyle w:val="StringTok"/>
        </w:rPr>
        <w:t>// calculating the gaps in hours between consecutive activities</w:t>
      </w:r>
      <w:r>
        <w:br/>
      </w:r>
      <w:r>
        <w:rPr>
          <w:rStyle w:val="StringTok"/>
        </w:rPr>
        <w:t xml:space="preserve">WITH s, date, times, </w:t>
      </w:r>
      <w:r>
        <w:br/>
      </w:r>
      <w:r>
        <w:rPr>
          <w:rStyle w:val="StringTok"/>
        </w:rPr>
        <w:t xml:space="preserve">     [i IN range(0, size(times)-2) | </w:t>
      </w:r>
      <w:r>
        <w:br/>
      </w:r>
      <w:r>
        <w:rPr>
          <w:rStyle w:val="StringTok"/>
        </w:rPr>
        <w:t xml:space="preserve">      {gap: duration.between(times[i].end, times[i+1].start).minutes / 60.0, </w:t>
      </w:r>
      <w:r>
        <w:br/>
      </w:r>
      <w:r>
        <w:rPr>
          <w:rStyle w:val="StringTok"/>
        </w:rPr>
        <w:t xml:space="preserve">       firstActivity: times[i].activity, </w:t>
      </w:r>
      <w:r>
        <w:br/>
      </w:r>
      <w:r>
        <w:rPr>
          <w:rStyle w:val="StringTok"/>
        </w:rPr>
        <w:t xml:space="preserve">       secondActivity: times[i+1].activity}] AS gaps</w:t>
      </w:r>
      <w:r>
        <w:br/>
      </w:r>
      <w:r>
        <w:rPr>
          <w:rStyle w:val="StringTok"/>
        </w:rPr>
        <w:t>// filtering gaps based on a threshold of 6 hours</w:t>
      </w:r>
      <w:r>
        <w:br/>
      </w:r>
      <w:r>
        <w:rPr>
          <w:rStyle w:val="StringTok"/>
        </w:rPr>
        <w:t>WITH s, date, gaps</w:t>
      </w:r>
      <w:r>
        <w:br/>
      </w:r>
      <w:r>
        <w:rPr>
          <w:rStyle w:val="StringTok"/>
        </w:rPr>
        <w:t>WHERE any(gapRecord IN gaps WHERE gapRecord.gap &gt; 6.0)</w:t>
      </w:r>
      <w:r>
        <w:br/>
      </w:r>
      <w:r>
        <w:rPr>
          <w:rStyle w:val="StringTok"/>
        </w:rPr>
        <w:t>// Finding the maximum gap that exceeds the threshold</w:t>
      </w:r>
      <w:r>
        <w:br/>
      </w:r>
      <w:r>
        <w:rPr>
          <w:rStyle w:val="StringTok"/>
        </w:rPr>
        <w:t xml:space="preserve">WITH s, date, reduce(maxGap = {gap: 0.0, firstActivity: null, secondActivity: null}, gapRecord IN gaps | </w:t>
      </w:r>
      <w:r>
        <w:br/>
      </w:r>
      <w:r>
        <w:rPr>
          <w:rStyle w:val="StringTok"/>
        </w:rPr>
        <w:t xml:space="preserve">    CASE WHEN gapRecord.gap &gt; maxGap.gap THEN gapRecord ELSE maxGap END) AS maxGapRecord</w:t>
      </w:r>
      <w:r>
        <w:br/>
      </w:r>
      <w:r>
        <w:rPr>
          <w:rStyle w:val="StringTok"/>
        </w:rPr>
        <w:t>// group by student to remove duplications</w:t>
      </w:r>
      <w:r>
        <w:br/>
      </w:r>
      <w:r>
        <w:rPr>
          <w:rStyle w:val="StringTok"/>
        </w:rPr>
        <w:t xml:space="preserve">WITH s.stuID_anon AS student, </w:t>
      </w:r>
      <w:r>
        <w:br/>
      </w:r>
      <w:r>
        <w:rPr>
          <w:rStyle w:val="StringTok"/>
        </w:rPr>
        <w:t xml:space="preserve">     collect({date: date, </w:t>
      </w:r>
      <w:r>
        <w:br/>
      </w:r>
      <w:r>
        <w:rPr>
          <w:rStyle w:val="StringTok"/>
        </w:rPr>
        <w:t xml:space="preserve">              activity1: maxGapRecord.firstActivity.actName,</w:t>
      </w:r>
      <w:r>
        <w:br/>
      </w:r>
      <w:r>
        <w:rPr>
          <w:rStyle w:val="StringTok"/>
        </w:rPr>
        <w:t xml:space="preserve">              activity1_time: maxGapRecord.firstActivity.actStartTime + "-" + maxGapRecord.firstActivity.actEndTime,</w:t>
      </w:r>
      <w:r>
        <w:br/>
      </w:r>
      <w:r>
        <w:rPr>
          <w:rStyle w:val="StringTok"/>
        </w:rPr>
        <w:t xml:space="preserve">              activity2: maxGapRecord.secondActivity.actName,</w:t>
      </w:r>
      <w:r>
        <w:br/>
      </w:r>
      <w:r>
        <w:rPr>
          <w:rStyle w:val="StringTok"/>
        </w:rPr>
        <w:t xml:space="preserve">              activity2_time: maxGapRecord.secondActivity.actStartTime + "-" + maxGapRecord.secondActivity.actEndTime,</w:t>
      </w:r>
      <w:r>
        <w:br/>
      </w:r>
      <w:r>
        <w:rPr>
          <w:rStyle w:val="StringTok"/>
        </w:rPr>
        <w:t xml:space="preserve">              maxGapInHours: maxGapRecord.gap}) AS gapRecords</w:t>
      </w:r>
      <w:r>
        <w:br/>
      </w:r>
      <w:r>
        <w:rPr>
          <w:rStyle w:val="StringTok"/>
        </w:rPr>
        <w:t>// Unwind the collected records</w:t>
      </w:r>
      <w:r>
        <w:br/>
      </w:r>
      <w:r>
        <w:rPr>
          <w:rStyle w:val="StringTok"/>
        </w:rPr>
        <w:t>UNWIND gapRecords AS record</w:t>
      </w:r>
      <w:r>
        <w:br/>
      </w:r>
      <w:r>
        <w:rPr>
          <w:rStyle w:val="StringTok"/>
        </w:rPr>
        <w:t>// Returning the result</w:t>
      </w:r>
      <w:r>
        <w:br/>
      </w:r>
      <w:r>
        <w:rPr>
          <w:rStyle w:val="StringTok"/>
        </w:rPr>
        <w:t xml:space="preserve">RETURN student, </w:t>
      </w:r>
      <w:r>
        <w:br/>
      </w:r>
      <w:r>
        <w:rPr>
          <w:rStyle w:val="StringTok"/>
        </w:rPr>
        <w:t xml:space="preserve">       record.date AS date,</w:t>
      </w:r>
      <w:r>
        <w:br/>
      </w:r>
      <w:r>
        <w:rPr>
          <w:rStyle w:val="StringTok"/>
        </w:rPr>
        <w:t xml:space="preserve">       record.activity1 AS activity1, </w:t>
      </w:r>
      <w:r>
        <w:br/>
      </w:r>
      <w:r>
        <w:rPr>
          <w:rStyle w:val="StringTok"/>
        </w:rPr>
        <w:t xml:space="preserve">       record.activity1_time AS activity1_time,</w:t>
      </w:r>
      <w:r>
        <w:br/>
      </w:r>
      <w:r>
        <w:rPr>
          <w:rStyle w:val="StringTok"/>
        </w:rPr>
        <w:t xml:space="preserve">       record.activity2 AS activity2,</w:t>
      </w:r>
      <w:r>
        <w:br/>
      </w:r>
      <w:r>
        <w:rPr>
          <w:rStyle w:val="StringTok"/>
        </w:rPr>
        <w:t xml:space="preserve">       record.activity2_time AS activity2_time,</w:t>
      </w:r>
      <w:r>
        <w:br/>
      </w:r>
      <w:r>
        <w:rPr>
          <w:rStyle w:val="StringTok"/>
        </w:rPr>
        <w:t xml:space="preserve">       record.maxGapInHours AS maxGapInHours</w:t>
      </w:r>
      <w:r>
        <w:br/>
      </w:r>
      <w:r>
        <w:rPr>
          <w:rStyle w:val="StringTok"/>
        </w:rPr>
        <w:t>ORDER BY student, date</w:t>
      </w:r>
      <w:r>
        <w:br/>
      </w:r>
      <w:r>
        <w:rPr>
          <w:rStyle w:val="StringTok"/>
        </w:rPr>
        <w:t>"""</w:t>
      </w:r>
      <w:r>
        <w:br/>
      </w:r>
      <w:r>
        <w:br/>
      </w:r>
      <w:r>
        <w:rPr>
          <w:rStyle w:val="BuiltInTok"/>
        </w:rPr>
        <w:t>print</w:t>
      </w:r>
      <w:r>
        <w:rPr>
          <w:rStyle w:val="NormalTok"/>
        </w:rPr>
        <w:t>(</w:t>
      </w:r>
      <w:r>
        <w:rPr>
          <w:rStyle w:val="StringTok"/>
        </w:rPr>
        <w:t>"Running query...</w:t>
      </w:r>
      <w:r>
        <w:rPr>
          <w:rStyle w:val="CharTok"/>
        </w:rPr>
        <w:t>\n</w:t>
      </w:r>
      <w:r>
        <w:rPr>
          <w:rStyle w:val="StringTok"/>
        </w:rPr>
        <w:t>"</w:t>
      </w:r>
      <w:r>
        <w:rPr>
          <w:rStyle w:val="NormalTok"/>
        </w:rPr>
        <w:t>)</w:t>
      </w:r>
      <w:r>
        <w:br/>
      </w:r>
      <w:r>
        <w:rPr>
          <w:rStyle w:val="NormalTok"/>
        </w:rPr>
        <w:lastRenderedPageBreak/>
        <w:t xml:space="preserve">result </w:t>
      </w:r>
      <w:r>
        <w:rPr>
          <w:rStyle w:val="OperatorTok"/>
        </w:rPr>
        <w:t>=</w:t>
      </w:r>
      <w:r>
        <w:rPr>
          <w:rStyle w:val="NormalTok"/>
        </w:rPr>
        <w:t xml:space="preserve"> session.run(query)</w:t>
      </w:r>
      <w:r>
        <w:br/>
      </w:r>
      <w:r>
        <w:br/>
      </w:r>
      <w:r>
        <w:rPr>
          <w:rStyle w:val="CommentTok"/>
        </w:rPr>
        <w:t>#  list to hold records</w:t>
      </w:r>
      <w:r>
        <w:br/>
      </w:r>
      <w:r>
        <w:rPr>
          <w:rStyle w:val="NormalTok"/>
        </w:rPr>
        <w:t xml:space="preserve">records </w:t>
      </w:r>
      <w:r>
        <w:rPr>
          <w:rStyle w:val="OperatorTok"/>
        </w:rPr>
        <w:t>=</w:t>
      </w:r>
      <w:r>
        <w:rPr>
          <w:rStyle w:val="NormalTok"/>
        </w:rPr>
        <w:t xml:space="preserve"> []</w:t>
      </w:r>
      <w:r>
        <w:br/>
      </w:r>
      <w:r>
        <w:rPr>
          <w:rStyle w:val="ControlFlowTok"/>
        </w:rPr>
        <w:t>for</w:t>
      </w:r>
      <w:r>
        <w:rPr>
          <w:rStyle w:val="NormalTok"/>
        </w:rPr>
        <w:t xml:space="preserve"> record </w:t>
      </w:r>
      <w:r>
        <w:rPr>
          <w:rStyle w:val="KeywordTok"/>
        </w:rPr>
        <w:t>in</w:t>
      </w:r>
      <w:r>
        <w:rPr>
          <w:rStyle w:val="NormalTok"/>
        </w:rPr>
        <w:t xml:space="preserve"> result:</w:t>
      </w:r>
      <w:r>
        <w:br/>
      </w:r>
      <w:r>
        <w:rPr>
          <w:rStyle w:val="NormalTok"/>
        </w:rPr>
        <w:t xml:space="preserve">    records.append(record)</w:t>
      </w:r>
      <w:r>
        <w:br/>
      </w:r>
      <w:r>
        <w:br/>
      </w:r>
      <w:r>
        <w:rPr>
          <w:rStyle w:val="CommentTok"/>
        </w:rPr>
        <w:t># df</w:t>
      </w:r>
      <w:r>
        <w:br/>
      </w:r>
      <w:r>
        <w:rPr>
          <w:rStyle w:val="NormalTok"/>
        </w:rPr>
        <w:t xml:space="preserve">df </w:t>
      </w:r>
      <w:r>
        <w:rPr>
          <w:rStyle w:val="OperatorTok"/>
        </w:rPr>
        <w:t>=</w:t>
      </w:r>
      <w:r>
        <w:rPr>
          <w:rStyle w:val="NormalTok"/>
        </w:rPr>
        <w:t xml:space="preserve"> pd.DataFrame(records, columns</w:t>
      </w:r>
      <w:r>
        <w:rPr>
          <w:rStyle w:val="OperatorTok"/>
        </w:rPr>
        <w:t>=</w:t>
      </w:r>
      <w:r>
        <w:rPr>
          <w:rStyle w:val="NormalTok"/>
        </w:rPr>
        <w:t>[</w:t>
      </w:r>
      <w:r>
        <w:rPr>
          <w:rStyle w:val="StringTok"/>
        </w:rPr>
        <w:t>"student"</w:t>
      </w:r>
      <w:r>
        <w:rPr>
          <w:rStyle w:val="NormalTok"/>
        </w:rPr>
        <w:t xml:space="preserve">, </w:t>
      </w:r>
      <w:r>
        <w:rPr>
          <w:rStyle w:val="StringTok"/>
        </w:rPr>
        <w:t>"date"</w:t>
      </w:r>
      <w:r>
        <w:rPr>
          <w:rStyle w:val="NormalTok"/>
        </w:rPr>
        <w:t xml:space="preserve">, </w:t>
      </w:r>
      <w:r>
        <w:rPr>
          <w:rStyle w:val="StringTok"/>
        </w:rPr>
        <w:t>"activity1"</w:t>
      </w:r>
      <w:r>
        <w:rPr>
          <w:rStyle w:val="NormalTok"/>
        </w:rPr>
        <w:t xml:space="preserve">, </w:t>
      </w:r>
      <w:r>
        <w:rPr>
          <w:rStyle w:val="StringTok"/>
        </w:rPr>
        <w:t>"activity1_time"</w:t>
      </w:r>
      <w:r>
        <w:rPr>
          <w:rStyle w:val="NormalTok"/>
        </w:rPr>
        <w:t xml:space="preserve">, </w:t>
      </w:r>
      <w:r>
        <w:br/>
      </w:r>
      <w:r>
        <w:rPr>
          <w:rStyle w:val="NormalTok"/>
        </w:rPr>
        <w:t xml:space="preserve">                                   </w:t>
      </w:r>
      <w:r>
        <w:rPr>
          <w:rStyle w:val="StringTok"/>
        </w:rPr>
        <w:t>"activity2"</w:t>
      </w:r>
      <w:r>
        <w:rPr>
          <w:rStyle w:val="NormalTok"/>
        </w:rPr>
        <w:t xml:space="preserve">, </w:t>
      </w:r>
      <w:r>
        <w:rPr>
          <w:rStyle w:val="StringTok"/>
        </w:rPr>
        <w:t>"activity2_time"</w:t>
      </w:r>
      <w:r>
        <w:rPr>
          <w:rStyle w:val="NormalTok"/>
        </w:rPr>
        <w:t xml:space="preserve">, </w:t>
      </w:r>
      <w:r>
        <w:rPr>
          <w:rStyle w:val="StringTok"/>
        </w:rPr>
        <w:t>"maxGapInHours"</w:t>
      </w:r>
      <w:r>
        <w:rPr>
          <w:rStyle w:val="NormalTok"/>
        </w:rPr>
        <w:t>])</w:t>
      </w:r>
      <w:r>
        <w:br/>
      </w:r>
      <w:r>
        <w:br/>
      </w:r>
      <w:r>
        <w:rPr>
          <w:rStyle w:val="CommentTok"/>
        </w:rPr>
        <w:t xml:space="preserve"># print </w:t>
      </w:r>
      <w:r>
        <w:br/>
      </w:r>
      <w:r>
        <w:rPr>
          <w:rStyle w:val="BuiltInTok"/>
        </w:rPr>
        <w:t>print</w:t>
      </w:r>
      <w:r>
        <w:rPr>
          <w:rStyle w:val="NormalTok"/>
        </w:rPr>
        <w:t>(df.head(</w:t>
      </w:r>
      <w:r>
        <w:rPr>
          <w:rStyle w:val="DecValTok"/>
        </w:rPr>
        <w:t>5</w:t>
      </w:r>
      <w:r>
        <w:rPr>
          <w:rStyle w:val="NormalTok"/>
        </w:rPr>
        <w:t>))</w:t>
      </w:r>
      <w:r>
        <w:br/>
      </w:r>
      <w:r>
        <w:br/>
      </w:r>
      <w:r>
        <w:rPr>
          <w:rStyle w:val="CommentTok"/>
        </w:rPr>
        <w:t># close session and driver</w:t>
      </w:r>
      <w:r>
        <w:br/>
      </w:r>
      <w:r>
        <w:rPr>
          <w:rStyle w:val="NormalTok"/>
        </w:rPr>
        <w:t>session.close()</w:t>
      </w:r>
      <w:r>
        <w:br/>
      </w:r>
      <w:r>
        <w:rPr>
          <w:rStyle w:val="NormalTok"/>
        </w:rPr>
        <w:t>driver.close()</w:t>
      </w:r>
    </w:p>
    <w:p w14:paraId="06997EFE" w14:textId="77777777" w:rsidR="000B4FCE" w:rsidRDefault="004D1892">
      <w:pPr>
        <w:pStyle w:val="SourceCode"/>
      </w:pPr>
      <w:r>
        <w:t>Connecting to Neo4j database....</w:t>
      </w:r>
      <w:r>
        <w:br/>
        <w:t>Connected to Neo4j database successfully! Driver: &lt;neo4j._sync.driver.Neo4jDriver object at 0x000002BD10695A50&gt;</w:t>
      </w:r>
      <w:r>
        <w:br/>
        <w:t>Running query...</w:t>
      </w:r>
      <w:r>
        <w:br/>
      </w:r>
      <w:r>
        <w:br/>
        <w:t xml:space="preserve">        student        date                 activity1     activity1_time  \</w:t>
      </w:r>
      <w:r>
        <w:br/>
        <w:t xml:space="preserve">0  stu-10270089  2023-01-30  UFCFGS-15-1 L_oc/01 &lt;29&gt;  09:00:00-10:00:00   </w:t>
      </w:r>
      <w:r>
        <w:br/>
        <w:t xml:space="preserve">1  stu-10270089  2023-02-06  UFCFGS-15-1 L_oc/01 &lt;30&gt;  09:00:00-10:00:00   </w:t>
      </w:r>
      <w:r>
        <w:br/>
        <w:t xml:space="preserve">2  stu-10270089  2023-02-13  UFCFGS-15-1 L_oc/01 &lt;31&gt;  09:00:00-10:00:00   </w:t>
      </w:r>
      <w:r>
        <w:br/>
        <w:t xml:space="preserve">3  stu-10270089  2023-02-20  UFCFGS-15-1 L_oc/01 &lt;32&gt;  09:00:00-10:00:00   </w:t>
      </w:r>
      <w:r>
        <w:br/>
        <w:t xml:space="preserve">4  stu-10270089  2023-02-27  UFCFGS-15-1 L_oc/01 &lt;33&gt;  09:00:00-10:00:00   </w:t>
      </w:r>
      <w:r>
        <w:br/>
      </w:r>
      <w:r>
        <w:br/>
        <w:t xml:space="preserve">                   activity2     activity2_time  maxGapInHours  </w:t>
      </w:r>
      <w:r>
        <w:br/>
        <w:t xml:space="preserve">0  UFCFES-30-1 L2_oc/01 &lt;29&gt;  17:30:00-19:00:00            7.5  </w:t>
      </w:r>
      <w:r>
        <w:br/>
        <w:t xml:space="preserve">1  UFCFES-30-1 L2_oc/01 &lt;30&gt;  17:30:00-19:00:00            7.5  </w:t>
      </w:r>
      <w:r>
        <w:br/>
        <w:t xml:space="preserve">2  UFCFES-30-1 L2_oc/01 &lt;31&gt;  17:30:00-19:00:00            7.5  </w:t>
      </w:r>
      <w:r>
        <w:br/>
        <w:t xml:space="preserve">3  UFCFES-30-1 L2_oc/01 &lt;32&gt;  17:30:00-19:00:00            7.5  </w:t>
      </w:r>
      <w:r>
        <w:br/>
        <w:t xml:space="preserve">4  UFCFES-30-1 L2_oc/01 &lt;33&gt;  17:30:00-19:00:00            7.5  </w:t>
      </w:r>
    </w:p>
    <w:p w14:paraId="06997EFF" w14:textId="77777777" w:rsidR="000B4FCE" w:rsidRDefault="004D1892">
      <w:pPr>
        <w:pStyle w:val="Heading4"/>
      </w:pPr>
      <w:bookmarkStart w:id="285" w:name="Xddc53e5f0b4606a9d13405bfccc9e74c68e4348"/>
      <w:bookmarkEnd w:id="284"/>
      <w:r>
        <w:t>Python to return total hours and block hours</w:t>
      </w:r>
    </w:p>
    <w:p w14:paraId="06997F00" w14:textId="77777777" w:rsidR="000B4FCE" w:rsidRDefault="004D1892">
      <w:r>
        <w:t>Alternatively, we can amend the query to return, for each date and student combination, their total scheduled hours, maximum consecutive block hours and the number of activities within the continuous block.</w:t>
      </w:r>
    </w:p>
    <w:p w14:paraId="06997F01" w14:textId="77777777" w:rsidR="000B4FCE" w:rsidRDefault="004D1892">
      <w:pPr>
        <w:pStyle w:val="SourceCode"/>
      </w:pPr>
      <w:r>
        <w:rPr>
          <w:rStyle w:val="ImportTok"/>
        </w:rPr>
        <w:t>from</w:t>
      </w:r>
      <w:r>
        <w:rPr>
          <w:rStyle w:val="NormalTok"/>
        </w:rPr>
        <w:t xml:space="preserve"> connect_to_neo4j_db </w:t>
      </w:r>
      <w:r>
        <w:rPr>
          <w:rStyle w:val="ImportTok"/>
        </w:rPr>
        <w:t>import</w:t>
      </w:r>
      <w:r>
        <w:rPr>
          <w:rStyle w:val="NormalTok"/>
        </w:rPr>
        <w:t xml:space="preserve"> connect_to_neo4j</w:t>
      </w:r>
      <w:r>
        <w:br/>
      </w:r>
      <w:r>
        <w:rPr>
          <w:rStyle w:val="ImportTok"/>
        </w:rPr>
        <w:t>from</w:t>
      </w:r>
      <w:r>
        <w:rPr>
          <w:rStyle w:val="NormalTok"/>
        </w:rPr>
        <w:t xml:space="preserve"> neo4j </w:t>
      </w:r>
      <w:r>
        <w:rPr>
          <w:rStyle w:val="ImportTok"/>
        </w:rPr>
        <w:t>import</w:t>
      </w:r>
      <w:r>
        <w:rPr>
          <w:rStyle w:val="NormalTok"/>
        </w:rPr>
        <w:t xml:space="preserve"> GraphDatabase</w:t>
      </w:r>
      <w:r>
        <w:br/>
      </w:r>
      <w:r>
        <w:rPr>
          <w:rStyle w:val="ImportTok"/>
        </w:rPr>
        <w:t>import</w:t>
      </w:r>
      <w:r>
        <w:rPr>
          <w:rStyle w:val="NormalTok"/>
        </w:rPr>
        <w:t xml:space="preserve"> pandas </w:t>
      </w:r>
      <w:r>
        <w:rPr>
          <w:rStyle w:val="ImportTok"/>
        </w:rPr>
        <w:t>as</w:t>
      </w:r>
      <w:r>
        <w:rPr>
          <w:rStyle w:val="NormalTok"/>
        </w:rPr>
        <w:t xml:space="preserve"> pd</w:t>
      </w:r>
      <w:r>
        <w:br/>
      </w:r>
      <w:r>
        <w:lastRenderedPageBreak/>
        <w:br/>
      </w:r>
      <w:r>
        <w:rPr>
          <w:rStyle w:val="CommentTok"/>
        </w:rPr>
        <w:t># connect to Neo4j</w:t>
      </w:r>
      <w:r>
        <w:br/>
      </w:r>
      <w:r>
        <w:rPr>
          <w:rStyle w:val="NormalTok"/>
        </w:rPr>
        <w:t xml:space="preserve">driver </w:t>
      </w:r>
      <w:r>
        <w:rPr>
          <w:rStyle w:val="OperatorTok"/>
        </w:rPr>
        <w:t>=</w:t>
      </w:r>
      <w:r>
        <w:rPr>
          <w:rStyle w:val="NormalTok"/>
        </w:rPr>
        <w:t xml:space="preserve"> connect_to_neo4j()</w:t>
      </w:r>
      <w:r>
        <w:br/>
      </w:r>
      <w:r>
        <w:br/>
      </w:r>
      <w:r>
        <w:rPr>
          <w:rStyle w:val="CommentTok"/>
        </w:rPr>
        <w:t># session</w:t>
      </w:r>
      <w:r>
        <w:br/>
      </w:r>
      <w:r>
        <w:rPr>
          <w:rStyle w:val="NormalTok"/>
        </w:rPr>
        <w:t xml:space="preserve">session </w:t>
      </w:r>
      <w:r>
        <w:rPr>
          <w:rStyle w:val="OperatorTok"/>
        </w:rPr>
        <w:t>=</w:t>
      </w:r>
      <w:r>
        <w:rPr>
          <w:rStyle w:val="NormalTok"/>
        </w:rPr>
        <w:t xml:space="preserve"> driver.session()</w:t>
      </w:r>
      <w:r>
        <w:br/>
      </w:r>
      <w:r>
        <w:br/>
      </w:r>
      <w:r>
        <w:rPr>
          <w:rStyle w:val="CommentTok"/>
        </w:rPr>
        <w:t># run query (modified RETURN clause)</w:t>
      </w:r>
      <w:r>
        <w:br/>
      </w:r>
      <w:r>
        <w:rPr>
          <w:rStyle w:val="NormalTok"/>
        </w:rPr>
        <w:t xml:space="preserve">query </w:t>
      </w:r>
      <w:r>
        <w:rPr>
          <w:rStyle w:val="OperatorTok"/>
        </w:rPr>
        <w:t>=</w:t>
      </w:r>
      <w:r>
        <w:rPr>
          <w:rStyle w:val="NormalTok"/>
        </w:rPr>
        <w:t xml:space="preserve"> </w:t>
      </w:r>
      <w:r>
        <w:rPr>
          <w:rStyle w:val="StringTok"/>
        </w:rPr>
        <w:t>"""</w:t>
      </w:r>
      <w:r>
        <w:br/>
      </w:r>
      <w:r>
        <w:rPr>
          <w:rStyle w:val="StringTok"/>
        </w:rPr>
        <w:t xml:space="preserve">// calculates - total hours, max block hours, max block activities per day </w:t>
      </w:r>
      <w:r>
        <w:br/>
      </w:r>
      <w:r>
        <w:rPr>
          <w:rStyle w:val="StringTok"/>
        </w:rPr>
        <w:t>// to be used for max block hours and max block activities per day</w:t>
      </w:r>
      <w:r>
        <w:br/>
      </w:r>
      <w:r>
        <w:rPr>
          <w:rStyle w:val="StringTok"/>
        </w:rPr>
        <w:t>// logic - example</w:t>
      </w:r>
      <w:r>
        <w:br/>
      </w:r>
      <w:r>
        <w:br/>
      </w:r>
      <w:r>
        <w:rPr>
          <w:rStyle w:val="StringTok"/>
        </w:rPr>
        <w:t>// matches specified student and all attended activities</w:t>
      </w:r>
      <w:r>
        <w:br/>
      </w:r>
      <w:r>
        <w:rPr>
          <w:rStyle w:val="StringTok"/>
        </w:rPr>
        <w:t>MATCH (s:student {stuID_anon:"stu-10085720"})-[:ATTENDS]-&gt;(a:activity)</w:t>
      </w:r>
      <w:r>
        <w:br/>
      </w:r>
      <w:r>
        <w:br/>
      </w:r>
      <w:r>
        <w:rPr>
          <w:rStyle w:val="StringTok"/>
        </w:rPr>
        <w:t>// sorts activities by start date and then by start time within each date</w:t>
      </w:r>
      <w:r>
        <w:br/>
      </w:r>
      <w:r>
        <w:rPr>
          <w:rStyle w:val="StringTok"/>
        </w:rPr>
        <w:t>WITH s, a ORDER BY a.actStartDate, a.actStartTime</w:t>
      </w:r>
      <w:r>
        <w:br/>
      </w:r>
      <w:r>
        <w:br/>
      </w:r>
      <w:r>
        <w:rPr>
          <w:rStyle w:val="StringTok"/>
        </w:rPr>
        <w:t>// calculates total hours spent on activities for each date</w:t>
      </w:r>
      <w:r>
        <w:br/>
      </w:r>
      <w:r>
        <w:rPr>
          <w:rStyle w:val="StringTok"/>
        </w:rPr>
        <w:t xml:space="preserve">WITH s, a.actStartDate AS date, </w:t>
      </w:r>
      <w:r>
        <w:br/>
      </w:r>
      <w:r>
        <w:rPr>
          <w:rStyle w:val="StringTok"/>
        </w:rPr>
        <w:t xml:space="preserve">     SUM(a.actDurationInMinutes) / 60.0 AS totalHours,</w:t>
      </w:r>
      <w:r>
        <w:br/>
      </w:r>
      <w:r>
        <w:rPr>
          <w:rStyle w:val="StringTok"/>
        </w:rPr>
        <w:t xml:space="preserve">     // groups activities into blocks based on time overlaps</w:t>
      </w:r>
      <w:r>
        <w:br/>
      </w:r>
      <w:r>
        <w:rPr>
          <w:rStyle w:val="StringTok"/>
        </w:rPr>
        <w:t xml:space="preserve">     REDUCE(</w:t>
      </w:r>
      <w:r>
        <w:br/>
      </w:r>
      <w:r>
        <w:rPr>
          <w:rStyle w:val="StringTok"/>
        </w:rPr>
        <w:t xml:space="preserve">        blockInfo = [],</w:t>
      </w:r>
      <w:r>
        <w:br/>
      </w:r>
      <w:r>
        <w:rPr>
          <w:rStyle w:val="StringTok"/>
        </w:rPr>
        <w:t xml:space="preserve">        activity IN COLLECT(a)</w:t>
      </w:r>
      <w:r>
        <w:br/>
      </w:r>
      <w:r>
        <w:rPr>
          <w:rStyle w:val="StringTok"/>
        </w:rPr>
        <w:t xml:space="preserve">        | CASE</w:t>
      </w:r>
      <w:r>
        <w:br/>
      </w:r>
      <w:r>
        <w:rPr>
          <w:rStyle w:val="StringTok"/>
        </w:rPr>
        <w:t xml:space="preserve">            WHEN blockInfo = [] THEN [[activity]]</w:t>
      </w:r>
      <w:r>
        <w:br/>
      </w:r>
      <w:r>
        <w:rPr>
          <w:rStyle w:val="StringTok"/>
        </w:rPr>
        <w:t xml:space="preserve">            ELSE CASE</w:t>
      </w:r>
      <w:r>
        <w:br/>
      </w:r>
      <w:r>
        <w:rPr>
          <w:rStyle w:val="StringTok"/>
        </w:rPr>
        <w:t xml:space="preserve">                   WHEN head(last(blockInfo)).actEndTime &gt;= activity.actStartTime</w:t>
      </w:r>
      <w:r>
        <w:br/>
      </w:r>
      <w:r>
        <w:rPr>
          <w:rStyle w:val="StringTok"/>
        </w:rPr>
        <w:t xml:space="preserve">                     THEN blockInfo[..-1] + [last(blockInfo) + activity]</w:t>
      </w:r>
      <w:r>
        <w:br/>
      </w:r>
      <w:r>
        <w:rPr>
          <w:rStyle w:val="StringTok"/>
        </w:rPr>
        <w:t xml:space="preserve">                   ELSE blockInfo + [[activity]]</w:t>
      </w:r>
      <w:r>
        <w:br/>
      </w:r>
      <w:r>
        <w:rPr>
          <w:rStyle w:val="StringTok"/>
        </w:rPr>
        <w:t xml:space="preserve">                 END</w:t>
      </w:r>
      <w:r>
        <w:br/>
      </w:r>
      <w:r>
        <w:rPr>
          <w:rStyle w:val="StringTok"/>
        </w:rPr>
        <w:t xml:space="preserve">          END</w:t>
      </w:r>
      <w:r>
        <w:br/>
      </w:r>
      <w:r>
        <w:rPr>
          <w:rStyle w:val="StringTok"/>
        </w:rPr>
        <w:t xml:space="preserve">     ) AS blocks</w:t>
      </w:r>
      <w:r>
        <w:br/>
      </w:r>
      <w:r>
        <w:br/>
      </w:r>
      <w:r>
        <w:rPr>
          <w:rStyle w:val="StringTok"/>
        </w:rPr>
        <w:t>// unwinds the list of blocks, processing each block individually</w:t>
      </w:r>
      <w:r>
        <w:br/>
      </w:r>
      <w:r>
        <w:rPr>
          <w:rStyle w:val="StringTok"/>
        </w:rPr>
        <w:t>UNWIND blocks AS block</w:t>
      </w:r>
      <w:r>
        <w:br/>
      </w:r>
      <w:r>
        <w:br/>
      </w:r>
      <w:r>
        <w:rPr>
          <w:rStyle w:val="StringTok"/>
        </w:rPr>
        <w:t>// calculates the total duration in hours for each block</w:t>
      </w:r>
      <w:r>
        <w:br/>
      </w:r>
      <w:r>
        <w:rPr>
          <w:rStyle w:val="StringTok"/>
        </w:rPr>
        <w:t>WITH s, date, totalHours, blocks,</w:t>
      </w:r>
      <w:r>
        <w:br/>
      </w:r>
      <w:r>
        <w:rPr>
          <w:rStyle w:val="StringTok"/>
        </w:rPr>
        <w:t xml:space="preserve">     REDUCE(blockHours = 0.0, activity IN block | blockHours + activity.actDurationInMinutes) / 60.0 AS blockHours,</w:t>
      </w:r>
      <w:r>
        <w:br/>
      </w:r>
      <w:r>
        <w:rPr>
          <w:rStyle w:val="StringTok"/>
        </w:rPr>
        <w:t xml:space="preserve">     SIZE(block) AS blockActivities</w:t>
      </w:r>
      <w:r>
        <w:br/>
      </w:r>
      <w:r>
        <w:lastRenderedPageBreak/>
        <w:br/>
      </w:r>
      <w:r>
        <w:rPr>
          <w:rStyle w:val="StringTok"/>
        </w:rPr>
        <w:t>// returns aggregated results</w:t>
      </w:r>
      <w:r>
        <w:br/>
      </w:r>
      <w:r>
        <w:rPr>
          <w:rStyle w:val="StringTok"/>
        </w:rPr>
        <w:t xml:space="preserve">RETURN s.stuFullName_anon AS student, date, totalHours, </w:t>
      </w:r>
      <w:r>
        <w:br/>
      </w:r>
      <w:r>
        <w:rPr>
          <w:rStyle w:val="StringTok"/>
        </w:rPr>
        <w:t xml:space="preserve">       MAX(blockHours) AS blockHours,</w:t>
      </w:r>
      <w:r>
        <w:br/>
      </w:r>
      <w:r>
        <w:rPr>
          <w:rStyle w:val="StringTok"/>
        </w:rPr>
        <w:t xml:space="preserve">       MAX(blockActivities) AS blockActivities</w:t>
      </w:r>
      <w:r>
        <w:br/>
      </w:r>
      <w:r>
        <w:rPr>
          <w:rStyle w:val="StringTok"/>
        </w:rPr>
        <w:t>ORDER BY date;</w:t>
      </w:r>
      <w:r>
        <w:br/>
      </w:r>
      <w:r>
        <w:rPr>
          <w:rStyle w:val="StringTok"/>
        </w:rPr>
        <w:t>"""</w:t>
      </w:r>
      <w:r>
        <w:br/>
      </w:r>
      <w:r>
        <w:br/>
      </w:r>
      <w:r>
        <w:rPr>
          <w:rStyle w:val="BuiltInTok"/>
        </w:rPr>
        <w:t>print</w:t>
      </w:r>
      <w:r>
        <w:rPr>
          <w:rStyle w:val="NormalTok"/>
        </w:rPr>
        <w:t>(</w:t>
      </w:r>
      <w:r>
        <w:rPr>
          <w:rStyle w:val="StringTok"/>
        </w:rPr>
        <w:t>"Running query...</w:t>
      </w:r>
      <w:r>
        <w:rPr>
          <w:rStyle w:val="CharTok"/>
        </w:rPr>
        <w:t>\n</w:t>
      </w:r>
      <w:r>
        <w:rPr>
          <w:rStyle w:val="StringTok"/>
        </w:rPr>
        <w:t>"</w:t>
      </w:r>
      <w:r>
        <w:rPr>
          <w:rStyle w:val="NormalTok"/>
        </w:rPr>
        <w:t>)</w:t>
      </w:r>
      <w:r>
        <w:br/>
      </w:r>
      <w:r>
        <w:rPr>
          <w:rStyle w:val="NormalTok"/>
        </w:rPr>
        <w:t xml:space="preserve">result </w:t>
      </w:r>
      <w:r>
        <w:rPr>
          <w:rStyle w:val="OperatorTok"/>
        </w:rPr>
        <w:t>=</w:t>
      </w:r>
      <w:r>
        <w:rPr>
          <w:rStyle w:val="NormalTok"/>
        </w:rPr>
        <w:t xml:space="preserve"> session.run(query)</w:t>
      </w:r>
      <w:r>
        <w:br/>
      </w:r>
      <w:r>
        <w:br/>
      </w:r>
      <w:r>
        <w:rPr>
          <w:rStyle w:val="CommentTok"/>
        </w:rPr>
        <w:t>#  list to hold records</w:t>
      </w:r>
      <w:r>
        <w:br/>
      </w:r>
      <w:r>
        <w:rPr>
          <w:rStyle w:val="NormalTok"/>
        </w:rPr>
        <w:t xml:space="preserve">records </w:t>
      </w:r>
      <w:r>
        <w:rPr>
          <w:rStyle w:val="OperatorTok"/>
        </w:rPr>
        <w:t>=</w:t>
      </w:r>
      <w:r>
        <w:rPr>
          <w:rStyle w:val="NormalTok"/>
        </w:rPr>
        <w:t xml:space="preserve"> []</w:t>
      </w:r>
      <w:r>
        <w:br/>
      </w:r>
      <w:r>
        <w:rPr>
          <w:rStyle w:val="ControlFlowTok"/>
        </w:rPr>
        <w:t>for</w:t>
      </w:r>
      <w:r>
        <w:rPr>
          <w:rStyle w:val="NormalTok"/>
        </w:rPr>
        <w:t xml:space="preserve"> record </w:t>
      </w:r>
      <w:r>
        <w:rPr>
          <w:rStyle w:val="KeywordTok"/>
        </w:rPr>
        <w:t>in</w:t>
      </w:r>
      <w:r>
        <w:rPr>
          <w:rStyle w:val="NormalTok"/>
        </w:rPr>
        <w:t xml:space="preserve"> result:</w:t>
      </w:r>
      <w:r>
        <w:br/>
      </w:r>
      <w:r>
        <w:rPr>
          <w:rStyle w:val="NormalTok"/>
        </w:rPr>
        <w:t xml:space="preserve">    records.append(record)</w:t>
      </w:r>
      <w:r>
        <w:br/>
      </w:r>
      <w:r>
        <w:br/>
      </w:r>
      <w:r>
        <w:rPr>
          <w:rStyle w:val="CommentTok"/>
        </w:rPr>
        <w:t># df</w:t>
      </w:r>
      <w:r>
        <w:br/>
      </w:r>
      <w:r>
        <w:rPr>
          <w:rStyle w:val="NormalTok"/>
        </w:rPr>
        <w:t xml:space="preserve">df </w:t>
      </w:r>
      <w:r>
        <w:rPr>
          <w:rStyle w:val="OperatorTok"/>
        </w:rPr>
        <w:t>=</w:t>
      </w:r>
      <w:r>
        <w:rPr>
          <w:rStyle w:val="NormalTok"/>
        </w:rPr>
        <w:t xml:space="preserve"> pd.DataFrame(records, columns</w:t>
      </w:r>
      <w:r>
        <w:rPr>
          <w:rStyle w:val="OperatorTok"/>
        </w:rPr>
        <w:t>=</w:t>
      </w:r>
      <w:r>
        <w:rPr>
          <w:rStyle w:val="NormalTok"/>
        </w:rPr>
        <w:t>[</w:t>
      </w:r>
      <w:r>
        <w:rPr>
          <w:rStyle w:val="StringTok"/>
        </w:rPr>
        <w:t>"student"</w:t>
      </w:r>
      <w:r>
        <w:rPr>
          <w:rStyle w:val="NormalTok"/>
        </w:rPr>
        <w:t xml:space="preserve">, </w:t>
      </w:r>
      <w:r>
        <w:rPr>
          <w:rStyle w:val="StringTok"/>
        </w:rPr>
        <w:t>"date"</w:t>
      </w:r>
      <w:r>
        <w:rPr>
          <w:rStyle w:val="NormalTok"/>
        </w:rPr>
        <w:t xml:space="preserve">, </w:t>
      </w:r>
      <w:r>
        <w:rPr>
          <w:rStyle w:val="StringTok"/>
        </w:rPr>
        <w:t>"totalHours"</w:t>
      </w:r>
      <w:r>
        <w:rPr>
          <w:rStyle w:val="NormalTok"/>
        </w:rPr>
        <w:t xml:space="preserve">, </w:t>
      </w:r>
      <w:r>
        <w:rPr>
          <w:rStyle w:val="StringTok"/>
        </w:rPr>
        <w:t>"blockHours"</w:t>
      </w:r>
      <w:r>
        <w:rPr>
          <w:rStyle w:val="NormalTok"/>
        </w:rPr>
        <w:t xml:space="preserve">, </w:t>
      </w:r>
      <w:r>
        <w:rPr>
          <w:rStyle w:val="StringTok"/>
        </w:rPr>
        <w:t>"blockActivities"</w:t>
      </w:r>
      <w:r>
        <w:rPr>
          <w:rStyle w:val="NormalTok"/>
        </w:rPr>
        <w:t>])</w:t>
      </w:r>
      <w:r>
        <w:br/>
      </w:r>
      <w:r>
        <w:br/>
      </w:r>
      <w:r>
        <w:rPr>
          <w:rStyle w:val="CommentTok"/>
        </w:rPr>
        <w:t xml:space="preserve"># print </w:t>
      </w:r>
      <w:r>
        <w:br/>
      </w:r>
      <w:r>
        <w:rPr>
          <w:rStyle w:val="BuiltInTok"/>
        </w:rPr>
        <w:t>print</w:t>
      </w:r>
      <w:r>
        <w:rPr>
          <w:rStyle w:val="NormalTok"/>
        </w:rPr>
        <w:t>(df.head(</w:t>
      </w:r>
      <w:r>
        <w:rPr>
          <w:rStyle w:val="DecValTok"/>
        </w:rPr>
        <w:t>5</w:t>
      </w:r>
      <w:r>
        <w:rPr>
          <w:rStyle w:val="NormalTok"/>
        </w:rPr>
        <w:t>))</w:t>
      </w:r>
      <w:r>
        <w:br/>
      </w:r>
      <w:r>
        <w:br/>
      </w:r>
      <w:r>
        <w:rPr>
          <w:rStyle w:val="CommentTok"/>
        </w:rPr>
        <w:t># close session and driver</w:t>
      </w:r>
      <w:r>
        <w:br/>
      </w:r>
      <w:r>
        <w:rPr>
          <w:rStyle w:val="NormalTok"/>
        </w:rPr>
        <w:t>session.close()</w:t>
      </w:r>
      <w:r>
        <w:br/>
      </w:r>
      <w:r>
        <w:rPr>
          <w:rStyle w:val="NormalTok"/>
        </w:rPr>
        <w:t>driver.close()</w:t>
      </w:r>
    </w:p>
    <w:p w14:paraId="06997F02" w14:textId="77777777" w:rsidR="000B4FCE" w:rsidRDefault="004D1892">
      <w:pPr>
        <w:pStyle w:val="SourceCode"/>
      </w:pPr>
      <w:r>
        <w:t>Connecting to Neo4j database....</w:t>
      </w:r>
      <w:r>
        <w:br/>
        <w:t>Connected to Neo4j database successfully! Driver: &lt;neo4j._sync.driver.Neo4jDriver object at 0x000002BD10B27850&gt;</w:t>
      </w:r>
      <w:r>
        <w:br/>
        <w:t>Running query...</w:t>
      </w:r>
      <w:r>
        <w:br/>
      </w:r>
      <w:r>
        <w:br/>
        <w:t xml:space="preserve">       student        date  totalHours  blockHours  blockActivities</w:t>
      </w:r>
      <w:r>
        <w:br/>
        <w:t>0  Aaron Evans  2022-09-22         1.0         1.0                1</w:t>
      </w:r>
      <w:r>
        <w:br/>
        <w:t>1  Aaron Evans  2022-09-23         2.0         2.0                1</w:t>
      </w:r>
      <w:r>
        <w:br/>
        <w:t>2  Aaron Evans  2022-09-27         2.0         2.0                2</w:t>
      </w:r>
      <w:r>
        <w:br/>
        <w:t>3  Aaron Evans  2022-09-30         4.0         2.0                2</w:t>
      </w:r>
      <w:r>
        <w:br/>
        <w:t>4  Aaron Evans  2022-10-03         4.5         2.5                2</w:t>
      </w:r>
    </w:p>
    <w:p w14:paraId="06997F03" w14:textId="77777777" w:rsidR="000B4FCE" w:rsidRDefault="004D1892">
      <w:pPr>
        <w:pStyle w:val="Heading4"/>
      </w:pPr>
      <w:bookmarkStart w:id="286" w:name="Xe9288aab9ccfbe81933527becb4533b58e18049"/>
      <w:bookmarkEnd w:id="285"/>
      <w:r>
        <w:t>Example Use case - identifying students with 5+ hours in a single block</w:t>
      </w:r>
    </w:p>
    <w:p w14:paraId="06997F04" w14:textId="77777777" w:rsidR="000B4FCE" w:rsidRDefault="004D1892">
      <w:r>
        <w:t>This query returns the first five rows where a student has more than 5 consecutive scheduled hours on a date.</w:t>
      </w:r>
    </w:p>
    <w:p w14:paraId="06997F05" w14:textId="77777777" w:rsidR="000B4FCE" w:rsidRDefault="004D1892">
      <w:pPr>
        <w:pStyle w:val="SourceCode"/>
      </w:pPr>
      <w:r>
        <w:rPr>
          <w:rStyle w:val="ImportTok"/>
        </w:rPr>
        <w:t>from</w:t>
      </w:r>
      <w:r>
        <w:rPr>
          <w:rStyle w:val="NormalTok"/>
        </w:rPr>
        <w:t xml:space="preserve"> connect_to_neo4j_db </w:t>
      </w:r>
      <w:r>
        <w:rPr>
          <w:rStyle w:val="ImportTok"/>
        </w:rPr>
        <w:t>import</w:t>
      </w:r>
      <w:r>
        <w:rPr>
          <w:rStyle w:val="NormalTok"/>
        </w:rPr>
        <w:t xml:space="preserve"> connect_to_neo4j</w:t>
      </w:r>
      <w:r>
        <w:br/>
      </w:r>
      <w:r>
        <w:rPr>
          <w:rStyle w:val="ImportTok"/>
        </w:rPr>
        <w:t>from</w:t>
      </w:r>
      <w:r>
        <w:rPr>
          <w:rStyle w:val="NormalTok"/>
        </w:rPr>
        <w:t xml:space="preserve"> neo4j </w:t>
      </w:r>
      <w:r>
        <w:rPr>
          <w:rStyle w:val="ImportTok"/>
        </w:rPr>
        <w:t>import</w:t>
      </w:r>
      <w:r>
        <w:rPr>
          <w:rStyle w:val="NormalTok"/>
        </w:rPr>
        <w:t xml:space="preserve"> GraphDatabase</w:t>
      </w:r>
      <w:r>
        <w:br/>
      </w:r>
      <w:r>
        <w:rPr>
          <w:rStyle w:val="ImportTok"/>
        </w:rPr>
        <w:lastRenderedPageBreak/>
        <w:t>import</w:t>
      </w:r>
      <w:r>
        <w:rPr>
          <w:rStyle w:val="NormalTok"/>
        </w:rPr>
        <w:t xml:space="preserve"> pandas </w:t>
      </w:r>
      <w:r>
        <w:rPr>
          <w:rStyle w:val="ImportTok"/>
        </w:rPr>
        <w:t>as</w:t>
      </w:r>
      <w:r>
        <w:rPr>
          <w:rStyle w:val="NormalTok"/>
        </w:rPr>
        <w:t xml:space="preserve"> pd</w:t>
      </w:r>
      <w:r>
        <w:br/>
      </w:r>
      <w:r>
        <w:br/>
      </w:r>
      <w:r>
        <w:rPr>
          <w:rStyle w:val="CommentTok"/>
        </w:rPr>
        <w:t># connect to Neo4j</w:t>
      </w:r>
      <w:r>
        <w:br/>
      </w:r>
      <w:r>
        <w:rPr>
          <w:rStyle w:val="NormalTok"/>
        </w:rPr>
        <w:t xml:space="preserve">driver </w:t>
      </w:r>
      <w:r>
        <w:rPr>
          <w:rStyle w:val="OperatorTok"/>
        </w:rPr>
        <w:t>=</w:t>
      </w:r>
      <w:r>
        <w:rPr>
          <w:rStyle w:val="NormalTok"/>
        </w:rPr>
        <w:t xml:space="preserve"> connect_to_neo4j()</w:t>
      </w:r>
      <w:r>
        <w:br/>
      </w:r>
      <w:r>
        <w:br/>
      </w:r>
      <w:r>
        <w:rPr>
          <w:rStyle w:val="CommentTok"/>
        </w:rPr>
        <w:t># session</w:t>
      </w:r>
      <w:r>
        <w:br/>
      </w:r>
      <w:r>
        <w:rPr>
          <w:rStyle w:val="NormalTok"/>
        </w:rPr>
        <w:t xml:space="preserve">session </w:t>
      </w:r>
      <w:r>
        <w:rPr>
          <w:rStyle w:val="OperatorTok"/>
        </w:rPr>
        <w:t>=</w:t>
      </w:r>
      <w:r>
        <w:rPr>
          <w:rStyle w:val="NormalTok"/>
        </w:rPr>
        <w:t xml:space="preserve"> driver.session()</w:t>
      </w:r>
      <w:r>
        <w:br/>
      </w:r>
      <w:r>
        <w:br/>
      </w:r>
      <w:r>
        <w:rPr>
          <w:rStyle w:val="CommentTok"/>
        </w:rPr>
        <w:t># run query (modified RETURN clause)</w:t>
      </w:r>
      <w:r>
        <w:br/>
      </w:r>
      <w:r>
        <w:rPr>
          <w:rStyle w:val="NormalTok"/>
        </w:rPr>
        <w:t xml:space="preserve">query </w:t>
      </w:r>
      <w:r>
        <w:rPr>
          <w:rStyle w:val="OperatorTok"/>
        </w:rPr>
        <w:t>=</w:t>
      </w:r>
      <w:r>
        <w:rPr>
          <w:rStyle w:val="NormalTok"/>
        </w:rPr>
        <w:t xml:space="preserve"> </w:t>
      </w:r>
      <w:r>
        <w:rPr>
          <w:rStyle w:val="StringTok"/>
        </w:rPr>
        <w:t>"""</w:t>
      </w:r>
      <w:r>
        <w:br/>
      </w:r>
      <w:r>
        <w:rPr>
          <w:rStyle w:val="StringTok"/>
        </w:rPr>
        <w:t>MATCH (s:student)-[:ATTENDS]-&gt;(a:activity)&lt;-[:TEACHES]-(:staff) // Filter for teaching activities</w:t>
      </w:r>
      <w:r>
        <w:br/>
      </w:r>
      <w:r>
        <w:rPr>
          <w:rStyle w:val="StringTok"/>
        </w:rPr>
        <w:t>WITH s, a ORDER BY a.actStartDate, a.actStartTime</w:t>
      </w:r>
      <w:r>
        <w:br/>
      </w:r>
      <w:r>
        <w:rPr>
          <w:rStyle w:val="StringTok"/>
        </w:rPr>
        <w:t xml:space="preserve">WITH s, a.actStartDate AS date, </w:t>
      </w:r>
      <w:r>
        <w:br/>
      </w:r>
      <w:r>
        <w:rPr>
          <w:rStyle w:val="StringTok"/>
        </w:rPr>
        <w:t xml:space="preserve">     SUM(a.actDurationInMinutes) / 60.0 AS totalHours,</w:t>
      </w:r>
      <w:r>
        <w:br/>
      </w:r>
      <w:r>
        <w:rPr>
          <w:rStyle w:val="StringTok"/>
        </w:rPr>
        <w:t xml:space="preserve">     REDUCE(</w:t>
      </w:r>
      <w:r>
        <w:br/>
      </w:r>
      <w:r>
        <w:rPr>
          <w:rStyle w:val="StringTok"/>
        </w:rPr>
        <w:t xml:space="preserve">         blockInfo = [],</w:t>
      </w:r>
      <w:r>
        <w:br/>
      </w:r>
      <w:r>
        <w:rPr>
          <w:rStyle w:val="StringTok"/>
        </w:rPr>
        <w:t xml:space="preserve">         activity IN COLLECT(a)</w:t>
      </w:r>
      <w:r>
        <w:br/>
      </w:r>
      <w:r>
        <w:rPr>
          <w:rStyle w:val="StringTok"/>
        </w:rPr>
        <w:t xml:space="preserve">         | CASE</w:t>
      </w:r>
      <w:r>
        <w:br/>
      </w:r>
      <w:r>
        <w:rPr>
          <w:rStyle w:val="StringTok"/>
        </w:rPr>
        <w:t xml:space="preserve">             WHEN blockInfo = [] THEN [[activity]]</w:t>
      </w:r>
      <w:r>
        <w:br/>
      </w:r>
      <w:r>
        <w:rPr>
          <w:rStyle w:val="StringTok"/>
        </w:rPr>
        <w:t xml:space="preserve">             ELSE CASE</w:t>
      </w:r>
      <w:r>
        <w:br/>
      </w:r>
      <w:r>
        <w:rPr>
          <w:rStyle w:val="StringTok"/>
        </w:rPr>
        <w:t xml:space="preserve">                     WHEN head(last(blockInfo)).actEndTime &gt;= activity.actStartTime</w:t>
      </w:r>
      <w:r>
        <w:br/>
      </w:r>
      <w:r>
        <w:rPr>
          <w:rStyle w:val="StringTok"/>
        </w:rPr>
        <w:t xml:space="preserve">                         THEN blockInfo[..-1] + [last(blockInfo) + activity]</w:t>
      </w:r>
      <w:r>
        <w:br/>
      </w:r>
      <w:r>
        <w:rPr>
          <w:rStyle w:val="StringTok"/>
        </w:rPr>
        <w:t xml:space="preserve">                     ELSE blockInfo + [[activity]]</w:t>
      </w:r>
      <w:r>
        <w:br/>
      </w:r>
      <w:r>
        <w:rPr>
          <w:rStyle w:val="StringTok"/>
        </w:rPr>
        <w:t xml:space="preserve">                 END</w:t>
      </w:r>
      <w:r>
        <w:br/>
      </w:r>
      <w:r>
        <w:rPr>
          <w:rStyle w:val="StringTok"/>
        </w:rPr>
        <w:t xml:space="preserve">         END</w:t>
      </w:r>
      <w:r>
        <w:br/>
      </w:r>
      <w:r>
        <w:rPr>
          <w:rStyle w:val="StringTok"/>
        </w:rPr>
        <w:t xml:space="preserve">     ) AS blocks</w:t>
      </w:r>
      <w:r>
        <w:br/>
      </w:r>
      <w:r>
        <w:rPr>
          <w:rStyle w:val="StringTok"/>
        </w:rPr>
        <w:t>UNWIND blocks AS block</w:t>
      </w:r>
      <w:r>
        <w:br/>
      </w:r>
      <w:r>
        <w:rPr>
          <w:rStyle w:val="StringTok"/>
        </w:rPr>
        <w:t>WITH s, date, totalHours, blocks,</w:t>
      </w:r>
      <w:r>
        <w:br/>
      </w:r>
      <w:r>
        <w:rPr>
          <w:rStyle w:val="StringTok"/>
        </w:rPr>
        <w:t xml:space="preserve">     REDUCE(blockHours = 0.0, activity IN block | blockHours + activity.actDurationInMinutes) / 60.0 AS blockHours,</w:t>
      </w:r>
      <w:r>
        <w:br/>
      </w:r>
      <w:r>
        <w:rPr>
          <w:rStyle w:val="StringTok"/>
        </w:rPr>
        <w:t xml:space="preserve">     SIZE(block) AS blockActivities</w:t>
      </w:r>
      <w:r>
        <w:br/>
      </w:r>
      <w:r>
        <w:rPr>
          <w:rStyle w:val="StringTok"/>
        </w:rPr>
        <w:t>WHERE blockHours &gt; 5 // Filter for blocks with more than 5 hours</w:t>
      </w:r>
      <w:r>
        <w:br/>
      </w:r>
      <w:r>
        <w:rPr>
          <w:rStyle w:val="StringTok"/>
        </w:rPr>
        <w:t xml:space="preserve">RETURN s.stuFullName_anon AS student, date, totalHours, </w:t>
      </w:r>
      <w:r>
        <w:br/>
      </w:r>
      <w:r>
        <w:rPr>
          <w:rStyle w:val="StringTok"/>
        </w:rPr>
        <w:t xml:space="preserve">       blockHours,</w:t>
      </w:r>
      <w:r>
        <w:br/>
      </w:r>
      <w:r>
        <w:rPr>
          <w:rStyle w:val="StringTok"/>
        </w:rPr>
        <w:t xml:space="preserve">       blockActivities</w:t>
      </w:r>
      <w:r>
        <w:br/>
      </w:r>
      <w:r>
        <w:rPr>
          <w:rStyle w:val="StringTok"/>
        </w:rPr>
        <w:t>ORDER BY date;</w:t>
      </w:r>
      <w:r>
        <w:br/>
      </w:r>
      <w:r>
        <w:rPr>
          <w:rStyle w:val="StringTok"/>
        </w:rPr>
        <w:t>"""</w:t>
      </w:r>
      <w:r>
        <w:br/>
      </w:r>
      <w:r>
        <w:br/>
      </w:r>
      <w:r>
        <w:rPr>
          <w:rStyle w:val="BuiltInTok"/>
        </w:rPr>
        <w:t>print</w:t>
      </w:r>
      <w:r>
        <w:rPr>
          <w:rStyle w:val="NormalTok"/>
        </w:rPr>
        <w:t>(</w:t>
      </w:r>
      <w:r>
        <w:rPr>
          <w:rStyle w:val="StringTok"/>
        </w:rPr>
        <w:t>"Running query...</w:t>
      </w:r>
      <w:r>
        <w:rPr>
          <w:rStyle w:val="CharTok"/>
        </w:rPr>
        <w:t>\n</w:t>
      </w:r>
      <w:r>
        <w:rPr>
          <w:rStyle w:val="StringTok"/>
        </w:rPr>
        <w:t>"</w:t>
      </w:r>
      <w:r>
        <w:rPr>
          <w:rStyle w:val="NormalTok"/>
        </w:rPr>
        <w:t>)</w:t>
      </w:r>
      <w:r>
        <w:br/>
      </w:r>
      <w:r>
        <w:rPr>
          <w:rStyle w:val="NormalTok"/>
        </w:rPr>
        <w:t xml:space="preserve">result </w:t>
      </w:r>
      <w:r>
        <w:rPr>
          <w:rStyle w:val="OperatorTok"/>
        </w:rPr>
        <w:t>=</w:t>
      </w:r>
      <w:r>
        <w:rPr>
          <w:rStyle w:val="NormalTok"/>
        </w:rPr>
        <w:t xml:space="preserve"> session.run(query)</w:t>
      </w:r>
      <w:r>
        <w:br/>
      </w:r>
      <w:r>
        <w:br/>
      </w:r>
      <w:r>
        <w:rPr>
          <w:rStyle w:val="CommentTok"/>
        </w:rPr>
        <w:t>#  list to hold records</w:t>
      </w:r>
      <w:r>
        <w:br/>
      </w:r>
      <w:r>
        <w:rPr>
          <w:rStyle w:val="NormalTok"/>
        </w:rPr>
        <w:t xml:space="preserve">records </w:t>
      </w:r>
      <w:r>
        <w:rPr>
          <w:rStyle w:val="OperatorTok"/>
        </w:rPr>
        <w:t>=</w:t>
      </w:r>
      <w:r>
        <w:rPr>
          <w:rStyle w:val="NormalTok"/>
        </w:rPr>
        <w:t xml:space="preserve"> []</w:t>
      </w:r>
      <w:r>
        <w:br/>
      </w:r>
      <w:r>
        <w:rPr>
          <w:rStyle w:val="ControlFlowTok"/>
        </w:rPr>
        <w:lastRenderedPageBreak/>
        <w:t>for</w:t>
      </w:r>
      <w:r>
        <w:rPr>
          <w:rStyle w:val="NormalTok"/>
        </w:rPr>
        <w:t xml:space="preserve"> record </w:t>
      </w:r>
      <w:r>
        <w:rPr>
          <w:rStyle w:val="KeywordTok"/>
        </w:rPr>
        <w:t>in</w:t>
      </w:r>
      <w:r>
        <w:rPr>
          <w:rStyle w:val="NormalTok"/>
        </w:rPr>
        <w:t xml:space="preserve"> result:</w:t>
      </w:r>
      <w:r>
        <w:br/>
      </w:r>
      <w:r>
        <w:rPr>
          <w:rStyle w:val="NormalTok"/>
        </w:rPr>
        <w:t xml:space="preserve">    records.append(record)</w:t>
      </w:r>
      <w:r>
        <w:br/>
      </w:r>
      <w:r>
        <w:br/>
      </w:r>
      <w:r>
        <w:rPr>
          <w:rStyle w:val="CommentTok"/>
        </w:rPr>
        <w:t># df</w:t>
      </w:r>
      <w:r>
        <w:br/>
      </w:r>
      <w:r>
        <w:rPr>
          <w:rStyle w:val="NormalTok"/>
        </w:rPr>
        <w:t xml:space="preserve">df </w:t>
      </w:r>
      <w:r>
        <w:rPr>
          <w:rStyle w:val="OperatorTok"/>
        </w:rPr>
        <w:t>=</w:t>
      </w:r>
      <w:r>
        <w:rPr>
          <w:rStyle w:val="NormalTok"/>
        </w:rPr>
        <w:t xml:space="preserve"> pd.DataFrame(records, columns</w:t>
      </w:r>
      <w:r>
        <w:rPr>
          <w:rStyle w:val="OperatorTok"/>
        </w:rPr>
        <w:t>=</w:t>
      </w:r>
      <w:r>
        <w:rPr>
          <w:rStyle w:val="NormalTok"/>
        </w:rPr>
        <w:t>[</w:t>
      </w:r>
      <w:r>
        <w:rPr>
          <w:rStyle w:val="StringTok"/>
        </w:rPr>
        <w:t>"student"</w:t>
      </w:r>
      <w:r>
        <w:rPr>
          <w:rStyle w:val="NormalTok"/>
        </w:rPr>
        <w:t xml:space="preserve">, </w:t>
      </w:r>
      <w:r>
        <w:rPr>
          <w:rStyle w:val="StringTok"/>
        </w:rPr>
        <w:t>"date"</w:t>
      </w:r>
      <w:r>
        <w:rPr>
          <w:rStyle w:val="NormalTok"/>
        </w:rPr>
        <w:t xml:space="preserve">, </w:t>
      </w:r>
      <w:r>
        <w:rPr>
          <w:rStyle w:val="StringTok"/>
        </w:rPr>
        <w:t>"totalHours"</w:t>
      </w:r>
      <w:r>
        <w:rPr>
          <w:rStyle w:val="NormalTok"/>
        </w:rPr>
        <w:t xml:space="preserve">, </w:t>
      </w:r>
      <w:r>
        <w:rPr>
          <w:rStyle w:val="StringTok"/>
        </w:rPr>
        <w:t>"blockHours"</w:t>
      </w:r>
      <w:r>
        <w:rPr>
          <w:rStyle w:val="NormalTok"/>
        </w:rPr>
        <w:t xml:space="preserve">, </w:t>
      </w:r>
      <w:r>
        <w:rPr>
          <w:rStyle w:val="StringTok"/>
        </w:rPr>
        <w:t>"blockActivities"</w:t>
      </w:r>
      <w:r>
        <w:rPr>
          <w:rStyle w:val="NormalTok"/>
        </w:rPr>
        <w:t>])</w:t>
      </w:r>
      <w:r>
        <w:br/>
      </w:r>
      <w:r>
        <w:br/>
      </w:r>
      <w:r>
        <w:rPr>
          <w:rStyle w:val="CommentTok"/>
        </w:rPr>
        <w:t xml:space="preserve"># print </w:t>
      </w:r>
      <w:r>
        <w:br/>
      </w:r>
      <w:r>
        <w:rPr>
          <w:rStyle w:val="BuiltInTok"/>
        </w:rPr>
        <w:t>print</w:t>
      </w:r>
      <w:r>
        <w:rPr>
          <w:rStyle w:val="NormalTok"/>
        </w:rPr>
        <w:t>(df.head(</w:t>
      </w:r>
      <w:r>
        <w:rPr>
          <w:rStyle w:val="DecValTok"/>
        </w:rPr>
        <w:t>5</w:t>
      </w:r>
      <w:r>
        <w:rPr>
          <w:rStyle w:val="NormalTok"/>
        </w:rPr>
        <w:t>))</w:t>
      </w:r>
      <w:r>
        <w:br/>
      </w:r>
      <w:r>
        <w:br/>
      </w:r>
      <w:r>
        <w:rPr>
          <w:rStyle w:val="CommentTok"/>
        </w:rPr>
        <w:t># close session and driver</w:t>
      </w:r>
      <w:r>
        <w:br/>
      </w:r>
      <w:r>
        <w:rPr>
          <w:rStyle w:val="NormalTok"/>
        </w:rPr>
        <w:t>session.close()</w:t>
      </w:r>
      <w:r>
        <w:br/>
      </w:r>
      <w:r>
        <w:rPr>
          <w:rStyle w:val="NormalTok"/>
        </w:rPr>
        <w:t>driver.close()</w:t>
      </w:r>
    </w:p>
    <w:p w14:paraId="06997F06" w14:textId="77777777" w:rsidR="000B4FCE" w:rsidRDefault="004D1892">
      <w:pPr>
        <w:pStyle w:val="SourceCode"/>
      </w:pPr>
      <w:r>
        <w:t>Connecting to Neo4j database....</w:t>
      </w:r>
      <w:r>
        <w:br/>
        <w:t>Connected to Neo4j database successfully! Driver: &lt;neo4j._sync.driver.Neo4jDriver object at 0x000002BD10727DD0&gt;</w:t>
      </w:r>
      <w:r>
        <w:br/>
        <w:t>Running query...</w:t>
      </w:r>
      <w:r>
        <w:br/>
      </w:r>
      <w:r>
        <w:br/>
        <w:t xml:space="preserve">             student        date  totalHours  blockHours  blockActivities</w:t>
      </w:r>
      <w:r>
        <w:br/>
        <w:t>0        Jacob Jones  2022-07-19         5.5         5.5                2</w:t>
      </w:r>
      <w:r>
        <w:br/>
        <w:t>1      Rachael Moore  2022-07-19         5.5         5.5                2</w:t>
      </w:r>
      <w:r>
        <w:br/>
        <w:t>2        Kayla Sharp  2022-07-19         5.5         5.5                2</w:t>
      </w:r>
      <w:r>
        <w:br/>
        <w:t>3         David Rose  2022-07-19         5.5         5.5                2</w:t>
      </w:r>
      <w:r>
        <w:br/>
        <w:t>4  Francisco Holland  2022-07-19         5.5         5.5                2</w:t>
      </w:r>
    </w:p>
    <w:p w14:paraId="06997F07" w14:textId="77777777" w:rsidR="000B4FCE" w:rsidRDefault="004D1892">
      <w:pPr>
        <w:pStyle w:val="Heading4"/>
      </w:pPr>
      <w:bookmarkStart w:id="287" w:name="total-hours-per-day"/>
      <w:bookmarkEnd w:id="286"/>
      <w:r>
        <w:t>Total hours per day</w:t>
      </w:r>
    </w:p>
    <w:p w14:paraId="06997F08" w14:textId="77777777" w:rsidR="000B4FCE" w:rsidRDefault="004D1892">
      <w:r>
        <w:t>In contrast, calculating simple total hours per day is achieved by:</w:t>
      </w:r>
    </w:p>
    <w:p w14:paraId="06997F09" w14:textId="77777777" w:rsidR="000B4FCE" w:rsidRDefault="004D1892">
      <w:pPr>
        <w:pStyle w:val="SourceCode"/>
      </w:pPr>
      <w:r>
        <w:t>MATCH (s:student )-[:ATTENDS]-&gt;(a:activity)</w:t>
      </w:r>
      <w:r>
        <w:br/>
        <w:t>WITH s, a.actStartDate AS Date, SUM(a.actDurationInMinutes) / 60.0 AS totalHours</w:t>
      </w:r>
      <w:r>
        <w:br/>
        <w:t>RETURN s.stuFullName_anon AS Student, Date, totalHours</w:t>
      </w:r>
      <w:r>
        <w:br/>
        <w:t>ORDER BY Date;</w:t>
      </w:r>
    </w:p>
    <w:p w14:paraId="614A7FE6" w14:textId="77777777" w:rsidR="00036046" w:rsidRDefault="004D1892" w:rsidP="00036046">
      <w:pPr>
        <w:keepNext/>
      </w:pPr>
      <w:r>
        <w:rPr>
          <w:noProof/>
        </w:rPr>
        <w:drawing>
          <wp:inline distT="0" distB="0" distL="0" distR="0" wp14:anchorId="06998110" wp14:editId="06998111">
            <wp:extent cx="5727700" cy="1281267"/>
            <wp:effectExtent l="0" t="0" r="0" b="0"/>
            <wp:docPr id="464" name="Picture" descr="Total hours per day"/>
            <wp:cNvGraphicFramePr/>
            <a:graphic xmlns:a="http://schemas.openxmlformats.org/drawingml/2006/main">
              <a:graphicData uri="http://schemas.openxmlformats.org/drawingml/2006/picture">
                <pic:pic xmlns:pic="http://schemas.openxmlformats.org/drawingml/2006/picture">
                  <pic:nvPicPr>
                    <pic:cNvPr id="465" name="Picture" descr="./images/cypher-hoursPerDay.png"/>
                    <pic:cNvPicPr>
                      <a:picLocks noChangeAspect="1" noChangeArrowheads="1"/>
                    </pic:cNvPicPr>
                  </pic:nvPicPr>
                  <pic:blipFill>
                    <a:blip r:embed="rId130"/>
                    <a:stretch>
                      <a:fillRect/>
                    </a:stretch>
                  </pic:blipFill>
                  <pic:spPr bwMode="auto">
                    <a:xfrm>
                      <a:off x="0" y="0"/>
                      <a:ext cx="5727700" cy="1281267"/>
                    </a:xfrm>
                    <a:prstGeom prst="rect">
                      <a:avLst/>
                    </a:prstGeom>
                    <a:noFill/>
                    <a:ln w="9525">
                      <a:noFill/>
                      <a:headEnd/>
                      <a:tailEnd/>
                    </a:ln>
                  </pic:spPr>
                </pic:pic>
              </a:graphicData>
            </a:graphic>
          </wp:inline>
        </w:drawing>
      </w:r>
    </w:p>
    <w:p w14:paraId="06997F0A" w14:textId="43E0FD19" w:rsidR="000B4FCE" w:rsidRDefault="00036046" w:rsidP="00036046">
      <w:pPr>
        <w:pStyle w:val="Caption"/>
      </w:pPr>
      <w:r>
        <w:t xml:space="preserve">Figure </w:t>
      </w:r>
      <w:r>
        <w:fldChar w:fldCharType="begin"/>
      </w:r>
      <w:r>
        <w:instrText xml:space="preserve"> SEQ Figure \* ARABIC </w:instrText>
      </w:r>
      <w:r>
        <w:fldChar w:fldCharType="separate"/>
      </w:r>
      <w:r w:rsidR="004D1892">
        <w:rPr>
          <w:noProof/>
        </w:rPr>
        <w:t>61</w:t>
      </w:r>
      <w:r>
        <w:fldChar w:fldCharType="end"/>
      </w:r>
      <w:r>
        <w:t>: Total hours per day for students</w:t>
      </w:r>
    </w:p>
    <w:p w14:paraId="06997F0C" w14:textId="77777777" w:rsidR="000B4FCE" w:rsidRDefault="004D1892">
      <w:pPr>
        <w:pStyle w:val="Heading4"/>
      </w:pPr>
      <w:bookmarkStart w:id="288" w:name="X958dd93bc62fbfae71911c942eb3a0e73e42a7e"/>
      <w:bookmarkEnd w:id="287"/>
      <w:r>
        <w:t>Longest consecutive block of activities per day</w:t>
      </w:r>
    </w:p>
    <w:p w14:paraId="06997F0D" w14:textId="77777777" w:rsidR="000B4FCE" w:rsidRDefault="004D1892">
      <w:r>
        <w:t>We can use the earlier cypher logic to identify the longest consecutive block of activities for a student, or student on a day, etc.</w:t>
      </w:r>
    </w:p>
    <w:p w14:paraId="06997F0E" w14:textId="77777777" w:rsidR="000B4FCE" w:rsidRDefault="004D1892">
      <w:pPr>
        <w:pStyle w:val="SourceCode"/>
      </w:pPr>
      <w:r>
        <w:lastRenderedPageBreak/>
        <w:br/>
        <w:t>MATCH (s:student {stuFullName_anon: "Susan Lopez"})-[:ATTENDS]-&gt;(a:activity {actStartDate: date("2022-09-27")})</w:t>
      </w:r>
      <w:r>
        <w:br/>
        <w:t xml:space="preserve">WITH s, a </w:t>
      </w:r>
      <w:r>
        <w:br/>
        <w:t>ORDER BY a.actStartTime</w:t>
      </w:r>
      <w:r>
        <w:br/>
        <w:t>WITH s, COLLECT(a) AS activities</w:t>
      </w:r>
      <w:r>
        <w:br/>
        <w:t>WITH s, activities,</w:t>
      </w:r>
      <w:r>
        <w:br/>
        <w:t xml:space="preserve">     REDUCE(</w:t>
      </w:r>
      <w:r>
        <w:br/>
        <w:t xml:space="preserve">       state = {currentBlock: {duration: 0, start: null, end: null}, longestBlock: {duration: 0, start: null, end: null}},</w:t>
      </w:r>
      <w:r>
        <w:br/>
        <w:t xml:space="preserve">       activity IN activities |</w:t>
      </w:r>
      <w:r>
        <w:br/>
        <w:t xml:space="preserve">         CASE</w:t>
      </w:r>
      <w:r>
        <w:br/>
        <w:t xml:space="preserve">           WHEN state.currentBlock.end IS NULL OR </w:t>
      </w:r>
      <w:r>
        <w:br/>
        <w:t xml:space="preserve">                activity.actStartTime &gt; state.currentBlock.end</w:t>
      </w:r>
      <w:r>
        <w:br/>
        <w:t xml:space="preserve">           THEN {</w:t>
      </w:r>
      <w:r>
        <w:br/>
        <w:t xml:space="preserve">             currentBlock: {</w:t>
      </w:r>
      <w:r>
        <w:br/>
        <w:t xml:space="preserve">               duration: activity.actDurationInMinutes,</w:t>
      </w:r>
      <w:r>
        <w:br/>
        <w:t xml:space="preserve">               start: activity.actStartTime,</w:t>
      </w:r>
      <w:r>
        <w:br/>
        <w:t xml:space="preserve">               end: activity.actEndTime</w:t>
      </w:r>
      <w:r>
        <w:br/>
        <w:t xml:space="preserve">             },</w:t>
      </w:r>
      <w:r>
        <w:br/>
        <w:t xml:space="preserve">             longestBlock: </w:t>
      </w:r>
      <w:r>
        <w:br/>
        <w:t xml:space="preserve">               CASE</w:t>
      </w:r>
      <w:r>
        <w:br/>
        <w:t xml:space="preserve">                 WHEN activity.actDurationInMinutes &gt; state.longestBlock.duration</w:t>
      </w:r>
      <w:r>
        <w:br/>
        <w:t xml:space="preserve">                 THEN {</w:t>
      </w:r>
      <w:r>
        <w:br/>
        <w:t xml:space="preserve">                   duration: activity.actDurationInMinutes,</w:t>
      </w:r>
      <w:r>
        <w:br/>
        <w:t xml:space="preserve">                   start: activity.actStartTime,</w:t>
      </w:r>
      <w:r>
        <w:br/>
        <w:t xml:space="preserve">                   end: activity.actEndTime</w:t>
      </w:r>
      <w:r>
        <w:br/>
        <w:t xml:space="preserve">                 }</w:t>
      </w:r>
      <w:r>
        <w:br/>
        <w:t xml:space="preserve">                 ELSE state.longestBlock</w:t>
      </w:r>
      <w:r>
        <w:br/>
        <w:t xml:space="preserve">               END</w:t>
      </w:r>
      <w:r>
        <w:br/>
        <w:t xml:space="preserve">           }</w:t>
      </w:r>
      <w:r>
        <w:br/>
        <w:t xml:space="preserve">           ELSE {</w:t>
      </w:r>
      <w:r>
        <w:br/>
        <w:t xml:space="preserve">             currentBlock: {</w:t>
      </w:r>
      <w:r>
        <w:br/>
        <w:t xml:space="preserve">               duration: (activity.actEndTime.hour * 60 + activity.actEndTime.minute) - </w:t>
      </w:r>
      <w:r>
        <w:br/>
        <w:t xml:space="preserve">                         (state.currentBlock.start.hour * 60 + state.currentBlock.start.minute),</w:t>
      </w:r>
      <w:r>
        <w:br/>
        <w:t xml:space="preserve">               start: state.currentBlock.start,</w:t>
      </w:r>
      <w:r>
        <w:br/>
        <w:t xml:space="preserve">               end: activity.actEndTime</w:t>
      </w:r>
      <w:r>
        <w:br/>
        <w:t xml:space="preserve">             },</w:t>
      </w:r>
      <w:r>
        <w:br/>
        <w:t xml:space="preserve">             longestBlock: </w:t>
      </w:r>
      <w:r>
        <w:br/>
        <w:t xml:space="preserve">               CASE</w:t>
      </w:r>
      <w:r>
        <w:br/>
        <w:t xml:space="preserve">                 WHEN ((activity.actEndTime.hour * 60 + activity.actEndTime.minute) - </w:t>
      </w:r>
      <w:r>
        <w:br/>
        <w:t xml:space="preserve">                       (state.currentBlock.start.hour * 60 + state.currentBlock.start.minute)) &gt; state.longestBlock.duration</w:t>
      </w:r>
      <w:r>
        <w:br/>
        <w:t xml:space="preserve">                 THEN {</w:t>
      </w:r>
      <w:r>
        <w:br/>
      </w:r>
      <w:r>
        <w:lastRenderedPageBreak/>
        <w:t xml:space="preserve">                   duration: (activity.actEndTime.hour * 60 + activity.actEndTime.minute) - </w:t>
      </w:r>
      <w:r>
        <w:br/>
        <w:t xml:space="preserve">                             (state.currentBlock.start.hour * 60 + state.currentBlock.start.minute),</w:t>
      </w:r>
      <w:r>
        <w:br/>
        <w:t xml:space="preserve">                   start: state.currentBlock.start,</w:t>
      </w:r>
      <w:r>
        <w:br/>
        <w:t xml:space="preserve">                   end: activity.actEndTime</w:t>
      </w:r>
      <w:r>
        <w:br/>
        <w:t xml:space="preserve">                 }</w:t>
      </w:r>
      <w:r>
        <w:br/>
        <w:t xml:space="preserve">                 ELSE state.longestBlock</w:t>
      </w:r>
      <w:r>
        <w:br/>
        <w:t xml:space="preserve">               END</w:t>
      </w:r>
      <w:r>
        <w:br/>
        <w:t xml:space="preserve">           }</w:t>
      </w:r>
      <w:r>
        <w:br/>
        <w:t xml:space="preserve">         END</w:t>
      </w:r>
      <w:r>
        <w:br/>
        <w:t xml:space="preserve">     ) AS finalState</w:t>
      </w:r>
      <w:r>
        <w:br/>
        <w:t>RETURN</w:t>
      </w:r>
      <w:r>
        <w:br/>
        <w:t xml:space="preserve">  s.stuFullName_anon AS stuName,</w:t>
      </w:r>
      <w:r>
        <w:br/>
        <w:t xml:space="preserve">  activities[0].actStartDate AS date,</w:t>
      </w:r>
      <w:r>
        <w:br/>
        <w:t xml:space="preserve">  finalState.longestBlock.duration AS longestConsecutiveBlockDuration,</w:t>
      </w:r>
      <w:r>
        <w:br/>
        <w:t xml:space="preserve">  finalState.longestBlock.start AS blockStartTime,</w:t>
      </w:r>
      <w:r>
        <w:br/>
        <w:t xml:space="preserve">  finalState.longestBlock.end AS blockEndTime</w:t>
      </w:r>
    </w:p>
    <w:p w14:paraId="06997F0F" w14:textId="77777777" w:rsidR="000B4FCE" w:rsidRDefault="004D1892">
      <w:pPr>
        <w:pStyle w:val="Heading4"/>
      </w:pPr>
      <w:bookmarkStart w:id="289" w:name="X590f77c91e53992ee7f38cd84005f8387caa4a3"/>
      <w:bookmarkEnd w:id="288"/>
      <w:r>
        <w:t>Example - longest consecutive block for ‘Susan Lopez’ on 2022-09-27</w:t>
      </w:r>
    </w:p>
    <w:p w14:paraId="06997F10" w14:textId="77777777" w:rsidR="000B4FCE" w:rsidRDefault="004D1892">
      <w:r>
        <w:t>The below finds the longest consecutive block in a day for a student:</w:t>
      </w:r>
    </w:p>
    <w:p w14:paraId="06997F11" w14:textId="77777777" w:rsidR="000B4FCE" w:rsidRDefault="004D1892">
      <w:pPr>
        <w:pStyle w:val="SourceCode"/>
      </w:pPr>
      <w:r>
        <w:rPr>
          <w:rStyle w:val="ImportTok"/>
        </w:rPr>
        <w:t>from</w:t>
      </w:r>
      <w:r>
        <w:rPr>
          <w:rStyle w:val="NormalTok"/>
        </w:rPr>
        <w:t xml:space="preserve"> connect_to_neo4j_db </w:t>
      </w:r>
      <w:r>
        <w:rPr>
          <w:rStyle w:val="ImportTok"/>
        </w:rPr>
        <w:t>import</w:t>
      </w:r>
      <w:r>
        <w:rPr>
          <w:rStyle w:val="NormalTok"/>
        </w:rPr>
        <w:t xml:space="preserve"> connect_to_neo4j</w:t>
      </w:r>
      <w:r>
        <w:br/>
      </w:r>
      <w:r>
        <w:rPr>
          <w:rStyle w:val="ImportTok"/>
        </w:rPr>
        <w:t>from</w:t>
      </w:r>
      <w:r>
        <w:rPr>
          <w:rStyle w:val="NormalTok"/>
        </w:rPr>
        <w:t xml:space="preserve"> neo4j </w:t>
      </w:r>
      <w:r>
        <w:rPr>
          <w:rStyle w:val="ImportTok"/>
        </w:rPr>
        <w:t>import</w:t>
      </w:r>
      <w:r>
        <w:rPr>
          <w:rStyle w:val="NormalTok"/>
        </w:rPr>
        <w:t xml:space="preserve"> GraphDatabase</w:t>
      </w:r>
      <w:r>
        <w:br/>
      </w:r>
      <w:r>
        <w:rPr>
          <w:rStyle w:val="ImportTok"/>
        </w:rPr>
        <w:t>import</w:t>
      </w:r>
      <w:r>
        <w:rPr>
          <w:rStyle w:val="NormalTok"/>
        </w:rPr>
        <w:t xml:space="preserve"> pandas </w:t>
      </w:r>
      <w:r>
        <w:rPr>
          <w:rStyle w:val="ImportTok"/>
        </w:rPr>
        <w:t>as</w:t>
      </w:r>
      <w:r>
        <w:rPr>
          <w:rStyle w:val="NormalTok"/>
        </w:rPr>
        <w:t xml:space="preserve"> pd</w:t>
      </w:r>
      <w:r>
        <w:br/>
      </w:r>
      <w:r>
        <w:br/>
      </w:r>
      <w:r>
        <w:rPr>
          <w:rStyle w:val="CommentTok"/>
        </w:rPr>
        <w:t># connect to Neo4j</w:t>
      </w:r>
      <w:r>
        <w:br/>
      </w:r>
      <w:r>
        <w:rPr>
          <w:rStyle w:val="NormalTok"/>
        </w:rPr>
        <w:t xml:space="preserve">driver </w:t>
      </w:r>
      <w:r>
        <w:rPr>
          <w:rStyle w:val="OperatorTok"/>
        </w:rPr>
        <w:t>=</w:t>
      </w:r>
      <w:r>
        <w:rPr>
          <w:rStyle w:val="NormalTok"/>
        </w:rPr>
        <w:t xml:space="preserve"> connect_to_neo4j()</w:t>
      </w:r>
      <w:r>
        <w:br/>
      </w:r>
      <w:r>
        <w:br/>
      </w:r>
      <w:r>
        <w:rPr>
          <w:rStyle w:val="CommentTok"/>
        </w:rPr>
        <w:t># session</w:t>
      </w:r>
      <w:r>
        <w:br/>
      </w:r>
      <w:r>
        <w:rPr>
          <w:rStyle w:val="NormalTok"/>
        </w:rPr>
        <w:t xml:space="preserve">session </w:t>
      </w:r>
      <w:r>
        <w:rPr>
          <w:rStyle w:val="OperatorTok"/>
        </w:rPr>
        <w:t>=</w:t>
      </w:r>
      <w:r>
        <w:rPr>
          <w:rStyle w:val="NormalTok"/>
        </w:rPr>
        <w:t xml:space="preserve"> driver.session()</w:t>
      </w:r>
      <w:r>
        <w:br/>
      </w:r>
      <w:r>
        <w:br/>
      </w:r>
      <w:r>
        <w:rPr>
          <w:rStyle w:val="CommentTok"/>
        </w:rPr>
        <w:t># run query (modified RETURN clause)</w:t>
      </w:r>
      <w:r>
        <w:br/>
      </w:r>
      <w:r>
        <w:rPr>
          <w:rStyle w:val="NormalTok"/>
        </w:rPr>
        <w:t xml:space="preserve">query </w:t>
      </w:r>
      <w:r>
        <w:rPr>
          <w:rStyle w:val="OperatorTok"/>
        </w:rPr>
        <w:t>=</w:t>
      </w:r>
      <w:r>
        <w:rPr>
          <w:rStyle w:val="NormalTok"/>
        </w:rPr>
        <w:t xml:space="preserve"> </w:t>
      </w:r>
      <w:r>
        <w:rPr>
          <w:rStyle w:val="StringTok"/>
        </w:rPr>
        <w:t>"""</w:t>
      </w:r>
      <w:r>
        <w:br/>
      </w:r>
      <w:r>
        <w:rPr>
          <w:rStyle w:val="StringTok"/>
        </w:rPr>
        <w:t>MATCH (s:student {stuFullName_anon: "Susan Lopez"})-[:ATTENDS]-&gt;(a:activity{actStartDate: date("2022-09-27")})</w:t>
      </w:r>
      <w:r>
        <w:br/>
      </w:r>
      <w:r>
        <w:rPr>
          <w:rStyle w:val="StringTok"/>
        </w:rPr>
        <w:t xml:space="preserve">WITH s, a </w:t>
      </w:r>
      <w:r>
        <w:br/>
      </w:r>
      <w:r>
        <w:rPr>
          <w:rStyle w:val="StringTok"/>
        </w:rPr>
        <w:t>ORDER BY a.actStartTime</w:t>
      </w:r>
      <w:r>
        <w:br/>
      </w:r>
      <w:r>
        <w:rPr>
          <w:rStyle w:val="StringTok"/>
        </w:rPr>
        <w:t>WITH s, COLLECT(a) AS activities</w:t>
      </w:r>
      <w:r>
        <w:br/>
      </w:r>
      <w:r>
        <w:rPr>
          <w:rStyle w:val="StringTok"/>
        </w:rPr>
        <w:t>WITH s, activities,</w:t>
      </w:r>
      <w:r>
        <w:br/>
      </w:r>
      <w:r>
        <w:rPr>
          <w:rStyle w:val="StringTok"/>
        </w:rPr>
        <w:t xml:space="preserve">   REDUCE(</w:t>
      </w:r>
      <w:r>
        <w:br/>
      </w:r>
      <w:r>
        <w:rPr>
          <w:rStyle w:val="StringTok"/>
        </w:rPr>
        <w:t xml:space="preserve">     state = {currentBlock: {duration: 0, start: null, end: null}, longestBlock: {duration: 0, start: null, end: null</w:t>
      </w:r>
      <w:r>
        <w:rPr>
          <w:rStyle w:val="SpecialCharTok"/>
        </w:rPr>
        <w:t>}}</w:t>
      </w:r>
      <w:r>
        <w:rPr>
          <w:rStyle w:val="StringTok"/>
        </w:rPr>
        <w:t>,</w:t>
      </w:r>
      <w:r>
        <w:br/>
      </w:r>
      <w:r>
        <w:rPr>
          <w:rStyle w:val="StringTok"/>
        </w:rPr>
        <w:t xml:space="preserve">     activity IN activities |</w:t>
      </w:r>
      <w:r>
        <w:br/>
      </w:r>
      <w:r>
        <w:rPr>
          <w:rStyle w:val="StringTok"/>
        </w:rPr>
        <w:t xml:space="preserve">       CASE</w:t>
      </w:r>
      <w:r>
        <w:br/>
      </w:r>
      <w:r>
        <w:rPr>
          <w:rStyle w:val="StringTok"/>
        </w:rPr>
        <w:t xml:space="preserve">         WHEN state.currentBlock.end IS NULL OR </w:t>
      </w:r>
      <w:r>
        <w:br/>
      </w:r>
      <w:r>
        <w:rPr>
          <w:rStyle w:val="StringTok"/>
        </w:rPr>
        <w:t xml:space="preserve">              activity.actStartTime &gt; state.currentBlock.end</w:t>
      </w:r>
      <w:r>
        <w:br/>
      </w:r>
      <w:r>
        <w:rPr>
          <w:rStyle w:val="StringTok"/>
        </w:rPr>
        <w:lastRenderedPageBreak/>
        <w:t xml:space="preserve">         THEN {</w:t>
      </w:r>
      <w:r>
        <w:br/>
      </w:r>
      <w:r>
        <w:rPr>
          <w:rStyle w:val="StringTok"/>
        </w:rPr>
        <w:t xml:space="preserve">           currentBlock: {</w:t>
      </w:r>
      <w:r>
        <w:br/>
      </w:r>
      <w:r>
        <w:rPr>
          <w:rStyle w:val="StringTok"/>
        </w:rPr>
        <w:t xml:space="preserve">             duration: activity.actDurationInMinutes,</w:t>
      </w:r>
      <w:r>
        <w:br/>
      </w:r>
      <w:r>
        <w:rPr>
          <w:rStyle w:val="StringTok"/>
        </w:rPr>
        <w:t xml:space="preserve">             start: activity.actStartTime,</w:t>
      </w:r>
      <w:r>
        <w:br/>
      </w:r>
      <w:r>
        <w:rPr>
          <w:rStyle w:val="StringTok"/>
        </w:rPr>
        <w:t xml:space="preserve">             end: activity.actEndTime</w:t>
      </w:r>
      <w:r>
        <w:br/>
      </w:r>
      <w:r>
        <w:rPr>
          <w:rStyle w:val="StringTok"/>
        </w:rPr>
        <w:t xml:space="preserve">           },</w:t>
      </w:r>
      <w:r>
        <w:br/>
      </w:r>
      <w:r>
        <w:rPr>
          <w:rStyle w:val="StringTok"/>
        </w:rPr>
        <w:t xml:space="preserve">           longestBlock: </w:t>
      </w:r>
      <w:r>
        <w:br/>
      </w:r>
      <w:r>
        <w:rPr>
          <w:rStyle w:val="StringTok"/>
        </w:rPr>
        <w:t xml:space="preserve">             CASE</w:t>
      </w:r>
      <w:r>
        <w:br/>
      </w:r>
      <w:r>
        <w:rPr>
          <w:rStyle w:val="StringTok"/>
        </w:rPr>
        <w:t xml:space="preserve">               WHEN activity.actDurationInMinutes &gt; state.longestBlock.duration</w:t>
      </w:r>
      <w:r>
        <w:br/>
      </w:r>
      <w:r>
        <w:rPr>
          <w:rStyle w:val="StringTok"/>
        </w:rPr>
        <w:t xml:space="preserve">               THEN {</w:t>
      </w:r>
      <w:r>
        <w:br/>
      </w:r>
      <w:r>
        <w:rPr>
          <w:rStyle w:val="StringTok"/>
        </w:rPr>
        <w:t xml:space="preserve">                 duration: activity.actDurationInMinutes,</w:t>
      </w:r>
      <w:r>
        <w:br/>
      </w:r>
      <w:r>
        <w:rPr>
          <w:rStyle w:val="StringTok"/>
        </w:rPr>
        <w:t xml:space="preserve">                 start: activity.actStartTime,</w:t>
      </w:r>
      <w:r>
        <w:br/>
      </w:r>
      <w:r>
        <w:rPr>
          <w:rStyle w:val="StringTok"/>
        </w:rPr>
        <w:t xml:space="preserve">                 end: activity.actEndTime</w:t>
      </w:r>
      <w:r>
        <w:br/>
      </w:r>
      <w:r>
        <w:rPr>
          <w:rStyle w:val="StringTok"/>
        </w:rPr>
        <w:t xml:space="preserve">               }</w:t>
      </w:r>
      <w:r>
        <w:br/>
      </w:r>
      <w:r>
        <w:rPr>
          <w:rStyle w:val="StringTok"/>
        </w:rPr>
        <w:t xml:space="preserve">               ELSE state.longestBlock</w:t>
      </w:r>
      <w:r>
        <w:br/>
      </w:r>
      <w:r>
        <w:rPr>
          <w:rStyle w:val="StringTok"/>
        </w:rPr>
        <w:t xml:space="preserve">             END</w:t>
      </w:r>
      <w:r>
        <w:br/>
      </w:r>
      <w:r>
        <w:rPr>
          <w:rStyle w:val="StringTok"/>
        </w:rPr>
        <w:t xml:space="preserve">         }</w:t>
      </w:r>
      <w:r>
        <w:br/>
      </w:r>
      <w:r>
        <w:rPr>
          <w:rStyle w:val="StringTok"/>
        </w:rPr>
        <w:t xml:space="preserve">         ELSE {</w:t>
      </w:r>
      <w:r>
        <w:br/>
      </w:r>
      <w:r>
        <w:rPr>
          <w:rStyle w:val="StringTok"/>
        </w:rPr>
        <w:t xml:space="preserve">           currentBlock: {</w:t>
      </w:r>
      <w:r>
        <w:br/>
      </w:r>
      <w:r>
        <w:rPr>
          <w:rStyle w:val="StringTok"/>
        </w:rPr>
        <w:t xml:space="preserve">             duration: (activity.actEndTime.hour * 60 + activity.actEndTime.minute) - </w:t>
      </w:r>
      <w:r>
        <w:br/>
      </w:r>
      <w:r>
        <w:rPr>
          <w:rStyle w:val="StringTok"/>
        </w:rPr>
        <w:t xml:space="preserve">                       (state.currentBlock.start.hour * 60 + state.currentBlock.start.minute),</w:t>
      </w:r>
      <w:r>
        <w:br/>
      </w:r>
      <w:r>
        <w:rPr>
          <w:rStyle w:val="StringTok"/>
        </w:rPr>
        <w:t xml:space="preserve">             start: state.currentBlock.start,</w:t>
      </w:r>
      <w:r>
        <w:br/>
      </w:r>
      <w:r>
        <w:rPr>
          <w:rStyle w:val="StringTok"/>
        </w:rPr>
        <w:t xml:space="preserve">             end: activity.actEndTime</w:t>
      </w:r>
      <w:r>
        <w:br/>
      </w:r>
      <w:r>
        <w:rPr>
          <w:rStyle w:val="StringTok"/>
        </w:rPr>
        <w:t xml:space="preserve">           },</w:t>
      </w:r>
      <w:r>
        <w:br/>
      </w:r>
      <w:r>
        <w:rPr>
          <w:rStyle w:val="StringTok"/>
        </w:rPr>
        <w:t xml:space="preserve">           longestBlock: </w:t>
      </w:r>
      <w:r>
        <w:br/>
      </w:r>
      <w:r>
        <w:rPr>
          <w:rStyle w:val="StringTok"/>
        </w:rPr>
        <w:t xml:space="preserve">             CASE</w:t>
      </w:r>
      <w:r>
        <w:br/>
      </w:r>
      <w:r>
        <w:rPr>
          <w:rStyle w:val="StringTok"/>
        </w:rPr>
        <w:t xml:space="preserve">               WHEN ((activity.actEndTime.hour * 60 + activity.actEndTime.minute) - </w:t>
      </w:r>
      <w:r>
        <w:br/>
      </w:r>
      <w:r>
        <w:rPr>
          <w:rStyle w:val="StringTok"/>
        </w:rPr>
        <w:t xml:space="preserve">                     (state.currentBlock.start.hour * 60 + state.currentBlock.start.minute)) &gt; state.longestBlock.duration</w:t>
      </w:r>
      <w:r>
        <w:br/>
      </w:r>
      <w:r>
        <w:rPr>
          <w:rStyle w:val="StringTok"/>
        </w:rPr>
        <w:t xml:space="preserve">               THEN {</w:t>
      </w:r>
      <w:r>
        <w:br/>
      </w:r>
      <w:r>
        <w:rPr>
          <w:rStyle w:val="StringTok"/>
        </w:rPr>
        <w:t xml:space="preserve">                 duration: (activity.actEndTime.hour * 60 + activity.actEndTime.minute) - </w:t>
      </w:r>
      <w:r>
        <w:br/>
      </w:r>
      <w:r>
        <w:rPr>
          <w:rStyle w:val="StringTok"/>
        </w:rPr>
        <w:t xml:space="preserve">                           (state.currentBlock.start.hour * 60 + state.currentBlock.start.minute),</w:t>
      </w:r>
      <w:r>
        <w:br/>
      </w:r>
      <w:r>
        <w:rPr>
          <w:rStyle w:val="StringTok"/>
        </w:rPr>
        <w:t xml:space="preserve">                 start: state.currentBlock.start,</w:t>
      </w:r>
      <w:r>
        <w:br/>
      </w:r>
      <w:r>
        <w:rPr>
          <w:rStyle w:val="StringTok"/>
        </w:rPr>
        <w:t xml:space="preserve">                 end: activity.actEndTime</w:t>
      </w:r>
      <w:r>
        <w:br/>
      </w:r>
      <w:r>
        <w:rPr>
          <w:rStyle w:val="StringTok"/>
        </w:rPr>
        <w:t xml:space="preserve">               }</w:t>
      </w:r>
      <w:r>
        <w:br/>
      </w:r>
      <w:r>
        <w:rPr>
          <w:rStyle w:val="StringTok"/>
        </w:rPr>
        <w:t xml:space="preserve">               ELSE state.longestBlock</w:t>
      </w:r>
      <w:r>
        <w:br/>
      </w:r>
      <w:r>
        <w:rPr>
          <w:rStyle w:val="StringTok"/>
        </w:rPr>
        <w:t xml:space="preserve">             END</w:t>
      </w:r>
      <w:r>
        <w:br/>
      </w:r>
      <w:r>
        <w:rPr>
          <w:rStyle w:val="StringTok"/>
        </w:rPr>
        <w:t xml:space="preserve">         }</w:t>
      </w:r>
      <w:r>
        <w:br/>
      </w:r>
      <w:r>
        <w:rPr>
          <w:rStyle w:val="StringTok"/>
        </w:rPr>
        <w:t xml:space="preserve">       END</w:t>
      </w:r>
      <w:r>
        <w:br/>
      </w:r>
      <w:r>
        <w:rPr>
          <w:rStyle w:val="StringTok"/>
        </w:rPr>
        <w:t xml:space="preserve">   ) AS finalState</w:t>
      </w:r>
      <w:r>
        <w:br/>
      </w:r>
      <w:r>
        <w:rPr>
          <w:rStyle w:val="StringTok"/>
        </w:rPr>
        <w:t>RETURN</w:t>
      </w:r>
      <w:r>
        <w:br/>
      </w:r>
      <w:r>
        <w:rPr>
          <w:rStyle w:val="StringTok"/>
        </w:rPr>
        <w:t>s.stuFullName_anon AS student,</w:t>
      </w:r>
      <w:r>
        <w:br/>
      </w:r>
      <w:r>
        <w:rPr>
          <w:rStyle w:val="StringTok"/>
        </w:rPr>
        <w:t>activities[0].actStartDate AS date,</w:t>
      </w:r>
      <w:r>
        <w:br/>
      </w:r>
      <w:r>
        <w:rPr>
          <w:rStyle w:val="StringTok"/>
        </w:rPr>
        <w:t>finalState.longestBlock.duration AS longestConsecutiveBlockDuration,</w:t>
      </w:r>
      <w:r>
        <w:br/>
      </w:r>
      <w:r>
        <w:rPr>
          <w:rStyle w:val="StringTok"/>
        </w:rPr>
        <w:lastRenderedPageBreak/>
        <w:t>finalState.longestBlock.start AS blockStartTime,</w:t>
      </w:r>
      <w:r>
        <w:br/>
      </w:r>
      <w:r>
        <w:rPr>
          <w:rStyle w:val="StringTok"/>
        </w:rPr>
        <w:t>finalState.longestBlock.end AS blockEndTime</w:t>
      </w:r>
      <w:r>
        <w:br/>
      </w:r>
      <w:r>
        <w:rPr>
          <w:rStyle w:val="StringTok"/>
        </w:rPr>
        <w:t>"""</w:t>
      </w:r>
      <w:r>
        <w:br/>
      </w:r>
      <w:r>
        <w:br/>
      </w:r>
      <w:r>
        <w:rPr>
          <w:rStyle w:val="BuiltInTok"/>
        </w:rPr>
        <w:t>print</w:t>
      </w:r>
      <w:r>
        <w:rPr>
          <w:rStyle w:val="NormalTok"/>
        </w:rPr>
        <w:t>(</w:t>
      </w:r>
      <w:r>
        <w:rPr>
          <w:rStyle w:val="StringTok"/>
        </w:rPr>
        <w:t>"Running query...</w:t>
      </w:r>
      <w:r>
        <w:rPr>
          <w:rStyle w:val="CharTok"/>
        </w:rPr>
        <w:t>\n</w:t>
      </w:r>
      <w:r>
        <w:rPr>
          <w:rStyle w:val="StringTok"/>
        </w:rPr>
        <w:t>"</w:t>
      </w:r>
      <w:r>
        <w:rPr>
          <w:rStyle w:val="NormalTok"/>
        </w:rPr>
        <w:t>)</w:t>
      </w:r>
      <w:r>
        <w:br/>
      </w:r>
      <w:r>
        <w:rPr>
          <w:rStyle w:val="NormalTok"/>
        </w:rPr>
        <w:t xml:space="preserve">result </w:t>
      </w:r>
      <w:r>
        <w:rPr>
          <w:rStyle w:val="OperatorTok"/>
        </w:rPr>
        <w:t>=</w:t>
      </w:r>
      <w:r>
        <w:rPr>
          <w:rStyle w:val="NormalTok"/>
        </w:rPr>
        <w:t xml:space="preserve"> session.run(query)</w:t>
      </w:r>
      <w:r>
        <w:br/>
      </w:r>
      <w:r>
        <w:br/>
      </w:r>
      <w:r>
        <w:rPr>
          <w:rStyle w:val="CommentTok"/>
        </w:rPr>
        <w:t>#  list to hold records</w:t>
      </w:r>
      <w:r>
        <w:br/>
      </w:r>
      <w:r>
        <w:rPr>
          <w:rStyle w:val="NormalTok"/>
        </w:rPr>
        <w:t xml:space="preserve">records </w:t>
      </w:r>
      <w:r>
        <w:rPr>
          <w:rStyle w:val="OperatorTok"/>
        </w:rPr>
        <w:t>=</w:t>
      </w:r>
      <w:r>
        <w:rPr>
          <w:rStyle w:val="NormalTok"/>
        </w:rPr>
        <w:t xml:space="preserve"> []</w:t>
      </w:r>
      <w:r>
        <w:br/>
      </w:r>
      <w:r>
        <w:rPr>
          <w:rStyle w:val="ControlFlowTok"/>
        </w:rPr>
        <w:t>for</w:t>
      </w:r>
      <w:r>
        <w:rPr>
          <w:rStyle w:val="NormalTok"/>
        </w:rPr>
        <w:t xml:space="preserve"> record </w:t>
      </w:r>
      <w:r>
        <w:rPr>
          <w:rStyle w:val="KeywordTok"/>
        </w:rPr>
        <w:t>in</w:t>
      </w:r>
      <w:r>
        <w:rPr>
          <w:rStyle w:val="NormalTok"/>
        </w:rPr>
        <w:t xml:space="preserve"> result:</w:t>
      </w:r>
      <w:r>
        <w:br/>
      </w:r>
      <w:r>
        <w:rPr>
          <w:rStyle w:val="NormalTok"/>
        </w:rPr>
        <w:t xml:space="preserve">  records.append(record)</w:t>
      </w:r>
      <w:r>
        <w:br/>
      </w:r>
      <w:r>
        <w:br/>
      </w:r>
      <w:r>
        <w:rPr>
          <w:rStyle w:val="CommentTok"/>
        </w:rPr>
        <w:t># df</w:t>
      </w:r>
      <w:r>
        <w:br/>
      </w:r>
      <w:r>
        <w:rPr>
          <w:rStyle w:val="NormalTok"/>
        </w:rPr>
        <w:t xml:space="preserve">df </w:t>
      </w:r>
      <w:r>
        <w:rPr>
          <w:rStyle w:val="OperatorTok"/>
        </w:rPr>
        <w:t>=</w:t>
      </w:r>
      <w:r>
        <w:rPr>
          <w:rStyle w:val="NormalTok"/>
        </w:rPr>
        <w:t xml:space="preserve"> pd.DataFrame(records, columns</w:t>
      </w:r>
      <w:r>
        <w:rPr>
          <w:rStyle w:val="OperatorTok"/>
        </w:rPr>
        <w:t>=</w:t>
      </w:r>
      <w:r>
        <w:rPr>
          <w:rStyle w:val="NormalTok"/>
        </w:rPr>
        <w:t>[</w:t>
      </w:r>
      <w:r>
        <w:rPr>
          <w:rStyle w:val="StringTok"/>
        </w:rPr>
        <w:t>"student"</w:t>
      </w:r>
      <w:r>
        <w:rPr>
          <w:rStyle w:val="NormalTok"/>
        </w:rPr>
        <w:t xml:space="preserve">, </w:t>
      </w:r>
      <w:r>
        <w:rPr>
          <w:rStyle w:val="StringTok"/>
        </w:rPr>
        <w:t>"date"</w:t>
      </w:r>
      <w:r>
        <w:rPr>
          <w:rStyle w:val="NormalTok"/>
        </w:rPr>
        <w:t xml:space="preserve">, </w:t>
      </w:r>
      <w:r>
        <w:rPr>
          <w:rStyle w:val="StringTok"/>
        </w:rPr>
        <w:t>"longestConsecutiveBlockDuration"</w:t>
      </w:r>
      <w:r>
        <w:rPr>
          <w:rStyle w:val="NormalTok"/>
        </w:rPr>
        <w:t xml:space="preserve">, </w:t>
      </w:r>
      <w:r>
        <w:rPr>
          <w:rStyle w:val="StringTok"/>
        </w:rPr>
        <w:t>"blockStartTime"</w:t>
      </w:r>
      <w:r>
        <w:rPr>
          <w:rStyle w:val="NormalTok"/>
        </w:rPr>
        <w:t xml:space="preserve">, </w:t>
      </w:r>
      <w:r>
        <w:rPr>
          <w:rStyle w:val="StringTok"/>
        </w:rPr>
        <w:t>"blockEndTime"</w:t>
      </w:r>
      <w:r>
        <w:rPr>
          <w:rStyle w:val="NormalTok"/>
        </w:rPr>
        <w:t>])</w:t>
      </w:r>
      <w:r>
        <w:br/>
      </w:r>
      <w:r>
        <w:br/>
      </w:r>
      <w:r>
        <w:rPr>
          <w:rStyle w:val="CommentTok"/>
        </w:rPr>
        <w:t xml:space="preserve"># print </w:t>
      </w:r>
      <w:r>
        <w:br/>
      </w:r>
      <w:r>
        <w:rPr>
          <w:rStyle w:val="BuiltInTok"/>
        </w:rPr>
        <w:t>print</w:t>
      </w:r>
      <w:r>
        <w:rPr>
          <w:rStyle w:val="NormalTok"/>
        </w:rPr>
        <w:t>(df.head(</w:t>
      </w:r>
      <w:r>
        <w:rPr>
          <w:rStyle w:val="DecValTok"/>
        </w:rPr>
        <w:t>5</w:t>
      </w:r>
      <w:r>
        <w:rPr>
          <w:rStyle w:val="NormalTok"/>
        </w:rPr>
        <w:t>))</w:t>
      </w:r>
      <w:r>
        <w:br/>
      </w:r>
      <w:r>
        <w:br/>
      </w:r>
      <w:r>
        <w:rPr>
          <w:rStyle w:val="CommentTok"/>
        </w:rPr>
        <w:t># close session and driver</w:t>
      </w:r>
      <w:r>
        <w:br/>
      </w:r>
      <w:r>
        <w:rPr>
          <w:rStyle w:val="NormalTok"/>
        </w:rPr>
        <w:t>session.close()</w:t>
      </w:r>
      <w:r>
        <w:br/>
      </w:r>
      <w:r>
        <w:rPr>
          <w:rStyle w:val="NormalTok"/>
        </w:rPr>
        <w:t>driver.close()</w:t>
      </w:r>
    </w:p>
    <w:p w14:paraId="06997F12" w14:textId="77777777" w:rsidR="000B4FCE" w:rsidRDefault="004D1892">
      <w:pPr>
        <w:pStyle w:val="SourceCode"/>
      </w:pPr>
      <w:r>
        <w:t>Connecting to Neo4j database....</w:t>
      </w:r>
      <w:r>
        <w:br/>
        <w:t>Connected to Neo4j database successfully! Driver: &lt;neo4j._sync.driver.Neo4jDriver object at 0x000002BD106F6E50&gt;</w:t>
      </w:r>
      <w:r>
        <w:br/>
        <w:t>Running query...</w:t>
      </w:r>
      <w:r>
        <w:br/>
      </w:r>
      <w:r>
        <w:br/>
        <w:t xml:space="preserve">       student        date  longestConsecutiveBlockDuration  \</w:t>
      </w:r>
      <w:r>
        <w:br/>
        <w:t xml:space="preserve">0  Susan Lopez  2022-09-27                              300   </w:t>
      </w:r>
      <w:r>
        <w:br/>
      </w:r>
      <w:r>
        <w:br/>
        <w:t xml:space="preserve">       blockStartTime        blockEndTime  </w:t>
      </w:r>
      <w:r>
        <w:br/>
        <w:t xml:space="preserve">0  13:00:00.000000000  18:00:00.000000000  </w:t>
      </w:r>
    </w:p>
    <w:p w14:paraId="06997F13" w14:textId="77777777" w:rsidR="000B4FCE" w:rsidRDefault="004D1892">
      <w:pPr>
        <w:pStyle w:val="Heading3"/>
      </w:pPr>
      <w:bookmarkStart w:id="290" w:name="max-hours-in-a-day"/>
      <w:bookmarkEnd w:id="282"/>
      <w:bookmarkEnd w:id="289"/>
      <w:r>
        <w:t>Max hours in a day</w:t>
      </w:r>
    </w:p>
    <w:p w14:paraId="06997F14" w14:textId="77777777" w:rsidR="000B4FCE" w:rsidRDefault="004D1892">
      <w:r>
        <w:t>This query calculates the total scheduled hours for each student on a day and returns the results ordered by date. This example filters for students who have more than 7 hours of activities in a day.</w:t>
      </w:r>
    </w:p>
    <w:p w14:paraId="06997F15" w14:textId="77777777" w:rsidR="000B4FCE" w:rsidRDefault="004D1892">
      <w:pPr>
        <w:pStyle w:val="SourceCode"/>
      </w:pPr>
      <w:r>
        <w:t>// sum of activity durations</w:t>
      </w:r>
      <w:r>
        <w:br/>
        <w:t>// does not account for simultaneous activities (clashes) - so could be inflated, e.g. 12.5 hour students</w:t>
      </w:r>
      <w:r>
        <w:br/>
      </w:r>
      <w:r>
        <w:br/>
        <w:t>MATCH (s:student)-[:ATTENDS]-&gt;(a:activity)</w:t>
      </w:r>
      <w:r>
        <w:br/>
      </w:r>
      <w:r>
        <w:lastRenderedPageBreak/>
        <w:t>WITH s, a.actStartDate AS Date, SUM(a.actDurationInMinutes) / 60.0 AS totalHours</w:t>
      </w:r>
      <w:r>
        <w:br/>
        <w:t>WHERE totalHours &gt; 7 // Set  maximum here</w:t>
      </w:r>
      <w:r>
        <w:br/>
        <w:t>RETURN s.stuFullName_anon AS Student, Date, totalHours</w:t>
      </w:r>
      <w:r>
        <w:br/>
        <w:t>ORDER BY Date;</w:t>
      </w:r>
    </w:p>
    <w:p w14:paraId="35873BAF" w14:textId="77777777" w:rsidR="00CD2B30" w:rsidRDefault="004D1892" w:rsidP="00CD2B30">
      <w:pPr>
        <w:keepNext/>
      </w:pPr>
      <w:r>
        <w:rPr>
          <w:noProof/>
        </w:rPr>
        <w:drawing>
          <wp:inline distT="0" distB="0" distL="0" distR="0" wp14:anchorId="06998112" wp14:editId="06998113">
            <wp:extent cx="5727700" cy="1422202"/>
            <wp:effectExtent l="0" t="0" r="0" b="0"/>
            <wp:docPr id="471" name="Picture" descr="Max hours in a day"/>
            <wp:cNvGraphicFramePr/>
            <a:graphic xmlns:a="http://schemas.openxmlformats.org/drawingml/2006/main">
              <a:graphicData uri="http://schemas.openxmlformats.org/drawingml/2006/picture">
                <pic:pic xmlns:pic="http://schemas.openxmlformats.org/drawingml/2006/picture">
                  <pic:nvPicPr>
                    <pic:cNvPr id="472" name="Picture" descr="./images/cypher-maxTotalDay.png"/>
                    <pic:cNvPicPr>
                      <a:picLocks noChangeAspect="1" noChangeArrowheads="1"/>
                    </pic:cNvPicPr>
                  </pic:nvPicPr>
                  <pic:blipFill>
                    <a:blip r:embed="rId131"/>
                    <a:stretch>
                      <a:fillRect/>
                    </a:stretch>
                  </pic:blipFill>
                  <pic:spPr bwMode="auto">
                    <a:xfrm>
                      <a:off x="0" y="0"/>
                      <a:ext cx="5727700" cy="1422202"/>
                    </a:xfrm>
                    <a:prstGeom prst="rect">
                      <a:avLst/>
                    </a:prstGeom>
                    <a:noFill/>
                    <a:ln w="9525">
                      <a:noFill/>
                      <a:headEnd/>
                      <a:tailEnd/>
                    </a:ln>
                  </pic:spPr>
                </pic:pic>
              </a:graphicData>
            </a:graphic>
          </wp:inline>
        </w:drawing>
      </w:r>
    </w:p>
    <w:p w14:paraId="06997F16" w14:textId="0E930E81" w:rsidR="000B4FCE" w:rsidRDefault="00CD2B30" w:rsidP="00CD2B30">
      <w:pPr>
        <w:pStyle w:val="Caption"/>
      </w:pPr>
      <w:r>
        <w:t xml:space="preserve">Figure </w:t>
      </w:r>
      <w:r>
        <w:fldChar w:fldCharType="begin"/>
      </w:r>
      <w:r>
        <w:instrText xml:space="preserve"> SEQ Figure \* ARABIC </w:instrText>
      </w:r>
      <w:r>
        <w:fldChar w:fldCharType="separate"/>
      </w:r>
      <w:r w:rsidR="004D1892">
        <w:rPr>
          <w:noProof/>
        </w:rPr>
        <w:t>62</w:t>
      </w:r>
      <w:r>
        <w:fldChar w:fldCharType="end"/>
      </w:r>
      <w:r>
        <w:t>: Students who violate a max 8-hours-per-day constraint</w:t>
      </w:r>
    </w:p>
    <w:p w14:paraId="06997F18" w14:textId="77777777" w:rsidR="000B4FCE" w:rsidRDefault="004D1892">
      <w:pPr>
        <w:pStyle w:val="Heading3"/>
      </w:pPr>
      <w:bookmarkStart w:id="291" w:name="travel-time-between-activities"/>
      <w:bookmarkEnd w:id="290"/>
      <w:r>
        <w:t>Travel time between activities</w:t>
      </w:r>
    </w:p>
    <w:p w14:paraId="06997F19" w14:textId="77777777" w:rsidR="000B4FCE" w:rsidRDefault="004D1892">
      <w:r>
        <w:t>This query calculates the travel time between consecutive activities for a student on a specific date. It uses the lat/long coordinates of the buildings to calculate the distance and time taken to travel between them and a default walking speed of 1.4 m/s to calculate time.</w:t>
      </w:r>
    </w:p>
    <w:p w14:paraId="06997F1A" w14:textId="77777777" w:rsidR="000B4FCE" w:rsidRDefault="004D1892">
      <w:r>
        <w:t>This is a simple example and does not account for factors like traffic, walking speed, or other modes of transport.</w:t>
      </w:r>
    </w:p>
    <w:p w14:paraId="06997F1B" w14:textId="77777777" w:rsidR="000B4FCE" w:rsidRDefault="004D1892">
      <w:pPr>
        <w:pStyle w:val="SourceCode"/>
      </w:pPr>
      <w:r>
        <w:t>// Calculate travel time between consecutive activities for a student on a specific date</w:t>
      </w:r>
      <w:r>
        <w:br/>
        <w:t>MATCH (s:student {stuFullName_anon: "David Johnson"})-[:ATTENDS]-&gt;(a1:activity)-[:OCCUPIES]-&gt;(r1:room),</w:t>
      </w:r>
      <w:r>
        <w:br/>
        <w:t xml:space="preserve">      (s)-[:ATTENDS]-&gt;(a2:activity)-[:OCCUPIES]-&gt;(r2:room)</w:t>
      </w:r>
      <w:r>
        <w:br/>
        <w:t>WHERE a1.actEndTime = a2.actStartTime AND a1.actStartDate = a2.actStartDate AND a1 &lt;&gt; a2 AND</w:t>
      </w:r>
      <w:r>
        <w:br/>
        <w:t xml:space="preserve">      a1.actStartDate IN [date("2023-01-11"), date("2022-09-27"), date("2023-03-14")] </w:t>
      </w:r>
      <w:r>
        <w:br/>
        <w:t xml:space="preserve">RETURN DISTINCT </w:t>
      </w:r>
      <w:r>
        <w:br/>
        <w:t xml:space="preserve">    s.stuFullName_anon, </w:t>
      </w:r>
      <w:r>
        <w:br/>
        <w:t xml:space="preserve">    a1.actName AS act1, a1.actStartDate AS date, a1.actStartTime+"-"+a1.actEndTime AS act1Times, a2.actStartTime+"-"+a2.actEndTime AS act2Times, a2.actName AS act2,</w:t>
      </w:r>
      <w:r>
        <w:br/>
        <w:t xml:space="preserve">    point.distance(r1.location, r2.location) AS distance,</w:t>
      </w:r>
      <w:r>
        <w:br/>
        <w:t xml:space="preserve">    round(point.distance(r1.location, r2.location) / 1.4) AS walkingTimeSeconds // Calculate walking time in seconds</w:t>
      </w:r>
    </w:p>
    <w:p w14:paraId="49B6B5FA" w14:textId="77777777" w:rsidR="00CD2B30" w:rsidRDefault="004D1892" w:rsidP="00CD2B30">
      <w:pPr>
        <w:keepNext/>
      </w:pPr>
      <w:r>
        <w:rPr>
          <w:noProof/>
        </w:rPr>
        <w:drawing>
          <wp:inline distT="0" distB="0" distL="0" distR="0" wp14:anchorId="06998114" wp14:editId="06998115">
            <wp:extent cx="5727700" cy="1289896"/>
            <wp:effectExtent l="0" t="0" r="0" b="0"/>
            <wp:docPr id="474" name="Picture" descr="Travel time between activities"/>
            <wp:cNvGraphicFramePr/>
            <a:graphic xmlns:a="http://schemas.openxmlformats.org/drawingml/2006/main">
              <a:graphicData uri="http://schemas.openxmlformats.org/drawingml/2006/picture">
                <pic:pic xmlns:pic="http://schemas.openxmlformats.org/drawingml/2006/picture">
                  <pic:nvPicPr>
                    <pic:cNvPr id="475" name="Picture" descr="./images/cypher-b2b-travel.png"/>
                    <pic:cNvPicPr>
                      <a:picLocks noChangeAspect="1" noChangeArrowheads="1"/>
                    </pic:cNvPicPr>
                  </pic:nvPicPr>
                  <pic:blipFill>
                    <a:blip r:embed="rId49"/>
                    <a:stretch>
                      <a:fillRect/>
                    </a:stretch>
                  </pic:blipFill>
                  <pic:spPr bwMode="auto">
                    <a:xfrm>
                      <a:off x="0" y="0"/>
                      <a:ext cx="5727700" cy="1289896"/>
                    </a:xfrm>
                    <a:prstGeom prst="rect">
                      <a:avLst/>
                    </a:prstGeom>
                    <a:noFill/>
                    <a:ln w="9525">
                      <a:noFill/>
                      <a:headEnd/>
                      <a:tailEnd/>
                    </a:ln>
                  </pic:spPr>
                </pic:pic>
              </a:graphicData>
            </a:graphic>
          </wp:inline>
        </w:drawing>
      </w:r>
    </w:p>
    <w:p w14:paraId="06997F1C" w14:textId="17990261" w:rsidR="000B4FCE" w:rsidRDefault="00CD2B30" w:rsidP="00CD2B30">
      <w:pPr>
        <w:pStyle w:val="Caption"/>
      </w:pPr>
      <w:r>
        <w:t xml:space="preserve">Figure </w:t>
      </w:r>
      <w:r>
        <w:fldChar w:fldCharType="begin"/>
      </w:r>
      <w:r>
        <w:instrText xml:space="preserve"> SEQ Figure \* ARABIC </w:instrText>
      </w:r>
      <w:r>
        <w:fldChar w:fldCharType="separate"/>
      </w:r>
      <w:r w:rsidR="004D1892">
        <w:rPr>
          <w:noProof/>
        </w:rPr>
        <w:t>63</w:t>
      </w:r>
      <w:r>
        <w:fldChar w:fldCharType="end"/>
      </w:r>
      <w:r>
        <w:t>: Calculating distance and travel time between consecutive activities</w:t>
      </w:r>
    </w:p>
    <w:p w14:paraId="06997F1E" w14:textId="77777777" w:rsidR="000B4FCE" w:rsidRDefault="004D1892">
      <w:pPr>
        <w:pStyle w:val="Heading3"/>
      </w:pPr>
      <w:bookmarkStart w:id="292" w:name="lunch-breaks"/>
      <w:bookmarkEnd w:id="291"/>
      <w:r>
        <w:lastRenderedPageBreak/>
        <w:t>Lunch breaks</w:t>
      </w:r>
    </w:p>
    <w:p w14:paraId="06997F1F" w14:textId="77777777" w:rsidR="000B4FCE" w:rsidRDefault="004D1892">
      <w:r>
        <w:t>It might be expected that a student (or staff) has a lunch break. The cypher below calculates free and booked tie within a window, in this case 12:00 and 14:00. It can be used to find students who do not have a lunch break or count the number of days that a student does not have a lunch break.</w:t>
      </w:r>
    </w:p>
    <w:p w14:paraId="06997F20" w14:textId="77777777" w:rsidR="000B4FCE" w:rsidRDefault="004D1892">
      <w:pPr>
        <w:pStyle w:val="SourceCode"/>
      </w:pPr>
      <w:r>
        <w:br/>
        <w:t>MATCH (s:student)-[:ATTENDS]-&gt;(a:activity)</w:t>
      </w:r>
      <w:r>
        <w:br/>
        <w:t>WITH s, a</w:t>
      </w:r>
      <w:r>
        <w:br/>
        <w:t>ORDER BY a.actStartDate, a.actStartTime</w:t>
      </w:r>
      <w:r>
        <w:br/>
        <w:t>WITH s, COLLECT(a) AS activities</w:t>
      </w:r>
      <w:r>
        <w:br/>
        <w:t>UNWIND activities AS activity</w:t>
      </w:r>
      <w:r>
        <w:br/>
        <w:t>WITH s.stuFullName_anon AS Student, activity.actStartDate AS Date, time(activity.actStartTime) AS StartTime, time(activity.actEndTime) AS EndTime, duration.between(time('12:00'), time('14:00')).minutes AS BreakWindow_12_14</w:t>
      </w:r>
      <w:r>
        <w:br/>
        <w:t>WITH Student, Date, BreakWindow_12_14, COLLECT([StartTime, EndTime]) AS Activities</w:t>
      </w:r>
      <w:r>
        <w:br/>
        <w:t>UNWIND Activities AS activity</w:t>
      </w:r>
      <w:r>
        <w:br/>
        <w:t>WITH Student, Date, BreakWindow_12_14, activity[0] AS StartTime, activity[1] AS EndTime</w:t>
      </w:r>
      <w:r>
        <w:br/>
        <w:t>WITH Student, Date, BreakWindow_12_14,</w:t>
      </w:r>
      <w:r>
        <w:br/>
        <w:t xml:space="preserve">     CASE</w:t>
      </w:r>
      <w:r>
        <w:br/>
        <w:t xml:space="preserve">       WHEN StartTime &gt;= time('14:00') OR EndTime &lt;= time('12:00') THEN 0</w:t>
      </w:r>
      <w:r>
        <w:br/>
        <w:t xml:space="preserve">       WHEN StartTime &lt; time('12:00') AND EndTime &gt; time('14:00') THEN BreakWindow_12_14</w:t>
      </w:r>
      <w:r>
        <w:br/>
        <w:t xml:space="preserve">       WHEN StartTime &gt;= time('12:00') AND StartTime &lt; time('14:00') THEN duration.between(StartTime, time('14:00')).minutes</w:t>
      </w:r>
      <w:r>
        <w:br/>
        <w:t xml:space="preserve">       WHEN EndTime &gt; time('12:00') AND EndTime &lt;= time('14:00') THEN duration.between(time('12:00'), EndTime).minutes</w:t>
      </w:r>
      <w:r>
        <w:br/>
        <w:t xml:space="preserve">     END AS BookedDurationMinutes</w:t>
      </w:r>
      <w:r>
        <w:br/>
        <w:t>RETURN Student, Date, BreakWindow_12_14, BreakWindow_12_14 - SUM(BookedDurationMinutes) AS FreeTimeMinutes, SUM(BookedDurationMinutes) AS BookedTimeMinutes</w:t>
      </w:r>
      <w:r>
        <w:br/>
        <w:t>ORDER BY Date</w:t>
      </w:r>
    </w:p>
    <w:p w14:paraId="3E41B32B" w14:textId="77777777" w:rsidR="00CD2B30" w:rsidRDefault="004D1892" w:rsidP="00CD2B30">
      <w:pPr>
        <w:keepNext/>
      </w:pPr>
      <w:r>
        <w:rPr>
          <w:noProof/>
        </w:rPr>
        <w:drawing>
          <wp:inline distT="0" distB="0" distL="0" distR="0" wp14:anchorId="06998116" wp14:editId="06998117">
            <wp:extent cx="5727700" cy="1260898"/>
            <wp:effectExtent l="0" t="0" r="0" b="0"/>
            <wp:docPr id="478" name="Picture" descr="Lunch breaks"/>
            <wp:cNvGraphicFramePr/>
            <a:graphic xmlns:a="http://schemas.openxmlformats.org/drawingml/2006/main">
              <a:graphicData uri="http://schemas.openxmlformats.org/drawingml/2006/picture">
                <pic:pic xmlns:pic="http://schemas.openxmlformats.org/drawingml/2006/picture">
                  <pic:nvPicPr>
                    <pic:cNvPr id="479" name="Picture" descr="./images/cypher-lunchBreak.png"/>
                    <pic:cNvPicPr>
                      <a:picLocks noChangeAspect="1" noChangeArrowheads="1"/>
                    </pic:cNvPicPr>
                  </pic:nvPicPr>
                  <pic:blipFill>
                    <a:blip r:embed="rId132"/>
                    <a:stretch>
                      <a:fillRect/>
                    </a:stretch>
                  </pic:blipFill>
                  <pic:spPr bwMode="auto">
                    <a:xfrm>
                      <a:off x="0" y="0"/>
                      <a:ext cx="5727700" cy="1260898"/>
                    </a:xfrm>
                    <a:prstGeom prst="rect">
                      <a:avLst/>
                    </a:prstGeom>
                    <a:noFill/>
                    <a:ln w="9525">
                      <a:noFill/>
                      <a:headEnd/>
                      <a:tailEnd/>
                    </a:ln>
                  </pic:spPr>
                </pic:pic>
              </a:graphicData>
            </a:graphic>
          </wp:inline>
        </w:drawing>
      </w:r>
    </w:p>
    <w:p w14:paraId="06997F21" w14:textId="463DCB00" w:rsidR="000B4FCE" w:rsidRDefault="00CD2B30" w:rsidP="00CD2B30">
      <w:pPr>
        <w:pStyle w:val="Caption"/>
      </w:pPr>
      <w:r>
        <w:t xml:space="preserve">Figure </w:t>
      </w:r>
      <w:r>
        <w:fldChar w:fldCharType="begin"/>
      </w:r>
      <w:r>
        <w:instrText xml:space="preserve"> SEQ Figure \* ARABIC </w:instrText>
      </w:r>
      <w:r>
        <w:fldChar w:fldCharType="separate"/>
      </w:r>
      <w:r w:rsidR="004D1892">
        <w:rPr>
          <w:noProof/>
        </w:rPr>
        <w:t>64</w:t>
      </w:r>
      <w:r>
        <w:fldChar w:fldCharType="end"/>
      </w:r>
      <w:r>
        <w:t>: Identifying lunch breaks</w:t>
      </w:r>
    </w:p>
    <w:p w14:paraId="06997F23" w14:textId="77777777" w:rsidR="000B4FCE" w:rsidRDefault="004D1892">
      <w:r>
        <w:t>Interestingly, Michael Johnson has a negative lunch break! A quick look showed that there are actually two Michael Johnsons attending this class and they both have 30 minutes free time in the 2-hour lunch break window.</w:t>
      </w:r>
    </w:p>
    <w:p w14:paraId="06997F24" w14:textId="77777777" w:rsidR="000B4FCE" w:rsidRDefault="004D1892">
      <w:r>
        <w:lastRenderedPageBreak/>
        <w:t>Because the query was written using student name, it is incorrectly aggregating the two students into one person as follows:</w:t>
      </w:r>
    </w:p>
    <w:p w14:paraId="06997F25" w14:textId="77777777" w:rsidR="000B4FCE" w:rsidRDefault="004D1892">
      <m:oMathPara>
        <m:oMathParaPr>
          <m:jc m:val="center"/>
        </m:oMathParaPr>
        <m:oMath>
          <m:r>
            <w:rPr>
              <w:rFonts w:ascii="Cambria Math" w:hAnsi="Cambria Math"/>
            </w:rPr>
            <m:t>2</m:t>
          </m:r>
          <m:r>
            <m:rPr>
              <m:nor/>
            </m:rPr>
            <m:t xml:space="preserve"> hour lunch window</m:t>
          </m:r>
          <m:r>
            <m:rPr>
              <m:sty m:val="p"/>
            </m:rPr>
            <w:rPr>
              <w:rFonts w:ascii="Cambria Math" w:hAnsi="Cambria Math"/>
            </w:rPr>
            <m:t>-</m:t>
          </m:r>
          <m:d>
            <m:dPr>
              <m:ctrlPr>
                <w:rPr>
                  <w:rFonts w:ascii="Cambria Math" w:hAnsi="Cambria Math"/>
                </w:rPr>
              </m:ctrlPr>
            </m:dPr>
            <m:e>
              <m:r>
                <w:rPr>
                  <w:rFonts w:ascii="Cambria Math" w:hAnsi="Cambria Math"/>
                </w:rPr>
                <m:t>1.5</m:t>
              </m:r>
              <m:r>
                <m:rPr>
                  <m:nor/>
                </m:rPr>
                <m:t xml:space="preserve"> hours/class</m:t>
              </m:r>
              <m:r>
                <m:rPr>
                  <m:sty m:val="p"/>
                </m:rPr>
                <w:rPr>
                  <w:rFonts w:ascii="Cambria Math" w:hAnsi="Cambria Math"/>
                </w:rPr>
                <m:t>×</m:t>
              </m:r>
              <m:r>
                <w:rPr>
                  <w:rFonts w:ascii="Cambria Math" w:hAnsi="Cambria Math"/>
                </w:rPr>
                <m:t>2</m:t>
              </m:r>
              <m:r>
                <m:rPr>
                  <m:nor/>
                </m:rPr>
                <m:t xml:space="preserve"> students</m:t>
              </m:r>
            </m:e>
          </m:d>
          <m:r>
            <m:rPr>
              <m:sty m:val="p"/>
            </m:rPr>
            <w:rPr>
              <w:rFonts w:ascii="Cambria Math" w:hAnsi="Cambria Math"/>
            </w:rPr>
            <m:t>=-</m:t>
          </m:r>
          <m:r>
            <w:rPr>
              <w:rFonts w:ascii="Cambria Math" w:hAnsi="Cambria Math"/>
            </w:rPr>
            <m:t>1</m:t>
          </m:r>
          <m:r>
            <m:rPr>
              <m:nor/>
            </m:rPr>
            <m:t xml:space="preserve"> hour</m:t>
          </m:r>
        </m:oMath>
      </m:oMathPara>
    </w:p>
    <w:p w14:paraId="06997F26" w14:textId="77777777" w:rsidR="000B4FCE" w:rsidRDefault="004D1892">
      <w:r>
        <w:t>To remedy this, the query can be updated to use student ID or a different unique identifier. I would also like to update the anonymisation function in the ETL so that it does not duplicate names in the output.</w:t>
      </w:r>
    </w:p>
    <w:p w14:paraId="06997F27" w14:textId="77777777" w:rsidR="000B4FCE" w:rsidRDefault="004D1892">
      <w:pPr>
        <w:pStyle w:val="Heading1"/>
      </w:pPr>
      <w:bookmarkStart w:id="293" w:name="_U:_Rooms_and"/>
      <w:bookmarkStart w:id="294" w:name="_Toc175217528"/>
      <w:bookmarkStart w:id="295" w:name="u-rooms-and-spaces"/>
      <w:bookmarkEnd w:id="281"/>
      <w:bookmarkEnd w:id="292"/>
      <w:bookmarkEnd w:id="293"/>
      <w:r>
        <w:lastRenderedPageBreak/>
        <w:t>U: Rooms and Spaces</w:t>
      </w:r>
      <w:bookmarkEnd w:id="294"/>
    </w:p>
    <w:p w14:paraId="06997F28" w14:textId="77777777" w:rsidR="000B4FCE" w:rsidRDefault="000B4FCE"/>
    <w:p w14:paraId="06997F29" w14:textId="7B0D3797" w:rsidR="000B4FCE" w:rsidRDefault="004D1892">
      <w:r>
        <w:t xml:space="preserve">The timetabling database contains some information about rooms and spaces on campus, but the master data systems contain much more. I have added a few rooms and properties from the master source, as an </w:t>
      </w:r>
      <w:r w:rsidR="00BC5E8D">
        <w:t>experiment</w:t>
      </w:r>
      <w:r>
        <w:t>.</w:t>
      </w:r>
    </w:p>
    <w:p w14:paraId="06997F2A" w14:textId="77777777" w:rsidR="000B4FCE" w:rsidRDefault="004D1892">
      <w:pPr>
        <w:pStyle w:val="Heading2"/>
      </w:pPr>
      <w:bookmarkStart w:id="296" w:name="_Toc175217529"/>
      <w:bookmarkStart w:id="297" w:name="room-geo-location"/>
      <w:r>
        <w:t>Room Geo-location</w:t>
      </w:r>
      <w:bookmarkEnd w:id="296"/>
    </w:p>
    <w:p w14:paraId="06997F2B" w14:textId="77777777" w:rsidR="000B4FCE" w:rsidRDefault="004D1892">
      <w:pPr>
        <w:pStyle w:val="Heading3"/>
      </w:pPr>
      <w:bookmarkStart w:id="298" w:name="import-locations-from-file"/>
      <w:r>
        <w:t>Import locations from file</w:t>
      </w:r>
    </w:p>
    <w:p w14:paraId="18A66DBB" w14:textId="77777777" w:rsidR="00BC5E8D" w:rsidRDefault="004D1892" w:rsidP="00BC5E8D">
      <w:pPr>
        <w:keepNext/>
      </w:pPr>
      <w:r>
        <w:rPr>
          <w:noProof/>
        </w:rPr>
        <w:drawing>
          <wp:inline distT="0" distB="0" distL="0" distR="0" wp14:anchorId="06998118" wp14:editId="06998119">
            <wp:extent cx="5727700" cy="3214197"/>
            <wp:effectExtent l="0" t="0" r="0" b="0"/>
            <wp:docPr id="483" name="Picture" descr="imported locations from file"/>
            <wp:cNvGraphicFramePr/>
            <a:graphic xmlns:a="http://schemas.openxmlformats.org/drawingml/2006/main">
              <a:graphicData uri="http://schemas.openxmlformats.org/drawingml/2006/picture">
                <pic:pic xmlns:pic="http://schemas.openxmlformats.org/drawingml/2006/picture">
                  <pic:nvPicPr>
                    <pic:cNvPr id="484" name="Picture" descr="./images/demoRoom-import.png"/>
                    <pic:cNvPicPr>
                      <a:picLocks noChangeAspect="1" noChangeArrowheads="1"/>
                    </pic:cNvPicPr>
                  </pic:nvPicPr>
                  <pic:blipFill>
                    <a:blip r:embed="rId133"/>
                    <a:stretch>
                      <a:fillRect/>
                    </a:stretch>
                  </pic:blipFill>
                  <pic:spPr bwMode="auto">
                    <a:xfrm>
                      <a:off x="0" y="0"/>
                      <a:ext cx="5727700" cy="3214197"/>
                    </a:xfrm>
                    <a:prstGeom prst="rect">
                      <a:avLst/>
                    </a:prstGeom>
                    <a:noFill/>
                    <a:ln w="9525">
                      <a:noFill/>
                      <a:headEnd/>
                      <a:tailEnd/>
                    </a:ln>
                  </pic:spPr>
                </pic:pic>
              </a:graphicData>
            </a:graphic>
          </wp:inline>
        </w:drawing>
      </w:r>
    </w:p>
    <w:p w14:paraId="06997F2C" w14:textId="2F50688A" w:rsidR="000B4FCE" w:rsidRDefault="00BC5E8D" w:rsidP="00BC5E8D">
      <w:pPr>
        <w:pStyle w:val="Caption"/>
      </w:pPr>
      <w:r>
        <w:t xml:space="preserve">Figure </w:t>
      </w:r>
      <w:r>
        <w:fldChar w:fldCharType="begin"/>
      </w:r>
      <w:r>
        <w:instrText xml:space="preserve"> SEQ Figure \* ARABIC </w:instrText>
      </w:r>
      <w:r>
        <w:fldChar w:fldCharType="separate"/>
      </w:r>
      <w:r w:rsidR="004D1892">
        <w:rPr>
          <w:noProof/>
        </w:rPr>
        <w:t>65</w:t>
      </w:r>
      <w:r>
        <w:fldChar w:fldCharType="end"/>
      </w:r>
      <w:r>
        <w:t>: Screenshot of demoRoom import</w:t>
      </w:r>
    </w:p>
    <w:p w14:paraId="06997F2E" w14:textId="77777777" w:rsidR="000B4FCE" w:rsidRDefault="004D1892">
      <w:pPr>
        <w:pStyle w:val="Heading3"/>
      </w:pPr>
      <w:bookmarkStart w:id="299" w:name="load-cypher"/>
      <w:bookmarkEnd w:id="298"/>
      <w:r>
        <w:t>load cypher</w:t>
      </w:r>
    </w:p>
    <w:p w14:paraId="06997F2F" w14:textId="77777777" w:rsidR="000B4FCE" w:rsidRDefault="004D1892">
      <w:pPr>
        <w:pStyle w:val="SourceCode"/>
      </w:pPr>
      <w:r>
        <w:t>UNWIND $nodeRecords AS nodeRecord</w:t>
      </w:r>
      <w:r>
        <w:br/>
        <w:t>WITH *</w:t>
      </w:r>
      <w:r>
        <w:br/>
        <w:t>WHERE NOT nodeRecord.`graphid` IN $idsToSkip AND NOT nodeRecord.`graphid` IS NULL</w:t>
      </w:r>
      <w:r>
        <w:br/>
        <w:t>MERGE (n: `demoRoom` { `graphid`: nodeRecord.`graphid` })</w:t>
      </w:r>
      <w:r>
        <w:br/>
        <w:t>SET n.`#rm.bl_id` = nodeRecord.`#rm.bl_id`</w:t>
      </w:r>
      <w:r>
        <w:br/>
        <w:t>SET n.`fl_id` = toInteger(trim(nodeRecord.`fl_id`))</w:t>
      </w:r>
      <w:r>
        <w:br/>
        <w:t>SET n.`rm_id` = nodeRecord.`rm_id`</w:t>
      </w:r>
      <w:r>
        <w:br/>
        <w:t>SET n.`rm_type` = nodeRecord.`rm_type`</w:t>
      </w:r>
      <w:r>
        <w:br/>
        <w:t>SET n.`dp_id` = nodeRecord.`dp_id`</w:t>
      </w:r>
      <w:r>
        <w:br/>
        <w:t>SET n.`bu_id` = nodeRecord.`bu_id`</w:t>
      </w:r>
      <w:r>
        <w:br/>
        <w:t>SET n.`rm_std` = nodeRecord.`rm_std`</w:t>
      </w:r>
      <w:r>
        <w:br/>
        <w:t>SET n.`rm_use` = nodeRecord.`rm_use`</w:t>
      </w:r>
      <w:r>
        <w:br/>
      </w:r>
      <w:r>
        <w:lastRenderedPageBreak/>
        <w:t>SET n.`site_id` = nodeRecord.`site_id`</w:t>
      </w:r>
      <w:r>
        <w:br/>
        <w:t>SET n.`dv_id` = nodeRecord.`dv_id`</w:t>
      </w:r>
      <w:r>
        <w:br/>
        <w:t>SET n.`asb_risk` = nodeRecord.`asb_risk`</w:t>
      </w:r>
      <w:r>
        <w:br/>
        <w:t>SET n.`rm_cat` = nodeRecord.`rm_cat`</w:t>
      </w:r>
      <w:r>
        <w:br/>
        <w:t>SET n.`lon` = toFloat(trim(nodeRecord.`lon`))</w:t>
      </w:r>
      <w:r>
        <w:br/>
        <w:t>SET n.`lat` = toFloat(trim(nodeRecord.`lat`))</w:t>
      </w:r>
      <w:r>
        <w:br/>
        <w:t>SET n.`roomHostKey` = nodeRecord.`roomHostKey`;</w:t>
      </w:r>
    </w:p>
    <w:p w14:paraId="06997F30" w14:textId="77777777" w:rsidR="000B4FCE" w:rsidRDefault="004D1892">
      <w:pPr>
        <w:pStyle w:val="Heading3"/>
      </w:pPr>
      <w:bookmarkStart w:id="300" w:name="thoughts"/>
      <w:bookmarkEnd w:id="299"/>
      <w:r>
        <w:t>Thoughts</w:t>
      </w:r>
    </w:p>
    <w:p w14:paraId="65694C34" w14:textId="77777777" w:rsidR="004C48D5" w:rsidRDefault="004D1892" w:rsidP="004C48D5">
      <w:pPr>
        <w:keepNext/>
      </w:pPr>
      <w:r>
        <w:t xml:space="preserve">Some rooms have longitude and latitude, which have been used to calculate distance. The screenshot below shows locations on Frenchay campus - you can clearly see rooms aligned into the shape our the buildings. </w:t>
      </w:r>
      <w:r>
        <w:rPr>
          <w:noProof/>
        </w:rPr>
        <w:drawing>
          <wp:inline distT="0" distB="0" distL="0" distR="0" wp14:anchorId="0699811A" wp14:editId="0699811B">
            <wp:extent cx="5727700" cy="2035933"/>
            <wp:effectExtent l="0" t="0" r="0" b="0"/>
            <wp:docPr id="488" name="Picture" descr="Coordinate view of Frenchay rooms"/>
            <wp:cNvGraphicFramePr/>
            <a:graphic xmlns:a="http://schemas.openxmlformats.org/drawingml/2006/main">
              <a:graphicData uri="http://schemas.openxmlformats.org/drawingml/2006/picture">
                <pic:pic xmlns:pic="http://schemas.openxmlformats.org/drawingml/2006/picture">
                  <pic:nvPicPr>
                    <pic:cNvPr id="489" name="Picture" descr="./images/demoRoom-FR.png"/>
                    <pic:cNvPicPr>
                      <a:picLocks noChangeAspect="1" noChangeArrowheads="1"/>
                    </pic:cNvPicPr>
                  </pic:nvPicPr>
                  <pic:blipFill>
                    <a:blip r:embed="rId134"/>
                    <a:stretch>
                      <a:fillRect/>
                    </a:stretch>
                  </pic:blipFill>
                  <pic:spPr bwMode="auto">
                    <a:xfrm>
                      <a:off x="0" y="0"/>
                      <a:ext cx="5727700" cy="2035933"/>
                    </a:xfrm>
                    <a:prstGeom prst="rect">
                      <a:avLst/>
                    </a:prstGeom>
                    <a:noFill/>
                    <a:ln w="9525">
                      <a:noFill/>
                      <a:headEnd/>
                      <a:tailEnd/>
                    </a:ln>
                  </pic:spPr>
                </pic:pic>
              </a:graphicData>
            </a:graphic>
          </wp:inline>
        </w:drawing>
      </w:r>
    </w:p>
    <w:p w14:paraId="06997F31" w14:textId="0C5478AA" w:rsidR="000B4FCE" w:rsidRDefault="004C48D5" w:rsidP="004C48D5">
      <w:pPr>
        <w:pStyle w:val="Caption"/>
      </w:pPr>
      <w:r>
        <w:t xml:space="preserve">Figure </w:t>
      </w:r>
      <w:r>
        <w:fldChar w:fldCharType="begin"/>
      </w:r>
      <w:r>
        <w:instrText xml:space="preserve"> SEQ Figure \* ARABIC </w:instrText>
      </w:r>
      <w:r>
        <w:fldChar w:fldCharType="separate"/>
      </w:r>
      <w:r w:rsidR="004D1892">
        <w:rPr>
          <w:noProof/>
        </w:rPr>
        <w:t>66</w:t>
      </w:r>
      <w:r>
        <w:fldChar w:fldCharType="end"/>
      </w:r>
      <w:r>
        <w:t xml:space="preserve">: </w:t>
      </w:r>
      <w:r w:rsidR="003E6712">
        <w:t>Coordinate</w:t>
      </w:r>
      <w:r>
        <w:t xml:space="preserve"> representation of locations on Frenchay Campus</w:t>
      </w:r>
    </w:p>
    <w:p w14:paraId="53A2DDB5" w14:textId="77777777" w:rsidR="003E6712" w:rsidRDefault="004D1892" w:rsidP="003E6712">
      <w:pPr>
        <w:keepNext/>
      </w:pPr>
      <w:r>
        <w:rPr>
          <w:noProof/>
        </w:rPr>
        <w:drawing>
          <wp:inline distT="0" distB="0" distL="0" distR="0" wp14:anchorId="0699811C" wp14:editId="0699811D">
            <wp:extent cx="5727700" cy="2347261"/>
            <wp:effectExtent l="0" t="0" r="0" b="0"/>
            <wp:docPr id="491" name="Picture" descr="Close of up B Block rooms on Frenchay Campus"/>
            <wp:cNvGraphicFramePr/>
            <a:graphic xmlns:a="http://schemas.openxmlformats.org/drawingml/2006/main">
              <a:graphicData uri="http://schemas.openxmlformats.org/drawingml/2006/picture">
                <pic:pic xmlns:pic="http://schemas.openxmlformats.org/drawingml/2006/picture">
                  <pic:nvPicPr>
                    <pic:cNvPr id="492" name="Picture" descr="./images/demoRoom-FR-zoom.png"/>
                    <pic:cNvPicPr>
                      <a:picLocks noChangeAspect="1" noChangeArrowheads="1"/>
                    </pic:cNvPicPr>
                  </pic:nvPicPr>
                  <pic:blipFill>
                    <a:blip r:embed="rId135"/>
                    <a:stretch>
                      <a:fillRect/>
                    </a:stretch>
                  </pic:blipFill>
                  <pic:spPr bwMode="auto">
                    <a:xfrm>
                      <a:off x="0" y="0"/>
                      <a:ext cx="5727700" cy="2347261"/>
                    </a:xfrm>
                    <a:prstGeom prst="rect">
                      <a:avLst/>
                    </a:prstGeom>
                    <a:noFill/>
                    <a:ln w="9525">
                      <a:noFill/>
                      <a:headEnd/>
                      <a:tailEnd/>
                    </a:ln>
                  </pic:spPr>
                </pic:pic>
              </a:graphicData>
            </a:graphic>
          </wp:inline>
        </w:drawing>
      </w:r>
    </w:p>
    <w:p w14:paraId="06997F32" w14:textId="03B5B023" w:rsidR="000B4FCE" w:rsidRDefault="003E6712" w:rsidP="003E6712">
      <w:pPr>
        <w:pStyle w:val="Caption"/>
      </w:pPr>
      <w:r>
        <w:t xml:space="preserve">Figure </w:t>
      </w:r>
      <w:r>
        <w:fldChar w:fldCharType="begin"/>
      </w:r>
      <w:r>
        <w:instrText xml:space="preserve"> SEQ Figure \* ARABIC </w:instrText>
      </w:r>
      <w:r>
        <w:fldChar w:fldCharType="separate"/>
      </w:r>
      <w:r w:rsidR="004D1892">
        <w:rPr>
          <w:noProof/>
        </w:rPr>
        <w:t>67</w:t>
      </w:r>
      <w:r>
        <w:fldChar w:fldCharType="end"/>
      </w:r>
      <w:r>
        <w:t xml:space="preserve">: </w:t>
      </w:r>
      <w:r w:rsidRPr="00C24322">
        <w:t>Close of up B Block rooms on Frenchay Campus</w:t>
      </w:r>
    </w:p>
    <w:p w14:paraId="06997F34" w14:textId="77777777" w:rsidR="000B4FCE" w:rsidRDefault="004D1892">
      <w:r>
        <w:t>An alternative view includes locations in City Campus.</w:t>
      </w:r>
    </w:p>
    <w:p w14:paraId="27A5E2E5" w14:textId="77777777" w:rsidR="000E5AD8" w:rsidRDefault="004D1892" w:rsidP="000E5AD8">
      <w:pPr>
        <w:keepNext/>
      </w:pPr>
      <w:r>
        <w:rPr>
          <w:noProof/>
        </w:rPr>
        <w:lastRenderedPageBreak/>
        <w:drawing>
          <wp:inline distT="0" distB="0" distL="0" distR="0" wp14:anchorId="0699811E" wp14:editId="0699811F">
            <wp:extent cx="5727700" cy="3972935"/>
            <wp:effectExtent l="0" t="0" r="0" b="0"/>
            <wp:docPr id="494" name="Picture" descr="Frenchay and City Campus rooms"/>
            <wp:cNvGraphicFramePr/>
            <a:graphic xmlns:a="http://schemas.openxmlformats.org/drawingml/2006/main">
              <a:graphicData uri="http://schemas.openxmlformats.org/drawingml/2006/picture">
                <pic:pic xmlns:pic="http://schemas.openxmlformats.org/drawingml/2006/picture">
                  <pic:nvPicPr>
                    <pic:cNvPr id="495" name="Picture" descr="./images/demoRoom-FR-CITY.png"/>
                    <pic:cNvPicPr>
                      <a:picLocks noChangeAspect="1" noChangeArrowheads="1"/>
                    </pic:cNvPicPr>
                  </pic:nvPicPr>
                  <pic:blipFill>
                    <a:blip r:embed="rId136"/>
                    <a:stretch>
                      <a:fillRect/>
                    </a:stretch>
                  </pic:blipFill>
                  <pic:spPr bwMode="auto">
                    <a:xfrm>
                      <a:off x="0" y="0"/>
                      <a:ext cx="5727700" cy="3972935"/>
                    </a:xfrm>
                    <a:prstGeom prst="rect">
                      <a:avLst/>
                    </a:prstGeom>
                    <a:noFill/>
                    <a:ln w="9525">
                      <a:noFill/>
                      <a:headEnd/>
                      <a:tailEnd/>
                    </a:ln>
                  </pic:spPr>
                </pic:pic>
              </a:graphicData>
            </a:graphic>
          </wp:inline>
        </w:drawing>
      </w:r>
    </w:p>
    <w:p w14:paraId="06997F35" w14:textId="725CAF67" w:rsidR="000B4FCE" w:rsidRDefault="000E5AD8" w:rsidP="000E5AD8">
      <w:pPr>
        <w:pStyle w:val="Caption"/>
      </w:pPr>
      <w:r>
        <w:t xml:space="preserve">Figure </w:t>
      </w:r>
      <w:r>
        <w:fldChar w:fldCharType="begin"/>
      </w:r>
      <w:r>
        <w:instrText xml:space="preserve"> SEQ Figure \* ARABIC </w:instrText>
      </w:r>
      <w:r>
        <w:fldChar w:fldCharType="separate"/>
      </w:r>
      <w:r w:rsidR="004D1892">
        <w:rPr>
          <w:noProof/>
        </w:rPr>
        <w:t>68</w:t>
      </w:r>
      <w:r>
        <w:fldChar w:fldCharType="end"/>
      </w:r>
      <w:r>
        <w:t xml:space="preserve">: </w:t>
      </w:r>
      <w:r w:rsidRPr="0077266E">
        <w:t>Frenchay and City Campus rooms</w:t>
      </w:r>
    </w:p>
    <w:p w14:paraId="06997F37" w14:textId="77777777" w:rsidR="000B4FCE" w:rsidRDefault="004D1892">
      <w:r>
        <w:t>The above images show the potential of using coordinates although there is a lot more to consider including actual locations, accuracy, missing data, and coordinate transformations.</w:t>
      </w:r>
    </w:p>
    <w:p w14:paraId="06997F38" w14:textId="77777777" w:rsidR="000B4FCE" w:rsidRDefault="004D1892">
      <w:pPr>
        <w:pStyle w:val="Heading2"/>
      </w:pPr>
      <w:bookmarkStart w:id="301" w:name="_Toc175217530"/>
      <w:bookmarkStart w:id="302" w:name="room-use"/>
      <w:bookmarkEnd w:id="297"/>
      <w:bookmarkEnd w:id="300"/>
      <w:r>
        <w:t>Room use</w:t>
      </w:r>
      <w:bookmarkEnd w:id="301"/>
    </w:p>
    <w:p w14:paraId="06997F39" w14:textId="77777777" w:rsidR="000B4FCE" w:rsidRDefault="004D1892">
      <w:r>
        <w:t>Being able to measure room usage - utilisation, frequency, occupancy - is a key metric for the university.</w:t>
      </w:r>
    </w:p>
    <w:p w14:paraId="06997F3A" w14:textId="77777777" w:rsidR="000B4FCE" w:rsidRDefault="004D1892">
      <w:pPr>
        <w:pStyle w:val="SourceCode"/>
      </w:pPr>
      <w:r>
        <w:t>// room occupancy</w:t>
      </w:r>
      <w:r>
        <w:br/>
        <w:t>MATCH (room:room )&lt;-[:OCCUPIES]-(activity:activity)</w:t>
      </w:r>
      <w:r>
        <w:br/>
        <w:t xml:space="preserve">WITH room, activity, </w:t>
      </w:r>
      <w:r>
        <w:br/>
        <w:t xml:space="preserve">     activity.actDurationInMinutes / 60.0 AS occupancyHours</w:t>
      </w:r>
      <w:r>
        <w:br/>
        <w:t xml:space="preserve">RETURN room.roomName AS room, </w:t>
      </w:r>
      <w:r>
        <w:br/>
        <w:t xml:space="preserve">       SUM(occupancyHours) AS totalOccupancyHours</w:t>
      </w:r>
    </w:p>
    <w:p w14:paraId="01F4FE56" w14:textId="77777777" w:rsidR="000E5AD8" w:rsidRDefault="004D1892" w:rsidP="000E5AD8">
      <w:pPr>
        <w:keepNext/>
      </w:pPr>
      <w:r>
        <w:rPr>
          <w:noProof/>
        </w:rPr>
        <w:lastRenderedPageBreak/>
        <w:drawing>
          <wp:inline distT="0" distB="0" distL="0" distR="0" wp14:anchorId="06998120" wp14:editId="06998121">
            <wp:extent cx="5727700" cy="1666362"/>
            <wp:effectExtent l="0" t="0" r="0" b="0"/>
            <wp:docPr id="499" name="Picture" descr="Room occupancy"/>
            <wp:cNvGraphicFramePr/>
            <a:graphic xmlns:a="http://schemas.openxmlformats.org/drawingml/2006/main">
              <a:graphicData uri="http://schemas.openxmlformats.org/drawingml/2006/picture">
                <pic:pic xmlns:pic="http://schemas.openxmlformats.org/drawingml/2006/picture">
                  <pic:nvPicPr>
                    <pic:cNvPr id="500" name="Picture" descr="./images/roomOccupancy.png"/>
                    <pic:cNvPicPr>
                      <a:picLocks noChangeAspect="1" noChangeArrowheads="1"/>
                    </pic:cNvPicPr>
                  </pic:nvPicPr>
                  <pic:blipFill>
                    <a:blip r:embed="rId137"/>
                    <a:stretch>
                      <a:fillRect/>
                    </a:stretch>
                  </pic:blipFill>
                  <pic:spPr bwMode="auto">
                    <a:xfrm>
                      <a:off x="0" y="0"/>
                      <a:ext cx="5727700" cy="1666362"/>
                    </a:xfrm>
                    <a:prstGeom prst="rect">
                      <a:avLst/>
                    </a:prstGeom>
                    <a:noFill/>
                    <a:ln w="9525">
                      <a:noFill/>
                      <a:headEnd/>
                      <a:tailEnd/>
                    </a:ln>
                  </pic:spPr>
                </pic:pic>
              </a:graphicData>
            </a:graphic>
          </wp:inline>
        </w:drawing>
      </w:r>
    </w:p>
    <w:p w14:paraId="06997F3B" w14:textId="1B297F92" w:rsidR="000B4FCE" w:rsidRDefault="000E5AD8" w:rsidP="000E5AD8">
      <w:pPr>
        <w:pStyle w:val="Caption"/>
      </w:pPr>
      <w:r>
        <w:t xml:space="preserve">Figure </w:t>
      </w:r>
      <w:r>
        <w:fldChar w:fldCharType="begin"/>
      </w:r>
      <w:r>
        <w:instrText xml:space="preserve"> SEQ Figure \* ARABIC </w:instrText>
      </w:r>
      <w:r>
        <w:fldChar w:fldCharType="separate"/>
      </w:r>
      <w:r w:rsidR="004D1892">
        <w:rPr>
          <w:noProof/>
        </w:rPr>
        <w:t>69</w:t>
      </w:r>
      <w:r>
        <w:fldChar w:fldCharType="end"/>
      </w:r>
      <w:r>
        <w:t>: Example table of Room Occupancy Hours</w:t>
      </w:r>
    </w:p>
    <w:p w14:paraId="06997F3C" w14:textId="77777777" w:rsidR="000B4FCE" w:rsidRDefault="004D1892">
      <w:r>
        <w:t>Room occupancy</w:t>
      </w:r>
    </w:p>
    <w:p w14:paraId="06997F3D" w14:textId="77777777" w:rsidR="000B4FCE" w:rsidRDefault="004D1892">
      <w:pPr>
        <w:pStyle w:val="SourceCode"/>
      </w:pPr>
      <w:r>
        <w:t>// frequency</w:t>
      </w:r>
      <w:r>
        <w:br/>
        <w:t>MATCH (room:room )&lt;-[:OCCUPIES]-(activity:activity)</w:t>
      </w:r>
      <w:r>
        <w:br/>
        <w:t xml:space="preserve">RETURN room.roomName AS room, </w:t>
      </w:r>
      <w:r>
        <w:br/>
        <w:t xml:space="preserve">       COUNT(activity) AS totalActivities</w:t>
      </w:r>
    </w:p>
    <w:p w14:paraId="465338F3" w14:textId="77777777" w:rsidR="00C82F13" w:rsidRDefault="004D1892" w:rsidP="00C82F13">
      <w:pPr>
        <w:keepNext/>
      </w:pPr>
      <w:r>
        <w:rPr>
          <w:noProof/>
        </w:rPr>
        <w:drawing>
          <wp:inline distT="0" distB="0" distL="0" distR="0" wp14:anchorId="06998122" wp14:editId="06998123">
            <wp:extent cx="5727700" cy="2218634"/>
            <wp:effectExtent l="0" t="0" r="0" b="0"/>
            <wp:docPr id="502" name="Picture" descr="Room frequency"/>
            <wp:cNvGraphicFramePr/>
            <a:graphic xmlns:a="http://schemas.openxmlformats.org/drawingml/2006/main">
              <a:graphicData uri="http://schemas.openxmlformats.org/drawingml/2006/picture">
                <pic:pic xmlns:pic="http://schemas.openxmlformats.org/drawingml/2006/picture">
                  <pic:nvPicPr>
                    <pic:cNvPr id="503" name="Picture" descr="./images/roomFrequency.png"/>
                    <pic:cNvPicPr>
                      <a:picLocks noChangeAspect="1" noChangeArrowheads="1"/>
                    </pic:cNvPicPr>
                  </pic:nvPicPr>
                  <pic:blipFill>
                    <a:blip r:embed="rId138"/>
                    <a:stretch>
                      <a:fillRect/>
                    </a:stretch>
                  </pic:blipFill>
                  <pic:spPr bwMode="auto">
                    <a:xfrm>
                      <a:off x="0" y="0"/>
                      <a:ext cx="5727700" cy="2218634"/>
                    </a:xfrm>
                    <a:prstGeom prst="rect">
                      <a:avLst/>
                    </a:prstGeom>
                    <a:noFill/>
                    <a:ln w="9525">
                      <a:noFill/>
                      <a:headEnd/>
                      <a:tailEnd/>
                    </a:ln>
                  </pic:spPr>
                </pic:pic>
              </a:graphicData>
            </a:graphic>
          </wp:inline>
        </w:drawing>
      </w:r>
    </w:p>
    <w:p w14:paraId="06997F3E" w14:textId="460CC16B" w:rsidR="000B4FCE" w:rsidRDefault="00C82F13" w:rsidP="00C82F13">
      <w:pPr>
        <w:pStyle w:val="Caption"/>
      </w:pPr>
      <w:r>
        <w:t xml:space="preserve">Figure </w:t>
      </w:r>
      <w:r>
        <w:fldChar w:fldCharType="begin"/>
      </w:r>
      <w:r>
        <w:instrText xml:space="preserve"> SEQ Figure \* ARABIC </w:instrText>
      </w:r>
      <w:r>
        <w:fldChar w:fldCharType="separate"/>
      </w:r>
      <w:r w:rsidR="004D1892">
        <w:rPr>
          <w:noProof/>
        </w:rPr>
        <w:t>70</w:t>
      </w:r>
      <w:r>
        <w:fldChar w:fldCharType="end"/>
      </w:r>
      <w:r>
        <w:t>: Example Room Frequency</w:t>
      </w:r>
    </w:p>
    <w:p w14:paraId="06997F40" w14:textId="77777777" w:rsidR="000B4FCE" w:rsidRDefault="004D1892">
      <w:pPr>
        <w:pStyle w:val="SourceCode"/>
      </w:pPr>
      <w:r>
        <w:t>// simple utilisation</w:t>
      </w:r>
      <w:r>
        <w:br/>
        <w:t>MATCH (room:room {roomName: "2Q12 FR"})&lt;-[:OCCUPIES]-(activity:activity)</w:t>
      </w:r>
      <w:r>
        <w:br/>
        <w:t xml:space="preserve">WITH room, activity, </w:t>
      </w:r>
      <w:r>
        <w:br/>
        <w:t xml:space="preserve">     CASE </w:t>
      </w:r>
      <w:r>
        <w:br/>
        <w:t xml:space="preserve">         WHEN activity.actStartTime.hour = activity.actEndTime.hour </w:t>
      </w:r>
      <w:r>
        <w:br/>
        <w:t xml:space="preserve">         THEN 1 </w:t>
      </w:r>
      <w:r>
        <w:br/>
        <w:t xml:space="preserve">         ELSE activity.actEndTime.hour - activity.actStartTime.hour + 1 </w:t>
      </w:r>
      <w:r>
        <w:br/>
        <w:t xml:space="preserve">     END AS occupiedHours</w:t>
      </w:r>
      <w:r>
        <w:br/>
        <w:t>UNWIND range(activity.actStartTime.hour, activity.actEndTime.hour) AS hour</w:t>
      </w:r>
      <w:r>
        <w:br/>
        <w:t xml:space="preserve">RETURN room.roomName AS room, </w:t>
      </w:r>
      <w:r>
        <w:br/>
        <w:t xml:space="preserve">       hour AS hourBlockStart, </w:t>
      </w:r>
      <w:r>
        <w:br/>
        <w:t xml:space="preserve">       hour + 1 AS hourBlockEnd,</w:t>
      </w:r>
      <w:r>
        <w:br/>
        <w:t xml:space="preserve">       SUM(CASE WHEN hour IN range(activity.actStartTime.hour, activity.actEndTime.hour) THEN 1 ELSE 0 END) AS utilizationCount,</w:t>
      </w:r>
      <w:r>
        <w:br/>
      </w:r>
      <w:r>
        <w:lastRenderedPageBreak/>
        <w:t xml:space="preserve">       occupiedHours AS totalOccupiedHours</w:t>
      </w:r>
      <w:r>
        <w:br/>
        <w:t>ORDER BY hourBlockStart</w:t>
      </w:r>
    </w:p>
    <w:p w14:paraId="5EDC2C3E" w14:textId="77777777" w:rsidR="007D30DB" w:rsidRDefault="004D1892" w:rsidP="007D30DB">
      <w:pPr>
        <w:keepNext/>
      </w:pPr>
      <w:r>
        <w:rPr>
          <w:noProof/>
        </w:rPr>
        <w:drawing>
          <wp:inline distT="0" distB="0" distL="0" distR="0" wp14:anchorId="06998124" wp14:editId="06998125">
            <wp:extent cx="5727700" cy="2079729"/>
            <wp:effectExtent l="0" t="0" r="0" b="0"/>
            <wp:docPr id="505" name="Picture" descr="Room utilisation"/>
            <wp:cNvGraphicFramePr/>
            <a:graphic xmlns:a="http://schemas.openxmlformats.org/drawingml/2006/main">
              <a:graphicData uri="http://schemas.openxmlformats.org/drawingml/2006/picture">
                <pic:pic xmlns:pic="http://schemas.openxmlformats.org/drawingml/2006/picture">
                  <pic:nvPicPr>
                    <pic:cNvPr id="506" name="Picture" descr="./images/roomUtilisationSimple.png"/>
                    <pic:cNvPicPr>
                      <a:picLocks noChangeAspect="1" noChangeArrowheads="1"/>
                    </pic:cNvPicPr>
                  </pic:nvPicPr>
                  <pic:blipFill>
                    <a:blip r:embed="rId139"/>
                    <a:stretch>
                      <a:fillRect/>
                    </a:stretch>
                  </pic:blipFill>
                  <pic:spPr bwMode="auto">
                    <a:xfrm>
                      <a:off x="0" y="0"/>
                      <a:ext cx="5727700" cy="2079729"/>
                    </a:xfrm>
                    <a:prstGeom prst="rect">
                      <a:avLst/>
                    </a:prstGeom>
                    <a:noFill/>
                    <a:ln w="9525">
                      <a:noFill/>
                      <a:headEnd/>
                      <a:tailEnd/>
                    </a:ln>
                  </pic:spPr>
                </pic:pic>
              </a:graphicData>
            </a:graphic>
          </wp:inline>
        </w:drawing>
      </w:r>
    </w:p>
    <w:p w14:paraId="06997F41" w14:textId="039B3DE2" w:rsidR="000B4FCE" w:rsidRDefault="007D30DB" w:rsidP="007D30DB">
      <w:pPr>
        <w:pStyle w:val="Caption"/>
      </w:pPr>
      <w:r>
        <w:t xml:space="preserve">Figure </w:t>
      </w:r>
      <w:r>
        <w:fldChar w:fldCharType="begin"/>
      </w:r>
      <w:r>
        <w:instrText xml:space="preserve"> SEQ Figure \* ARABIC </w:instrText>
      </w:r>
      <w:r>
        <w:fldChar w:fldCharType="separate"/>
      </w:r>
      <w:r w:rsidR="004D1892">
        <w:rPr>
          <w:noProof/>
        </w:rPr>
        <w:t>71</w:t>
      </w:r>
      <w:r>
        <w:fldChar w:fldCharType="end"/>
      </w:r>
      <w:r>
        <w:t>: Example of Room Utilisation</w:t>
      </w:r>
    </w:p>
    <w:p w14:paraId="06997F43" w14:textId="77777777" w:rsidR="000B4FCE" w:rsidRDefault="004D1892">
      <w:r>
        <w:t>The above queries need to be developed further as they are very simplistic. For example, the utilisation query does not take into account the day of the week, nor does it consider the number of people in the room. The occupancy query does not consider the capacity of the room.</w:t>
      </w:r>
    </w:p>
    <w:p w14:paraId="06997F44" w14:textId="77777777" w:rsidR="000B4FCE" w:rsidRDefault="004D1892">
      <w:pPr>
        <w:pStyle w:val="Heading1"/>
      </w:pPr>
      <w:bookmarkStart w:id="303" w:name="_V:_Perspectives_and"/>
      <w:bookmarkStart w:id="304" w:name="_Toc175217531"/>
      <w:bookmarkStart w:id="305" w:name="Xc868ce58732ef27e4c0de7b5442050db9609c17"/>
      <w:bookmarkEnd w:id="295"/>
      <w:bookmarkEnd w:id="302"/>
      <w:bookmarkEnd w:id="303"/>
      <w:r>
        <w:lastRenderedPageBreak/>
        <w:t>V: Perspectives and Scenes for Neo4j Explore Functionality</w:t>
      </w:r>
      <w:bookmarkEnd w:id="304"/>
    </w:p>
    <w:p w14:paraId="06997F45" w14:textId="3BCFA1BF" w:rsidR="000B4FCE" w:rsidRDefault="004D1892">
      <w:r>
        <w:t xml:space="preserve">This page contains </w:t>
      </w:r>
      <w:r>
        <w:rPr>
          <w:i/>
          <w:iCs/>
        </w:rPr>
        <w:t>example</w:t>
      </w:r>
      <w:r>
        <w:t xml:space="preserve"> scenarios for demonstrating Neo4j “Perspectives” and “Scenes” which are used to explore data in a graph database from the perspective of a particular user. Perspectives focus the view by selecting specific nodes and relationships, while scenes allow for visualising the data interactively.</w:t>
      </w:r>
    </w:p>
    <w:p w14:paraId="06997F46" w14:textId="77777777" w:rsidR="000B4FCE" w:rsidRDefault="004D1892">
      <w:pPr>
        <w:pStyle w:val="Heading2"/>
      </w:pPr>
      <w:bookmarkStart w:id="306" w:name="_Toc175217532"/>
      <w:bookmarkStart w:id="307" w:name="scenario-1-programme-leader-perspective"/>
      <w:r>
        <w:t>Scenario 1: Programme Leader Perspective</w:t>
      </w:r>
      <w:bookmarkEnd w:id="306"/>
    </w:p>
    <w:p w14:paraId="06997F47" w14:textId="00EA9624" w:rsidR="000B4FCE" w:rsidRDefault="004D1892">
      <w:r>
        <w:rPr>
          <w:b/>
          <w:bCs/>
        </w:rPr>
        <w:t>Goal</w:t>
      </w:r>
      <w:r>
        <w:t>: Enable a programme lead</w:t>
      </w:r>
      <w:r w:rsidR="00B9282F">
        <w:t>er</w:t>
      </w:r>
      <w:r>
        <w:t xml:space="preserve"> to gain insights into their programme’s structure, student engagement, and potential areas for improvement.</w:t>
      </w:r>
    </w:p>
    <w:p w14:paraId="06997F48" w14:textId="77777777" w:rsidR="000B4FCE" w:rsidRDefault="004D1892">
      <w:pPr>
        <w:pStyle w:val="Heading3"/>
      </w:pPr>
      <w:bookmarkStart w:id="308" w:name="perspective"/>
      <w:r>
        <w:t>Perspective:</w:t>
      </w:r>
    </w:p>
    <w:p w14:paraId="06997F49" w14:textId="77777777" w:rsidR="000B4FCE" w:rsidRDefault="004D1892">
      <w:r>
        <w:rPr>
          <w:b/>
          <w:bCs/>
        </w:rPr>
        <w:t>Nodes</w:t>
      </w:r>
      <w:r>
        <w:t>:</w:t>
      </w:r>
    </w:p>
    <w:p w14:paraId="06997F4A" w14:textId="77777777" w:rsidR="000B4FCE" w:rsidRDefault="004D1892" w:rsidP="00AA23CB">
      <w:pPr>
        <w:numPr>
          <w:ilvl w:val="0"/>
          <w:numId w:val="75"/>
        </w:numPr>
      </w:pPr>
      <w:r>
        <w:t>Programme (central node)</w:t>
      </w:r>
    </w:p>
    <w:p w14:paraId="06997F4B" w14:textId="77777777" w:rsidR="000B4FCE" w:rsidRDefault="004D1892" w:rsidP="00AA23CB">
      <w:pPr>
        <w:numPr>
          <w:ilvl w:val="0"/>
          <w:numId w:val="75"/>
        </w:numPr>
      </w:pPr>
      <w:r>
        <w:t>Module</w:t>
      </w:r>
    </w:p>
    <w:p w14:paraId="06997F4C" w14:textId="77777777" w:rsidR="000B4FCE" w:rsidRDefault="004D1892" w:rsidP="00AA23CB">
      <w:pPr>
        <w:numPr>
          <w:ilvl w:val="0"/>
          <w:numId w:val="75"/>
        </w:numPr>
      </w:pPr>
      <w:r>
        <w:t>Student</w:t>
      </w:r>
    </w:p>
    <w:p w14:paraId="06997F4D" w14:textId="77777777" w:rsidR="000B4FCE" w:rsidRDefault="004D1892" w:rsidP="00AA23CB">
      <w:pPr>
        <w:numPr>
          <w:ilvl w:val="0"/>
          <w:numId w:val="75"/>
        </w:numPr>
      </w:pPr>
      <w:r>
        <w:t>Activity</w:t>
      </w:r>
    </w:p>
    <w:p w14:paraId="06997F4E" w14:textId="77777777" w:rsidR="000B4FCE" w:rsidRDefault="004D1892" w:rsidP="00AA23CB">
      <w:pPr>
        <w:numPr>
          <w:ilvl w:val="0"/>
          <w:numId w:val="75"/>
        </w:numPr>
      </w:pPr>
      <w:r>
        <w:t>Room</w:t>
      </w:r>
    </w:p>
    <w:p w14:paraId="06997F4F" w14:textId="77777777" w:rsidR="000B4FCE" w:rsidRDefault="004D1892" w:rsidP="00AA23CB">
      <w:pPr>
        <w:numPr>
          <w:ilvl w:val="0"/>
          <w:numId w:val="75"/>
        </w:numPr>
      </w:pPr>
      <w:r>
        <w:t>Staff</w:t>
      </w:r>
    </w:p>
    <w:p w14:paraId="06997F50" w14:textId="77777777" w:rsidR="000B4FCE" w:rsidRDefault="004D1892">
      <w:r>
        <w:rPr>
          <w:b/>
          <w:bCs/>
        </w:rPr>
        <w:t>Relationships</w:t>
      </w:r>
      <w:r>
        <w:t>:</w:t>
      </w:r>
    </w:p>
    <w:p w14:paraId="06997F51" w14:textId="77777777" w:rsidR="000B4FCE" w:rsidRDefault="004D1892" w:rsidP="00AA23CB">
      <w:pPr>
        <w:numPr>
          <w:ilvl w:val="0"/>
          <w:numId w:val="76"/>
        </w:numPr>
      </w:pPr>
      <w:r>
        <w:t>Programme &lt;-[:BELONGS_TO]- Module</w:t>
      </w:r>
    </w:p>
    <w:p w14:paraId="06997F52" w14:textId="77777777" w:rsidR="000B4FCE" w:rsidRDefault="004D1892" w:rsidP="00AA23CB">
      <w:pPr>
        <w:numPr>
          <w:ilvl w:val="0"/>
          <w:numId w:val="76"/>
        </w:numPr>
      </w:pPr>
      <w:r>
        <w:t>Module &lt;-[:BELONGS_TO]- Activity</w:t>
      </w:r>
    </w:p>
    <w:p w14:paraId="06997F53" w14:textId="77777777" w:rsidR="000B4FCE" w:rsidRDefault="004D1892" w:rsidP="00AA23CB">
      <w:pPr>
        <w:numPr>
          <w:ilvl w:val="0"/>
          <w:numId w:val="76"/>
        </w:numPr>
      </w:pPr>
      <w:r>
        <w:t>Student -[:REGISTERED_ON]-&gt; Programme</w:t>
      </w:r>
    </w:p>
    <w:p w14:paraId="06997F54" w14:textId="77777777" w:rsidR="000B4FCE" w:rsidRDefault="004D1892" w:rsidP="00AA23CB">
      <w:pPr>
        <w:numPr>
          <w:ilvl w:val="0"/>
          <w:numId w:val="76"/>
        </w:numPr>
      </w:pPr>
      <w:r>
        <w:t>Student -[:ATTENDS]-&gt; Activity</w:t>
      </w:r>
    </w:p>
    <w:p w14:paraId="06997F55" w14:textId="77777777" w:rsidR="000B4FCE" w:rsidRDefault="004D1892" w:rsidP="00AA23CB">
      <w:pPr>
        <w:numPr>
          <w:ilvl w:val="0"/>
          <w:numId w:val="76"/>
        </w:numPr>
      </w:pPr>
      <w:r>
        <w:t>Student-[:ENROLLED_ON]-&gt; Module</w:t>
      </w:r>
    </w:p>
    <w:p w14:paraId="06997F56" w14:textId="77777777" w:rsidR="000B4FCE" w:rsidRDefault="004D1892" w:rsidP="00AA23CB">
      <w:pPr>
        <w:numPr>
          <w:ilvl w:val="0"/>
          <w:numId w:val="76"/>
        </w:numPr>
      </w:pPr>
      <w:r>
        <w:t>Activity -[:OCCUPIES]-&gt; Room</w:t>
      </w:r>
    </w:p>
    <w:p w14:paraId="06997F57" w14:textId="77777777" w:rsidR="000B4FCE" w:rsidRDefault="004D1892" w:rsidP="00AA23CB">
      <w:pPr>
        <w:numPr>
          <w:ilvl w:val="0"/>
          <w:numId w:val="76"/>
        </w:numPr>
      </w:pPr>
      <w:r>
        <w:t>Staff -[:TEACHES]-&gt; Activity</w:t>
      </w:r>
    </w:p>
    <w:p w14:paraId="06997F58" w14:textId="77777777" w:rsidR="000B4FCE" w:rsidRDefault="004D1892">
      <w:pPr>
        <w:pStyle w:val="Heading3"/>
      </w:pPr>
      <w:bookmarkStart w:id="309" w:name="scenes"/>
      <w:bookmarkEnd w:id="308"/>
      <w:r>
        <w:t>Scenes:</w:t>
      </w:r>
    </w:p>
    <w:p w14:paraId="06997F59" w14:textId="77777777" w:rsidR="000B4FCE" w:rsidRDefault="004D1892">
      <w:r>
        <w:rPr>
          <w:b/>
          <w:bCs/>
        </w:rPr>
        <w:t>Programme Overview</w:t>
      </w:r>
      <w:r>
        <w:t>: Visualise the entire programme structure, showcasing modules, their connections, and associated activities. Highlight popular and less popular modules based on student enrolment.</w:t>
      </w:r>
    </w:p>
    <w:p w14:paraId="06997F5A" w14:textId="77777777" w:rsidR="000B4FCE" w:rsidRDefault="004D1892">
      <w:r>
        <w:rPr>
          <w:b/>
          <w:bCs/>
        </w:rPr>
        <w:lastRenderedPageBreak/>
        <w:t>Student Engagement</w:t>
      </w:r>
      <w:r>
        <w:t>: Focus on a specific module and visualise student attendance patterns. Identify students with low attendance and potential at-risk students.</w:t>
      </w:r>
    </w:p>
    <w:p w14:paraId="06997F5B" w14:textId="77777777" w:rsidR="000B4FCE" w:rsidRDefault="004D1892">
      <w:r>
        <w:rPr>
          <w:b/>
          <w:bCs/>
        </w:rPr>
        <w:t>Resource Allocation</w:t>
      </w:r>
      <w:r>
        <w:t>: Visualise room utilisation across the programme’s activities. Identify potential scheduling conflicts or underutilised spaces.</w:t>
      </w:r>
    </w:p>
    <w:p w14:paraId="06997F5C" w14:textId="77777777" w:rsidR="000B4FCE" w:rsidRDefault="004D1892">
      <w:r>
        <w:rPr>
          <w:b/>
          <w:bCs/>
        </w:rPr>
        <w:t>Staff Workload</w:t>
      </w:r>
      <w:r>
        <w:t>: Analyse the distribution of teaching workload among staff members within the programme.</w:t>
      </w:r>
    </w:p>
    <w:p w14:paraId="06997F5D" w14:textId="77777777" w:rsidR="000B4FCE" w:rsidRDefault="004D1892">
      <w:pPr>
        <w:pStyle w:val="Heading3"/>
      </w:pPr>
      <w:bookmarkStart w:id="310" w:name="example-cypher-queries"/>
      <w:bookmarkEnd w:id="309"/>
      <w:r>
        <w:t>Example Cypher Queries:</w:t>
      </w:r>
    </w:p>
    <w:p w14:paraId="06997F5E" w14:textId="77777777" w:rsidR="000B4FCE" w:rsidRDefault="004D1892">
      <w:pPr>
        <w:pStyle w:val="SourceCode"/>
      </w:pPr>
      <w:r>
        <w:t>//Programme Structure:</w:t>
      </w:r>
      <w:r>
        <w:br/>
      </w:r>
      <w:r>
        <w:br/>
        <w:t>MATCH (p:programme {name: 'Computer Science'})&lt;-[:BELONGS_TO]-(m:module)</w:t>
      </w:r>
      <w:r>
        <w:br/>
        <w:t>RETURN p, m</w:t>
      </w:r>
      <w:r>
        <w:br/>
      </w:r>
      <w:r>
        <w:br/>
      </w:r>
      <w:r>
        <w:br/>
        <w:t>//Student Attendance:</w:t>
      </w:r>
      <w:r>
        <w:br/>
      </w:r>
      <w:r>
        <w:br/>
        <w:t>MATCH (m:module {name: 'Data Structures'})-[:BELONGS_TO]-&gt;(p:programme)&lt;-[:REGISTERED_ON]-(s:student)-[:ATTENDS]-&gt;(a:Activity)</w:t>
      </w:r>
      <w:r>
        <w:br/>
        <w:t>RETURN m, s, a</w:t>
      </w:r>
      <w:r>
        <w:br/>
      </w:r>
      <w:r>
        <w:br/>
      </w:r>
      <w:r>
        <w:br/>
        <w:t>//Room Utilisation:</w:t>
      </w:r>
      <w:r>
        <w:br/>
      </w:r>
      <w:r>
        <w:br/>
        <w:t>MATCH (p:programme)&lt;-[:BELONGS_TO]-(m:module)&lt;-[:BELONGS_TO]-(a:activity)-[:OCCUPIES]-&gt;(r:room)</w:t>
      </w:r>
      <w:r>
        <w:br/>
        <w:t>RETURN p, m, a, r</w:t>
      </w:r>
      <w:r>
        <w:br/>
      </w:r>
      <w:r>
        <w:br/>
        <w:t>Staff Workload:</w:t>
      </w:r>
      <w:r>
        <w:br/>
      </w:r>
      <w:r>
        <w:br/>
        <w:t>MATCH (p:programme)&lt;-[:BELONGS_TO]-(m:module)&lt;-[:BELONGS_TO]-(a:activity)&lt;-[:TEACHES]-(s:staff)</w:t>
      </w:r>
      <w:r>
        <w:br/>
        <w:t>RETURN p, m, a, s</w:t>
      </w:r>
    </w:p>
    <w:p w14:paraId="06997F5F" w14:textId="77777777" w:rsidR="000B4FCE" w:rsidRDefault="004D1892">
      <w:pPr>
        <w:pStyle w:val="Heading2"/>
      </w:pPr>
      <w:bookmarkStart w:id="311" w:name="_Toc175217533"/>
      <w:bookmarkStart w:id="312" w:name="scenario-2-module-leader-perspective"/>
      <w:bookmarkEnd w:id="307"/>
      <w:bookmarkEnd w:id="310"/>
      <w:r>
        <w:t>Scenario 2: Module Leader Perspective</w:t>
      </w:r>
      <w:bookmarkEnd w:id="311"/>
    </w:p>
    <w:p w14:paraId="06997F60" w14:textId="77777777" w:rsidR="000B4FCE" w:rsidRDefault="004D1892">
      <w:r>
        <w:rPr>
          <w:b/>
          <w:bCs/>
        </w:rPr>
        <w:t>Goal</w:t>
      </w:r>
      <w:r>
        <w:t>: Provide a module leader with insights into their module’s scheduling, student performance, and room allocation.</w:t>
      </w:r>
    </w:p>
    <w:p w14:paraId="06997F61" w14:textId="77777777" w:rsidR="000B4FCE" w:rsidRDefault="004D1892">
      <w:pPr>
        <w:pStyle w:val="Heading3"/>
      </w:pPr>
      <w:bookmarkStart w:id="313" w:name="perspective-1"/>
      <w:r>
        <w:t>Perspective:</w:t>
      </w:r>
    </w:p>
    <w:p w14:paraId="06997F62" w14:textId="77777777" w:rsidR="000B4FCE" w:rsidRDefault="004D1892">
      <w:r>
        <w:rPr>
          <w:b/>
          <w:bCs/>
        </w:rPr>
        <w:t>Nodes</w:t>
      </w:r>
      <w:r>
        <w:t>:</w:t>
      </w:r>
    </w:p>
    <w:p w14:paraId="06997F63" w14:textId="77777777" w:rsidR="000B4FCE" w:rsidRDefault="004D1892" w:rsidP="00AA23CB">
      <w:pPr>
        <w:numPr>
          <w:ilvl w:val="0"/>
          <w:numId w:val="77"/>
        </w:numPr>
      </w:pPr>
      <w:r>
        <w:t>Module (central node)</w:t>
      </w:r>
    </w:p>
    <w:p w14:paraId="06997F64" w14:textId="77777777" w:rsidR="000B4FCE" w:rsidRDefault="004D1892" w:rsidP="00AA23CB">
      <w:pPr>
        <w:numPr>
          <w:ilvl w:val="0"/>
          <w:numId w:val="77"/>
        </w:numPr>
      </w:pPr>
      <w:r>
        <w:lastRenderedPageBreak/>
        <w:t>Activity</w:t>
      </w:r>
    </w:p>
    <w:p w14:paraId="06997F65" w14:textId="77777777" w:rsidR="000B4FCE" w:rsidRDefault="004D1892" w:rsidP="00AA23CB">
      <w:pPr>
        <w:numPr>
          <w:ilvl w:val="0"/>
          <w:numId w:val="77"/>
        </w:numPr>
      </w:pPr>
      <w:r>
        <w:t>Student</w:t>
      </w:r>
    </w:p>
    <w:p w14:paraId="06997F66" w14:textId="77777777" w:rsidR="000B4FCE" w:rsidRDefault="004D1892" w:rsidP="00AA23CB">
      <w:pPr>
        <w:numPr>
          <w:ilvl w:val="0"/>
          <w:numId w:val="77"/>
        </w:numPr>
      </w:pPr>
      <w:r>
        <w:t>Room</w:t>
      </w:r>
    </w:p>
    <w:p w14:paraId="06997F67" w14:textId="77777777" w:rsidR="000B4FCE" w:rsidRDefault="004D1892" w:rsidP="00AA23CB">
      <w:pPr>
        <w:numPr>
          <w:ilvl w:val="0"/>
          <w:numId w:val="77"/>
        </w:numPr>
      </w:pPr>
      <w:r>
        <w:t>Assessment</w:t>
      </w:r>
    </w:p>
    <w:p w14:paraId="06997F68" w14:textId="77777777" w:rsidR="000B4FCE" w:rsidRDefault="004D1892">
      <w:r>
        <w:rPr>
          <w:b/>
          <w:bCs/>
        </w:rPr>
        <w:t>Relationships</w:t>
      </w:r>
      <w:r>
        <w:t>:</w:t>
      </w:r>
    </w:p>
    <w:p w14:paraId="06997F69" w14:textId="77777777" w:rsidR="000B4FCE" w:rsidRDefault="004D1892" w:rsidP="00AA23CB">
      <w:pPr>
        <w:numPr>
          <w:ilvl w:val="0"/>
          <w:numId w:val="78"/>
        </w:numPr>
      </w:pPr>
      <w:r>
        <w:t>module &lt;-[:BELONGS_TO]- activity</w:t>
      </w:r>
    </w:p>
    <w:p w14:paraId="06997F6A" w14:textId="77777777" w:rsidR="000B4FCE" w:rsidRDefault="004D1892" w:rsidP="00AA23CB">
      <w:pPr>
        <w:numPr>
          <w:ilvl w:val="0"/>
          <w:numId w:val="78"/>
        </w:numPr>
      </w:pPr>
      <w:r>
        <w:t>student -[:ATTENDS]-&gt; activity</w:t>
      </w:r>
    </w:p>
    <w:p w14:paraId="06997F6B" w14:textId="77777777" w:rsidR="000B4FCE" w:rsidRDefault="004D1892" w:rsidP="00AA23CB">
      <w:pPr>
        <w:numPr>
          <w:ilvl w:val="0"/>
          <w:numId w:val="78"/>
        </w:numPr>
      </w:pPr>
      <w:r>
        <w:t>activity -[:OCCUPIES]-&gt; room</w:t>
      </w:r>
    </w:p>
    <w:p w14:paraId="06997F6C" w14:textId="77777777" w:rsidR="000B4FCE" w:rsidRDefault="004D1892" w:rsidP="00AA23CB">
      <w:pPr>
        <w:numPr>
          <w:ilvl w:val="0"/>
          <w:numId w:val="78"/>
        </w:numPr>
      </w:pPr>
      <w:r>
        <w:t>student -[:HAS_RESULT_FOR]-&gt; assessment</w:t>
      </w:r>
    </w:p>
    <w:p w14:paraId="06997F6D" w14:textId="77777777" w:rsidR="000B4FCE" w:rsidRDefault="004D1892" w:rsidP="00AA23CB">
      <w:pPr>
        <w:numPr>
          <w:ilvl w:val="0"/>
          <w:numId w:val="78"/>
        </w:numPr>
      </w:pPr>
      <w:r>
        <w:t>module -[:HAS_ASSESSMENT]-&gt; assessment</w:t>
      </w:r>
    </w:p>
    <w:p w14:paraId="06997F6E" w14:textId="77777777" w:rsidR="000B4FCE" w:rsidRDefault="004D1892">
      <w:pPr>
        <w:pStyle w:val="Heading3"/>
      </w:pPr>
      <w:bookmarkStart w:id="314" w:name="scenes-1"/>
      <w:bookmarkEnd w:id="313"/>
      <w:r>
        <w:t>Scenes:</w:t>
      </w:r>
    </w:p>
    <w:p w14:paraId="06997F6F" w14:textId="77777777" w:rsidR="000B4FCE" w:rsidRDefault="004D1892" w:rsidP="00AA23CB">
      <w:pPr>
        <w:numPr>
          <w:ilvl w:val="0"/>
          <w:numId w:val="79"/>
        </w:numPr>
      </w:pPr>
      <w:r>
        <w:rPr>
          <w:b/>
          <w:bCs/>
        </w:rPr>
        <w:t>Module Schedule</w:t>
      </w:r>
      <w:r>
        <w:t>: Visualise the module’s activities, their timeslots, and associated rooms. Highlight potential scheduling conflicts or overlaps.</w:t>
      </w:r>
    </w:p>
    <w:p w14:paraId="06997F70" w14:textId="77777777" w:rsidR="000B4FCE" w:rsidRDefault="004D1892" w:rsidP="00AA23CB">
      <w:pPr>
        <w:numPr>
          <w:ilvl w:val="0"/>
          <w:numId w:val="79"/>
        </w:numPr>
      </w:pPr>
      <w:r>
        <w:rPr>
          <w:b/>
          <w:bCs/>
        </w:rPr>
        <w:t>Student Performance</w:t>
      </w:r>
      <w:r>
        <w:t>: Focus on a specific assessment and visualise student results. Identify students who may need additional support.</w:t>
      </w:r>
    </w:p>
    <w:p w14:paraId="06997F71" w14:textId="77777777" w:rsidR="000B4FCE" w:rsidRDefault="004D1892" w:rsidP="00AA23CB">
      <w:pPr>
        <w:numPr>
          <w:ilvl w:val="0"/>
          <w:numId w:val="79"/>
        </w:numPr>
      </w:pPr>
      <w:r>
        <w:rPr>
          <w:b/>
          <w:bCs/>
        </w:rPr>
        <w:t>Room Suitability</w:t>
      </w:r>
      <w:r>
        <w:t>: Analyse the rooms used for the module’s activities and their capacities. Identify potential issues with room size or suitability.</w:t>
      </w:r>
    </w:p>
    <w:p w14:paraId="06997F72" w14:textId="77777777" w:rsidR="000B4FCE" w:rsidRDefault="004D1892">
      <w:pPr>
        <w:pStyle w:val="Heading2"/>
      </w:pPr>
      <w:bookmarkStart w:id="315" w:name="_Toc175217534"/>
      <w:bookmarkStart w:id="316" w:name="X243a75ddde9cbc5d21039ea5d9c07bce9aff482"/>
      <w:bookmarkEnd w:id="312"/>
      <w:bookmarkEnd w:id="314"/>
      <w:r>
        <w:t>Scenario 3: Administrator Perspective (Room Usage)</w:t>
      </w:r>
      <w:bookmarkEnd w:id="315"/>
    </w:p>
    <w:p w14:paraId="06997F73" w14:textId="77777777" w:rsidR="000B4FCE" w:rsidRDefault="004D1892">
      <w:r>
        <w:rPr>
          <w:b/>
          <w:bCs/>
        </w:rPr>
        <w:t>Goal</w:t>
      </w:r>
      <w:r>
        <w:t>: Ability to analyse room usage, identify underutilised spaces, and optimise room allocation.</w:t>
      </w:r>
    </w:p>
    <w:p w14:paraId="06997F74" w14:textId="77777777" w:rsidR="000B4FCE" w:rsidRDefault="004D1892">
      <w:pPr>
        <w:pStyle w:val="Heading3"/>
      </w:pPr>
      <w:bookmarkStart w:id="317" w:name="perspective-2"/>
      <w:r>
        <w:t>Perspective:</w:t>
      </w:r>
    </w:p>
    <w:p w14:paraId="06997F75" w14:textId="77777777" w:rsidR="000B4FCE" w:rsidRDefault="004D1892">
      <w:r>
        <w:rPr>
          <w:b/>
          <w:bCs/>
        </w:rPr>
        <w:t>Nodes</w:t>
      </w:r>
      <w:r>
        <w:t>:</w:t>
      </w:r>
    </w:p>
    <w:p w14:paraId="06997F76" w14:textId="77777777" w:rsidR="000B4FCE" w:rsidRDefault="004D1892" w:rsidP="00AA23CB">
      <w:pPr>
        <w:numPr>
          <w:ilvl w:val="0"/>
          <w:numId w:val="80"/>
        </w:numPr>
      </w:pPr>
      <w:r>
        <w:t>Room (central node)</w:t>
      </w:r>
    </w:p>
    <w:p w14:paraId="06997F77" w14:textId="77777777" w:rsidR="000B4FCE" w:rsidRDefault="004D1892" w:rsidP="00AA23CB">
      <w:pPr>
        <w:numPr>
          <w:ilvl w:val="0"/>
          <w:numId w:val="80"/>
        </w:numPr>
      </w:pPr>
      <w:r>
        <w:t>Activity</w:t>
      </w:r>
    </w:p>
    <w:p w14:paraId="06997F78" w14:textId="77777777" w:rsidR="000B4FCE" w:rsidRDefault="004D1892" w:rsidP="00AA23CB">
      <w:pPr>
        <w:numPr>
          <w:ilvl w:val="0"/>
          <w:numId w:val="80"/>
        </w:numPr>
      </w:pPr>
      <w:r>
        <w:t>Module</w:t>
      </w:r>
    </w:p>
    <w:p w14:paraId="06997F79" w14:textId="77777777" w:rsidR="000B4FCE" w:rsidRDefault="004D1892" w:rsidP="00AA23CB">
      <w:pPr>
        <w:numPr>
          <w:ilvl w:val="0"/>
          <w:numId w:val="80"/>
        </w:numPr>
      </w:pPr>
      <w:r>
        <w:t>Programme</w:t>
      </w:r>
    </w:p>
    <w:p w14:paraId="06997F7A" w14:textId="77777777" w:rsidR="000B4FCE" w:rsidRDefault="004D1892">
      <w:r>
        <w:rPr>
          <w:b/>
          <w:bCs/>
        </w:rPr>
        <w:t>Relationships</w:t>
      </w:r>
      <w:r>
        <w:t>:</w:t>
      </w:r>
    </w:p>
    <w:p w14:paraId="06997F7B" w14:textId="77777777" w:rsidR="000B4FCE" w:rsidRDefault="004D1892" w:rsidP="00AA23CB">
      <w:pPr>
        <w:numPr>
          <w:ilvl w:val="0"/>
          <w:numId w:val="81"/>
        </w:numPr>
      </w:pPr>
      <w:r>
        <w:t>activity -[:OCCUPIES]-&gt; room</w:t>
      </w:r>
    </w:p>
    <w:p w14:paraId="06997F7C" w14:textId="77777777" w:rsidR="000B4FCE" w:rsidRDefault="004D1892" w:rsidP="00AA23CB">
      <w:pPr>
        <w:numPr>
          <w:ilvl w:val="0"/>
          <w:numId w:val="81"/>
        </w:numPr>
      </w:pPr>
      <w:r>
        <w:t>module &lt;-[:BELONGS_TO]- activity</w:t>
      </w:r>
    </w:p>
    <w:p w14:paraId="06997F7D" w14:textId="77777777" w:rsidR="000B4FCE" w:rsidRDefault="004D1892" w:rsidP="00AA23CB">
      <w:pPr>
        <w:numPr>
          <w:ilvl w:val="0"/>
          <w:numId w:val="81"/>
        </w:numPr>
      </w:pPr>
      <w:r>
        <w:lastRenderedPageBreak/>
        <w:t>programme &lt;-[:BELONGS_TO]- module</w:t>
      </w:r>
    </w:p>
    <w:p w14:paraId="06997F7E" w14:textId="77777777" w:rsidR="000B4FCE" w:rsidRDefault="004D1892">
      <w:pPr>
        <w:pStyle w:val="Heading3"/>
      </w:pPr>
      <w:bookmarkStart w:id="318" w:name="scenes-2"/>
      <w:bookmarkEnd w:id="317"/>
      <w:r>
        <w:t>Scenes:</w:t>
      </w:r>
    </w:p>
    <w:p w14:paraId="06997F7F" w14:textId="77777777" w:rsidR="000B4FCE" w:rsidRDefault="004D1892" w:rsidP="00AA23CB">
      <w:pPr>
        <w:numPr>
          <w:ilvl w:val="0"/>
          <w:numId w:val="82"/>
        </w:numPr>
      </w:pPr>
      <w:r>
        <w:rPr>
          <w:b/>
          <w:bCs/>
        </w:rPr>
        <w:t>Room Utilization Overview</w:t>
      </w:r>
      <w:r>
        <w:t>: Visualise all rooms and their occupancy levels across different time periods. Highlight rooms with low utilisation or frequent conflicts.</w:t>
      </w:r>
    </w:p>
    <w:p w14:paraId="06997F80" w14:textId="77777777" w:rsidR="000B4FCE" w:rsidRDefault="004D1892" w:rsidP="00AA23CB">
      <w:pPr>
        <w:numPr>
          <w:ilvl w:val="0"/>
          <w:numId w:val="82"/>
        </w:numPr>
      </w:pPr>
      <w:r>
        <w:rPr>
          <w:b/>
          <w:bCs/>
        </w:rPr>
        <w:t>Room Activity Breakdown</w:t>
      </w:r>
      <w:r>
        <w:t>: Focus on a specific room and visualise the activities scheduled there. Identify peak usage times and potential scheduling issues.</w:t>
      </w:r>
    </w:p>
    <w:p w14:paraId="06997F81" w14:textId="77777777" w:rsidR="000B4FCE" w:rsidRDefault="004D1892" w:rsidP="00AA23CB">
      <w:pPr>
        <w:numPr>
          <w:ilvl w:val="0"/>
          <w:numId w:val="82"/>
        </w:numPr>
      </w:pPr>
      <w:r>
        <w:rPr>
          <w:b/>
          <w:bCs/>
        </w:rPr>
        <w:t>Programme Room Usage</w:t>
      </w:r>
      <w:r>
        <w:t>: Analyse room usage by different programmes. Identify programmes with high room demands or potential conflicts.</w:t>
      </w:r>
    </w:p>
    <w:p w14:paraId="06997F82" w14:textId="77777777" w:rsidR="000B4FCE" w:rsidRDefault="004D1892">
      <w:pPr>
        <w:pStyle w:val="Heading1"/>
      </w:pPr>
      <w:bookmarkStart w:id="319" w:name="_Blue_Sky_Opportunities"/>
      <w:bookmarkStart w:id="320" w:name="_Toc175217535"/>
      <w:bookmarkStart w:id="321" w:name="blue-sky-opportunities"/>
      <w:bookmarkEnd w:id="305"/>
      <w:bookmarkEnd w:id="316"/>
      <w:bookmarkEnd w:id="318"/>
      <w:bookmarkEnd w:id="319"/>
      <w:r>
        <w:lastRenderedPageBreak/>
        <w:t>Blue Sky Opportunities</w:t>
      </w:r>
      <w:bookmarkEnd w:id="320"/>
    </w:p>
    <w:p w14:paraId="06997F83" w14:textId="7324C860" w:rsidR="000B4FCE" w:rsidRDefault="004D1892">
      <w:r>
        <w:t xml:space="preserve">Here I imagine how the timetabling data </w:t>
      </w:r>
      <w:r>
        <w:rPr>
          <w:i/>
          <w:iCs/>
        </w:rPr>
        <w:t>could</w:t>
      </w:r>
      <w:r>
        <w:t xml:space="preserve"> be combined with other data sources to unlock insights. This does not mean that any of this </w:t>
      </w:r>
      <w:r>
        <w:rPr>
          <w:i/>
          <w:iCs/>
        </w:rPr>
        <w:t>should</w:t>
      </w:r>
      <w:r>
        <w:t xml:space="preserve"> be done. It also does not mean that it can’t be done very effectively using non-graph solutions. It is very much </w:t>
      </w:r>
      <w:r>
        <w:rPr>
          <w:i/>
          <w:iCs/>
        </w:rPr>
        <w:t>blue-skies</w:t>
      </w:r>
      <w:r>
        <w:t xml:space="preserve"> thinking in that it is not constrained by the realities of data, systems, technology, or policy.</w:t>
      </w:r>
    </w:p>
    <w:p w14:paraId="06997F84" w14:textId="77777777" w:rsidR="000B4FCE" w:rsidRDefault="004D1892">
      <w:r>
        <w:t>If any of these ideas are taken forward, the usual data governance, ethics and privacy considerations need to be addressed, in addition to the technical and practical challenges like data quality, integration, and scalability.</w:t>
      </w:r>
    </w:p>
    <w:p w14:paraId="06997F85" w14:textId="77777777" w:rsidR="000B4FCE" w:rsidRDefault="004D1892">
      <w:pPr>
        <w:pStyle w:val="Heading2"/>
      </w:pPr>
      <w:bookmarkStart w:id="322" w:name="_Toc175217536"/>
      <w:bookmarkStart w:id="323" w:name="Xfc9cee97a99e43cb538e6a56f594834f4c4bba6"/>
      <w:r>
        <w:t>Popular Module Combinations and Student Choice:</w:t>
      </w:r>
      <w:bookmarkEnd w:id="322"/>
    </w:p>
    <w:p w14:paraId="06997F86" w14:textId="77777777" w:rsidR="000B4FCE" w:rsidRDefault="004D1892" w:rsidP="00AA23CB">
      <w:pPr>
        <w:numPr>
          <w:ilvl w:val="0"/>
          <w:numId w:val="83"/>
        </w:numPr>
      </w:pPr>
      <w:r>
        <w:rPr>
          <w:b/>
          <w:bCs/>
        </w:rPr>
        <w:t>Data</w:t>
      </w:r>
      <w:r>
        <w:t>: Analyse student enrolment data within programmes and identify popular module combinations. Combine with student feedback and performance (outcomes) and engagement data.</w:t>
      </w:r>
      <w:r>
        <w:br/>
      </w:r>
    </w:p>
    <w:p w14:paraId="06997F87" w14:textId="77777777" w:rsidR="000B4FCE" w:rsidRDefault="004D1892" w:rsidP="00AA23CB">
      <w:pPr>
        <w:numPr>
          <w:ilvl w:val="0"/>
          <w:numId w:val="83"/>
        </w:numPr>
      </w:pPr>
      <w:r>
        <w:rPr>
          <w:b/>
          <w:bCs/>
        </w:rPr>
        <w:t>Insights</w:t>
      </w:r>
      <w:r>
        <w:t>: Understand student preferences and identify frequently chosen module combinations. This can inform program design, curriculum development, and elective module offerings.</w:t>
      </w:r>
    </w:p>
    <w:p w14:paraId="06997F88" w14:textId="77777777" w:rsidR="000B4FCE" w:rsidRDefault="004D1892" w:rsidP="00AA23CB">
      <w:pPr>
        <w:numPr>
          <w:ilvl w:val="0"/>
          <w:numId w:val="83"/>
        </w:numPr>
      </w:pPr>
      <w:r>
        <w:rPr>
          <w:b/>
          <w:bCs/>
        </w:rPr>
        <w:t>Action</w:t>
      </w:r>
      <w:r>
        <w:t>: Adapt programme structures to align with student choices, and offer targeted module recommendations based on popular combinations and individual student interests.</w:t>
      </w:r>
    </w:p>
    <w:p w14:paraId="06997F89" w14:textId="77777777" w:rsidR="000B4FCE" w:rsidRDefault="004D1892">
      <w:pPr>
        <w:pStyle w:val="Heading2"/>
      </w:pPr>
      <w:bookmarkStart w:id="324" w:name="_Toc175217537"/>
      <w:bookmarkStart w:id="325" w:name="modules-and-library-resources"/>
      <w:bookmarkEnd w:id="323"/>
      <w:r>
        <w:t>Modules and Library Resources:</w:t>
      </w:r>
      <w:bookmarkEnd w:id="324"/>
    </w:p>
    <w:p w14:paraId="06997F8A" w14:textId="77777777" w:rsidR="000B4FCE" w:rsidRDefault="004D1892" w:rsidP="00AA23CB">
      <w:pPr>
        <w:numPr>
          <w:ilvl w:val="0"/>
          <w:numId w:val="84"/>
        </w:numPr>
      </w:pPr>
      <w:r>
        <w:rPr>
          <w:b/>
          <w:bCs/>
        </w:rPr>
        <w:t>Data</w:t>
      </w:r>
      <w:r>
        <w:t>: Integrate module data with library resources such as reading lists, e-resources, and physical collections.</w:t>
      </w:r>
    </w:p>
    <w:p w14:paraId="06997F8B" w14:textId="77777777" w:rsidR="000B4FCE" w:rsidRDefault="004D1892" w:rsidP="00AA23CB">
      <w:pPr>
        <w:numPr>
          <w:ilvl w:val="0"/>
          <w:numId w:val="84"/>
        </w:numPr>
      </w:pPr>
      <w:r>
        <w:rPr>
          <w:b/>
          <w:bCs/>
        </w:rPr>
        <w:t>Insights</w:t>
      </w:r>
      <w:r>
        <w:t>: Identify the most frequently accessed resources for each module and assess their impact on student learning outcomes. Make recommendations for additional resources or support services.</w:t>
      </w:r>
    </w:p>
    <w:p w14:paraId="06997F8C" w14:textId="77777777" w:rsidR="000B4FCE" w:rsidRDefault="004D1892" w:rsidP="00AA23CB">
      <w:pPr>
        <w:numPr>
          <w:ilvl w:val="0"/>
          <w:numId w:val="84"/>
        </w:numPr>
      </w:pPr>
      <w:r>
        <w:rPr>
          <w:b/>
          <w:bCs/>
        </w:rPr>
        <w:t>Action</w:t>
      </w:r>
      <w:r>
        <w:t>: Enhance module delivery by aligning resources with learning objectives, providing targeted support, and improving access to relevant materials.</w:t>
      </w:r>
    </w:p>
    <w:p w14:paraId="06997F8D" w14:textId="77777777" w:rsidR="000B4FCE" w:rsidRDefault="004D1892">
      <w:pPr>
        <w:pStyle w:val="Heading2"/>
      </w:pPr>
      <w:bookmarkStart w:id="326" w:name="_Toc175217538"/>
      <w:bookmarkStart w:id="327" w:name="student-travel-and-engagement"/>
      <w:bookmarkEnd w:id="325"/>
      <w:r>
        <w:t>Student Travel and Engagement:</w:t>
      </w:r>
      <w:bookmarkEnd w:id="326"/>
    </w:p>
    <w:p w14:paraId="06997F8E" w14:textId="77777777" w:rsidR="000B4FCE" w:rsidRDefault="004D1892" w:rsidP="00AA23CB">
      <w:pPr>
        <w:numPr>
          <w:ilvl w:val="0"/>
          <w:numId w:val="85"/>
        </w:numPr>
      </w:pPr>
      <w:r>
        <w:rPr>
          <w:b/>
          <w:bCs/>
        </w:rPr>
        <w:t>Data</w:t>
      </w:r>
      <w:r>
        <w:t xml:space="preserve">: Include student term-time addresses and combine with attendance and engagement data. Combine with public transport data, e.g. bus and train schedules. </w:t>
      </w:r>
      <w:r>
        <w:rPr>
          <w:b/>
          <w:bCs/>
        </w:rPr>
        <w:t>Insights</w:t>
      </w:r>
      <w:r>
        <w:t xml:space="preserve">: Understand the impact of travel distances on student engagement and academic performance. Identify potential transport barriers for specific student groups or areas. This is particularly relevant to Bristol where there is a large student population and accommodation challenges. </w:t>
      </w:r>
      <w:r>
        <w:rPr>
          <w:b/>
          <w:bCs/>
        </w:rPr>
        <w:t>Action</w:t>
      </w:r>
      <w:r>
        <w:t xml:space="preserve">: Optimise timetable scheduling </w:t>
      </w:r>
      <w:r>
        <w:lastRenderedPageBreak/>
        <w:t>to minimise travel distances, particularly for students with long commutes. Explore targeted transportation solutions or support services.</w:t>
      </w:r>
    </w:p>
    <w:p w14:paraId="06997F8F" w14:textId="77777777" w:rsidR="000B4FCE" w:rsidRDefault="004D1892">
      <w:pPr>
        <w:pStyle w:val="Heading2"/>
      </w:pPr>
      <w:bookmarkStart w:id="328" w:name="_Toc175217539"/>
      <w:bookmarkStart w:id="329" w:name="equitable-access-and-outcomes-analysis"/>
      <w:bookmarkEnd w:id="327"/>
      <w:r>
        <w:t>Equitable Access and Outcomes Analysis:</w:t>
      </w:r>
      <w:bookmarkEnd w:id="328"/>
    </w:p>
    <w:p w14:paraId="06997F90" w14:textId="77777777" w:rsidR="000B4FCE" w:rsidRDefault="004D1892" w:rsidP="00AA23CB">
      <w:pPr>
        <w:numPr>
          <w:ilvl w:val="0"/>
          <w:numId w:val="86"/>
        </w:numPr>
      </w:pPr>
      <w:r>
        <w:rPr>
          <w:b/>
          <w:bCs/>
        </w:rPr>
        <w:t>Data</w:t>
      </w:r>
      <w:r>
        <w:t>: Combine timetable data with various pre and post student datasets, like SES, POLAR, Free Lunch data, and graduate outcomes.</w:t>
      </w:r>
    </w:p>
    <w:p w14:paraId="06997F91" w14:textId="77777777" w:rsidR="000B4FCE" w:rsidRDefault="004D1892" w:rsidP="00AA23CB">
      <w:pPr>
        <w:numPr>
          <w:ilvl w:val="0"/>
          <w:numId w:val="86"/>
        </w:numPr>
      </w:pPr>
      <w:r>
        <w:rPr>
          <w:b/>
          <w:bCs/>
        </w:rPr>
        <w:t>Insights</w:t>
      </w:r>
      <w:r>
        <w:t>: Identify if timetable structures disproportionately impact specific student groups. Does this impact their academic performance or future prospects?</w:t>
      </w:r>
    </w:p>
    <w:p w14:paraId="06997F92" w14:textId="77777777" w:rsidR="000B4FCE" w:rsidRDefault="004D1892" w:rsidP="00AA23CB">
      <w:pPr>
        <w:numPr>
          <w:ilvl w:val="0"/>
          <w:numId w:val="86"/>
        </w:numPr>
      </w:pPr>
      <w:r>
        <w:rPr>
          <w:b/>
          <w:bCs/>
        </w:rPr>
        <w:t>Action</w:t>
      </w:r>
      <w:r>
        <w:t>: Use insights to proactively address disparities in access and outcomes by adjusting timetables, providing targeted support, or informing policy changes.</w:t>
      </w:r>
    </w:p>
    <w:p w14:paraId="06997F93" w14:textId="15A73FC1" w:rsidR="000B4FCE" w:rsidRDefault="004D1892">
      <w:pPr>
        <w:pStyle w:val="Heading2"/>
      </w:pPr>
      <w:bookmarkStart w:id="330" w:name="_Toc175217540"/>
      <w:bookmarkStart w:id="331" w:name="X13e14e4d39c2c8603d18281fe7cd186e2c29bfb"/>
      <w:bookmarkEnd w:id="329"/>
      <w:r>
        <w:t xml:space="preserve">Self-Serve Timetable Changes and Student </w:t>
      </w:r>
      <w:r w:rsidR="004F4770">
        <w:t>Behaviour</w:t>
      </w:r>
      <w:r>
        <w:t>:</w:t>
      </w:r>
      <w:bookmarkEnd w:id="330"/>
    </w:p>
    <w:p w14:paraId="06997F94" w14:textId="77777777" w:rsidR="000B4FCE" w:rsidRDefault="004D1892" w:rsidP="00AA23CB">
      <w:pPr>
        <w:numPr>
          <w:ilvl w:val="0"/>
          <w:numId w:val="87"/>
        </w:numPr>
      </w:pPr>
      <w:r>
        <w:rPr>
          <w:b/>
          <w:bCs/>
        </w:rPr>
        <w:t>Data</w:t>
      </w:r>
      <w:r>
        <w:t>: Analyse student self-serve timetable changes</w:t>
      </w:r>
      <w:r>
        <w:rPr>
          <w:rStyle w:val="FootnoteReference"/>
        </w:rPr>
        <w:footnoteReference w:id="11"/>
      </w:r>
      <w:r>
        <w:t xml:space="preserve"> and compare original and modified schedules.</w:t>
      </w:r>
    </w:p>
    <w:p w14:paraId="06997F95" w14:textId="77777777" w:rsidR="000B4FCE" w:rsidRDefault="004D1892" w:rsidP="00AA23CB">
      <w:pPr>
        <w:numPr>
          <w:ilvl w:val="0"/>
          <w:numId w:val="87"/>
        </w:numPr>
      </w:pPr>
      <w:r>
        <w:rPr>
          <w:b/>
          <w:bCs/>
        </w:rPr>
        <w:t>Insights</w:t>
      </w:r>
      <w:r>
        <w:t>: Gain insights into student preferences and identify common reasons for timetable modifications. This can inform timetable design and optimise scheduling processes - this could be particularly useful to inform the Timetable Quality Index.</w:t>
      </w:r>
    </w:p>
    <w:p w14:paraId="06997F96" w14:textId="0AD69D9E" w:rsidR="000B4FCE" w:rsidRDefault="004D1892" w:rsidP="00AA23CB">
      <w:pPr>
        <w:numPr>
          <w:ilvl w:val="0"/>
          <w:numId w:val="87"/>
        </w:numPr>
      </w:pPr>
      <w:r>
        <w:rPr>
          <w:b/>
          <w:bCs/>
        </w:rPr>
        <w:t>Action</w:t>
      </w:r>
      <w:r>
        <w:t xml:space="preserve">: Address common issues identified through timetable adjustments, such as frequent clashes or gaps in scheduling. Optimize the self-serve process based on student </w:t>
      </w:r>
      <w:r w:rsidR="005013C6">
        <w:t>behaviour</w:t>
      </w:r>
      <w:r>
        <w:t>.</w:t>
      </w:r>
    </w:p>
    <w:p w14:paraId="06997F97" w14:textId="77777777" w:rsidR="000B4FCE" w:rsidRDefault="004D1892">
      <w:pPr>
        <w:pStyle w:val="Heading2"/>
      </w:pPr>
      <w:bookmarkStart w:id="332" w:name="_Toc175217541"/>
      <w:bookmarkStart w:id="333" w:name="Xe78c0d78ad98a31708f13f84d7efe251899a2e5"/>
      <w:bookmarkEnd w:id="331"/>
      <w:r>
        <w:t>Facilities Optimisation and Space Utilisation:</w:t>
      </w:r>
      <w:bookmarkEnd w:id="332"/>
    </w:p>
    <w:p w14:paraId="06997F98" w14:textId="77777777" w:rsidR="000B4FCE" w:rsidRDefault="004D1892" w:rsidP="00AA23CB">
      <w:pPr>
        <w:numPr>
          <w:ilvl w:val="0"/>
          <w:numId w:val="88"/>
        </w:numPr>
      </w:pPr>
      <w:r>
        <w:rPr>
          <w:b/>
          <w:bCs/>
        </w:rPr>
        <w:t>Data</w:t>
      </w:r>
      <w:r>
        <w:t>: Integrate estates/facilities datasets like master location data, wifi hits, etc. with timetable and occupancy data.</w:t>
      </w:r>
    </w:p>
    <w:p w14:paraId="06997F99" w14:textId="77777777" w:rsidR="000B4FCE" w:rsidRDefault="004D1892" w:rsidP="00AA23CB">
      <w:pPr>
        <w:numPr>
          <w:ilvl w:val="0"/>
          <w:numId w:val="88"/>
        </w:numPr>
      </w:pPr>
      <w:r>
        <w:rPr>
          <w:b/>
          <w:bCs/>
        </w:rPr>
        <w:t>Insights</w:t>
      </w:r>
      <w:r>
        <w:t>: Identify underutilised spaces and peak usage times. Optimise space allocation and improve campus resource management. Understand flow of students and staff around campus.</w:t>
      </w:r>
    </w:p>
    <w:p w14:paraId="06997F9A" w14:textId="77777777" w:rsidR="000B4FCE" w:rsidRDefault="004D1892" w:rsidP="00AA23CB">
      <w:pPr>
        <w:numPr>
          <w:ilvl w:val="0"/>
          <w:numId w:val="88"/>
        </w:numPr>
      </w:pPr>
      <w:r>
        <w:rPr>
          <w:b/>
          <w:bCs/>
        </w:rPr>
        <w:t>Action</w:t>
      </w:r>
      <w:r>
        <w:t>: Adjust timetables to balance space utilisation, explore flexible learning environments, and inform future campus development plans.</w:t>
      </w:r>
    </w:p>
    <w:p w14:paraId="06997F9B" w14:textId="77777777" w:rsidR="000B4FCE" w:rsidRDefault="004D1892">
      <w:pPr>
        <w:pStyle w:val="Heading2"/>
      </w:pPr>
      <w:bookmarkStart w:id="334" w:name="_Toc175217542"/>
      <w:bookmarkStart w:id="335" w:name="Xad906203dcba2a05be0bed33450cdecdf85da0a"/>
      <w:bookmarkEnd w:id="333"/>
      <w:r>
        <w:t>Student Clustering and Community Building:</w:t>
      </w:r>
      <w:bookmarkEnd w:id="334"/>
    </w:p>
    <w:p w14:paraId="06997F9C" w14:textId="77777777" w:rsidR="000B4FCE" w:rsidRDefault="004D1892" w:rsidP="00AA23CB">
      <w:pPr>
        <w:numPr>
          <w:ilvl w:val="0"/>
          <w:numId w:val="89"/>
        </w:numPr>
      </w:pPr>
      <w:r>
        <w:rPr>
          <w:b/>
          <w:bCs/>
        </w:rPr>
        <w:t>Data</w:t>
      </w:r>
      <w:r>
        <w:t>: Incorporate student demographic (with appropriate data privacy safeguards)</w:t>
      </w:r>
    </w:p>
    <w:p w14:paraId="06997F9D" w14:textId="77777777" w:rsidR="000B4FCE" w:rsidRDefault="004D1892" w:rsidP="00AA23CB">
      <w:pPr>
        <w:numPr>
          <w:ilvl w:val="0"/>
          <w:numId w:val="89"/>
        </w:numPr>
      </w:pPr>
      <w:r>
        <w:rPr>
          <w:b/>
          <w:bCs/>
        </w:rPr>
        <w:lastRenderedPageBreak/>
        <w:t>Insights</w:t>
      </w:r>
      <w:r>
        <w:t>: Identify clusters of students with shared characteristics or interests. This can inform targeted support services, social events, and community-building initiatives.</w:t>
      </w:r>
    </w:p>
    <w:p w14:paraId="06997F9E" w14:textId="77777777" w:rsidR="000B4FCE" w:rsidRDefault="004D1892" w:rsidP="00AA23CB">
      <w:pPr>
        <w:numPr>
          <w:ilvl w:val="0"/>
          <w:numId w:val="89"/>
        </w:numPr>
      </w:pPr>
      <w:r>
        <w:rPr>
          <w:b/>
          <w:bCs/>
        </w:rPr>
        <w:t>Action</w:t>
      </w:r>
      <w:r>
        <w:t>: Foster a sense of belonging by connecting students with similar backgrounds or interests. Tailor support services to meet the needs of specific student groups.</w:t>
      </w:r>
    </w:p>
    <w:p w14:paraId="06997F9F" w14:textId="77777777" w:rsidR="000B4FCE" w:rsidRDefault="004D1892">
      <w:pPr>
        <w:pStyle w:val="Heading2"/>
      </w:pPr>
      <w:bookmarkStart w:id="336" w:name="_Toc175217543"/>
      <w:bookmarkStart w:id="337" w:name="module-and-timeslot-recommendations"/>
      <w:bookmarkEnd w:id="335"/>
      <w:r>
        <w:t>Module and Timeslot Recommendations:</w:t>
      </w:r>
      <w:bookmarkEnd w:id="336"/>
    </w:p>
    <w:p w14:paraId="06997FA0" w14:textId="77777777" w:rsidR="000B4FCE" w:rsidRDefault="004D1892" w:rsidP="00AA23CB">
      <w:pPr>
        <w:numPr>
          <w:ilvl w:val="0"/>
          <w:numId w:val="90"/>
        </w:numPr>
      </w:pPr>
      <w:r>
        <w:rPr>
          <w:b/>
          <w:bCs/>
        </w:rPr>
        <w:t>Data</w:t>
      </w:r>
      <w:r>
        <w:t>: Combine timetable, enrolment, student performance, and feedback data.</w:t>
      </w:r>
    </w:p>
    <w:p w14:paraId="06997FA1" w14:textId="77777777" w:rsidR="000B4FCE" w:rsidRDefault="004D1892" w:rsidP="00AA23CB">
      <w:pPr>
        <w:numPr>
          <w:ilvl w:val="0"/>
          <w:numId w:val="90"/>
        </w:numPr>
      </w:pPr>
      <w:r>
        <w:rPr>
          <w:b/>
          <w:bCs/>
        </w:rPr>
        <w:t>Insights</w:t>
      </w:r>
      <w:r>
        <w:t>: Develop a recommender system to suggest module combinations and timeslots based on student interests, past performance, and peer recommendations.</w:t>
      </w:r>
    </w:p>
    <w:p w14:paraId="06997FA2" w14:textId="77777777" w:rsidR="000B4FCE" w:rsidRDefault="004D1892" w:rsidP="00AA23CB">
      <w:pPr>
        <w:numPr>
          <w:ilvl w:val="0"/>
          <w:numId w:val="90"/>
        </w:numPr>
      </w:pPr>
      <w:r>
        <w:rPr>
          <w:b/>
          <w:bCs/>
        </w:rPr>
        <w:t>Action</w:t>
      </w:r>
      <w:r>
        <w:t>: Personalise the student experience and improve module selection.</w:t>
      </w:r>
    </w:p>
    <w:p w14:paraId="06997FA3" w14:textId="77777777" w:rsidR="000B4FCE" w:rsidRDefault="004D1892">
      <w:pPr>
        <w:pStyle w:val="Heading3"/>
      </w:pPr>
      <w:bookmarkStart w:id="338" w:name="unpopular-activity-analysis"/>
      <w:r>
        <w:t>Unpopular Activity Analysis:</w:t>
      </w:r>
    </w:p>
    <w:p w14:paraId="06997FA4" w14:textId="77777777" w:rsidR="000B4FCE" w:rsidRDefault="004D1892" w:rsidP="00AA23CB">
      <w:pPr>
        <w:numPr>
          <w:ilvl w:val="0"/>
          <w:numId w:val="91"/>
        </w:numPr>
      </w:pPr>
      <w:r>
        <w:rPr>
          <w:b/>
          <w:bCs/>
        </w:rPr>
        <w:t>Data</w:t>
      </w:r>
      <w:r>
        <w:t>: Analyse attendance data and identify unpopular activities, correlating them with time, location, staff, and other properties.</w:t>
      </w:r>
    </w:p>
    <w:p w14:paraId="06997FA5" w14:textId="77777777" w:rsidR="000B4FCE" w:rsidRDefault="004D1892" w:rsidP="00AA23CB">
      <w:pPr>
        <w:numPr>
          <w:ilvl w:val="0"/>
          <w:numId w:val="91"/>
        </w:numPr>
      </w:pPr>
      <w:r>
        <w:rPr>
          <w:b/>
          <w:bCs/>
        </w:rPr>
        <w:t>Insights</w:t>
      </w:r>
      <w:r>
        <w:t>: Understand the factors contributing to low attendance and identify potential areas for improvement.</w:t>
      </w:r>
    </w:p>
    <w:p w14:paraId="06997FA6" w14:textId="77777777" w:rsidR="000B4FCE" w:rsidRDefault="004D1892" w:rsidP="00AA23CB">
      <w:pPr>
        <w:numPr>
          <w:ilvl w:val="0"/>
          <w:numId w:val="91"/>
        </w:numPr>
      </w:pPr>
      <w:r>
        <w:rPr>
          <w:b/>
          <w:bCs/>
        </w:rPr>
        <w:t>Action</w:t>
      </w:r>
      <w:r>
        <w:t>: Adjust timetable scheduling, explore alternative teaching approaches, or provide additional support to address identified issues.</w:t>
      </w:r>
    </w:p>
    <w:p w14:paraId="06997FA7" w14:textId="77777777" w:rsidR="000B4FCE" w:rsidRDefault="004D1892">
      <w:pPr>
        <w:pStyle w:val="Heading3"/>
      </w:pPr>
      <w:bookmarkStart w:id="339" w:name="identifying-anomalies-and-opportunities"/>
      <w:bookmarkEnd w:id="338"/>
      <w:r>
        <w:t>Identifying Anomalies and Opportunities:</w:t>
      </w:r>
    </w:p>
    <w:p w14:paraId="06997FA8" w14:textId="77777777" w:rsidR="000B4FCE" w:rsidRDefault="004D1892" w:rsidP="00AA23CB">
      <w:pPr>
        <w:numPr>
          <w:ilvl w:val="0"/>
          <w:numId w:val="92"/>
        </w:numPr>
      </w:pPr>
      <w:r>
        <w:rPr>
          <w:b/>
          <w:bCs/>
        </w:rPr>
        <w:t>Data</w:t>
      </w:r>
      <w:r>
        <w:t>: Apply graph algorithms and machine learning techniques to identify patterns, anomalies, and trends in combined datasets.</w:t>
      </w:r>
    </w:p>
    <w:p w14:paraId="06997FA9" w14:textId="77777777" w:rsidR="000B4FCE" w:rsidRDefault="004D1892" w:rsidP="00AA23CB">
      <w:pPr>
        <w:numPr>
          <w:ilvl w:val="0"/>
          <w:numId w:val="92"/>
        </w:numPr>
      </w:pPr>
      <w:r>
        <w:rPr>
          <w:b/>
          <w:bCs/>
        </w:rPr>
        <w:t>Insights</w:t>
      </w:r>
      <w:r>
        <w:t>: Discover hidden opportunities for improvement, detect potential issues proactively, and gain deeper insights into complex relationships between various factors.</w:t>
      </w:r>
    </w:p>
    <w:p w14:paraId="06997FAA" w14:textId="77777777" w:rsidR="000B4FCE" w:rsidRDefault="004D1892" w:rsidP="00AA23CB">
      <w:pPr>
        <w:numPr>
          <w:ilvl w:val="0"/>
          <w:numId w:val="92"/>
        </w:numPr>
      </w:pPr>
      <w:r>
        <w:rPr>
          <w:b/>
          <w:bCs/>
        </w:rPr>
        <w:t>Action</w:t>
      </w:r>
      <w:r>
        <w:t>: Address identified issues, optimise processes, and leverage opportunities for innovation and continuous improvement.</w:t>
      </w:r>
    </w:p>
    <w:p w14:paraId="06997FAB" w14:textId="77777777" w:rsidR="000B4FCE" w:rsidRDefault="004D1892">
      <w:pPr>
        <w:pStyle w:val="Heading1"/>
      </w:pPr>
      <w:bookmarkStart w:id="340" w:name="_Supervision"/>
      <w:bookmarkStart w:id="341" w:name="_Toc175217544"/>
      <w:bookmarkStart w:id="342" w:name="supervision"/>
      <w:bookmarkEnd w:id="321"/>
      <w:bookmarkEnd w:id="337"/>
      <w:bookmarkEnd w:id="339"/>
      <w:bookmarkEnd w:id="340"/>
      <w:r>
        <w:lastRenderedPageBreak/>
        <w:t>Supervision</w:t>
      </w:r>
      <w:bookmarkEnd w:id="341"/>
    </w:p>
    <w:p w14:paraId="06997FAC" w14:textId="77777777" w:rsidR="000B4FCE" w:rsidRDefault="004D1892">
      <w:r>
        <w:t>Project supervision was undertaken by Dr. Xiaodong Li who was very supportive and made himself available to me in-person and by email, etc.</w:t>
      </w:r>
    </w:p>
    <w:p w14:paraId="06997FAD" w14:textId="77777777" w:rsidR="000B4FCE" w:rsidRDefault="004D1892">
      <w:r>
        <w:t>In general, we met for 30-60 minutes every fortnight where I presented progress, issues/blockers, planned next steps, etc. and we discussed the project in general. Dr. Li was very engaged and helpful and I am indebted to his supervision. Following each meeting, I wrote up notes.</w:t>
      </w:r>
    </w:p>
    <w:p w14:paraId="06997FAE" w14:textId="77777777" w:rsidR="000B4FCE" w:rsidRDefault="004D1892">
      <w:r>
        <w:t>I have shared a few examples in the following pages. Please note that links within these pages will not necessarily work as they point to working files and repositories.</w:t>
      </w:r>
    </w:p>
    <w:p w14:paraId="06997FAF" w14:textId="77777777" w:rsidR="000B4FCE" w:rsidRDefault="004D1892">
      <w:pPr>
        <w:pStyle w:val="Heading1"/>
      </w:pPr>
      <w:bookmarkStart w:id="343" w:name="_Fortnightly_Update_-"/>
      <w:bookmarkStart w:id="344" w:name="_Toc175217545"/>
      <w:bookmarkStart w:id="345" w:name="fortnightly-update---10-june-2024"/>
      <w:bookmarkEnd w:id="342"/>
      <w:bookmarkEnd w:id="343"/>
      <w:r>
        <w:lastRenderedPageBreak/>
        <w:t>Fortnightly Update - 10 June 2024</w:t>
      </w:r>
      <w:bookmarkEnd w:id="344"/>
    </w:p>
    <w:p w14:paraId="06997FB0" w14:textId="77777777" w:rsidR="000B4FCE" w:rsidRDefault="004D1892">
      <w:pPr>
        <w:pStyle w:val="Heading2"/>
      </w:pPr>
      <w:bookmarkStart w:id="346" w:name="_Toc175217546"/>
      <w:bookmarkStart w:id="347" w:name="summary-1"/>
      <w:r>
        <w:t>Summary</w:t>
      </w:r>
      <w:bookmarkEnd w:id="346"/>
    </w:p>
    <w:p w14:paraId="06997FB1" w14:textId="77777777" w:rsidR="000B4FCE" w:rsidRDefault="004D1892">
      <w:r>
        <w:t>This week has been about getting back on track after an extended period away from the dissertation. It has mainly revolved around refocusing, rescoping, reacquainting and rekindling motivation.</w:t>
      </w:r>
    </w:p>
    <w:p w14:paraId="06997FB2" w14:textId="77777777" w:rsidR="000B4FCE" w:rsidRDefault="004D1892">
      <w:pPr>
        <w:pStyle w:val="Heading2"/>
      </w:pPr>
      <w:bookmarkStart w:id="348" w:name="_Toc175217547"/>
      <w:bookmarkStart w:id="349" w:name="accomplishments"/>
      <w:bookmarkEnd w:id="347"/>
      <w:r>
        <w:t>Accomplishments</w:t>
      </w:r>
      <w:bookmarkEnd w:id="348"/>
    </w:p>
    <w:p w14:paraId="06997FB3" w14:textId="77777777" w:rsidR="000B4FCE" w:rsidRDefault="004D1892" w:rsidP="00AA23CB">
      <w:pPr>
        <w:numPr>
          <w:ilvl w:val="0"/>
          <w:numId w:val="93"/>
        </w:numPr>
      </w:pPr>
      <w:r>
        <w:rPr>
          <w:b/>
          <w:bCs/>
        </w:rPr>
        <w:t>Results:</w:t>
      </w:r>
    </w:p>
    <w:p w14:paraId="06997FB4" w14:textId="6030DE7F" w:rsidR="000B4FCE" w:rsidRDefault="004D1892" w:rsidP="00AA23CB">
      <w:pPr>
        <w:numPr>
          <w:ilvl w:val="1"/>
          <w:numId w:val="94"/>
        </w:numPr>
      </w:pPr>
      <w:r>
        <w:t xml:space="preserve">☒ recreated single student graph timetable - see </w:t>
      </w:r>
      <w:r w:rsidRPr="00FA72A3">
        <w:t>poc-1-basic</w:t>
      </w:r>
    </w:p>
    <w:p w14:paraId="06997FB5" w14:textId="77777777" w:rsidR="000B4FCE" w:rsidRDefault="004D1892" w:rsidP="00AA23CB">
      <w:pPr>
        <w:numPr>
          <w:ilvl w:val="1"/>
          <w:numId w:val="94"/>
        </w:numPr>
      </w:pPr>
      <w:r>
        <w:t>☒ created SQL to csv pipeline</w:t>
      </w:r>
    </w:p>
    <w:p w14:paraId="06997FB6" w14:textId="77777777" w:rsidR="000B4FCE" w:rsidRDefault="004D1892" w:rsidP="00AA23CB">
      <w:pPr>
        <w:numPr>
          <w:ilvl w:val="1"/>
          <w:numId w:val="94"/>
        </w:numPr>
      </w:pPr>
      <w:r>
        <w:t>☒ created cypher queries</w:t>
      </w:r>
    </w:p>
    <w:p w14:paraId="06997FB7" w14:textId="77777777" w:rsidR="000B4FCE" w:rsidRDefault="004D1892" w:rsidP="00AA23CB">
      <w:pPr>
        <w:numPr>
          <w:ilvl w:val="0"/>
          <w:numId w:val="93"/>
        </w:numPr>
      </w:pPr>
      <w:r>
        <w:rPr>
          <w:b/>
          <w:bCs/>
        </w:rPr>
        <w:t>Project Management</w:t>
      </w:r>
    </w:p>
    <w:p w14:paraId="06997FB8" w14:textId="6D23B6FB" w:rsidR="000B4FCE" w:rsidRDefault="004D1892" w:rsidP="00AA23CB">
      <w:pPr>
        <w:numPr>
          <w:ilvl w:val="1"/>
          <w:numId w:val="95"/>
        </w:numPr>
      </w:pPr>
      <w:r>
        <w:t xml:space="preserve">☒ new github repo (currently private) </w:t>
      </w:r>
      <w:r w:rsidRPr="00FA72A3">
        <w:t>https://github.com/zoonalink/graph-project</w:t>
      </w:r>
    </w:p>
    <w:p w14:paraId="06997FB9" w14:textId="77777777" w:rsidR="000B4FCE" w:rsidRDefault="004D1892" w:rsidP="00AA23CB">
      <w:pPr>
        <w:numPr>
          <w:ilvl w:val="2"/>
          <w:numId w:val="96"/>
        </w:numPr>
      </w:pPr>
      <w:r>
        <w:t>☒ draft readme</w:t>
      </w:r>
    </w:p>
    <w:p w14:paraId="06997FBA" w14:textId="77777777" w:rsidR="000B4FCE" w:rsidRDefault="004D1892" w:rsidP="00AA23CB">
      <w:pPr>
        <w:numPr>
          <w:ilvl w:val="2"/>
          <w:numId w:val="96"/>
        </w:numPr>
      </w:pPr>
      <w:r>
        <w:t>☒ folder/file structure</w:t>
      </w:r>
    </w:p>
    <w:p w14:paraId="06997FBB" w14:textId="77777777" w:rsidR="000B4FCE" w:rsidRDefault="004D1892" w:rsidP="00AA23CB">
      <w:pPr>
        <w:numPr>
          <w:ilvl w:val="1"/>
          <w:numId w:val="95"/>
        </w:numPr>
      </w:pPr>
      <w:r>
        <w:t>☒ weekly update template</w:t>
      </w:r>
    </w:p>
    <w:p w14:paraId="06997FBC" w14:textId="77777777" w:rsidR="000B4FCE" w:rsidRDefault="004D1892" w:rsidP="00AA23CB">
      <w:pPr>
        <w:numPr>
          <w:ilvl w:val="0"/>
          <w:numId w:val="93"/>
        </w:numPr>
      </w:pPr>
      <w:r>
        <w:rPr>
          <w:b/>
          <w:bCs/>
        </w:rPr>
        <w:t>Data Collection:</w:t>
      </w:r>
    </w:p>
    <w:p w14:paraId="06997FBD" w14:textId="77777777" w:rsidR="000B4FCE" w:rsidRDefault="004D1892" w:rsidP="00AA23CB">
      <w:pPr>
        <w:numPr>
          <w:ilvl w:val="1"/>
          <w:numId w:val="97"/>
        </w:numPr>
      </w:pPr>
      <w:r>
        <w:t>☒ SQL to CSV files for single student</w:t>
      </w:r>
    </w:p>
    <w:p w14:paraId="06997FBE" w14:textId="77777777" w:rsidR="000B4FCE" w:rsidRDefault="004D1892" w:rsidP="00AA23CB">
      <w:pPr>
        <w:numPr>
          <w:ilvl w:val="1"/>
          <w:numId w:val="97"/>
        </w:numPr>
      </w:pPr>
      <w:r>
        <w:t>☒ raw SQL data tables</w:t>
      </w:r>
    </w:p>
    <w:p w14:paraId="06997FBF" w14:textId="77777777" w:rsidR="000B4FCE" w:rsidRDefault="004D1892" w:rsidP="00AA23CB">
      <w:pPr>
        <w:numPr>
          <w:ilvl w:val="0"/>
          <w:numId w:val="93"/>
        </w:numPr>
      </w:pPr>
      <w:r>
        <w:rPr>
          <w:b/>
          <w:bCs/>
        </w:rPr>
        <w:t>Analysis / Wrangling:</w:t>
      </w:r>
    </w:p>
    <w:p w14:paraId="06997FC0" w14:textId="77777777" w:rsidR="000B4FCE" w:rsidRDefault="004D1892" w:rsidP="00AA23CB">
      <w:pPr>
        <w:numPr>
          <w:ilvl w:val="1"/>
          <w:numId w:val="98"/>
        </w:numPr>
      </w:pPr>
      <w:r>
        <w:t>☒ Transformation in SQL query</w:t>
      </w:r>
    </w:p>
    <w:p w14:paraId="06997FC1" w14:textId="77777777" w:rsidR="000B4FCE" w:rsidRDefault="004D1892" w:rsidP="00AA23CB">
      <w:pPr>
        <w:numPr>
          <w:ilvl w:val="0"/>
          <w:numId w:val="93"/>
        </w:numPr>
      </w:pPr>
      <w:r>
        <w:rPr>
          <w:b/>
          <w:bCs/>
        </w:rPr>
        <w:t>Model Development:</w:t>
      </w:r>
    </w:p>
    <w:p w14:paraId="06997FC2" w14:textId="77777777" w:rsidR="000B4FCE" w:rsidRDefault="004D1892" w:rsidP="00AA23CB">
      <w:pPr>
        <w:numPr>
          <w:ilvl w:val="0"/>
          <w:numId w:val="93"/>
        </w:numPr>
      </w:pPr>
      <w:r>
        <w:rPr>
          <w:b/>
          <w:bCs/>
        </w:rPr>
        <w:t>Investigation</w:t>
      </w:r>
    </w:p>
    <w:p w14:paraId="06997FC3" w14:textId="77777777" w:rsidR="000B4FCE" w:rsidRDefault="004D1892" w:rsidP="00AA23CB">
      <w:pPr>
        <w:numPr>
          <w:ilvl w:val="1"/>
          <w:numId w:val="99"/>
        </w:numPr>
      </w:pPr>
      <w:r>
        <w:t>☒ pipelines to automate data flow - prefect</w:t>
      </w:r>
    </w:p>
    <w:p w14:paraId="06997FC4" w14:textId="77777777" w:rsidR="000B4FCE" w:rsidRDefault="004D1892" w:rsidP="00AA23CB">
      <w:pPr>
        <w:numPr>
          <w:ilvl w:val="1"/>
          <w:numId w:val="99"/>
        </w:numPr>
      </w:pPr>
      <w:r>
        <w:t>☒ how to represent time in graph</w:t>
      </w:r>
    </w:p>
    <w:p w14:paraId="06997FC5" w14:textId="77777777" w:rsidR="000B4FCE" w:rsidRDefault="004D1892">
      <w:pPr>
        <w:pStyle w:val="Heading2"/>
      </w:pPr>
      <w:bookmarkStart w:id="350" w:name="_Toc175217548"/>
      <w:bookmarkStart w:id="351" w:name="issuesblockers"/>
      <w:bookmarkEnd w:id="349"/>
      <w:r>
        <w:t>Issues/Blockers</w:t>
      </w:r>
      <w:bookmarkEnd w:id="350"/>
    </w:p>
    <w:p w14:paraId="06997FC6" w14:textId="77777777" w:rsidR="000B4FCE" w:rsidRDefault="004D1892" w:rsidP="00AA23CB">
      <w:pPr>
        <w:numPr>
          <w:ilvl w:val="0"/>
          <w:numId w:val="100"/>
        </w:numPr>
      </w:pPr>
      <w:r>
        <w:rPr>
          <w:b/>
          <w:bCs/>
        </w:rPr>
        <w:t>Technical:</w:t>
      </w:r>
    </w:p>
    <w:p w14:paraId="06997FC7" w14:textId="77777777" w:rsidR="000B4FCE" w:rsidRDefault="004D1892" w:rsidP="00AA23CB">
      <w:pPr>
        <w:numPr>
          <w:ilvl w:val="1"/>
          <w:numId w:val="101"/>
        </w:numPr>
      </w:pPr>
      <w:r>
        <w:lastRenderedPageBreak/>
        <w:t>Original servers were deleted and access to new servers was gone</w:t>
      </w:r>
    </w:p>
    <w:p w14:paraId="06997FC8" w14:textId="77777777" w:rsidR="000B4FCE" w:rsidRDefault="004D1892" w:rsidP="00AA23CB">
      <w:pPr>
        <w:numPr>
          <w:ilvl w:val="1"/>
          <w:numId w:val="101"/>
        </w:numPr>
      </w:pPr>
      <w:r>
        <w:t>Some original work no longer works</w:t>
      </w:r>
    </w:p>
    <w:p w14:paraId="06997FC9" w14:textId="77777777" w:rsidR="000B4FCE" w:rsidRDefault="004D1892" w:rsidP="00AA23CB">
      <w:pPr>
        <w:numPr>
          <w:ilvl w:val="0"/>
          <w:numId w:val="100"/>
        </w:numPr>
      </w:pPr>
      <w:r>
        <w:rPr>
          <w:b/>
          <w:bCs/>
        </w:rPr>
        <w:t>Methodological:</w:t>
      </w:r>
    </w:p>
    <w:p w14:paraId="06997FCA" w14:textId="77777777" w:rsidR="000B4FCE" w:rsidRDefault="004D1892" w:rsidP="00AA23CB">
      <w:pPr>
        <w:numPr>
          <w:ilvl w:val="1"/>
          <w:numId w:val="102"/>
        </w:numPr>
      </w:pPr>
      <w:r>
        <w:t>I need to ensure that scope does not creep.</w:t>
      </w:r>
    </w:p>
    <w:p w14:paraId="06997FCB" w14:textId="77777777" w:rsidR="000B4FCE" w:rsidRDefault="004D1892" w:rsidP="00AA23CB">
      <w:pPr>
        <w:numPr>
          <w:ilvl w:val="1"/>
          <w:numId w:val="102"/>
        </w:numPr>
      </w:pPr>
      <w:r>
        <w:t>I need to stay focused and not start solving problems which are out of scope or are interesting.</w:t>
      </w:r>
    </w:p>
    <w:p w14:paraId="06997FCC" w14:textId="77777777" w:rsidR="000B4FCE" w:rsidRDefault="004D1892" w:rsidP="00AA23CB">
      <w:pPr>
        <w:numPr>
          <w:ilvl w:val="0"/>
          <w:numId w:val="100"/>
        </w:numPr>
      </w:pPr>
      <w:r>
        <w:rPr>
          <w:b/>
          <w:bCs/>
        </w:rPr>
        <w:t>Data-Related:</w:t>
      </w:r>
    </w:p>
    <w:p w14:paraId="06997FCD" w14:textId="77777777" w:rsidR="000B4FCE" w:rsidRDefault="004D1892" w:rsidP="00AA23CB">
      <w:pPr>
        <w:numPr>
          <w:ilvl w:val="1"/>
          <w:numId w:val="103"/>
        </w:numPr>
      </w:pPr>
      <w:r>
        <w:t>develop a robust anonymisation process</w:t>
      </w:r>
    </w:p>
    <w:p w14:paraId="06997FCE" w14:textId="5790BE28" w:rsidR="000B4FCE" w:rsidRDefault="004D1892" w:rsidP="00AA23CB">
      <w:pPr>
        <w:numPr>
          <w:ilvl w:val="1"/>
          <w:numId w:val="103"/>
        </w:numPr>
      </w:pPr>
      <w:r>
        <w:t xml:space="preserve">representing time - see </w:t>
      </w:r>
      <w:r w:rsidRPr="00FA72A3">
        <w:t>representing time</w:t>
      </w:r>
    </w:p>
    <w:p w14:paraId="06997FCF" w14:textId="77777777" w:rsidR="000B4FCE" w:rsidRDefault="004D1892">
      <w:pPr>
        <w:pStyle w:val="Heading2"/>
      </w:pPr>
      <w:bookmarkStart w:id="352" w:name="_Toc175217549"/>
      <w:bookmarkStart w:id="353" w:name="next-steps"/>
      <w:bookmarkEnd w:id="351"/>
      <w:r>
        <w:t>Next Steps</w:t>
      </w:r>
      <w:bookmarkEnd w:id="352"/>
    </w:p>
    <w:p w14:paraId="06997FD0" w14:textId="77777777" w:rsidR="000B4FCE" w:rsidRDefault="004D1892">
      <w:pPr>
        <w:pStyle w:val="Heading3"/>
      </w:pPr>
      <w:bookmarkStart w:id="354" w:name="weekly-goals"/>
      <w:r>
        <w:t>Weekly Goals</w:t>
      </w:r>
    </w:p>
    <w:p w14:paraId="06997FD1" w14:textId="77777777" w:rsidR="000B4FCE" w:rsidRDefault="004D1892" w:rsidP="00AA23CB">
      <w:pPr>
        <w:numPr>
          <w:ilvl w:val="0"/>
          <w:numId w:val="104"/>
        </w:numPr>
      </w:pPr>
      <w:r>
        <w:t>Bigger cohort of data (MSc DataScience?)</w:t>
      </w:r>
    </w:p>
    <w:p w14:paraId="06997FD2" w14:textId="77777777" w:rsidR="000B4FCE" w:rsidRDefault="004D1892" w:rsidP="00AA23CB">
      <w:pPr>
        <w:numPr>
          <w:ilvl w:val="0"/>
          <w:numId w:val="104"/>
        </w:numPr>
      </w:pPr>
      <w:r>
        <w:t>Explore time in Graph</w:t>
      </w:r>
    </w:p>
    <w:p w14:paraId="06997FD3" w14:textId="77777777" w:rsidR="000B4FCE" w:rsidRDefault="004D1892" w:rsidP="00AA23CB">
      <w:pPr>
        <w:numPr>
          <w:ilvl w:val="0"/>
          <w:numId w:val="104"/>
        </w:numPr>
      </w:pPr>
      <w:r>
        <w:t>Data pipeline documentation and steps (anonymisation)</w:t>
      </w:r>
    </w:p>
    <w:p w14:paraId="06997FD4" w14:textId="77777777" w:rsidR="000B4FCE" w:rsidRDefault="004D1892" w:rsidP="00AA23CB">
      <w:pPr>
        <w:numPr>
          <w:ilvl w:val="0"/>
          <w:numId w:val="105"/>
        </w:numPr>
      </w:pPr>
      <w:r>
        <w:rPr>
          <w:b/>
          <w:bCs/>
        </w:rPr>
        <w:t>Project Management</w:t>
      </w:r>
      <w:r>
        <w:t xml:space="preserve"> Project tasks - planning, admin.</w:t>
      </w:r>
    </w:p>
    <w:p w14:paraId="06997FD5" w14:textId="77777777" w:rsidR="000B4FCE" w:rsidRDefault="004D1892" w:rsidP="00AA23CB">
      <w:pPr>
        <w:numPr>
          <w:ilvl w:val="1"/>
          <w:numId w:val="106"/>
        </w:numPr>
      </w:pPr>
      <w:r>
        <w:t>☐ add supervisor to github repo</w:t>
      </w:r>
    </w:p>
    <w:p w14:paraId="06997FD6" w14:textId="77777777" w:rsidR="000B4FCE" w:rsidRDefault="004D1892" w:rsidP="00AA23CB">
      <w:pPr>
        <w:numPr>
          <w:ilvl w:val="0"/>
          <w:numId w:val="105"/>
        </w:numPr>
      </w:pPr>
      <w:r>
        <w:rPr>
          <w:b/>
          <w:bCs/>
        </w:rPr>
        <w:t>Data:</w:t>
      </w:r>
    </w:p>
    <w:p w14:paraId="06997FD7" w14:textId="77777777" w:rsidR="000B4FCE" w:rsidRDefault="004D1892" w:rsidP="00AA23CB">
      <w:pPr>
        <w:numPr>
          <w:ilvl w:val="1"/>
          <w:numId w:val="107"/>
        </w:numPr>
      </w:pPr>
      <w:r>
        <w:t>☐ Anonymisation or generation</w:t>
      </w:r>
    </w:p>
    <w:p w14:paraId="06997FD8" w14:textId="77777777" w:rsidR="000B4FCE" w:rsidRDefault="004D1892" w:rsidP="00AA23CB">
      <w:pPr>
        <w:numPr>
          <w:ilvl w:val="1"/>
          <w:numId w:val="107"/>
        </w:numPr>
      </w:pPr>
      <w:r>
        <w:t>☐ MSc Data Science cohort isolated into separate csv files</w:t>
      </w:r>
    </w:p>
    <w:p w14:paraId="06997FD9" w14:textId="77777777" w:rsidR="000B4FCE" w:rsidRDefault="004D1892" w:rsidP="00AA23CB">
      <w:pPr>
        <w:numPr>
          <w:ilvl w:val="1"/>
          <w:numId w:val="107"/>
        </w:numPr>
      </w:pPr>
      <w:r>
        <w:t>☐ splitting data into single rows</w:t>
      </w:r>
    </w:p>
    <w:p w14:paraId="06997FDA" w14:textId="77777777" w:rsidR="000B4FCE" w:rsidRDefault="004D1892" w:rsidP="00AA23CB">
      <w:pPr>
        <w:numPr>
          <w:ilvl w:val="1"/>
          <w:numId w:val="107"/>
        </w:numPr>
      </w:pPr>
      <w:r>
        <w:t>☐ Pipeline steps plotted</w:t>
      </w:r>
    </w:p>
    <w:p w14:paraId="06997FDB" w14:textId="77777777" w:rsidR="000B4FCE" w:rsidRDefault="004D1892" w:rsidP="00AA23CB">
      <w:pPr>
        <w:numPr>
          <w:ilvl w:val="0"/>
          <w:numId w:val="105"/>
        </w:numPr>
      </w:pPr>
      <w:r>
        <w:rPr>
          <w:b/>
          <w:bCs/>
        </w:rPr>
        <w:t>Analysis / Wrangling:</w:t>
      </w:r>
    </w:p>
    <w:p w14:paraId="06997FDC" w14:textId="77777777" w:rsidR="000B4FCE" w:rsidRDefault="004D1892" w:rsidP="00AA23CB">
      <w:pPr>
        <w:numPr>
          <w:ilvl w:val="1"/>
          <w:numId w:val="108"/>
        </w:numPr>
      </w:pPr>
      <w:r>
        <w:t>☐ More advanced cypher queries</w:t>
      </w:r>
    </w:p>
    <w:p w14:paraId="06997FDD" w14:textId="77777777" w:rsidR="000B4FCE" w:rsidRDefault="004D1892" w:rsidP="00AA23CB">
      <w:pPr>
        <w:numPr>
          <w:ilvl w:val="0"/>
          <w:numId w:val="105"/>
        </w:numPr>
      </w:pPr>
      <w:r>
        <w:rPr>
          <w:b/>
          <w:bCs/>
        </w:rPr>
        <w:t>Modeling:</w:t>
      </w:r>
    </w:p>
    <w:p w14:paraId="06997FDE" w14:textId="77777777" w:rsidR="000B4FCE" w:rsidRDefault="004D1892" w:rsidP="00AA23CB">
      <w:pPr>
        <w:numPr>
          <w:ilvl w:val="1"/>
          <w:numId w:val="109"/>
        </w:numPr>
      </w:pPr>
      <w:r>
        <w:t>☐ Comparing different representations of time</w:t>
      </w:r>
    </w:p>
    <w:p w14:paraId="06997FDF" w14:textId="77777777" w:rsidR="000B4FCE" w:rsidRDefault="004D1892" w:rsidP="00AA23CB">
      <w:pPr>
        <w:numPr>
          <w:ilvl w:val="0"/>
          <w:numId w:val="105"/>
        </w:numPr>
      </w:pPr>
      <w:r>
        <w:rPr>
          <w:b/>
          <w:bCs/>
        </w:rPr>
        <w:t>Validation:</w:t>
      </w:r>
    </w:p>
    <w:p w14:paraId="06997FE0" w14:textId="77777777" w:rsidR="000B4FCE" w:rsidRDefault="004D1892" w:rsidP="00AA23CB">
      <w:pPr>
        <w:numPr>
          <w:ilvl w:val="0"/>
          <w:numId w:val="105"/>
        </w:numPr>
      </w:pPr>
      <w:r>
        <w:rPr>
          <w:b/>
          <w:bCs/>
        </w:rPr>
        <w:t>Deadlines:</w:t>
      </w:r>
    </w:p>
    <w:p w14:paraId="06997FE1" w14:textId="77777777" w:rsidR="000B4FCE" w:rsidRDefault="004D1892">
      <w:pPr>
        <w:pStyle w:val="Heading2"/>
      </w:pPr>
      <w:bookmarkStart w:id="355" w:name="_Toc175217550"/>
      <w:bookmarkStart w:id="356" w:name="post-meeting-notes"/>
      <w:bookmarkEnd w:id="353"/>
      <w:bookmarkEnd w:id="354"/>
      <w:r>
        <w:lastRenderedPageBreak/>
        <w:t>Post-Meeting Notes</w:t>
      </w:r>
      <w:bookmarkEnd w:id="355"/>
    </w:p>
    <w:p w14:paraId="06997FE2" w14:textId="26BC4A50" w:rsidR="000B4FCE" w:rsidRDefault="004D1892">
      <w:r>
        <w:t xml:space="preserve">We met on 13 June 2024 for </w:t>
      </w:r>
      <w:r w:rsidR="00105603">
        <w:t>approximately</w:t>
      </w:r>
      <w:r>
        <w:t xml:space="preserve"> 45 minutes. I showed Xiaodong what I have been up to referencing my working files, poc files, and some code. I also showed what I currently have in my free instance of neo4j aura - which was MSc DS students activities and rooms. Staff and Students to be loaded but I want to ensure my anonymisation function is tested first.</w:t>
      </w:r>
    </w:p>
    <w:p w14:paraId="06997FE3" w14:textId="207BA01A" w:rsidR="000B4FCE" w:rsidRDefault="004D1892">
      <w:r>
        <w:t>We discussed what my aims are with this project, clarifying that it is not building a timetable schedule based on graph structure; it is also not a timetable optimiser. Instead it is a data engineering project that ultimately explores whether representing timetables in graph format can bring opportunities for reporting and insight which is currently difficult to produce using the current system.</w:t>
      </w:r>
    </w:p>
    <w:p w14:paraId="06997FE4" w14:textId="17C59D00" w:rsidR="000B4FCE" w:rsidRDefault="004D1892">
      <w:r>
        <w:t xml:space="preserve">We agreed to meet in two </w:t>
      </w:r>
      <w:r w:rsidR="00105603">
        <w:t>weeks’ time</w:t>
      </w:r>
      <w:r>
        <w:t>. I will schedule a meeting for us.</w:t>
      </w:r>
    </w:p>
    <w:p w14:paraId="06997FE5" w14:textId="77777777" w:rsidR="000B4FCE" w:rsidRDefault="004D1892">
      <w:pPr>
        <w:pStyle w:val="Heading2"/>
      </w:pPr>
      <w:bookmarkStart w:id="357" w:name="_Toc175217551"/>
      <w:bookmarkStart w:id="358" w:name="additional-notes"/>
      <w:bookmarkEnd w:id="356"/>
      <w:r>
        <w:t>Additional Notes</w:t>
      </w:r>
      <w:bookmarkEnd w:id="357"/>
    </w:p>
    <w:p w14:paraId="06997FE6" w14:textId="77777777" w:rsidR="000B4FCE" w:rsidRDefault="004D1892">
      <w:r>
        <w:rPr>
          <w:b/>
          <w:bCs/>
        </w:rPr>
        <w:t>Summary from intial meeting</w:t>
      </w:r>
    </w:p>
    <w:p w14:paraId="06997FE7" w14:textId="77777777" w:rsidR="000B4FCE" w:rsidRDefault="004D1892">
      <w:r>
        <w:t>I met with Xiaodong Li my supervisor on Wednesday 01 May 2024 where we introduced ourselves and our backgrounds. We discussed my proposal which Xiaodong had read in advance of our meeting.</w:t>
      </w:r>
    </w:p>
    <w:p w14:paraId="06997FE8" w14:textId="77777777" w:rsidR="000B4FCE" w:rsidRDefault="004D1892">
      <w:r>
        <w:t>I showed Xiaodong my work so far, most of it completed in January which included proof-of-concept data engineering steps to extract, transform and load data from a relational database to a graph structure. I showed the steps I had taken, the challenges encountered and the possible opportunities of graph data structures which I am hoping to explore in more detail.</w:t>
      </w:r>
    </w:p>
    <w:p w14:paraId="06997FE9" w14:textId="77777777" w:rsidR="000B4FCE" w:rsidRDefault="004D1892">
      <w:r>
        <w:t>We discussed project scope and outcomes and recognised that I need to ensure that I keep within scope.</w:t>
      </w:r>
    </w:p>
    <w:p w14:paraId="06997FEA" w14:textId="77777777" w:rsidR="000B4FCE" w:rsidRDefault="004D1892">
      <w:r>
        <w:t>The next few weeks will require attention on other matters (work, taught modules, etc.) but I will look to pick up project work soon.</w:t>
      </w:r>
    </w:p>
    <w:p w14:paraId="06997FEB" w14:textId="77777777" w:rsidR="000B4FCE" w:rsidRDefault="004D1892">
      <w:r>
        <w:t>If possible, Xiaodong was going to investigate Neo4j and graph to get a bit of context.</w:t>
      </w:r>
    </w:p>
    <w:p w14:paraId="06997FEC" w14:textId="77777777" w:rsidR="000B4FCE" w:rsidRDefault="004D1892">
      <w:pPr>
        <w:pStyle w:val="Heading1"/>
      </w:pPr>
      <w:bookmarkStart w:id="359" w:name="_Fortnightly_Update_-_1"/>
      <w:bookmarkStart w:id="360" w:name="_Toc175217552"/>
      <w:bookmarkStart w:id="361" w:name="fortnightly-update---2024-06-24"/>
      <w:bookmarkEnd w:id="345"/>
      <w:bookmarkEnd w:id="358"/>
      <w:bookmarkEnd w:id="359"/>
      <w:r>
        <w:lastRenderedPageBreak/>
        <w:t>Fortnightly Update - 2024-06-24</w:t>
      </w:r>
      <w:bookmarkEnd w:id="360"/>
    </w:p>
    <w:p w14:paraId="06997FED" w14:textId="77777777" w:rsidR="000B4FCE" w:rsidRDefault="004D1892">
      <w:pPr>
        <w:pStyle w:val="Heading2"/>
      </w:pPr>
      <w:bookmarkStart w:id="362" w:name="_Toc175217553"/>
      <w:bookmarkStart w:id="363" w:name="summary-2"/>
      <w:r>
        <w:t>Summary</w:t>
      </w:r>
      <w:bookmarkEnd w:id="362"/>
    </w:p>
    <w:p w14:paraId="06997FEE" w14:textId="77777777" w:rsidR="000B4FCE" w:rsidRDefault="004D1892">
      <w:r>
        <w:t>Significant progress in the backend and more proof-of-concept in front end.</w:t>
      </w:r>
    </w:p>
    <w:p w14:paraId="06997FEF" w14:textId="77777777" w:rsidR="000B4FCE" w:rsidRDefault="004D1892">
      <w:pPr>
        <w:pStyle w:val="Heading2"/>
      </w:pPr>
      <w:bookmarkStart w:id="364" w:name="_Toc175217554"/>
      <w:bookmarkStart w:id="365" w:name="accomplishments-1"/>
      <w:bookmarkEnd w:id="363"/>
      <w:r>
        <w:t>Accomplishments</w:t>
      </w:r>
      <w:bookmarkEnd w:id="364"/>
    </w:p>
    <w:p w14:paraId="06997FF0" w14:textId="77777777" w:rsidR="000B4FCE" w:rsidRDefault="004D1892" w:rsidP="00AA23CB">
      <w:pPr>
        <w:numPr>
          <w:ilvl w:val="0"/>
          <w:numId w:val="110"/>
        </w:numPr>
      </w:pPr>
      <w:r>
        <w:rPr>
          <w:b/>
          <w:bCs/>
        </w:rPr>
        <w:t>Project Management</w:t>
      </w:r>
    </w:p>
    <w:p w14:paraId="06997FF1" w14:textId="77777777" w:rsidR="000B4FCE" w:rsidRDefault="004D1892" w:rsidP="00AA23CB">
      <w:pPr>
        <w:numPr>
          <w:ilvl w:val="1"/>
          <w:numId w:val="111"/>
        </w:numPr>
      </w:pPr>
      <w:r>
        <w:t>☒ post supervisor meeting notes</w:t>
      </w:r>
    </w:p>
    <w:p w14:paraId="06997FF2" w14:textId="77777777" w:rsidR="000B4FCE" w:rsidRDefault="004D1892" w:rsidP="00AA23CB">
      <w:pPr>
        <w:numPr>
          <w:ilvl w:val="0"/>
          <w:numId w:val="110"/>
        </w:numPr>
      </w:pPr>
      <w:r>
        <w:rPr>
          <w:b/>
          <w:bCs/>
        </w:rPr>
        <w:t>Data Collection:</w:t>
      </w:r>
    </w:p>
    <w:p w14:paraId="06997FF3" w14:textId="77777777" w:rsidR="000B4FCE" w:rsidRDefault="004D1892" w:rsidP="00AA23CB">
      <w:pPr>
        <w:numPr>
          <w:ilvl w:val="1"/>
          <w:numId w:val="112"/>
        </w:numPr>
      </w:pPr>
      <w:r>
        <w:t>☒ Anonymisation function for staff/student personal data developed and tested.</w:t>
      </w:r>
    </w:p>
    <w:p w14:paraId="06997FF4" w14:textId="77777777" w:rsidR="000B4FCE" w:rsidRDefault="004D1892" w:rsidP="00AA23CB">
      <w:pPr>
        <w:numPr>
          <w:ilvl w:val="1"/>
          <w:numId w:val="112"/>
        </w:numPr>
      </w:pPr>
      <w:r>
        <w:t>☒ MSc Data Science cohort isolated into separate csv files</w:t>
      </w:r>
    </w:p>
    <w:p w14:paraId="06997FF5" w14:textId="77777777" w:rsidR="000B4FCE" w:rsidRDefault="004D1892" w:rsidP="00AA23CB">
      <w:pPr>
        <w:numPr>
          <w:ilvl w:val="1"/>
          <w:numId w:val="112"/>
        </w:numPr>
      </w:pPr>
      <w:r>
        <w:t>☒ Data extraction pipeline designed, developed, tested. This allows for extracting data filtered by programme on demand.</w:t>
      </w:r>
    </w:p>
    <w:p w14:paraId="06997FF6" w14:textId="77777777" w:rsidR="000B4FCE" w:rsidRDefault="004D1892" w:rsidP="00AA23CB">
      <w:pPr>
        <w:numPr>
          <w:ilvl w:val="2"/>
          <w:numId w:val="113"/>
        </w:numPr>
      </w:pPr>
      <w:r>
        <w:t>modularised, scalable, configurable, efficient pipeline</w:t>
      </w:r>
    </w:p>
    <w:p w14:paraId="06997FF7" w14:textId="77777777" w:rsidR="000B4FCE" w:rsidRDefault="004D1892" w:rsidP="00AA23CB">
      <w:pPr>
        <w:numPr>
          <w:ilvl w:val="1"/>
          <w:numId w:val="112"/>
        </w:numPr>
      </w:pPr>
      <w:r>
        <w:t>☒ Transformation pipeline (preprocessing, anonymising)</w:t>
      </w:r>
    </w:p>
    <w:p w14:paraId="06997FF8" w14:textId="77777777" w:rsidR="000B4FCE" w:rsidRDefault="004D1892" w:rsidP="00AA23CB">
      <w:pPr>
        <w:numPr>
          <w:ilvl w:val="2"/>
          <w:numId w:val="114"/>
        </w:numPr>
      </w:pPr>
      <w:r>
        <w:t>More than half way completed - same principles</w:t>
      </w:r>
    </w:p>
    <w:p w14:paraId="06997FF9" w14:textId="77777777" w:rsidR="000B4FCE" w:rsidRDefault="004D1892" w:rsidP="00AA23CB">
      <w:pPr>
        <w:numPr>
          <w:ilvl w:val="2"/>
          <w:numId w:val="114"/>
        </w:numPr>
      </w:pPr>
      <w:r>
        <w:t>need to add staff, student, activity nodes and test outcomes</w:t>
      </w:r>
    </w:p>
    <w:p w14:paraId="06997FFA" w14:textId="77777777" w:rsidR="000B4FCE" w:rsidRDefault="004D1892" w:rsidP="00AA23CB">
      <w:pPr>
        <w:numPr>
          <w:ilvl w:val="2"/>
          <w:numId w:val="114"/>
        </w:numPr>
      </w:pPr>
      <w:r>
        <w:t>need to add relationships and test.</w:t>
      </w:r>
    </w:p>
    <w:p w14:paraId="06997FFB" w14:textId="77777777" w:rsidR="000B4FCE" w:rsidRDefault="004D1892" w:rsidP="00AA23CB">
      <w:pPr>
        <w:numPr>
          <w:ilvl w:val="1"/>
          <w:numId w:val="112"/>
        </w:numPr>
      </w:pPr>
      <w:r>
        <w:t>☒ Loading to Neo4j pipeline developed - suitable for version 1</w:t>
      </w:r>
    </w:p>
    <w:p w14:paraId="06997FFC" w14:textId="77777777" w:rsidR="000B4FCE" w:rsidRDefault="004D1892" w:rsidP="00AA23CB">
      <w:pPr>
        <w:numPr>
          <w:ilvl w:val="0"/>
          <w:numId w:val="110"/>
        </w:numPr>
      </w:pPr>
      <w:r>
        <w:rPr>
          <w:b/>
          <w:bCs/>
        </w:rPr>
        <w:t>Analysis / Wrangling:</w:t>
      </w:r>
    </w:p>
    <w:p w14:paraId="06997FFD" w14:textId="77777777" w:rsidR="000B4FCE" w:rsidRDefault="004D1892" w:rsidP="00AA23CB">
      <w:pPr>
        <w:numPr>
          <w:ilvl w:val="1"/>
          <w:numId w:val="115"/>
        </w:numPr>
      </w:pPr>
      <w:r>
        <w:t>☒ More advanced cypher queries - constraint violation queries developed using cypher for version 1. some are very complex. more testing needed.</w:t>
      </w:r>
    </w:p>
    <w:p w14:paraId="06997FFE" w14:textId="77777777" w:rsidR="000B4FCE" w:rsidRDefault="004D1892" w:rsidP="00AA23CB">
      <w:pPr>
        <w:numPr>
          <w:ilvl w:val="1"/>
          <w:numId w:val="115"/>
        </w:numPr>
      </w:pPr>
      <w:r>
        <w:t>☒ list of insights which can be derived</w:t>
      </w:r>
    </w:p>
    <w:p w14:paraId="06997FFF" w14:textId="77777777" w:rsidR="000B4FCE" w:rsidRDefault="004D1892" w:rsidP="00AA23CB">
      <w:pPr>
        <w:numPr>
          <w:ilvl w:val="0"/>
          <w:numId w:val="110"/>
        </w:numPr>
      </w:pPr>
      <w:r>
        <w:rPr>
          <w:b/>
          <w:bCs/>
        </w:rPr>
        <w:t>Model Development:</w:t>
      </w:r>
    </w:p>
    <w:p w14:paraId="06998000" w14:textId="77777777" w:rsidR="000B4FCE" w:rsidRDefault="004D1892" w:rsidP="00AA23CB">
      <w:pPr>
        <w:numPr>
          <w:ilvl w:val="1"/>
          <w:numId w:val="116"/>
        </w:numPr>
      </w:pPr>
      <w:r>
        <w:t>☐ Comparing different representations of time</w:t>
      </w:r>
    </w:p>
    <w:p w14:paraId="06998001" w14:textId="77777777" w:rsidR="000B4FCE" w:rsidRDefault="004D1892" w:rsidP="00AA23CB">
      <w:pPr>
        <w:numPr>
          <w:ilvl w:val="0"/>
          <w:numId w:val="110"/>
        </w:numPr>
      </w:pPr>
      <w:r>
        <w:rPr>
          <w:b/>
          <w:bCs/>
        </w:rPr>
        <w:t>Results:</w:t>
      </w:r>
    </w:p>
    <w:p w14:paraId="06998002" w14:textId="77777777" w:rsidR="000B4FCE" w:rsidRDefault="004D1892" w:rsidP="00AA23CB">
      <w:pPr>
        <w:numPr>
          <w:ilvl w:val="0"/>
          <w:numId w:val="110"/>
        </w:numPr>
      </w:pPr>
      <w:r>
        <w:t>Pipeline development</w:t>
      </w:r>
    </w:p>
    <w:p w14:paraId="06998003" w14:textId="77777777" w:rsidR="000B4FCE" w:rsidRDefault="004D1892" w:rsidP="00AA23CB">
      <w:pPr>
        <w:numPr>
          <w:ilvl w:val="0"/>
          <w:numId w:val="110"/>
        </w:numPr>
      </w:pPr>
      <w:r>
        <w:t>Cypher queries for version 1</w:t>
      </w:r>
    </w:p>
    <w:p w14:paraId="06998004" w14:textId="77777777" w:rsidR="000B4FCE" w:rsidRDefault="004D1892" w:rsidP="00AA23CB">
      <w:pPr>
        <w:numPr>
          <w:ilvl w:val="0"/>
          <w:numId w:val="110"/>
        </w:numPr>
      </w:pPr>
      <w:r>
        <w:t>conversation with business owners to validate work</w:t>
      </w:r>
    </w:p>
    <w:p w14:paraId="06998005" w14:textId="77777777" w:rsidR="000B4FCE" w:rsidRDefault="004D1892">
      <w:pPr>
        <w:pStyle w:val="Heading2"/>
      </w:pPr>
      <w:bookmarkStart w:id="366" w:name="_Toc175217555"/>
      <w:bookmarkStart w:id="367" w:name="next-steps-1"/>
      <w:bookmarkEnd w:id="365"/>
      <w:r>
        <w:lastRenderedPageBreak/>
        <w:t>Next Steps</w:t>
      </w:r>
      <w:bookmarkEnd w:id="366"/>
    </w:p>
    <w:p w14:paraId="06998006" w14:textId="77777777" w:rsidR="000B4FCE" w:rsidRDefault="004D1892">
      <w:pPr>
        <w:pStyle w:val="Heading3"/>
      </w:pPr>
      <w:bookmarkStart w:id="368" w:name="X4100037509aa93ed894cf59a874b1b6e9ae41df"/>
      <w:r>
        <w:t>Weekly Goal: What is goal of next fortnight?</w:t>
      </w:r>
    </w:p>
    <w:p w14:paraId="06998007" w14:textId="77777777" w:rsidR="000B4FCE" w:rsidRDefault="004D1892" w:rsidP="00AA23CB">
      <w:pPr>
        <w:numPr>
          <w:ilvl w:val="0"/>
          <w:numId w:val="117"/>
        </w:numPr>
      </w:pPr>
      <w:r>
        <w:t>write up and benchmark v1 notes</w:t>
      </w:r>
    </w:p>
    <w:p w14:paraId="06998008" w14:textId="77777777" w:rsidR="000B4FCE" w:rsidRDefault="004D1892" w:rsidP="00AA23CB">
      <w:pPr>
        <w:numPr>
          <w:ilvl w:val="0"/>
          <w:numId w:val="117"/>
        </w:numPr>
      </w:pPr>
      <w:r>
        <w:t>finish developing and testing pipeline:</w:t>
      </w:r>
    </w:p>
    <w:p w14:paraId="06998009" w14:textId="77777777" w:rsidR="000B4FCE" w:rsidRDefault="004D1892" w:rsidP="00AA23CB">
      <w:pPr>
        <w:numPr>
          <w:ilvl w:val="1"/>
          <w:numId w:val="118"/>
        </w:numPr>
      </w:pPr>
      <w:r>
        <w:t>extract</w:t>
      </w:r>
    </w:p>
    <w:p w14:paraId="0699800A" w14:textId="77777777" w:rsidR="000B4FCE" w:rsidRDefault="004D1892" w:rsidP="00AA23CB">
      <w:pPr>
        <w:numPr>
          <w:ilvl w:val="1"/>
          <w:numId w:val="118"/>
        </w:numPr>
      </w:pPr>
      <w:r>
        <w:t>transform</w:t>
      </w:r>
    </w:p>
    <w:p w14:paraId="0699800B" w14:textId="77777777" w:rsidR="000B4FCE" w:rsidRDefault="004D1892" w:rsidP="00AA23CB">
      <w:pPr>
        <w:numPr>
          <w:ilvl w:val="1"/>
          <w:numId w:val="118"/>
        </w:numPr>
      </w:pPr>
      <w:r>
        <w:t>load</w:t>
      </w:r>
    </w:p>
    <w:p w14:paraId="0699800C" w14:textId="77777777" w:rsidR="000B4FCE" w:rsidRDefault="004D1892" w:rsidP="00AA23CB">
      <w:pPr>
        <w:numPr>
          <w:ilvl w:val="0"/>
          <w:numId w:val="117"/>
        </w:numPr>
      </w:pPr>
      <w:r>
        <w:t>document pipeline - written and visual (mermaid?)</w:t>
      </w:r>
    </w:p>
    <w:p w14:paraId="0699800D" w14:textId="77777777" w:rsidR="000B4FCE" w:rsidRDefault="004D1892" w:rsidP="00AA23CB">
      <w:pPr>
        <w:numPr>
          <w:ilvl w:val="0"/>
          <w:numId w:val="117"/>
        </w:numPr>
      </w:pPr>
      <w:r>
        <w:t>develop cypher queries for version 2</w:t>
      </w:r>
    </w:p>
    <w:p w14:paraId="0699800E" w14:textId="77777777" w:rsidR="000B4FCE" w:rsidRDefault="004D1892" w:rsidP="00AA23CB">
      <w:pPr>
        <w:numPr>
          <w:ilvl w:val="0"/>
          <w:numId w:val="117"/>
        </w:numPr>
      </w:pPr>
      <w:r>
        <w:t>design (theory) timetable quality index</w:t>
      </w:r>
    </w:p>
    <w:p w14:paraId="0699800F" w14:textId="77777777" w:rsidR="000B4FCE" w:rsidRDefault="004D1892" w:rsidP="00AA23CB">
      <w:pPr>
        <w:numPr>
          <w:ilvl w:val="0"/>
          <w:numId w:val="117"/>
        </w:numPr>
      </w:pPr>
      <w:r>
        <w:t>consider scaling dataset</w:t>
      </w:r>
    </w:p>
    <w:p w14:paraId="06998010" w14:textId="77777777" w:rsidR="000B4FCE" w:rsidRDefault="004D1892" w:rsidP="00AA23CB">
      <w:pPr>
        <w:numPr>
          <w:ilvl w:val="0"/>
          <w:numId w:val="117"/>
        </w:numPr>
      </w:pPr>
      <w:r>
        <w:t>start writing project notes</w:t>
      </w:r>
    </w:p>
    <w:p w14:paraId="06998011" w14:textId="77777777" w:rsidR="000B4FCE" w:rsidRDefault="004D1892">
      <w:pPr>
        <w:pStyle w:val="Heading2"/>
      </w:pPr>
      <w:bookmarkStart w:id="369" w:name="_Toc175217556"/>
      <w:bookmarkStart w:id="370" w:name="issuesblockers-1"/>
      <w:bookmarkEnd w:id="367"/>
      <w:bookmarkEnd w:id="368"/>
      <w:r>
        <w:t>Issues/Blockers</w:t>
      </w:r>
      <w:bookmarkEnd w:id="369"/>
    </w:p>
    <w:p w14:paraId="06998012" w14:textId="77777777" w:rsidR="000B4FCE" w:rsidRDefault="004D1892" w:rsidP="00AA23CB">
      <w:pPr>
        <w:numPr>
          <w:ilvl w:val="0"/>
          <w:numId w:val="119"/>
        </w:numPr>
      </w:pPr>
      <w:r>
        <w:rPr>
          <w:b/>
          <w:bCs/>
        </w:rPr>
        <w:t>Technical:</w:t>
      </w:r>
    </w:p>
    <w:p w14:paraId="06998013" w14:textId="77777777" w:rsidR="000B4FCE" w:rsidRDefault="004D1892" w:rsidP="00AA23CB">
      <w:pPr>
        <w:numPr>
          <w:ilvl w:val="1"/>
          <w:numId w:val="120"/>
        </w:numPr>
      </w:pPr>
      <w:r>
        <w:t>Digital certificates on machines preventing load</w:t>
      </w:r>
    </w:p>
    <w:p w14:paraId="06998014" w14:textId="77777777" w:rsidR="000B4FCE" w:rsidRDefault="004D1892" w:rsidP="00AA23CB">
      <w:pPr>
        <w:numPr>
          <w:ilvl w:val="1"/>
          <w:numId w:val="120"/>
        </w:numPr>
      </w:pPr>
      <w:r>
        <w:t>Neo4j Aura (free) limitations - loading issues</w:t>
      </w:r>
    </w:p>
    <w:p w14:paraId="06998015" w14:textId="77777777" w:rsidR="000B4FCE" w:rsidRDefault="004D1892" w:rsidP="00AA23CB">
      <w:pPr>
        <w:numPr>
          <w:ilvl w:val="0"/>
          <w:numId w:val="119"/>
        </w:numPr>
      </w:pPr>
      <w:r>
        <w:rPr>
          <w:b/>
          <w:bCs/>
        </w:rPr>
        <w:t>Methodological:</w:t>
      </w:r>
      <w:r>
        <w:t xml:space="preserve"> Concerns about approach or analysis?</w:t>
      </w:r>
    </w:p>
    <w:p w14:paraId="06998016" w14:textId="77777777" w:rsidR="000B4FCE" w:rsidRDefault="004D1892" w:rsidP="00AA23CB">
      <w:pPr>
        <w:numPr>
          <w:ilvl w:val="1"/>
          <w:numId w:val="121"/>
        </w:numPr>
      </w:pPr>
      <w:r>
        <w:t>Spending a lot of time getting ETL ‘right’</w:t>
      </w:r>
    </w:p>
    <w:p w14:paraId="06998017" w14:textId="77777777" w:rsidR="000B4FCE" w:rsidRDefault="004D1892" w:rsidP="00AA23CB">
      <w:pPr>
        <w:numPr>
          <w:ilvl w:val="1"/>
          <w:numId w:val="121"/>
        </w:numPr>
      </w:pPr>
      <w:r>
        <w:t>Not sure about balance of project and what I will deliver at the end</w:t>
      </w:r>
    </w:p>
    <w:p w14:paraId="06998018" w14:textId="77777777" w:rsidR="000B4FCE" w:rsidRDefault="004D1892" w:rsidP="00AA23CB">
      <w:pPr>
        <w:numPr>
          <w:ilvl w:val="0"/>
          <w:numId w:val="119"/>
        </w:numPr>
      </w:pPr>
      <w:r>
        <w:rPr>
          <w:b/>
          <w:bCs/>
        </w:rPr>
        <w:t>Data-Related:</w:t>
      </w:r>
      <w:r>
        <w:t xml:space="preserve"> Issues with data quality, access, or quantity?</w:t>
      </w:r>
    </w:p>
    <w:p w14:paraId="06998019" w14:textId="77777777" w:rsidR="000B4FCE" w:rsidRDefault="004D1892" w:rsidP="00AA23CB">
      <w:pPr>
        <w:numPr>
          <w:ilvl w:val="1"/>
          <w:numId w:val="122"/>
        </w:numPr>
      </w:pPr>
      <w:r>
        <w:t>Working on pipelines which will mean I can scale accordingly (within constraints of free instance)</w:t>
      </w:r>
    </w:p>
    <w:p w14:paraId="0699801A" w14:textId="77777777" w:rsidR="000B4FCE" w:rsidRDefault="004D1892">
      <w:pPr>
        <w:pStyle w:val="Heading2"/>
      </w:pPr>
      <w:bookmarkStart w:id="371" w:name="_Toc175217557"/>
      <w:bookmarkStart w:id="372" w:name="post-meeting-notes-1"/>
      <w:bookmarkEnd w:id="370"/>
      <w:r>
        <w:t>Post-Meeting Notes</w:t>
      </w:r>
      <w:bookmarkEnd w:id="371"/>
    </w:p>
    <w:p w14:paraId="0699801B" w14:textId="2306BFEA" w:rsidR="000B4FCE" w:rsidRDefault="004D1892">
      <w:r>
        <w:t>My supervis</w:t>
      </w:r>
      <w:r w:rsidR="000C2E07">
        <w:t>o</w:t>
      </w:r>
      <w:r>
        <w:t>r and I spoke about where I am at in the project at the moment and next steps. We discussed what I am attempting to do and why, including graph data structures, proof-of-concept, etc. and that it is becoming a data engineering project. I stated that my timeline looks to complete a robust data ETL pipeline by the middle of July, with a view to shifting towards more work within Neo4j from the end of July to the middle of August.</w:t>
      </w:r>
    </w:p>
    <w:p w14:paraId="0699801C" w14:textId="77777777" w:rsidR="000B4FCE" w:rsidRDefault="004D1892">
      <w:r>
        <w:t>We agreed to meet in two weeks.</w:t>
      </w:r>
    </w:p>
    <w:p w14:paraId="0699801D" w14:textId="79257403" w:rsidR="000B4FCE" w:rsidRDefault="004D1892">
      <w:pPr>
        <w:pStyle w:val="Heading1"/>
      </w:pPr>
      <w:bookmarkStart w:id="373" w:name="_Fornightly_Update_-"/>
      <w:bookmarkStart w:id="374" w:name="_Toc175217558"/>
      <w:bookmarkStart w:id="375" w:name="fornightly-update---2024-07-08"/>
      <w:bookmarkEnd w:id="361"/>
      <w:bookmarkEnd w:id="372"/>
      <w:bookmarkEnd w:id="373"/>
      <w:r>
        <w:lastRenderedPageBreak/>
        <w:t>For</w:t>
      </w:r>
      <w:r w:rsidR="007A6050">
        <w:t>tn</w:t>
      </w:r>
      <w:r>
        <w:t>ightly Update - 2024-07-08</w:t>
      </w:r>
      <w:bookmarkEnd w:id="374"/>
    </w:p>
    <w:p w14:paraId="0699801E" w14:textId="77777777" w:rsidR="000B4FCE" w:rsidRDefault="004D1892">
      <w:pPr>
        <w:pStyle w:val="Heading2"/>
      </w:pPr>
      <w:bookmarkStart w:id="376" w:name="_Toc175217559"/>
      <w:bookmarkStart w:id="377" w:name="summary-3"/>
      <w:r>
        <w:t>Summary</w:t>
      </w:r>
      <w:bookmarkEnd w:id="376"/>
    </w:p>
    <w:p w14:paraId="0699801F" w14:textId="77777777" w:rsidR="000B4FCE" w:rsidRDefault="004D1892" w:rsidP="00AA23CB">
      <w:pPr>
        <w:numPr>
          <w:ilvl w:val="0"/>
          <w:numId w:val="123"/>
        </w:numPr>
      </w:pPr>
      <w:r>
        <w:t>This week has been primarily based on getting the ETL pipeline working.</w:t>
      </w:r>
    </w:p>
    <w:p w14:paraId="06998020" w14:textId="77777777" w:rsidR="000B4FCE" w:rsidRDefault="004D1892" w:rsidP="00AA23CB">
      <w:pPr>
        <w:numPr>
          <w:ilvl w:val="0"/>
          <w:numId w:val="123"/>
        </w:numPr>
      </w:pPr>
      <w:r>
        <w:t>Some thought and planning about the overall project</w:t>
      </w:r>
    </w:p>
    <w:p w14:paraId="06998021" w14:textId="77777777" w:rsidR="000B4FCE" w:rsidRDefault="004D1892">
      <w:pPr>
        <w:pStyle w:val="Heading2"/>
      </w:pPr>
      <w:bookmarkStart w:id="378" w:name="_Toc175217560"/>
      <w:bookmarkStart w:id="379" w:name="accomplishments-2"/>
      <w:bookmarkEnd w:id="377"/>
      <w:r>
        <w:t>Accomplishments</w:t>
      </w:r>
      <w:bookmarkEnd w:id="378"/>
    </w:p>
    <w:p w14:paraId="06998022" w14:textId="77777777" w:rsidR="000B4FCE" w:rsidRDefault="004D1892" w:rsidP="00AA23CB">
      <w:pPr>
        <w:numPr>
          <w:ilvl w:val="0"/>
          <w:numId w:val="124"/>
        </w:numPr>
      </w:pPr>
      <w:r>
        <w:rPr>
          <w:b/>
          <w:bCs/>
        </w:rPr>
        <w:t>Project Management</w:t>
      </w:r>
    </w:p>
    <w:p w14:paraId="06998023" w14:textId="77777777" w:rsidR="000B4FCE" w:rsidRDefault="004D1892" w:rsidP="00AA23CB">
      <w:pPr>
        <w:numPr>
          <w:ilvl w:val="1"/>
          <w:numId w:val="125"/>
        </w:numPr>
      </w:pPr>
      <w:r>
        <w:t>Planned next 6 weeks - high level</w:t>
      </w:r>
    </w:p>
    <w:p w14:paraId="06998024" w14:textId="77777777" w:rsidR="000B4FCE" w:rsidRDefault="004D1892" w:rsidP="00AA23CB">
      <w:pPr>
        <w:numPr>
          <w:ilvl w:val="0"/>
          <w:numId w:val="124"/>
        </w:numPr>
      </w:pPr>
      <w:r>
        <w:rPr>
          <w:b/>
          <w:bCs/>
        </w:rPr>
        <w:t>Data Collection:</w:t>
      </w:r>
    </w:p>
    <w:p w14:paraId="06998025" w14:textId="77777777" w:rsidR="000B4FCE" w:rsidRDefault="004D1892" w:rsidP="00AA23CB">
      <w:pPr>
        <w:numPr>
          <w:ilvl w:val="1"/>
          <w:numId w:val="126"/>
        </w:numPr>
      </w:pPr>
      <w:r>
        <w:t>N/A</w:t>
      </w:r>
    </w:p>
    <w:p w14:paraId="06998026" w14:textId="77777777" w:rsidR="000B4FCE" w:rsidRDefault="004D1892" w:rsidP="00AA23CB">
      <w:pPr>
        <w:numPr>
          <w:ilvl w:val="0"/>
          <w:numId w:val="124"/>
        </w:numPr>
      </w:pPr>
      <w:r>
        <w:rPr>
          <w:b/>
          <w:bCs/>
        </w:rPr>
        <w:t>Analysis / Wrangling:</w:t>
      </w:r>
    </w:p>
    <w:p w14:paraId="06998027" w14:textId="77777777" w:rsidR="000B4FCE" w:rsidRDefault="004D1892" w:rsidP="00AA23CB">
      <w:pPr>
        <w:numPr>
          <w:ilvl w:val="1"/>
          <w:numId w:val="127"/>
        </w:numPr>
      </w:pPr>
      <w:r>
        <w:t>N/A</w:t>
      </w:r>
    </w:p>
    <w:p w14:paraId="06998028" w14:textId="77777777" w:rsidR="000B4FCE" w:rsidRDefault="004D1892" w:rsidP="00AA23CB">
      <w:pPr>
        <w:numPr>
          <w:ilvl w:val="0"/>
          <w:numId w:val="124"/>
        </w:numPr>
      </w:pPr>
      <w:r>
        <w:rPr>
          <w:b/>
          <w:bCs/>
        </w:rPr>
        <w:t>Model Development:</w:t>
      </w:r>
    </w:p>
    <w:p w14:paraId="06998029" w14:textId="77777777" w:rsidR="000B4FCE" w:rsidRDefault="004D1892" w:rsidP="00AA23CB">
      <w:pPr>
        <w:numPr>
          <w:ilvl w:val="1"/>
          <w:numId w:val="128"/>
        </w:numPr>
      </w:pPr>
      <w:r>
        <w:t>The ETL is (hopefully) production ready.</w:t>
      </w:r>
    </w:p>
    <w:p w14:paraId="0699802A" w14:textId="77777777" w:rsidR="000B4FCE" w:rsidRDefault="004D1892" w:rsidP="00AA23CB">
      <w:pPr>
        <w:numPr>
          <w:ilvl w:val="0"/>
          <w:numId w:val="124"/>
        </w:numPr>
      </w:pPr>
      <w:r>
        <w:rPr>
          <w:b/>
          <w:bCs/>
        </w:rPr>
        <w:t>Results:</w:t>
      </w:r>
    </w:p>
    <w:p w14:paraId="0699802B" w14:textId="77777777" w:rsidR="000B4FCE" w:rsidRDefault="004D1892" w:rsidP="00AA23CB">
      <w:pPr>
        <w:numPr>
          <w:ilvl w:val="1"/>
          <w:numId w:val="129"/>
        </w:numPr>
      </w:pPr>
      <w:r>
        <w:t>Functioning ETL which:</w:t>
      </w:r>
    </w:p>
    <w:p w14:paraId="0699802C" w14:textId="77777777" w:rsidR="000B4FCE" w:rsidRDefault="004D1892" w:rsidP="00AA23CB">
      <w:pPr>
        <w:numPr>
          <w:ilvl w:val="2"/>
          <w:numId w:val="130"/>
        </w:numPr>
      </w:pPr>
      <w:r>
        <w:t>Extracts -&gt; Filters -&gt; Cleans -&gt; Transforms -&gt; Anonymises -&gt; Uploads to Google Drive -&gt; Loads to Neo4j</w:t>
      </w:r>
    </w:p>
    <w:p w14:paraId="0699802D" w14:textId="77777777" w:rsidR="000B4FCE" w:rsidRDefault="004D1892" w:rsidP="00AA23CB">
      <w:pPr>
        <w:numPr>
          <w:ilvl w:val="2"/>
          <w:numId w:val="130"/>
        </w:numPr>
      </w:pPr>
      <w:r>
        <w:t>Configurable, scalable, modular</w:t>
      </w:r>
    </w:p>
    <w:p w14:paraId="0699802E" w14:textId="77777777" w:rsidR="000B4FCE" w:rsidRDefault="004D1892" w:rsidP="00AA23CB">
      <w:pPr>
        <w:numPr>
          <w:ilvl w:val="2"/>
          <w:numId w:val="130"/>
        </w:numPr>
      </w:pPr>
      <w:r>
        <w:t>Logging, Error-handling</w:t>
      </w:r>
    </w:p>
    <w:p w14:paraId="0699802F" w14:textId="77777777" w:rsidR="000B4FCE" w:rsidRDefault="004D1892">
      <w:pPr>
        <w:pStyle w:val="Heading2"/>
      </w:pPr>
      <w:bookmarkStart w:id="380" w:name="_Toc175217561"/>
      <w:bookmarkStart w:id="381" w:name="next-steps-2"/>
      <w:bookmarkEnd w:id="379"/>
      <w:r>
        <w:t>Next Steps</w:t>
      </w:r>
      <w:bookmarkEnd w:id="380"/>
    </w:p>
    <w:p w14:paraId="06998030" w14:textId="77777777" w:rsidR="000B4FCE" w:rsidRDefault="004D1892">
      <w:pPr>
        <w:pStyle w:val="Heading3"/>
      </w:pPr>
      <w:bookmarkStart w:id="382" w:name="weekly-goal-what-is-goal-of-week"/>
      <w:r>
        <w:t>Weekly Goal: What is goal of week?</w:t>
      </w:r>
    </w:p>
    <w:p w14:paraId="06998031" w14:textId="77777777" w:rsidR="000B4FCE" w:rsidRDefault="004D1892" w:rsidP="00AA23CB">
      <w:pPr>
        <w:numPr>
          <w:ilvl w:val="0"/>
          <w:numId w:val="131"/>
        </w:numPr>
      </w:pPr>
      <w:r>
        <w:rPr>
          <w:b/>
          <w:bCs/>
        </w:rPr>
        <w:t>Project Management</w:t>
      </w:r>
    </w:p>
    <w:p w14:paraId="06998032" w14:textId="77777777" w:rsidR="000B4FCE" w:rsidRDefault="004D1892" w:rsidP="00AA23CB">
      <w:pPr>
        <w:numPr>
          <w:ilvl w:val="1"/>
          <w:numId w:val="132"/>
        </w:numPr>
      </w:pPr>
      <w:r>
        <w:t>Plan next six weeks - with tasks</w:t>
      </w:r>
    </w:p>
    <w:p w14:paraId="06998033" w14:textId="3EC2ADDF" w:rsidR="000B4FCE" w:rsidRDefault="004D1892" w:rsidP="00AA23CB">
      <w:pPr>
        <w:numPr>
          <w:ilvl w:val="1"/>
          <w:numId w:val="132"/>
        </w:numPr>
      </w:pPr>
      <w:r>
        <w:t xml:space="preserve">see </w:t>
      </w:r>
      <w:r w:rsidRPr="007A6050">
        <w:t>project-structure</w:t>
      </w:r>
    </w:p>
    <w:p w14:paraId="06998034" w14:textId="77777777" w:rsidR="000B4FCE" w:rsidRDefault="004D1892" w:rsidP="00AA23CB">
      <w:pPr>
        <w:numPr>
          <w:ilvl w:val="0"/>
          <w:numId w:val="131"/>
        </w:numPr>
      </w:pPr>
      <w:r>
        <w:rPr>
          <w:b/>
          <w:bCs/>
        </w:rPr>
        <w:t>Data:</w:t>
      </w:r>
    </w:p>
    <w:p w14:paraId="06998035" w14:textId="77777777" w:rsidR="000B4FCE" w:rsidRDefault="004D1892" w:rsidP="00AA23CB">
      <w:pPr>
        <w:numPr>
          <w:ilvl w:val="1"/>
          <w:numId w:val="133"/>
        </w:numPr>
      </w:pPr>
      <w:r>
        <w:t>Clear out database and repopulate</w:t>
      </w:r>
    </w:p>
    <w:p w14:paraId="06998036" w14:textId="77777777" w:rsidR="000B4FCE" w:rsidRDefault="004D1892" w:rsidP="00AA23CB">
      <w:pPr>
        <w:numPr>
          <w:ilvl w:val="1"/>
          <w:numId w:val="133"/>
        </w:numPr>
      </w:pPr>
      <w:r>
        <w:t>Run ETL for some programme - e.g. UG maths, PG Data Sci, PG AI, PG cyber</w:t>
      </w:r>
    </w:p>
    <w:p w14:paraId="06998037" w14:textId="77777777" w:rsidR="000B4FCE" w:rsidRDefault="004D1892" w:rsidP="00AA23CB">
      <w:pPr>
        <w:numPr>
          <w:ilvl w:val="1"/>
          <w:numId w:val="133"/>
        </w:numPr>
      </w:pPr>
      <w:r>
        <w:lastRenderedPageBreak/>
        <w:t>Consider Unit Tests</w:t>
      </w:r>
    </w:p>
    <w:p w14:paraId="06998038" w14:textId="77777777" w:rsidR="000B4FCE" w:rsidRDefault="004D1892" w:rsidP="00AA23CB">
      <w:pPr>
        <w:numPr>
          <w:ilvl w:val="0"/>
          <w:numId w:val="131"/>
        </w:numPr>
      </w:pPr>
      <w:r>
        <w:rPr>
          <w:b/>
          <w:bCs/>
        </w:rPr>
        <w:t>Analysis / Wrangling:</w:t>
      </w:r>
    </w:p>
    <w:p w14:paraId="06998039" w14:textId="77777777" w:rsidR="000B4FCE" w:rsidRDefault="004D1892" w:rsidP="00AA23CB">
      <w:pPr>
        <w:numPr>
          <w:ilvl w:val="1"/>
          <w:numId w:val="134"/>
        </w:numPr>
      </w:pPr>
      <w:r>
        <w:t>Develop and explore Cypher quality and violation queries</w:t>
      </w:r>
    </w:p>
    <w:p w14:paraId="0699803A" w14:textId="6EE8CBDF" w:rsidR="000B4FCE" w:rsidRDefault="004D1892" w:rsidP="00AA23CB">
      <w:pPr>
        <w:numPr>
          <w:ilvl w:val="1"/>
          <w:numId w:val="134"/>
        </w:numPr>
      </w:pPr>
      <w:r>
        <w:t xml:space="preserve">see </w:t>
      </w:r>
      <w:r w:rsidRPr="007A6050">
        <w:t>queries</w:t>
      </w:r>
    </w:p>
    <w:p w14:paraId="0699803B" w14:textId="77777777" w:rsidR="000B4FCE" w:rsidRDefault="004D1892" w:rsidP="00AA23CB">
      <w:pPr>
        <w:numPr>
          <w:ilvl w:val="0"/>
          <w:numId w:val="131"/>
        </w:numPr>
      </w:pPr>
      <w:r>
        <w:rPr>
          <w:b/>
          <w:bCs/>
        </w:rPr>
        <w:t>Modeling:</w:t>
      </w:r>
    </w:p>
    <w:p w14:paraId="0699803C" w14:textId="77777777" w:rsidR="000B4FCE" w:rsidRDefault="004D1892" w:rsidP="00AA23CB">
      <w:pPr>
        <w:numPr>
          <w:ilvl w:val="1"/>
          <w:numId w:val="135"/>
        </w:numPr>
      </w:pPr>
      <w:r>
        <w:t>Consider different model of time as nodes (but probably will not develop)</w:t>
      </w:r>
    </w:p>
    <w:p w14:paraId="0699803D" w14:textId="77777777" w:rsidR="000B4FCE" w:rsidRDefault="004D1892" w:rsidP="00AA23CB">
      <w:pPr>
        <w:numPr>
          <w:ilvl w:val="0"/>
          <w:numId w:val="131"/>
        </w:numPr>
      </w:pPr>
      <w:r>
        <w:rPr>
          <w:b/>
          <w:bCs/>
        </w:rPr>
        <w:t>Writing</w:t>
      </w:r>
    </w:p>
    <w:p w14:paraId="0699803E" w14:textId="77777777" w:rsidR="000B4FCE" w:rsidRDefault="004D1892" w:rsidP="00AA23CB">
      <w:pPr>
        <w:numPr>
          <w:ilvl w:val="1"/>
          <w:numId w:val="136"/>
        </w:numPr>
      </w:pPr>
      <w:r>
        <w:t>After ETL confirmation - fully documentation of code</w:t>
      </w:r>
    </w:p>
    <w:p w14:paraId="0699803F" w14:textId="77777777" w:rsidR="000B4FCE" w:rsidRDefault="004D1892" w:rsidP="00AA23CB">
      <w:pPr>
        <w:numPr>
          <w:ilvl w:val="2"/>
          <w:numId w:val="137"/>
        </w:numPr>
      </w:pPr>
      <w:r>
        <w:t>Also write up into QMD doc</w:t>
      </w:r>
    </w:p>
    <w:p w14:paraId="06998040" w14:textId="77777777" w:rsidR="000B4FCE" w:rsidRDefault="004D1892" w:rsidP="00AA23CB">
      <w:pPr>
        <w:numPr>
          <w:ilvl w:val="2"/>
          <w:numId w:val="137"/>
        </w:numPr>
      </w:pPr>
      <w:r>
        <w:t>Visualiation - Data Flow Diagram?</w:t>
      </w:r>
    </w:p>
    <w:p w14:paraId="06998041" w14:textId="77777777" w:rsidR="000B4FCE" w:rsidRDefault="004D1892" w:rsidP="00AA23CB">
      <w:pPr>
        <w:numPr>
          <w:ilvl w:val="1"/>
          <w:numId w:val="136"/>
        </w:numPr>
      </w:pPr>
      <w:r>
        <w:t>Model section write up</w:t>
      </w:r>
    </w:p>
    <w:p w14:paraId="06998042" w14:textId="77777777" w:rsidR="000B4FCE" w:rsidRDefault="004D1892" w:rsidP="00AA23CB">
      <w:pPr>
        <w:numPr>
          <w:ilvl w:val="2"/>
          <w:numId w:val="138"/>
        </w:numPr>
      </w:pPr>
      <w:r>
        <w:t>SQL data model</w:t>
      </w:r>
    </w:p>
    <w:p w14:paraId="06998043" w14:textId="77777777" w:rsidR="000B4FCE" w:rsidRDefault="004D1892" w:rsidP="00AA23CB">
      <w:pPr>
        <w:numPr>
          <w:ilvl w:val="2"/>
          <w:numId w:val="138"/>
        </w:numPr>
      </w:pPr>
      <w:r>
        <w:t>Graph data model</w:t>
      </w:r>
    </w:p>
    <w:p w14:paraId="06998044" w14:textId="77777777" w:rsidR="000B4FCE" w:rsidRDefault="004D1892" w:rsidP="00AA23CB">
      <w:pPr>
        <w:numPr>
          <w:ilvl w:val="2"/>
          <w:numId w:val="138"/>
        </w:numPr>
      </w:pPr>
      <w:r>
        <w:t>Visualisations</w:t>
      </w:r>
    </w:p>
    <w:p w14:paraId="06998045" w14:textId="430219C4" w:rsidR="000B4FCE" w:rsidRDefault="004D1892" w:rsidP="00AA23CB">
      <w:pPr>
        <w:numPr>
          <w:ilvl w:val="2"/>
          <w:numId w:val="138"/>
        </w:numPr>
      </w:pPr>
      <w:r>
        <w:t xml:space="preserve">see </w:t>
      </w:r>
      <w:r w:rsidRPr="007A6050">
        <w:t>code-critique</w:t>
      </w:r>
    </w:p>
    <w:p w14:paraId="06998046" w14:textId="77777777" w:rsidR="000B4FCE" w:rsidRDefault="004D1892" w:rsidP="00AA23CB">
      <w:pPr>
        <w:numPr>
          <w:ilvl w:val="1"/>
          <w:numId w:val="136"/>
        </w:numPr>
      </w:pPr>
      <w:r>
        <w:t>Draft Intro</w:t>
      </w:r>
    </w:p>
    <w:p w14:paraId="06998047" w14:textId="77777777" w:rsidR="000B4FCE" w:rsidRDefault="004D1892" w:rsidP="00AA23CB">
      <w:pPr>
        <w:numPr>
          <w:ilvl w:val="2"/>
          <w:numId w:val="139"/>
        </w:numPr>
      </w:pPr>
      <w:r>
        <w:t>Proof of concept</w:t>
      </w:r>
    </w:p>
    <w:p w14:paraId="06998048" w14:textId="77777777" w:rsidR="000B4FCE" w:rsidRDefault="004D1892" w:rsidP="00AA23CB">
      <w:pPr>
        <w:numPr>
          <w:ilvl w:val="2"/>
          <w:numId w:val="139"/>
        </w:numPr>
      </w:pPr>
      <w:r>
        <w:t>Research question</w:t>
      </w:r>
    </w:p>
    <w:p w14:paraId="06998049" w14:textId="77777777" w:rsidR="000B4FCE" w:rsidRDefault="004D1892" w:rsidP="00AA23CB">
      <w:pPr>
        <w:numPr>
          <w:ilvl w:val="2"/>
          <w:numId w:val="139"/>
        </w:numPr>
      </w:pPr>
      <w:r>
        <w:t>Domain</w:t>
      </w:r>
    </w:p>
    <w:p w14:paraId="0699804A" w14:textId="77777777" w:rsidR="000B4FCE" w:rsidRDefault="004D1892">
      <w:pPr>
        <w:pStyle w:val="Heading2"/>
      </w:pPr>
      <w:bookmarkStart w:id="383" w:name="_Toc175217562"/>
      <w:bookmarkStart w:id="384" w:name="issuesblockers-2"/>
      <w:bookmarkEnd w:id="381"/>
      <w:bookmarkEnd w:id="382"/>
      <w:r>
        <w:t>Issues/Blockers</w:t>
      </w:r>
      <w:bookmarkEnd w:id="383"/>
    </w:p>
    <w:p w14:paraId="0699804B" w14:textId="77777777" w:rsidR="000B4FCE" w:rsidRDefault="004D1892" w:rsidP="00AA23CB">
      <w:pPr>
        <w:numPr>
          <w:ilvl w:val="0"/>
          <w:numId w:val="140"/>
        </w:numPr>
      </w:pPr>
      <w:r>
        <w:rPr>
          <w:b/>
          <w:bCs/>
        </w:rPr>
        <w:t>Technical:</w:t>
      </w:r>
    </w:p>
    <w:p w14:paraId="0699804C" w14:textId="77777777" w:rsidR="000B4FCE" w:rsidRDefault="004D1892" w:rsidP="00AA23CB">
      <w:pPr>
        <w:numPr>
          <w:ilvl w:val="1"/>
          <w:numId w:val="141"/>
        </w:numPr>
      </w:pPr>
      <w:r>
        <w:t>Main limitations are free Neo4j Aura software and other restrictions</w:t>
      </w:r>
    </w:p>
    <w:p w14:paraId="0699804D" w14:textId="77777777" w:rsidR="000B4FCE" w:rsidRDefault="004D1892" w:rsidP="00AA23CB">
      <w:pPr>
        <w:numPr>
          <w:ilvl w:val="0"/>
          <w:numId w:val="140"/>
        </w:numPr>
      </w:pPr>
      <w:r>
        <w:rPr>
          <w:b/>
          <w:bCs/>
        </w:rPr>
        <w:t>Methodological:</w:t>
      </w:r>
    </w:p>
    <w:p w14:paraId="0699804E" w14:textId="77777777" w:rsidR="000B4FCE" w:rsidRDefault="004D1892" w:rsidP="00AA23CB">
      <w:pPr>
        <w:numPr>
          <w:ilvl w:val="1"/>
          <w:numId w:val="142"/>
        </w:numPr>
      </w:pPr>
      <w:r>
        <w:t>Need to think about what I want to deliver and how it looks</w:t>
      </w:r>
    </w:p>
    <w:p w14:paraId="0699804F" w14:textId="77777777" w:rsidR="000B4FCE" w:rsidRDefault="004D1892">
      <w:pPr>
        <w:pStyle w:val="Heading2"/>
      </w:pPr>
      <w:bookmarkStart w:id="385" w:name="_Toc175217563"/>
      <w:bookmarkStart w:id="386" w:name="post-meeting-notes-2"/>
      <w:bookmarkEnd w:id="384"/>
      <w:r>
        <w:t>Post-Meeting Notes</w:t>
      </w:r>
      <w:bookmarkEnd w:id="385"/>
    </w:p>
    <w:p w14:paraId="06998050" w14:textId="77777777" w:rsidR="000B4FCE" w:rsidRDefault="004D1892" w:rsidP="00AA23CB">
      <w:pPr>
        <w:numPr>
          <w:ilvl w:val="0"/>
          <w:numId w:val="143"/>
        </w:numPr>
      </w:pPr>
      <w:r>
        <w:rPr>
          <w:b/>
          <w:bCs/>
        </w:rPr>
        <w:t>Key Decisions:</w:t>
      </w:r>
      <w:r>
        <w:t xml:space="preserve"> What were the main takeaways from meeting?</w:t>
      </w:r>
    </w:p>
    <w:p w14:paraId="06998051" w14:textId="77777777" w:rsidR="000B4FCE" w:rsidRDefault="004D1892" w:rsidP="00AA23CB">
      <w:pPr>
        <w:numPr>
          <w:ilvl w:val="1"/>
          <w:numId w:val="144"/>
        </w:numPr>
      </w:pPr>
      <w:r>
        <w:t>I need to focus on making progress and think about what the final produce will be.</w:t>
      </w:r>
    </w:p>
    <w:p w14:paraId="06998052" w14:textId="77777777" w:rsidR="000B4FCE" w:rsidRDefault="004D1892" w:rsidP="00AA23CB">
      <w:pPr>
        <w:numPr>
          <w:ilvl w:val="0"/>
          <w:numId w:val="143"/>
        </w:numPr>
      </w:pPr>
      <w:r>
        <w:rPr>
          <w:b/>
          <w:bCs/>
        </w:rPr>
        <w:lastRenderedPageBreak/>
        <w:t>Action Items:</w:t>
      </w:r>
      <w:r>
        <w:t xml:space="preserve"> What tasks do you need to complete?</w:t>
      </w:r>
    </w:p>
    <w:p w14:paraId="06998053" w14:textId="77777777" w:rsidR="000B4FCE" w:rsidRDefault="004D1892" w:rsidP="00AA23CB">
      <w:pPr>
        <w:numPr>
          <w:ilvl w:val="1"/>
          <w:numId w:val="145"/>
        </w:numPr>
      </w:pPr>
      <w:r>
        <w:t>see above - write up sections, even if draft</w:t>
      </w:r>
    </w:p>
    <w:p w14:paraId="06998054" w14:textId="77777777" w:rsidR="000B4FCE" w:rsidRDefault="004D1892">
      <w:pPr>
        <w:pStyle w:val="Heading2"/>
      </w:pPr>
      <w:bookmarkStart w:id="387" w:name="_Toc175217564"/>
      <w:bookmarkStart w:id="388" w:name="additional-notes-1"/>
      <w:bookmarkEnd w:id="386"/>
      <w:r>
        <w:t>Additional Notes</w:t>
      </w:r>
      <w:bookmarkEnd w:id="387"/>
    </w:p>
    <w:p w14:paraId="06998055" w14:textId="77777777" w:rsidR="000B4FCE" w:rsidRDefault="004D1892" w:rsidP="00AA23CB">
      <w:pPr>
        <w:numPr>
          <w:ilvl w:val="0"/>
          <w:numId w:val="146"/>
        </w:numPr>
      </w:pPr>
      <w:r>
        <w:rPr>
          <w:b/>
          <w:bCs/>
        </w:rPr>
        <w:t>Literature Review:</w:t>
      </w:r>
      <w:r>
        <w:t xml:space="preserve"> Relevant papers read.</w:t>
      </w:r>
    </w:p>
    <w:p w14:paraId="06998056" w14:textId="77777777" w:rsidR="000B4FCE" w:rsidRDefault="004D1892" w:rsidP="00AA23CB">
      <w:pPr>
        <w:numPr>
          <w:ilvl w:val="0"/>
          <w:numId w:val="146"/>
        </w:numPr>
      </w:pPr>
      <w:r>
        <w:rPr>
          <w:b/>
          <w:bCs/>
        </w:rPr>
        <w:t>Experiments:</w:t>
      </w:r>
      <w:r>
        <w:t xml:space="preserve"> If applicable, describe any experiments conducted.</w:t>
      </w:r>
    </w:p>
    <w:p w14:paraId="06998057" w14:textId="77777777" w:rsidR="000B4FCE" w:rsidRDefault="004D1892" w:rsidP="00AA23CB">
      <w:pPr>
        <w:numPr>
          <w:ilvl w:val="0"/>
          <w:numId w:val="146"/>
        </w:numPr>
      </w:pPr>
      <w:r>
        <w:rPr>
          <w:b/>
          <w:bCs/>
        </w:rPr>
        <w:t>Code:</w:t>
      </w:r>
      <w:r>
        <w:t xml:space="preserve"> Embedding example snippets of code.</w:t>
      </w:r>
    </w:p>
    <w:p w14:paraId="06998058" w14:textId="1066C5C2" w:rsidR="000B4FCE" w:rsidRDefault="00662E1F">
      <w:pPr>
        <w:pStyle w:val="Heading1"/>
      </w:pPr>
      <w:bookmarkStart w:id="389" w:name="section"/>
      <w:bookmarkEnd w:id="375"/>
      <w:bookmarkEnd w:id="388"/>
      <w:r>
        <w:lastRenderedPageBreak/>
        <w:t>References</w:t>
      </w:r>
    </w:p>
    <w:p w14:paraId="06998059" w14:textId="77777777" w:rsidR="000B4FCE" w:rsidRDefault="004D1892">
      <w:r>
        <w:t>Abdipoor, S., Yaakob, R., Goh, S.L. and Abdullah, S. (2023) Meta-heuristic approaches for the University Course Timetabling Problem. Intelligent Systems with Applications [online]. 19, p. 200253. Available from: https://www.sciencedirect.com/science/article/pii/S2667305323000789 [Accessed 25 July 2024].</w:t>
      </w:r>
    </w:p>
    <w:p w14:paraId="0699805A" w14:textId="77777777" w:rsidR="000B4FCE" w:rsidRDefault="004D1892">
      <w:r>
        <w:t>Anon. (no date) CPB Projects [online]. Available from: https://www.cpbprojects.co.uk/solutions/timetabling-and-teaching-space [Accessed 25 July 2024a].</w:t>
      </w:r>
    </w:p>
    <w:p w14:paraId="0699805B" w14:textId="77777777" w:rsidR="000B4FCE" w:rsidRDefault="004D1892">
      <w:r>
        <w:t>Babaei, H., Karimpour, J. and Hadidi, A. (2015)‘A survey of approaches for university course timetabling problem’ Computers &amp; Industrial EngineeringApplications of Computational Intelligence and Fuzzy Logic to Manufacturing and Service Systems [online]. 86, pp. 43–59. Available from: https://www.sciencedirect.com/science/article/pii/S0360835214003714 [Accessed 28 July 2024].</w:t>
      </w:r>
    </w:p>
    <w:p w14:paraId="0699805C" w14:textId="77777777" w:rsidR="000B4FCE" w:rsidRDefault="004D1892">
      <w:r>
        <w:t>Beck, K., et al. (2001) The Agile Manifesto. Agile Alliance. http://agilemanifesto.org/</w:t>
      </w:r>
    </w:p>
    <w:p w14:paraId="0699805D" w14:textId="77777777" w:rsidR="000B4FCE" w:rsidRDefault="004D1892">
      <w:r>
        <w:t>Bellio, R., Ceschia, S., Di Gaspero, L., Schaerf, A. and Urli, T. (2016) Feature-based tuning of simulated annealing applied to the curriculum-based course timetabling problem. Computers &amp; Operations Research [online]. 65, pp. 83–92. Available from: https://linkinghub.elsevier.com/retrieve/pii/S0305054815001690 [Accessed 26 January 2024].</w:t>
      </w:r>
    </w:p>
    <w:p w14:paraId="0699805E" w14:textId="77777777" w:rsidR="000B4FCE" w:rsidRDefault="004D1892">
      <w:r>
        <w:t>Bonutti, A., De Cesco, F., Di Gaspero, L. and Schaerf, A. (2012) Benchmarking curriculum-based course timetabling: formulations, data formats, instances, validation, visualization, and results. Annals of Operations Research [online]. 194 (1), pp. 59–70. Available from: https://doi.org/10.1007/s10479-010-0707-0 [Accessed 3 February 2024].</w:t>
      </w:r>
    </w:p>
    <w:p w14:paraId="0699805F" w14:textId="77777777" w:rsidR="000B4FCE" w:rsidRDefault="004D1892">
      <w:r>
        <w:t>Bruggen, R. van (2014)’Learning Neo4j: run blazingly fast queries on complex graph datasets with the power of the Neo4j graph database’Community Experience Distilled. 1st edition. Birmingham, England: Packt Publishing.</w:t>
      </w:r>
    </w:p>
    <w:p w14:paraId="06998060" w14:textId="77777777" w:rsidR="000B4FCE" w:rsidRDefault="004D1892">
      <w:r>
        <w:t>Burke, E., Mccollum, B., Meisels, A., Petrovic, S. and Qu, R. (2007) A graph-based hyper-heuristic for educational timetabling problems. European Journal of Operational Research [online]. 176, pp. 177–192.</w:t>
      </w:r>
    </w:p>
    <w:p w14:paraId="06998061" w14:textId="77777777" w:rsidR="000B4FCE" w:rsidRDefault="004D1892">
      <w:r>
        <w:t>Ceschia, S., Di Gaspero, L. and Schaerf, A. (2023) Educational timetabling: Problems, benchmarks, and state-of-the-art results. European Journal of Operational Research [online]. 308 (1), pp. 1–18. Available from: https://linkinghub.elsevier.com/retrieve/pii/S0377221722005641 [Accessed 25 January 2024].</w:t>
      </w:r>
    </w:p>
    <w:p w14:paraId="06998062" w14:textId="77777777" w:rsidR="000B4FCE" w:rsidRDefault="004D1892">
      <w:r>
        <w:t>Chen, M., Sze, S., Goh, S.L., Sabar, N. and Kendall, G. (2021) A Survey of University Course Timetabling Problem: Perspectives, Trends and Opportunities. IEEE Access [online]. PP, pp. 1–1.</w:t>
      </w:r>
    </w:p>
    <w:p w14:paraId="06998063" w14:textId="77777777" w:rsidR="000B4FCE" w:rsidRDefault="004D1892">
      <w:r>
        <w:lastRenderedPageBreak/>
        <w:t>Chicken, S., Fogg Rogers, L., Hobbs, L., Hunt-Fraisse, T. and Lewis, D. (2023) Amplifying the voices of neurodivergent students in relation to higher education assessment at UWE Bristol. [online]. Available from: https://uwe-repository.worktribe.com/output/10879555 [Accessed 25 July 2024].</w:t>
      </w:r>
    </w:p>
    <w:p w14:paraId="06998064" w14:textId="77777777" w:rsidR="000B4FCE" w:rsidRDefault="004D1892">
      <w:r>
        <w:t>Dammak, A., Elloumi, A. and Kamoun, H. (2007) An enterprise system component based on graph colouring for exam timetabling: A case study in a Tunisian university. Transforming Government: People, Process and Policy [online]. 1 (3), pp. 255–270. Available from: https://www.emerald.com/insight/content/doi/10.1108/17506160710778095/full/html [Accessed 19 February 2024].</w:t>
      </w:r>
    </w:p>
    <w:p w14:paraId="06998065" w14:textId="77777777" w:rsidR="000B4FCE" w:rsidRDefault="004D1892">
      <w:r>
        <w:t>de Werra, D. (1997) The combinatorics of timetabling. European Journal of Operational Research [online]. 96 (3), pp. 504–513.</w:t>
      </w:r>
    </w:p>
    <w:p w14:paraId="06998066" w14:textId="77777777" w:rsidR="000B4FCE" w:rsidRDefault="004D1892">
      <w:r>
        <w:t>Don State Technical University, Rostov-on-Don, Russian Federation and Al-Gabri, W.M. (2017) Literature review for the topic of automation of scheduling classes and exams in higher education institutions. Vestnik of Don State Technical University [online]. 17 (1), pp. 132–143. Available from: https://vestnik.donstu.ru/jour/article/view/255 [Accessed 25 January 2024].</w:t>
      </w:r>
    </w:p>
    <w:p w14:paraId="06998067" w14:textId="77777777" w:rsidR="000B4FCE" w:rsidRDefault="004D1892">
      <w:r>
        <w:t>Dowland, D. (2018) Rubik’s cube or Battenburg? The university timetable Wonkhe. 11 January 2018 [online]. Available from: https://wonkhe.com/blogs/rubiks-cube-or-battenburg-the-university-timetable/ [Accessed 25 July 2024].</w:t>
      </w:r>
    </w:p>
    <w:p w14:paraId="06998068" w14:textId="77777777" w:rsidR="000B4FCE" w:rsidRDefault="004D1892">
      <w:r>
        <w:t>Foung, D. and Chen, J. (2019) Discovering disciplinary differences: blending data sources to explore the student online behaviors in a University English course. Information Discovery and Delivery [online]. 47 (2), pp. 106–114. Available from: https://www.emerald.com/insight/content/doi/10.1108/IDD-10-2018-0053/full/html [Accessed 19 February 2024].</w:t>
      </w:r>
    </w:p>
    <w:p w14:paraId="06998069" w14:textId="77777777" w:rsidR="000B4FCE" w:rsidRDefault="004D1892">
      <w:r>
        <w:t>helenclu (2024) Database normalization description - Microsoft 365 Apps. 6 June 2024 [online]. Available from: https://learn.microsoft.com/en-us/office/troubleshoot/access/database-normalization-description [Accessed 11 August 2024].</w:t>
      </w:r>
    </w:p>
    <w:p w14:paraId="0699806A" w14:textId="77777777" w:rsidR="000B4FCE" w:rsidRDefault="004D1892">
      <w:r>
        <w:t>Herres, B. and Schmitz, H. (2021) Decomposition of university course timetabling: A systematic study of subproblems and their complexities. Annals of Operations Research [online]. 302 (2), pp. 405–423. Available from: https://ezproxy.uwe.ac.uk/login?url=https://search.ebscohost.com/login.aspx?direct=true&amp;db=bsu&amp;AN=150973572&amp;site=ehost-live [Accessed 28 July 2024].</w:t>
      </w:r>
    </w:p>
    <w:p w14:paraId="0699806B" w14:textId="77777777" w:rsidR="000B4FCE" w:rsidRDefault="004D1892">
      <w:r>
        <w:t>Holm, D.S., Mikkelsen, R.Ø., Sørensen, M. and Stidsen, T.J.R. (2022) A graph-based MIP formulation of the International Timetabling Competition 2019. Journal of Scheduling [online]. 25 (4), pp. 405–428. Available from: https://doi.org/10.1007/s10951-022-00724-y [Accessed 2 November 2023].</w:t>
      </w:r>
    </w:p>
    <w:p w14:paraId="0699806C" w14:textId="77777777" w:rsidR="000B4FCE" w:rsidRDefault="004D1892">
      <w:r>
        <w:lastRenderedPageBreak/>
        <w:t>Johnson, D. (1993) A Database Approach to Course Timetabling. The Journal of the Operational Research Society [online]. 44 (5), pp. 425–433. Available from: https://www.jstor.org.ezproxy.uwe.ac.uk/stable/2583909 [Accessed 28 July 2024].</w:t>
      </w:r>
    </w:p>
    <w:p w14:paraId="0699806D" w14:textId="77777777" w:rsidR="000B4FCE" w:rsidRDefault="004D1892">
      <w:r>
        <w:t>Khan, W., Kumar, T., Zhang, C., Raj, K., Roy, A.M. and Luo, B. (2023) SQL and NoSQL Database Software Architecture Performance Analysis and Assessments—A Systematic Literature Review. Big Data and Cognitive Computing [online]. 7 (2), p. 97. Available from: https://www.mdpi.com/2504-2289/7/2/97 [Accessed 28 July 2024].</w:t>
      </w:r>
    </w:p>
    <w:p w14:paraId="0699806E" w14:textId="77777777" w:rsidR="000B4FCE" w:rsidRDefault="004D1892">
      <w:r>
        <w:t>Lemos, A., Melo, F.S., Monteiro, P.T. and Lynce, I. (2019) Room usage optimization in timetabling: A case study at Universidade de Lisboa. Operations Research Perspectives [online]. 6, p. 100092. Available from: https://linkinghub.elsevier.com/retrieve/pii/S2214716018301696 [Accessed 26 January 2024].</w:t>
      </w:r>
    </w:p>
    <w:p w14:paraId="0699806F" w14:textId="77777777" w:rsidR="000B4FCE" w:rsidRDefault="004D1892">
      <w:r>
        <w:t>Lindahl, M., Mason, A.J., Stidsen, T. and Sørensen, M. (2018) A strategic view of University timetabling. European Journal of Operational Research [online]. 266 (1), pp. 35–45. Available from: https://www.sciencedirect.com/science/article/pii/S0377221717308433 [Accessed 28 July 2024].</w:t>
      </w:r>
    </w:p>
    <w:p w14:paraId="06998070" w14:textId="77777777" w:rsidR="000B4FCE" w:rsidRDefault="004D1892">
      <w:r>
        <w:t>MirHassani, S.A. and Habibi, F. (2013) Solution approaches to the course timetabling problem. Artificial Intelligence Review [online]. 39 (2), pp. 133–149. Available from: http://link.springer.com/10.1007/s10462-011-9262-6 [Accessed 26 January 2024].</w:t>
      </w:r>
    </w:p>
    <w:p w14:paraId="06998071" w14:textId="77777777" w:rsidR="000B4FCE" w:rsidRDefault="004D1892">
      <w:r>
        <w:t>Mühlenthaler, M. and Wanka, R. (2016) Fairness in academic course timetabling. Annals of Operations Research [online]. 239 (1), pp. 171–188. Available from: https://doi.org/10.1007/s10479-014-1553-2 [Accessed 3 February 2024].</w:t>
      </w:r>
    </w:p>
    <w:p w14:paraId="06998072" w14:textId="77777777" w:rsidR="000B4FCE" w:rsidRDefault="004D1892">
      <w:r>
        <w:t>Müller, T. and Murray, K. (2010) Comprehensive approach to student sectioning. Annals of Operations Research [online]. 181 (1), pp. 249–269. Available from: http://link.springer.com/10.1007/s10479-010-0735-9 [Accessed 26 January 2024].</w:t>
      </w:r>
    </w:p>
    <w:p w14:paraId="06998073" w14:textId="77777777" w:rsidR="000B4FCE" w:rsidRDefault="004D1892">
      <w:r>
        <w:t>Nan 1, Z., Bai, X. 1 1 C. of I. and Economics, T.Y. (2019) The study on data migration from relational database to graph database. [online]. Available from: https://www.proquest.com/docview/2568058349?pq-origsite=primo [Accessed 4 November 2023].</w:t>
      </w:r>
    </w:p>
    <w:p w14:paraId="06998074" w14:textId="77777777" w:rsidR="000B4FCE" w:rsidRDefault="004D1892">
      <w:r>
        <w:t>Negro, A. (2021) Graph-Powered Machine Learning [online]. O’Reilly Media, Inc. [Accessed 4 November 2023].</w:t>
      </w:r>
    </w:p>
    <w:p w14:paraId="06998075" w14:textId="77777777" w:rsidR="000B4FCE" w:rsidRDefault="004D1892">
      <w:r>
        <w:t>Neo4j (2023) The Neo4j Cypher Manual v5.</w:t>
      </w:r>
    </w:p>
    <w:p w14:paraId="06998076" w14:textId="77777777" w:rsidR="000B4FCE" w:rsidRDefault="004D1892">
      <w:r>
        <w:t>Nguyen, V.D. and Nguyen, T. (2021) An SHO-based approach to timetable scheduling: a case study. Journal of Information and Telecommunication [online]. 5 (4), pp. 421–439. Available from: https://doi.org/10.1080/24751839.2021.1935644 [Accessed 2 November 2023].</w:t>
      </w:r>
    </w:p>
    <w:p w14:paraId="06998077" w14:textId="77777777" w:rsidR="000B4FCE" w:rsidRDefault="004D1892">
      <w:r>
        <w:t>Norman, R. and Williams, E. (no date) PSP Board Pack 220804 v1.3.pptx [online]. Available from: https://uweacuk-my.sharepoint.com/:p:/g/personal/richard2_norman_uwe_ac_uk/EWKNTqInQuRDoSaPmH</w:t>
      </w:r>
      <w:r>
        <w:lastRenderedPageBreak/>
        <w:t>COp20B72Dp_2vYpJ__GbCzaY5tiA?email=Petter.Lovehagen%40uwe.ac.uk&amp;e=4%3AwEUjpu&amp;fromShare=true&amp;at=31&amp;CID=256ab09c-758c-97f4-07dd-ff61808257cf [Accessed 19 February 2024].</w:t>
      </w:r>
    </w:p>
    <w:p w14:paraId="06998078" w14:textId="77777777" w:rsidR="000B4FCE" w:rsidRDefault="004D1892">
      <w:r>
        <w:t>Oude Vrielink, R.A., Jansen, E.A., Hans, E.W. and Van Hillegersberg, J. (2019) Practices in timetabling in higher education institutions: a systematic review. Annals of Operations Research [online]. 275 (1), pp. 145–160. Available from: http://link.springer.com/10.1007/s10479-017-2688-8 [Accessed 2 November 2023].</w:t>
      </w:r>
    </w:p>
    <w:p w14:paraId="06998079" w14:textId="77777777" w:rsidR="000B4FCE" w:rsidRDefault="004D1892">
      <w:r>
        <w:t>Ries, E. (2024) What Is an MVP? Eric Ries Explains Lean Startup Co. 28 February 2024 [online]. Available from: https://leanstartup.co/resources/articles/what-is-an-mvp/ [Accessed 11 August 2024].</w:t>
      </w:r>
    </w:p>
    <w:p w14:paraId="0699807A" w14:textId="77777777" w:rsidR="000B4FCE" w:rsidRDefault="004D1892">
      <w:r>
        <w:t>Rudová, H., Müller, T. and Murray, K. (2011) Complex university course timetabling. Journal of Scheduling [online]. 14 (2), pp. 187–207. Available from: http://link.springer.com/10.1007/s10951-010-0171-3 [Accessed 26 January 2024].</w:t>
      </w:r>
    </w:p>
    <w:p w14:paraId="0699807B" w14:textId="77777777" w:rsidR="000B4FCE" w:rsidRDefault="004D1892">
      <w:r>
        <w:t>Sanchez, C.A. (2015) An analytics based architecture and methodology for collaborative timetabling in higher education - ProQuest [online]. Available from: https://www.proquest.com/docview/1779550151?pq-origsite=primo&amp;parentSessionId=GLad2hOIbVrF%2F0eiOKHGi%2BO%2BFOyV9GXuQTQCxSfgWNw%3D&amp;sourcetype=Dissertations%20&amp;%20Theses [Accessed 25 January 2024].</w:t>
      </w:r>
    </w:p>
    <w:p w14:paraId="0699807C" w14:textId="77777777" w:rsidR="000B4FCE" w:rsidRDefault="004D1892">
      <w:r>
        <w:t>Scifo, E. (2023) Graph Data Science with Neo4j [online]. [Accessed 4 November 2023].</w:t>
      </w:r>
    </w:p>
    <w:p w14:paraId="0699807D" w14:textId="77777777" w:rsidR="000B4FCE" w:rsidRDefault="004D1892">
      <w:r>
        <w:t>Sokolova, Marina V., Francisco J. Gómez, and Larisa N. Borisoglebskaya. ‘Migration from an SQL to a Hybrid SQL/NoSQL Data Model’. Journal of Management Analytics 7, no. 1 (March 2020): 1–11. https://doi.org/10.1080/23270012.2019.1700401.</w:t>
      </w:r>
    </w:p>
    <w:p w14:paraId="0699807E" w14:textId="77777777" w:rsidR="000B4FCE" w:rsidRDefault="004D1892">
      <w:r>
        <w:t>Webber, J., Eifrem, E. and Robinson, I. (2013) Graph Databases [online]. [Accessed 4 November 2023].</w:t>
      </w:r>
    </w:p>
    <w:p w14:paraId="0699807F" w14:textId="77777777" w:rsidR="000B4FCE" w:rsidRDefault="004D1892">
      <w:r>
        <w:t>Wikipedia contributors (2024) Cypher (query language) — Wikipedia, the free encyclopedia [online]. Available from: https://en.wikipedia.org/w/index.php?title=Cypher_(query_language)&amp;oldid=1219736900.</w:t>
      </w:r>
    </w:p>
    <w:p w14:paraId="06998080" w14:textId="77777777" w:rsidR="000B4FCE" w:rsidRDefault="004D1892">
      <w:r>
        <w:t>Wikipedia contributors (2024) NP-hardness — Wikipedia, the free encyclopedia [online]. Available from: https://en.wikipedia.org/w/index.php?title=NP-hardness&amp;oldid=1236371945.</w:t>
      </w:r>
    </w:p>
    <w:p w14:paraId="06998081" w14:textId="77777777" w:rsidR="000B4FCE" w:rsidRDefault="004D1892">
      <w:r>
        <w:t>Wikipedia contributors (2024) SQL Wikipedia, The Free Encyclopedia [online]. Available from: https://en.wikipedia.org/w/index.php?title=SQL&amp;oldid=1238737606 [Accessed 11 August 2024].</w:t>
      </w:r>
    </w:p>
    <w:p w14:paraId="06998082" w14:textId="3FFE325F" w:rsidR="000B4FCE" w:rsidRDefault="004D1892">
      <w:pPr>
        <w:pStyle w:val="Heading1"/>
      </w:pPr>
      <w:bookmarkStart w:id="390" w:name="_Acknowledgements"/>
      <w:bookmarkStart w:id="391" w:name="_Toc175217565"/>
      <w:bookmarkStart w:id="392" w:name="acknowledgement"/>
      <w:bookmarkEnd w:id="389"/>
      <w:bookmarkEnd w:id="390"/>
      <w:r>
        <w:lastRenderedPageBreak/>
        <w:t>Acknowledgement</w:t>
      </w:r>
      <w:bookmarkEnd w:id="391"/>
      <w:r w:rsidR="00DE3270">
        <w:t>s</w:t>
      </w:r>
    </w:p>
    <w:p w14:paraId="06998083" w14:textId="443D3ABD" w:rsidR="000B4FCE" w:rsidRDefault="004D1892">
      <w:r>
        <w:t xml:space="preserve">First, I would like to express my gratitude to my supervisor, </w:t>
      </w:r>
      <w:hyperlink r:id="rId140">
        <w:r>
          <w:rPr>
            <w:rStyle w:val="Hyperlink"/>
          </w:rPr>
          <w:t>Dr. Xiaodong Li</w:t>
        </w:r>
      </w:hyperlink>
      <w:r>
        <w:t xml:space="preserve">, for </w:t>
      </w:r>
      <w:r w:rsidR="002B36A7">
        <w:t>his</w:t>
      </w:r>
      <w:r>
        <w:t xml:space="preserve"> guidance, support and feedback throughout this project. </w:t>
      </w:r>
      <w:r w:rsidR="002B36A7">
        <w:t>He</w:t>
      </w:r>
      <w:r>
        <w:t xml:space="preserve"> </w:t>
      </w:r>
      <w:r w:rsidR="002B36A7">
        <w:t>was</w:t>
      </w:r>
      <w:r>
        <w:t xml:space="preserve"> particular helpful in keeping me focused and staying on topic, allowing me to incrementally achieve my goals.</w:t>
      </w:r>
    </w:p>
    <w:p w14:paraId="06998084" w14:textId="77777777" w:rsidR="000B4FCE" w:rsidRDefault="004D1892">
      <w:r>
        <w:t>I extend my sincere thanks to the faculty and staff of the MSc Data Science programme for providing the environment and resources necessary for my project:</w:t>
      </w:r>
    </w:p>
    <w:p w14:paraId="06998085" w14:textId="19DE240C" w:rsidR="000B4FCE" w:rsidRDefault="000515ED" w:rsidP="00AA23CB">
      <w:pPr>
        <w:numPr>
          <w:ilvl w:val="0"/>
          <w:numId w:val="147"/>
        </w:numPr>
      </w:pPr>
      <w:hyperlink r:id="rId141">
        <w:r w:rsidR="004D1892">
          <w:rPr>
            <w:rStyle w:val="Hyperlink"/>
          </w:rPr>
          <w:t>Dr Paul Matthews</w:t>
        </w:r>
      </w:hyperlink>
      <w:r w:rsidR="004D1892">
        <w:t xml:space="preserve"> - Course lead for MSc Data Science</w:t>
      </w:r>
    </w:p>
    <w:p w14:paraId="06998086" w14:textId="453A6888" w:rsidR="000B4FCE" w:rsidRDefault="000515ED" w:rsidP="00AA23CB">
      <w:pPr>
        <w:numPr>
          <w:ilvl w:val="0"/>
          <w:numId w:val="147"/>
        </w:numPr>
      </w:pPr>
      <w:hyperlink r:id="rId142">
        <w:r w:rsidR="004D1892">
          <w:rPr>
            <w:rStyle w:val="Hyperlink"/>
          </w:rPr>
          <w:t>Prakash Chatterjee</w:t>
        </w:r>
      </w:hyperlink>
      <w:r w:rsidR="004D1892">
        <w:t xml:space="preserve"> - Data Management Fundamentals</w:t>
      </w:r>
    </w:p>
    <w:p w14:paraId="06998087" w14:textId="77777777" w:rsidR="000B4FCE" w:rsidRDefault="004D1892" w:rsidP="00AA23CB">
      <w:pPr>
        <w:numPr>
          <w:ilvl w:val="1"/>
          <w:numId w:val="148"/>
        </w:numPr>
      </w:pPr>
      <w:r>
        <w:t>Reintroduced the concept of graph databases and noSQL.</w:t>
      </w:r>
    </w:p>
    <w:p w14:paraId="06998088" w14:textId="75A863E7" w:rsidR="000B4FCE" w:rsidRDefault="000515ED" w:rsidP="00AA23CB">
      <w:pPr>
        <w:numPr>
          <w:ilvl w:val="0"/>
          <w:numId w:val="147"/>
        </w:numPr>
      </w:pPr>
      <w:hyperlink r:id="rId143">
        <w:r w:rsidR="004D1892">
          <w:rPr>
            <w:rStyle w:val="Hyperlink"/>
          </w:rPr>
          <w:t>Dr David Wyatt</w:t>
        </w:r>
      </w:hyperlink>
      <w:r w:rsidR="004D1892">
        <w:t xml:space="preserve"> - Programming for Data Science</w:t>
      </w:r>
    </w:p>
    <w:p w14:paraId="06998089" w14:textId="77777777" w:rsidR="000B4FCE" w:rsidRDefault="004D1892" w:rsidP="00AA23CB">
      <w:pPr>
        <w:numPr>
          <w:ilvl w:val="1"/>
          <w:numId w:val="149"/>
        </w:numPr>
      </w:pPr>
      <w:r>
        <w:t>Provided foundations of Python programming, Git version control, markdown.</w:t>
      </w:r>
    </w:p>
    <w:p w14:paraId="0699808A" w14:textId="19BD336E" w:rsidR="000B4FCE" w:rsidRDefault="000515ED" w:rsidP="00AA23CB">
      <w:pPr>
        <w:numPr>
          <w:ilvl w:val="0"/>
          <w:numId w:val="147"/>
        </w:numPr>
      </w:pPr>
      <w:hyperlink r:id="rId144">
        <w:r w:rsidR="004D1892">
          <w:rPr>
            <w:rStyle w:val="Hyperlink"/>
          </w:rPr>
          <w:t>Dr Hisham Ihshaish</w:t>
        </w:r>
      </w:hyperlink>
      <w:r w:rsidR="004D1892">
        <w:t xml:space="preserve"> - Machine Learning and Predictive Analytics</w:t>
      </w:r>
    </w:p>
    <w:p w14:paraId="0699808B" w14:textId="77777777" w:rsidR="000B4FCE" w:rsidRDefault="004D1892" w:rsidP="00AA23CB">
      <w:pPr>
        <w:numPr>
          <w:ilvl w:val="1"/>
          <w:numId w:val="150"/>
        </w:numPr>
      </w:pPr>
      <w:r>
        <w:t>Introduced me to Machine Learning, marrying programming and statistics.</w:t>
      </w:r>
    </w:p>
    <w:p w14:paraId="0699808C" w14:textId="3A925C1C" w:rsidR="000B4FCE" w:rsidRDefault="000515ED" w:rsidP="00AA23CB">
      <w:pPr>
        <w:numPr>
          <w:ilvl w:val="0"/>
          <w:numId w:val="147"/>
        </w:numPr>
      </w:pPr>
      <w:hyperlink r:id="rId145">
        <w:r w:rsidR="004D1892">
          <w:rPr>
            <w:rStyle w:val="Hyperlink"/>
          </w:rPr>
          <w:t>Dr Deirdre Toher</w:t>
        </w:r>
      </w:hyperlink>
      <w:r w:rsidR="004D1892">
        <w:t xml:space="preserve"> - Advanced Statistics</w:t>
      </w:r>
    </w:p>
    <w:p w14:paraId="0699808D" w14:textId="277535E9" w:rsidR="000B4FCE" w:rsidRDefault="004D1892" w:rsidP="00AA23CB">
      <w:pPr>
        <w:numPr>
          <w:ilvl w:val="1"/>
          <w:numId w:val="151"/>
        </w:numPr>
      </w:pPr>
      <w:r>
        <w:t xml:space="preserve">Pulled me through challenging statistics, introduced me to Quarto (in an R context) and was generally very supportive over the years. Now working for </w:t>
      </w:r>
      <w:hyperlink r:id="rId146">
        <w:r>
          <w:rPr>
            <w:rStyle w:val="Hyperlink"/>
          </w:rPr>
          <w:t>Central Statistics Office</w:t>
        </w:r>
      </w:hyperlink>
      <w:r>
        <w:t xml:space="preserve"> in Ireland.</w:t>
      </w:r>
    </w:p>
    <w:p w14:paraId="0699808E" w14:textId="1CAB8668" w:rsidR="000B4FCE" w:rsidRDefault="000515ED" w:rsidP="00AA23CB">
      <w:pPr>
        <w:numPr>
          <w:ilvl w:val="0"/>
          <w:numId w:val="147"/>
        </w:numPr>
      </w:pPr>
      <w:hyperlink r:id="rId147">
        <w:r w:rsidR="004D1892">
          <w:rPr>
            <w:rStyle w:val="Hyperlink"/>
          </w:rPr>
          <w:t>Dr Jason Anquandah</w:t>
        </w:r>
      </w:hyperlink>
      <w:r w:rsidR="004D1892">
        <w:t xml:space="preserve"> - Interdisciplinary Group Project</w:t>
      </w:r>
    </w:p>
    <w:p w14:paraId="0699808F" w14:textId="77777777" w:rsidR="000B4FCE" w:rsidRDefault="004D1892" w:rsidP="00AA23CB">
      <w:pPr>
        <w:numPr>
          <w:ilvl w:val="1"/>
          <w:numId w:val="152"/>
        </w:numPr>
      </w:pPr>
      <w:r>
        <w:t>Supported me through the challenges of a group project.</w:t>
      </w:r>
    </w:p>
    <w:p w14:paraId="06998090" w14:textId="4A371DD3" w:rsidR="000B4FCE" w:rsidRDefault="000515ED" w:rsidP="00AA23CB">
      <w:pPr>
        <w:numPr>
          <w:ilvl w:val="0"/>
          <w:numId w:val="147"/>
        </w:numPr>
      </w:pPr>
      <w:hyperlink r:id="rId148">
        <w:r w:rsidR="004D1892">
          <w:rPr>
            <w:rStyle w:val="Hyperlink"/>
          </w:rPr>
          <w:t>Dr Mahmoud Elbattah</w:t>
        </w:r>
      </w:hyperlink>
      <w:r w:rsidR="004D1892">
        <w:t xml:space="preserve"> - Interdisciplinary Group Project</w:t>
      </w:r>
    </w:p>
    <w:p w14:paraId="06998092" w14:textId="77777777" w:rsidR="000B4FCE" w:rsidRDefault="004D1892" w:rsidP="003A1858">
      <w:pPr>
        <w:numPr>
          <w:ilvl w:val="1"/>
          <w:numId w:val="152"/>
        </w:numPr>
      </w:pPr>
      <w:r>
        <w:t>Supported me through the challenges of a group project.</w:t>
      </w:r>
    </w:p>
    <w:p w14:paraId="06998093" w14:textId="77777777" w:rsidR="000B4FCE" w:rsidRDefault="004D1892">
      <w:r>
        <w:t>I am indebted to my colleagues in SDS for their support, camaraderie, intellectual discussions and willingness to share knowledge, expertise and time. I am especially grateful to my mentor, colleague, manager and friend, Esther Williams, who has supported me throughout this journey and others, always magnanimously sharing her wisdom and unwavering encouragement.</w:t>
      </w:r>
    </w:p>
    <w:p w14:paraId="06998094" w14:textId="77777777" w:rsidR="000B4FCE" w:rsidRDefault="004D1892">
      <w:r>
        <w:t>Finally, I would like to thank my family and friends for their unwavering love and support throughout my graduate studies. Their encouragement and understanding have been invaluable in helping me navigate the challenges and celebrate the successes along the way.</w:t>
      </w:r>
    </w:p>
    <w:p w14:paraId="06998095" w14:textId="77777777" w:rsidR="000B4FCE" w:rsidRDefault="004D1892">
      <w:r>
        <w:t>In the spirit of graphs…</w:t>
      </w:r>
    </w:p>
    <w:p w14:paraId="2B5EA132" w14:textId="77777777" w:rsidR="004D1892" w:rsidRDefault="004D1892" w:rsidP="004D1892">
      <w:pPr>
        <w:keepNext/>
      </w:pPr>
      <w:r>
        <w:rPr>
          <w:noProof/>
        </w:rPr>
        <w:lastRenderedPageBreak/>
        <w:drawing>
          <wp:inline distT="0" distB="0" distL="0" distR="0" wp14:anchorId="06998126" wp14:editId="06998127">
            <wp:extent cx="5727700" cy="6621411"/>
            <wp:effectExtent l="0" t="0" r="0" b="0"/>
            <wp:docPr id="572" name="Picture" descr="Acknowledgement graph"/>
            <wp:cNvGraphicFramePr/>
            <a:graphic xmlns:a="http://schemas.openxmlformats.org/drawingml/2006/main">
              <a:graphicData uri="http://schemas.openxmlformats.org/drawingml/2006/picture">
                <pic:pic xmlns:pic="http://schemas.openxmlformats.org/drawingml/2006/picture">
                  <pic:nvPicPr>
                    <pic:cNvPr id="573" name="Picture" descr="./images/acknowledge.png"/>
                    <pic:cNvPicPr>
                      <a:picLocks noChangeAspect="1" noChangeArrowheads="1"/>
                    </pic:cNvPicPr>
                  </pic:nvPicPr>
                  <pic:blipFill>
                    <a:blip r:embed="rId149"/>
                    <a:stretch>
                      <a:fillRect/>
                    </a:stretch>
                  </pic:blipFill>
                  <pic:spPr bwMode="auto">
                    <a:xfrm>
                      <a:off x="0" y="0"/>
                      <a:ext cx="5727700" cy="6621411"/>
                    </a:xfrm>
                    <a:prstGeom prst="rect">
                      <a:avLst/>
                    </a:prstGeom>
                    <a:noFill/>
                    <a:ln w="9525">
                      <a:noFill/>
                      <a:headEnd/>
                      <a:tailEnd/>
                    </a:ln>
                  </pic:spPr>
                </pic:pic>
              </a:graphicData>
            </a:graphic>
          </wp:inline>
        </w:drawing>
      </w:r>
    </w:p>
    <w:p w14:paraId="06998096" w14:textId="42B82986" w:rsidR="000B4FCE" w:rsidRDefault="004D1892" w:rsidP="004D1892">
      <w:pPr>
        <w:pStyle w:val="Caption"/>
      </w:pPr>
      <w:r>
        <w:t xml:space="preserve">Figure </w:t>
      </w:r>
      <w:r>
        <w:fldChar w:fldCharType="begin"/>
      </w:r>
      <w:r>
        <w:instrText xml:space="preserve"> SEQ Figure \* ARABIC </w:instrText>
      </w:r>
      <w:r>
        <w:fldChar w:fldCharType="separate"/>
      </w:r>
      <w:r>
        <w:rPr>
          <w:noProof/>
        </w:rPr>
        <w:t>72</w:t>
      </w:r>
      <w:r>
        <w:fldChar w:fldCharType="end"/>
      </w:r>
      <w:r>
        <w:t>: Acknowledgement graph</w:t>
      </w:r>
    </w:p>
    <w:bookmarkEnd w:id="392"/>
    <w:p w14:paraId="06998097" w14:textId="2E1DC822" w:rsidR="000B4FCE" w:rsidRDefault="000B4FCE"/>
    <w:sectPr w:rsidR="000B4FCE" w:rsidSect="006B3835">
      <w:headerReference w:type="even" r:id="rId150"/>
      <w:headerReference w:type="default" r:id="rId151"/>
      <w:footerReference w:type="even" r:id="rId152"/>
      <w:footerReference w:type="default" r:id="rId153"/>
      <w:headerReference w:type="first" r:id="rId154"/>
      <w:footerReference w:type="first" r:id="rId15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998133" w14:textId="77777777" w:rsidR="004D1892" w:rsidRDefault="004D1892">
      <w:pPr>
        <w:spacing w:after="0" w:line="240" w:lineRule="auto"/>
      </w:pPr>
      <w:r>
        <w:separator/>
      </w:r>
    </w:p>
  </w:endnote>
  <w:endnote w:type="continuationSeparator" w:id="0">
    <w:p w14:paraId="06998135" w14:textId="77777777" w:rsidR="004D1892" w:rsidRDefault="004D18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99812A" w14:textId="77777777" w:rsidR="000E3451" w:rsidRDefault="000E34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1504898"/>
      <w:docPartObj>
        <w:docPartGallery w:val="Page Numbers (Bottom of Page)"/>
        <w:docPartUnique/>
      </w:docPartObj>
    </w:sdtPr>
    <w:sdtEndPr>
      <w:rPr>
        <w:noProof/>
      </w:rPr>
    </w:sdtEndPr>
    <w:sdtContent>
      <w:p w14:paraId="0699812B" w14:textId="77777777" w:rsidR="006B3835" w:rsidRDefault="006B3835">
        <w:pPr>
          <w:pStyle w:val="Footer"/>
          <w:jc w:val="right"/>
        </w:pPr>
        <w:r>
          <w:fldChar w:fldCharType="begin"/>
        </w:r>
        <w:r>
          <w:instrText xml:space="preserve"> PAGE   \* MERGEFORMAT </w:instrText>
        </w:r>
        <w:r>
          <w:fldChar w:fldCharType="separate"/>
        </w:r>
        <w:r w:rsidR="00A36E24">
          <w:rPr>
            <w:noProof/>
          </w:rPr>
          <w:t>3</w:t>
        </w:r>
        <w:r>
          <w:rPr>
            <w:noProof/>
          </w:rPr>
          <w:fldChar w:fldCharType="end"/>
        </w:r>
      </w:p>
    </w:sdtContent>
  </w:sdt>
  <w:p w14:paraId="0699812C" w14:textId="77777777" w:rsidR="006B3835" w:rsidRDefault="006B38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99812E" w14:textId="77777777" w:rsidR="001A0832" w:rsidRDefault="001A0832">
    <w:pPr>
      <w:pStyle w:val="Footer"/>
    </w:pPr>
    <w:r>
      <w:rPr>
        <w:noProof/>
        <w:lang w:eastAsia="en-GB"/>
      </w:rPr>
      <w:drawing>
        <wp:inline distT="0" distB="0" distL="0" distR="0" wp14:anchorId="0699812F" wp14:editId="06998130">
          <wp:extent cx="1436370" cy="716280"/>
          <wp:effectExtent l="0" t="0" r="0" b="7620"/>
          <wp:docPr id="1140681810" name="Picture 1140681810" descr="UWE Bristo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WE_Bristol_RGB_TOP.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36370" cy="716280"/>
                  </a:xfrm>
                  <a:prstGeom prst="rect">
                    <a:avLst/>
                  </a:prstGeom>
                </pic:spPr>
              </pic:pic>
            </a:graphicData>
          </a:graphic>
        </wp:inline>
      </w:drawing>
    </w:r>
    <w:r w:rsidR="004075B5">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99812F" w14:textId="77777777" w:rsidR="004D1892" w:rsidRDefault="004D1892">
      <w:pPr>
        <w:spacing w:after="0" w:line="240" w:lineRule="auto"/>
      </w:pPr>
      <w:r>
        <w:separator/>
      </w:r>
    </w:p>
  </w:footnote>
  <w:footnote w:type="continuationSeparator" w:id="0">
    <w:p w14:paraId="06998131" w14:textId="77777777" w:rsidR="004D1892" w:rsidRDefault="004D1892">
      <w:pPr>
        <w:spacing w:after="0" w:line="240" w:lineRule="auto"/>
      </w:pPr>
      <w:r>
        <w:continuationSeparator/>
      </w:r>
    </w:p>
  </w:footnote>
  <w:footnote w:id="1">
    <w:p w14:paraId="06998131" w14:textId="4F6EE84E" w:rsidR="000B4FCE" w:rsidRDefault="004D1892">
      <w:r>
        <w:rPr>
          <w:rStyle w:val="FootnoteReference"/>
        </w:rPr>
        <w:footnoteRef/>
      </w:r>
      <w:r>
        <w:t xml:space="preserve"> </w:t>
      </w:r>
      <w:r w:rsidR="00DF0E62" w:rsidRPr="00DF0E62">
        <w:t>“In </w:t>
      </w:r>
      <w:hyperlink r:id="rId1" w:tooltip="Computational complexity theory" w:history="1">
        <w:r w:rsidR="00DF0E62" w:rsidRPr="00DF0E62">
          <w:rPr>
            <w:rStyle w:val="Hyperlink"/>
          </w:rPr>
          <w:t>computational complexity theory</w:t>
        </w:r>
      </w:hyperlink>
      <w:r w:rsidR="00DF0E62" w:rsidRPr="00DF0E62">
        <w:t>, a computational problem </w:t>
      </w:r>
      <w:r w:rsidR="00DF0E62" w:rsidRPr="00DF0E62">
        <w:rPr>
          <w:i/>
          <w:iCs/>
        </w:rPr>
        <w:t>H</w:t>
      </w:r>
      <w:r w:rsidR="00DF0E62" w:rsidRPr="00DF0E62">
        <w:t> is called </w:t>
      </w:r>
      <w:r w:rsidR="00DF0E62" w:rsidRPr="00DF0E62">
        <w:rPr>
          <w:b/>
          <w:bCs/>
        </w:rPr>
        <w:t>NP-hard</w:t>
      </w:r>
      <w:r w:rsidR="00DF0E62" w:rsidRPr="00DF0E62">
        <w:t> if, for every problem </w:t>
      </w:r>
      <w:r w:rsidR="00DF0E62" w:rsidRPr="00DF0E62">
        <w:rPr>
          <w:i/>
          <w:iCs/>
        </w:rPr>
        <w:t>L</w:t>
      </w:r>
      <w:r w:rsidR="00DF0E62" w:rsidRPr="00DF0E62">
        <w:t> which can be solved in </w:t>
      </w:r>
      <w:hyperlink r:id="rId2" w:tooltip="NP (complexity)" w:history="1">
        <w:r w:rsidR="00DF0E62" w:rsidRPr="00DF0E62">
          <w:rPr>
            <w:rStyle w:val="Hyperlink"/>
          </w:rPr>
          <w:t>non-deterministic polynomial-time</w:t>
        </w:r>
      </w:hyperlink>
      <w:r w:rsidR="00DF0E62" w:rsidRPr="00DF0E62">
        <w:t>, there is a </w:t>
      </w:r>
      <w:hyperlink r:id="rId3" w:tooltip="Polynomial time reduction" w:history="1">
        <w:r w:rsidR="00DF0E62" w:rsidRPr="00DF0E62">
          <w:rPr>
            <w:rStyle w:val="Hyperlink"/>
          </w:rPr>
          <w:t>polynomial-time reduction</w:t>
        </w:r>
      </w:hyperlink>
      <w:r w:rsidR="00DF0E62" w:rsidRPr="00DF0E62">
        <w:t> from </w:t>
      </w:r>
      <w:r w:rsidR="00DF0E62" w:rsidRPr="00DF0E62">
        <w:rPr>
          <w:i/>
          <w:iCs/>
        </w:rPr>
        <w:t>L</w:t>
      </w:r>
      <w:r w:rsidR="00DF0E62" w:rsidRPr="00DF0E62">
        <w:t> to </w:t>
      </w:r>
      <w:r w:rsidR="00DF0E62" w:rsidRPr="00DF0E62">
        <w:rPr>
          <w:i/>
          <w:iCs/>
        </w:rPr>
        <w:t>H</w:t>
      </w:r>
      <w:r w:rsidR="00DF0E62" w:rsidRPr="00DF0E62">
        <w:t>.” (Wikipedia contributors, 2024)</w:t>
      </w:r>
    </w:p>
  </w:footnote>
  <w:footnote w:id="2">
    <w:p w14:paraId="06998132" w14:textId="6D93786D" w:rsidR="000B4FCE" w:rsidRDefault="004D1892">
      <w:r>
        <w:rPr>
          <w:rStyle w:val="FootnoteReference"/>
        </w:rPr>
        <w:footnoteRef/>
      </w:r>
      <w:r>
        <w:t xml:space="preserve"> </w:t>
      </w:r>
      <w:r w:rsidR="001B51B3" w:rsidRPr="001B51B3">
        <w:t>Research on computational optimisation often makes use of standardised datasets and predefined constraints in order to facilitate comparison, repeatability and evaluation.</w:t>
      </w:r>
    </w:p>
  </w:footnote>
  <w:footnote w:id="3">
    <w:p w14:paraId="06998133" w14:textId="77777777" w:rsidR="000B4FCE" w:rsidRDefault="004D1892">
      <w:r>
        <w:rPr>
          <w:rStyle w:val="FootnoteReference"/>
        </w:rPr>
        <w:footnoteRef/>
      </w:r>
      <w:r>
        <w:t xml:space="preserve"> Structured Query Language (Wikipedia contributors, 2024)</w:t>
      </w:r>
    </w:p>
  </w:footnote>
  <w:footnote w:id="4">
    <w:p w14:paraId="06998134" w14:textId="77777777" w:rsidR="000B4FCE" w:rsidRDefault="004D1892">
      <w:r>
        <w:rPr>
          <w:rStyle w:val="FootnoteReference"/>
        </w:rPr>
        <w:footnoteRef/>
      </w:r>
      <w:r>
        <w:t xml:space="preserve"> Minimum Viable Product: “First, a definition: the minimum viable product is that version of a new product which allows a team to collect the maximum amount of validated learning about customers with the least effort or in other words building the most minimum version of their product that will still allow them to learn.” (Ries, 2024)</w:t>
      </w:r>
    </w:p>
  </w:footnote>
  <w:footnote w:id="5">
    <w:p w14:paraId="06998135" w14:textId="7B1B948F" w:rsidR="000B4FCE" w:rsidRDefault="004D1892">
      <w:r>
        <w:rPr>
          <w:rStyle w:val="FootnoteReference"/>
        </w:rPr>
        <w:footnoteRef/>
      </w:r>
      <w:r>
        <w:t xml:space="preserve"> </w:t>
      </w:r>
      <w:r w:rsidR="009C1E4D" w:rsidRPr="009C1E4D">
        <w:t>The average is calculated based on the total duration of activities attended by each student. The below/above average classification is based on a 10% deviation from the average. Alternative approaches have been used to define the average and the deviation threshold including median values and standard deviations.</w:t>
      </w:r>
    </w:p>
  </w:footnote>
  <w:footnote w:id="6">
    <w:p w14:paraId="06998136" w14:textId="493954BD" w:rsidR="000B4FCE" w:rsidRDefault="004D1892">
      <w:r>
        <w:rPr>
          <w:rStyle w:val="FootnoteReference"/>
        </w:rPr>
        <w:footnoteRef/>
      </w:r>
      <w:r>
        <w:t xml:space="preserve"> </w:t>
      </w:r>
      <w:r w:rsidR="00C201AF" w:rsidRPr="00C201AF">
        <w:t>“Normalization is the process of organizing data in a database. It includes creating tables and establishing relationships between those tables according to rules designed both to protect the data and to make the database more flexible by eliminating redundancy and inconsistent dependency.” (helenclu, 2024)</w:t>
      </w:r>
    </w:p>
  </w:footnote>
  <w:footnote w:id="7">
    <w:p w14:paraId="06998137" w14:textId="36C13641" w:rsidR="000B4FCE" w:rsidRDefault="004D1892">
      <w:r>
        <w:rPr>
          <w:rStyle w:val="FootnoteReference"/>
        </w:rPr>
        <w:footnoteRef/>
      </w:r>
      <w:r>
        <w:t xml:space="preserve"> Some of the above variations are explored in </w:t>
      </w:r>
      <w:hyperlink w:anchor="_S:_Student_Clashes">
        <w:r>
          <w:rPr>
            <w:rStyle w:val="Hyperlink"/>
          </w:rPr>
          <w:t>Appendix-Student Clashes</w:t>
        </w:r>
      </w:hyperlink>
    </w:p>
  </w:footnote>
  <w:footnote w:id="8">
    <w:p w14:paraId="06998138" w14:textId="2F4D46B3" w:rsidR="000B4FCE" w:rsidRDefault="004D1892">
      <w:r>
        <w:rPr>
          <w:rStyle w:val="FootnoteReference"/>
        </w:rPr>
        <w:footnoteRef/>
      </w:r>
      <w:r>
        <w:t xml:space="preserve"> </w:t>
      </w:r>
      <w:r w:rsidR="007D1B9D" w:rsidRPr="007D1B9D">
        <w:t>As my manager often needs to remind me...</w:t>
      </w:r>
    </w:p>
  </w:footnote>
  <w:footnote w:id="9">
    <w:p w14:paraId="06998139" w14:textId="541B3796" w:rsidR="000B4FCE" w:rsidRDefault="004D1892">
      <w:r>
        <w:rPr>
          <w:rStyle w:val="FootnoteReference"/>
        </w:rPr>
        <w:footnoteRef/>
      </w:r>
      <w:r>
        <w:t xml:space="preserve"> </w:t>
      </w:r>
      <w:r w:rsidR="00DF0A5D" w:rsidRPr="00DF0A5D">
        <w:t>Personal communication</w:t>
      </w:r>
      <w:r w:rsidR="00DF0A5D">
        <w:t xml:space="preserve"> with Wojciech Lewicki</w:t>
      </w:r>
      <w:r w:rsidR="00DF0A5D" w:rsidRPr="00DF0A5D">
        <w:t>, 19 August 2024 - when reviewing and discussion the project.</w:t>
      </w:r>
    </w:p>
  </w:footnote>
  <w:footnote w:id="10">
    <w:p w14:paraId="0699813A" w14:textId="33AB1A49" w:rsidR="000B4FCE" w:rsidRDefault="004D1892">
      <w:r>
        <w:rPr>
          <w:rStyle w:val="FootnoteReference"/>
        </w:rPr>
        <w:footnoteRef/>
      </w:r>
      <w:r>
        <w:t xml:space="preserve"> </w:t>
      </w:r>
      <w:r w:rsidR="006533C5" w:rsidRPr="006533C5">
        <w:t>“</w:t>
      </w:r>
      <w:r w:rsidR="006533C5" w:rsidRPr="006533C5">
        <w:rPr>
          <w:b/>
          <w:bCs/>
        </w:rPr>
        <w:t>Cypher</w:t>
      </w:r>
      <w:r w:rsidR="006533C5" w:rsidRPr="006533C5">
        <w:t> is a declarative graph query language that allows for expressive and efficient data querying in a property graph” (Wikipedia contributors, 2024)</w:t>
      </w:r>
    </w:p>
  </w:footnote>
  <w:footnote w:id="11">
    <w:p w14:paraId="0699813B" w14:textId="77777777" w:rsidR="000B4FCE" w:rsidRDefault="004D1892">
      <w:r>
        <w:rPr>
          <w:rStyle w:val="FootnoteReference"/>
        </w:rPr>
        <w:footnoteRef/>
      </w:r>
      <w:r>
        <w:t xml:space="preserve"> Students are able to make certain changes to their timetables, at activity and module level. These changes are recorded and can be analysed.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998128" w14:textId="77777777" w:rsidR="000E3451" w:rsidRDefault="000E34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998129" w14:textId="77777777" w:rsidR="000E3451" w:rsidRDefault="000E345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99812D" w14:textId="77777777" w:rsidR="000E3451" w:rsidRDefault="000E34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1"/>
    <w:multiLevelType w:val="multilevel"/>
    <w:tmpl w:val="5A76BAEC"/>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A99411"/>
    <w:multiLevelType w:val="multilevel"/>
    <w:tmpl w:val="9CAC2058"/>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9983DA3"/>
    <w:multiLevelType w:val="hybridMultilevel"/>
    <w:tmpl w:val="19C020BE"/>
    <w:lvl w:ilvl="0" w:tplc="6D94669A">
      <w:start w:val="1"/>
      <w:numFmt w:val="bullet"/>
      <w:pStyle w:val="Bulletpoints"/>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634167713">
    <w:abstractNumId w:val="2"/>
  </w:num>
  <w:num w:numId="2" w16cid:durableId="247929063">
    <w:abstractNumId w:val="0"/>
  </w:num>
  <w:num w:numId="3" w16cid:durableId="859318303">
    <w:abstractNumId w:val="0"/>
  </w:num>
  <w:num w:numId="4" w16cid:durableId="1938555663">
    <w:abstractNumId w:val="0"/>
  </w:num>
  <w:num w:numId="5" w16cid:durableId="1507400078">
    <w:abstractNumId w:val="0"/>
  </w:num>
  <w:num w:numId="6" w16cid:durableId="15854090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53598167">
    <w:abstractNumId w:val="0"/>
  </w:num>
  <w:num w:numId="8" w16cid:durableId="2048022138">
    <w:abstractNumId w:val="0"/>
  </w:num>
  <w:num w:numId="9" w16cid:durableId="675157302">
    <w:abstractNumId w:val="0"/>
  </w:num>
  <w:num w:numId="10" w16cid:durableId="2099018425">
    <w:abstractNumId w:val="0"/>
  </w:num>
  <w:num w:numId="11" w16cid:durableId="1189559742">
    <w:abstractNumId w:val="0"/>
  </w:num>
  <w:num w:numId="12" w16cid:durableId="2060862875">
    <w:abstractNumId w:val="0"/>
  </w:num>
  <w:num w:numId="13" w16cid:durableId="690227555">
    <w:abstractNumId w:val="0"/>
  </w:num>
  <w:num w:numId="14" w16cid:durableId="2049791369">
    <w:abstractNumId w:val="0"/>
  </w:num>
  <w:num w:numId="15" w16cid:durableId="2137332517">
    <w:abstractNumId w:val="0"/>
  </w:num>
  <w:num w:numId="16" w16cid:durableId="1476877861">
    <w:abstractNumId w:val="0"/>
  </w:num>
  <w:num w:numId="17" w16cid:durableId="443575302">
    <w:abstractNumId w:val="0"/>
  </w:num>
  <w:num w:numId="18" w16cid:durableId="476529434">
    <w:abstractNumId w:val="0"/>
  </w:num>
  <w:num w:numId="19" w16cid:durableId="425007783">
    <w:abstractNumId w:val="0"/>
  </w:num>
  <w:num w:numId="20" w16cid:durableId="269164435">
    <w:abstractNumId w:val="0"/>
  </w:num>
  <w:num w:numId="21" w16cid:durableId="1304848232">
    <w:abstractNumId w:val="0"/>
  </w:num>
  <w:num w:numId="22" w16cid:durableId="811095743">
    <w:abstractNumId w:val="0"/>
  </w:num>
  <w:num w:numId="23" w16cid:durableId="630599816">
    <w:abstractNumId w:val="0"/>
  </w:num>
  <w:num w:numId="24" w16cid:durableId="452597990">
    <w:abstractNumId w:val="0"/>
  </w:num>
  <w:num w:numId="25" w16cid:durableId="521239200">
    <w:abstractNumId w:val="0"/>
  </w:num>
  <w:num w:numId="26" w16cid:durableId="222177367">
    <w:abstractNumId w:val="0"/>
  </w:num>
  <w:num w:numId="27" w16cid:durableId="655111964">
    <w:abstractNumId w:val="0"/>
  </w:num>
  <w:num w:numId="28" w16cid:durableId="14826959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80165550">
    <w:abstractNumId w:val="0"/>
  </w:num>
  <w:num w:numId="30" w16cid:durableId="1318846892">
    <w:abstractNumId w:val="0"/>
  </w:num>
  <w:num w:numId="31" w16cid:durableId="1002586449">
    <w:abstractNumId w:val="0"/>
  </w:num>
  <w:num w:numId="32" w16cid:durableId="1176648842">
    <w:abstractNumId w:val="0"/>
  </w:num>
  <w:num w:numId="33" w16cid:durableId="1220215155">
    <w:abstractNumId w:val="0"/>
  </w:num>
  <w:num w:numId="34" w16cid:durableId="1461222977">
    <w:abstractNumId w:val="0"/>
  </w:num>
  <w:num w:numId="35" w16cid:durableId="686444889">
    <w:abstractNumId w:val="0"/>
  </w:num>
  <w:num w:numId="36" w16cid:durableId="135227341">
    <w:abstractNumId w:val="0"/>
  </w:num>
  <w:num w:numId="37" w16cid:durableId="1182477193">
    <w:abstractNumId w:val="0"/>
  </w:num>
  <w:num w:numId="38" w16cid:durableId="980620525">
    <w:abstractNumId w:val="0"/>
  </w:num>
  <w:num w:numId="39" w16cid:durableId="628511110">
    <w:abstractNumId w:val="0"/>
  </w:num>
  <w:num w:numId="40" w16cid:durableId="91458746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31356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93632908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21030697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92099347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588777062">
    <w:abstractNumId w:val="0"/>
  </w:num>
  <w:num w:numId="46" w16cid:durableId="187255650">
    <w:abstractNumId w:val="0"/>
  </w:num>
  <w:num w:numId="47" w16cid:durableId="2811658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593905689">
    <w:abstractNumId w:val="0"/>
  </w:num>
  <w:num w:numId="49" w16cid:durableId="1938900973">
    <w:abstractNumId w:val="1"/>
  </w:num>
  <w:num w:numId="50" w16cid:durableId="1416129395">
    <w:abstractNumId w:val="0"/>
  </w:num>
  <w:num w:numId="51" w16cid:durableId="1534423960">
    <w:abstractNumId w:val="0"/>
  </w:num>
  <w:num w:numId="52" w16cid:durableId="1274626643">
    <w:abstractNumId w:val="0"/>
  </w:num>
  <w:num w:numId="53" w16cid:durableId="1924026579">
    <w:abstractNumId w:val="0"/>
  </w:num>
  <w:num w:numId="54" w16cid:durableId="751657613">
    <w:abstractNumId w:val="0"/>
  </w:num>
  <w:num w:numId="55" w16cid:durableId="1454985550">
    <w:abstractNumId w:val="0"/>
  </w:num>
  <w:num w:numId="56" w16cid:durableId="1622809453">
    <w:abstractNumId w:val="0"/>
  </w:num>
  <w:num w:numId="57" w16cid:durableId="1901403175">
    <w:abstractNumId w:val="0"/>
  </w:num>
  <w:num w:numId="58" w16cid:durableId="193468116">
    <w:abstractNumId w:val="0"/>
  </w:num>
  <w:num w:numId="59" w16cid:durableId="6598198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30979638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7372390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7264171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88679667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35988746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663827034">
    <w:abstractNumId w:val="0"/>
  </w:num>
  <w:num w:numId="66" w16cid:durableId="1920405682">
    <w:abstractNumId w:val="0"/>
  </w:num>
  <w:num w:numId="67" w16cid:durableId="229849975">
    <w:abstractNumId w:val="0"/>
  </w:num>
  <w:num w:numId="68" w16cid:durableId="563414244">
    <w:abstractNumId w:val="0"/>
  </w:num>
  <w:num w:numId="69" w16cid:durableId="520778290">
    <w:abstractNumId w:val="0"/>
  </w:num>
  <w:num w:numId="70" w16cid:durableId="1820532402">
    <w:abstractNumId w:val="0"/>
  </w:num>
  <w:num w:numId="71" w16cid:durableId="1205563116">
    <w:abstractNumId w:val="0"/>
  </w:num>
  <w:num w:numId="72" w16cid:durableId="934944089">
    <w:abstractNumId w:val="0"/>
  </w:num>
  <w:num w:numId="73" w16cid:durableId="1740637158">
    <w:abstractNumId w:val="0"/>
  </w:num>
  <w:num w:numId="74" w16cid:durableId="395586717">
    <w:abstractNumId w:val="0"/>
  </w:num>
  <w:num w:numId="75" w16cid:durableId="1489437639">
    <w:abstractNumId w:val="0"/>
  </w:num>
  <w:num w:numId="76" w16cid:durableId="131875890">
    <w:abstractNumId w:val="0"/>
  </w:num>
  <w:num w:numId="77" w16cid:durableId="1811826353">
    <w:abstractNumId w:val="0"/>
  </w:num>
  <w:num w:numId="78" w16cid:durableId="1981885502">
    <w:abstractNumId w:val="0"/>
  </w:num>
  <w:num w:numId="79" w16cid:durableId="1368410027">
    <w:abstractNumId w:val="0"/>
  </w:num>
  <w:num w:numId="80" w16cid:durableId="1626695507">
    <w:abstractNumId w:val="0"/>
  </w:num>
  <w:num w:numId="81" w16cid:durableId="2138840915">
    <w:abstractNumId w:val="0"/>
  </w:num>
  <w:num w:numId="82" w16cid:durableId="1444808873">
    <w:abstractNumId w:val="0"/>
  </w:num>
  <w:num w:numId="83" w16cid:durableId="1339849346">
    <w:abstractNumId w:val="0"/>
  </w:num>
  <w:num w:numId="84" w16cid:durableId="143010197">
    <w:abstractNumId w:val="0"/>
  </w:num>
  <w:num w:numId="85" w16cid:durableId="1461847625">
    <w:abstractNumId w:val="0"/>
  </w:num>
  <w:num w:numId="86" w16cid:durableId="432435852">
    <w:abstractNumId w:val="0"/>
  </w:num>
  <w:num w:numId="87" w16cid:durableId="866142734">
    <w:abstractNumId w:val="0"/>
  </w:num>
  <w:num w:numId="88" w16cid:durableId="1291668530">
    <w:abstractNumId w:val="0"/>
  </w:num>
  <w:num w:numId="89" w16cid:durableId="513114019">
    <w:abstractNumId w:val="0"/>
  </w:num>
  <w:num w:numId="90" w16cid:durableId="1154177412">
    <w:abstractNumId w:val="0"/>
  </w:num>
  <w:num w:numId="91" w16cid:durableId="1274627820">
    <w:abstractNumId w:val="0"/>
  </w:num>
  <w:num w:numId="92" w16cid:durableId="1856073541">
    <w:abstractNumId w:val="0"/>
  </w:num>
  <w:num w:numId="93" w16cid:durableId="1362635268">
    <w:abstractNumId w:val="0"/>
  </w:num>
  <w:num w:numId="94" w16cid:durableId="1666129856">
    <w:abstractNumId w:val="0"/>
  </w:num>
  <w:num w:numId="95" w16cid:durableId="440496491">
    <w:abstractNumId w:val="0"/>
  </w:num>
  <w:num w:numId="96" w16cid:durableId="287930833">
    <w:abstractNumId w:val="0"/>
  </w:num>
  <w:num w:numId="97" w16cid:durableId="1514103657">
    <w:abstractNumId w:val="0"/>
  </w:num>
  <w:num w:numId="98" w16cid:durableId="372853886">
    <w:abstractNumId w:val="0"/>
  </w:num>
  <w:num w:numId="99" w16cid:durableId="440495183">
    <w:abstractNumId w:val="0"/>
  </w:num>
  <w:num w:numId="100" w16cid:durableId="2091850994">
    <w:abstractNumId w:val="0"/>
  </w:num>
  <w:num w:numId="101" w16cid:durableId="1059675112">
    <w:abstractNumId w:val="0"/>
  </w:num>
  <w:num w:numId="102" w16cid:durableId="1354453095">
    <w:abstractNumId w:val="0"/>
  </w:num>
  <w:num w:numId="103" w16cid:durableId="1427846164">
    <w:abstractNumId w:val="0"/>
  </w:num>
  <w:num w:numId="104" w16cid:durableId="2021346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114296560">
    <w:abstractNumId w:val="0"/>
  </w:num>
  <w:num w:numId="106" w16cid:durableId="1881895129">
    <w:abstractNumId w:val="0"/>
  </w:num>
  <w:num w:numId="107" w16cid:durableId="659386683">
    <w:abstractNumId w:val="0"/>
  </w:num>
  <w:num w:numId="108" w16cid:durableId="1538929994">
    <w:abstractNumId w:val="0"/>
  </w:num>
  <w:num w:numId="109" w16cid:durableId="1509057480">
    <w:abstractNumId w:val="0"/>
  </w:num>
  <w:num w:numId="110" w16cid:durableId="1451583997">
    <w:abstractNumId w:val="0"/>
  </w:num>
  <w:num w:numId="111" w16cid:durableId="1564021082">
    <w:abstractNumId w:val="0"/>
  </w:num>
  <w:num w:numId="112" w16cid:durableId="1921133987">
    <w:abstractNumId w:val="0"/>
  </w:num>
  <w:num w:numId="113" w16cid:durableId="473135580">
    <w:abstractNumId w:val="0"/>
  </w:num>
  <w:num w:numId="114" w16cid:durableId="1020156592">
    <w:abstractNumId w:val="0"/>
  </w:num>
  <w:num w:numId="115" w16cid:durableId="1477917753">
    <w:abstractNumId w:val="0"/>
  </w:num>
  <w:num w:numId="116" w16cid:durableId="1421638549">
    <w:abstractNumId w:val="0"/>
  </w:num>
  <w:num w:numId="117" w16cid:durableId="97021607">
    <w:abstractNumId w:val="0"/>
  </w:num>
  <w:num w:numId="118" w16cid:durableId="1971011379">
    <w:abstractNumId w:val="0"/>
  </w:num>
  <w:num w:numId="119" w16cid:durableId="1579243400">
    <w:abstractNumId w:val="0"/>
  </w:num>
  <w:num w:numId="120" w16cid:durableId="1211267209">
    <w:abstractNumId w:val="0"/>
  </w:num>
  <w:num w:numId="121" w16cid:durableId="1731539276">
    <w:abstractNumId w:val="0"/>
  </w:num>
  <w:num w:numId="122" w16cid:durableId="1920172023">
    <w:abstractNumId w:val="0"/>
  </w:num>
  <w:num w:numId="123" w16cid:durableId="1075085129">
    <w:abstractNumId w:val="0"/>
  </w:num>
  <w:num w:numId="124" w16cid:durableId="225384228">
    <w:abstractNumId w:val="0"/>
  </w:num>
  <w:num w:numId="125" w16cid:durableId="475680133">
    <w:abstractNumId w:val="0"/>
  </w:num>
  <w:num w:numId="126" w16cid:durableId="129520993">
    <w:abstractNumId w:val="0"/>
  </w:num>
  <w:num w:numId="127" w16cid:durableId="738287997">
    <w:abstractNumId w:val="0"/>
  </w:num>
  <w:num w:numId="128" w16cid:durableId="2102485099">
    <w:abstractNumId w:val="0"/>
  </w:num>
  <w:num w:numId="129" w16cid:durableId="773019722">
    <w:abstractNumId w:val="0"/>
  </w:num>
  <w:num w:numId="130" w16cid:durableId="708452883">
    <w:abstractNumId w:val="0"/>
  </w:num>
  <w:num w:numId="131" w16cid:durableId="424225359">
    <w:abstractNumId w:val="0"/>
  </w:num>
  <w:num w:numId="132" w16cid:durableId="1067996620">
    <w:abstractNumId w:val="0"/>
  </w:num>
  <w:num w:numId="133" w16cid:durableId="1889150132">
    <w:abstractNumId w:val="0"/>
  </w:num>
  <w:num w:numId="134" w16cid:durableId="558517969">
    <w:abstractNumId w:val="0"/>
  </w:num>
  <w:num w:numId="135" w16cid:durableId="542206568">
    <w:abstractNumId w:val="0"/>
  </w:num>
  <w:num w:numId="136" w16cid:durableId="134567557">
    <w:abstractNumId w:val="0"/>
  </w:num>
  <w:num w:numId="137" w16cid:durableId="347412314">
    <w:abstractNumId w:val="0"/>
  </w:num>
  <w:num w:numId="138" w16cid:durableId="1685864444">
    <w:abstractNumId w:val="0"/>
  </w:num>
  <w:num w:numId="139" w16cid:durableId="195701135">
    <w:abstractNumId w:val="0"/>
  </w:num>
  <w:num w:numId="140" w16cid:durableId="487788112">
    <w:abstractNumId w:val="0"/>
  </w:num>
  <w:num w:numId="141" w16cid:durableId="936518392">
    <w:abstractNumId w:val="0"/>
  </w:num>
  <w:num w:numId="142" w16cid:durableId="1324773439">
    <w:abstractNumId w:val="0"/>
  </w:num>
  <w:num w:numId="143" w16cid:durableId="1260941584">
    <w:abstractNumId w:val="0"/>
  </w:num>
  <w:num w:numId="144" w16cid:durableId="1749421050">
    <w:abstractNumId w:val="0"/>
  </w:num>
  <w:num w:numId="145" w16cid:durableId="1085110635">
    <w:abstractNumId w:val="0"/>
  </w:num>
  <w:num w:numId="146" w16cid:durableId="1163932505">
    <w:abstractNumId w:val="0"/>
  </w:num>
  <w:num w:numId="147" w16cid:durableId="138229646">
    <w:abstractNumId w:val="0"/>
  </w:num>
  <w:num w:numId="148" w16cid:durableId="2118133970">
    <w:abstractNumId w:val="0"/>
  </w:num>
  <w:num w:numId="149" w16cid:durableId="1417247272">
    <w:abstractNumId w:val="0"/>
  </w:num>
  <w:num w:numId="150" w16cid:durableId="1288929049">
    <w:abstractNumId w:val="0"/>
  </w:num>
  <w:num w:numId="151" w16cid:durableId="1320772456">
    <w:abstractNumId w:val="0"/>
  </w:num>
  <w:num w:numId="152" w16cid:durableId="1006983046">
    <w:abstractNumId w:val="0"/>
  </w:num>
  <w:num w:numId="153" w16cid:durableId="318851566">
    <w:abstractNumId w:val="0"/>
  </w:num>
  <w:num w:numId="154" w16cid:durableId="915700241">
    <w:abstractNumId w:val="0"/>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efaultTableStyle w:val="Style1"/>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35D"/>
    <w:rsid w:val="000021CC"/>
    <w:rsid w:val="00007B74"/>
    <w:rsid w:val="00014FC8"/>
    <w:rsid w:val="00021A08"/>
    <w:rsid w:val="00025A99"/>
    <w:rsid w:val="00031E07"/>
    <w:rsid w:val="00036046"/>
    <w:rsid w:val="00051048"/>
    <w:rsid w:val="000515ED"/>
    <w:rsid w:val="000554CB"/>
    <w:rsid w:val="00070B79"/>
    <w:rsid w:val="00070CE1"/>
    <w:rsid w:val="000A4A1C"/>
    <w:rsid w:val="000B4FCE"/>
    <w:rsid w:val="000C2E07"/>
    <w:rsid w:val="000C3863"/>
    <w:rsid w:val="000E3451"/>
    <w:rsid w:val="000E5AD8"/>
    <w:rsid w:val="00105603"/>
    <w:rsid w:val="00123E3A"/>
    <w:rsid w:val="00166441"/>
    <w:rsid w:val="00166B91"/>
    <w:rsid w:val="00167770"/>
    <w:rsid w:val="00180DA0"/>
    <w:rsid w:val="00183532"/>
    <w:rsid w:val="0018785C"/>
    <w:rsid w:val="001A0832"/>
    <w:rsid w:val="001A548C"/>
    <w:rsid w:val="001B51B3"/>
    <w:rsid w:val="001D350F"/>
    <w:rsid w:val="001F3D4D"/>
    <w:rsid w:val="00222E66"/>
    <w:rsid w:val="00235A05"/>
    <w:rsid w:val="00260D82"/>
    <w:rsid w:val="00285D5A"/>
    <w:rsid w:val="002911E7"/>
    <w:rsid w:val="0029345C"/>
    <w:rsid w:val="002B295B"/>
    <w:rsid w:val="002B36A7"/>
    <w:rsid w:val="002E0525"/>
    <w:rsid w:val="002F0436"/>
    <w:rsid w:val="002F4E68"/>
    <w:rsid w:val="00320C78"/>
    <w:rsid w:val="0032262F"/>
    <w:rsid w:val="00323231"/>
    <w:rsid w:val="00353289"/>
    <w:rsid w:val="00384A75"/>
    <w:rsid w:val="003A1858"/>
    <w:rsid w:val="003D32D4"/>
    <w:rsid w:val="003E431C"/>
    <w:rsid w:val="003E6712"/>
    <w:rsid w:val="004075B5"/>
    <w:rsid w:val="0042735D"/>
    <w:rsid w:val="00433FDD"/>
    <w:rsid w:val="0044125C"/>
    <w:rsid w:val="00441B45"/>
    <w:rsid w:val="00445C2E"/>
    <w:rsid w:val="00457117"/>
    <w:rsid w:val="0047342C"/>
    <w:rsid w:val="00473D18"/>
    <w:rsid w:val="00486617"/>
    <w:rsid w:val="00486D1F"/>
    <w:rsid w:val="004C1474"/>
    <w:rsid w:val="004C48D5"/>
    <w:rsid w:val="004D1892"/>
    <w:rsid w:val="004F4770"/>
    <w:rsid w:val="005013C6"/>
    <w:rsid w:val="00501F8E"/>
    <w:rsid w:val="005032B8"/>
    <w:rsid w:val="00516135"/>
    <w:rsid w:val="0052437E"/>
    <w:rsid w:val="0052457C"/>
    <w:rsid w:val="0054048B"/>
    <w:rsid w:val="00550BDE"/>
    <w:rsid w:val="00556265"/>
    <w:rsid w:val="00562516"/>
    <w:rsid w:val="00582A97"/>
    <w:rsid w:val="005E500B"/>
    <w:rsid w:val="00607C96"/>
    <w:rsid w:val="00627386"/>
    <w:rsid w:val="00634591"/>
    <w:rsid w:val="006506FE"/>
    <w:rsid w:val="006533C5"/>
    <w:rsid w:val="00662E1F"/>
    <w:rsid w:val="0066342C"/>
    <w:rsid w:val="006737BE"/>
    <w:rsid w:val="00677190"/>
    <w:rsid w:val="006922C8"/>
    <w:rsid w:val="00694094"/>
    <w:rsid w:val="006A5BBC"/>
    <w:rsid w:val="006B274C"/>
    <w:rsid w:val="006B2830"/>
    <w:rsid w:val="006B3835"/>
    <w:rsid w:val="006C5E79"/>
    <w:rsid w:val="006D33C8"/>
    <w:rsid w:val="006D7AF8"/>
    <w:rsid w:val="006E32ED"/>
    <w:rsid w:val="006F0F99"/>
    <w:rsid w:val="00706E12"/>
    <w:rsid w:val="007129ED"/>
    <w:rsid w:val="007370AF"/>
    <w:rsid w:val="00746D91"/>
    <w:rsid w:val="0075436D"/>
    <w:rsid w:val="0077667B"/>
    <w:rsid w:val="00791A75"/>
    <w:rsid w:val="0079249F"/>
    <w:rsid w:val="007A6050"/>
    <w:rsid w:val="007D1B9D"/>
    <w:rsid w:val="007D30DB"/>
    <w:rsid w:val="007D3E07"/>
    <w:rsid w:val="007E305F"/>
    <w:rsid w:val="007E5286"/>
    <w:rsid w:val="008034D3"/>
    <w:rsid w:val="00821B0A"/>
    <w:rsid w:val="00831E9D"/>
    <w:rsid w:val="00832CC6"/>
    <w:rsid w:val="00880EEC"/>
    <w:rsid w:val="00895A6D"/>
    <w:rsid w:val="00896344"/>
    <w:rsid w:val="008D5199"/>
    <w:rsid w:val="008E1DBC"/>
    <w:rsid w:val="00904AA4"/>
    <w:rsid w:val="00937DDF"/>
    <w:rsid w:val="00943228"/>
    <w:rsid w:val="009751D3"/>
    <w:rsid w:val="00982C3E"/>
    <w:rsid w:val="00994CBA"/>
    <w:rsid w:val="009A65AB"/>
    <w:rsid w:val="009A7760"/>
    <w:rsid w:val="009C1E4D"/>
    <w:rsid w:val="009C5382"/>
    <w:rsid w:val="009F210F"/>
    <w:rsid w:val="00A11C50"/>
    <w:rsid w:val="00A158EA"/>
    <w:rsid w:val="00A36E24"/>
    <w:rsid w:val="00A42B1A"/>
    <w:rsid w:val="00A44FC5"/>
    <w:rsid w:val="00A7610D"/>
    <w:rsid w:val="00A9276D"/>
    <w:rsid w:val="00AA23CB"/>
    <w:rsid w:val="00AB3689"/>
    <w:rsid w:val="00AC13ED"/>
    <w:rsid w:val="00AC38F9"/>
    <w:rsid w:val="00AE7DEC"/>
    <w:rsid w:val="00AF06FA"/>
    <w:rsid w:val="00AF736F"/>
    <w:rsid w:val="00B153AE"/>
    <w:rsid w:val="00B24AF1"/>
    <w:rsid w:val="00B3077A"/>
    <w:rsid w:val="00B33411"/>
    <w:rsid w:val="00B44831"/>
    <w:rsid w:val="00B66031"/>
    <w:rsid w:val="00B802D4"/>
    <w:rsid w:val="00B9282F"/>
    <w:rsid w:val="00BA09E1"/>
    <w:rsid w:val="00BC5E8D"/>
    <w:rsid w:val="00BD1233"/>
    <w:rsid w:val="00BF209C"/>
    <w:rsid w:val="00C12067"/>
    <w:rsid w:val="00C201AF"/>
    <w:rsid w:val="00C242D2"/>
    <w:rsid w:val="00C40F45"/>
    <w:rsid w:val="00C61601"/>
    <w:rsid w:val="00C63503"/>
    <w:rsid w:val="00C82F13"/>
    <w:rsid w:val="00CC2DE0"/>
    <w:rsid w:val="00CD2B30"/>
    <w:rsid w:val="00CE4102"/>
    <w:rsid w:val="00D12831"/>
    <w:rsid w:val="00D200A1"/>
    <w:rsid w:val="00D52042"/>
    <w:rsid w:val="00D529AE"/>
    <w:rsid w:val="00D97D6D"/>
    <w:rsid w:val="00DA5F78"/>
    <w:rsid w:val="00DA6D27"/>
    <w:rsid w:val="00DD68E7"/>
    <w:rsid w:val="00DE3270"/>
    <w:rsid w:val="00DF0A5D"/>
    <w:rsid w:val="00DF0E62"/>
    <w:rsid w:val="00DF1F0F"/>
    <w:rsid w:val="00E1430B"/>
    <w:rsid w:val="00E43B21"/>
    <w:rsid w:val="00E5686E"/>
    <w:rsid w:val="00E70BA6"/>
    <w:rsid w:val="00E978E5"/>
    <w:rsid w:val="00EA700C"/>
    <w:rsid w:val="00EE576A"/>
    <w:rsid w:val="00F02B9D"/>
    <w:rsid w:val="00F077DC"/>
    <w:rsid w:val="00F30E0B"/>
    <w:rsid w:val="00F347B3"/>
    <w:rsid w:val="00F534DD"/>
    <w:rsid w:val="00F6758F"/>
    <w:rsid w:val="00F84372"/>
    <w:rsid w:val="00FA0D10"/>
    <w:rsid w:val="00FA72A3"/>
    <w:rsid w:val="00FC61FD"/>
    <w:rsid w:val="00FC788B"/>
    <w:rsid w:val="00FD4F1E"/>
    <w:rsid w:val="00FF03D1"/>
    <w:rsid w:val="00FF61F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997993"/>
  <w15:docId w15:val="{0B1951AD-3046-4AA3-BF20-FACDB478B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1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5"/>
    <w:qFormat/>
    <w:rsid w:val="00DA6D27"/>
    <w:rPr>
      <w:sz w:val="24"/>
    </w:rPr>
  </w:style>
  <w:style w:type="paragraph" w:styleId="Heading1">
    <w:name w:val="heading 1"/>
    <w:basedOn w:val="Normal"/>
    <w:next w:val="Normal"/>
    <w:link w:val="Heading1Char"/>
    <w:uiPriority w:val="2"/>
    <w:qFormat/>
    <w:rsid w:val="00550BDE"/>
    <w:pPr>
      <w:keepNext/>
      <w:keepLines/>
      <w:pageBreakBefore/>
      <w:spacing w:before="240" w:after="240"/>
      <w:outlineLvl w:val="0"/>
    </w:pPr>
    <w:rPr>
      <w:rFonts w:asciiTheme="majorHAnsi" w:eastAsiaTheme="majorEastAsia" w:hAnsiTheme="majorHAnsi" w:cstheme="majorBidi"/>
      <w:b/>
      <w:color w:val="7A7392"/>
      <w:sz w:val="40"/>
      <w:szCs w:val="32"/>
    </w:rPr>
  </w:style>
  <w:style w:type="paragraph" w:styleId="Heading2">
    <w:name w:val="heading 2"/>
    <w:basedOn w:val="Normal"/>
    <w:next w:val="Normal"/>
    <w:link w:val="Heading2Char"/>
    <w:uiPriority w:val="3"/>
    <w:qFormat/>
    <w:rsid w:val="00AF736F"/>
    <w:pPr>
      <w:keepNext/>
      <w:keepLines/>
      <w:spacing w:before="40" w:after="240"/>
      <w:outlineLvl w:val="1"/>
    </w:pPr>
    <w:rPr>
      <w:rFonts w:asciiTheme="majorHAnsi" w:eastAsiaTheme="majorEastAsia" w:hAnsiTheme="majorHAnsi" w:cstheme="majorBidi"/>
      <w:b/>
      <w:color w:val="7A7392"/>
      <w:sz w:val="36"/>
      <w:szCs w:val="26"/>
    </w:rPr>
  </w:style>
  <w:style w:type="paragraph" w:styleId="Heading3">
    <w:name w:val="heading 3"/>
    <w:basedOn w:val="Normal"/>
    <w:next w:val="Normal"/>
    <w:link w:val="Heading3Char"/>
    <w:uiPriority w:val="4"/>
    <w:qFormat/>
    <w:rsid w:val="00AF736F"/>
    <w:pPr>
      <w:keepNext/>
      <w:keepLines/>
      <w:spacing w:before="80" w:after="240"/>
      <w:outlineLvl w:val="2"/>
    </w:pPr>
    <w:rPr>
      <w:rFonts w:asciiTheme="majorHAnsi" w:eastAsiaTheme="majorEastAsia" w:hAnsiTheme="majorHAnsi" w:cstheme="majorBidi"/>
      <w:b/>
      <w:color w:val="7A7392"/>
      <w:sz w:val="32"/>
      <w:szCs w:val="24"/>
    </w:rPr>
  </w:style>
  <w:style w:type="paragraph" w:styleId="Heading4">
    <w:name w:val="heading 4"/>
    <w:basedOn w:val="Normal"/>
    <w:next w:val="Normal"/>
    <w:link w:val="Heading4Char"/>
    <w:uiPriority w:val="9"/>
    <w:unhideWhenUsed/>
    <w:rsid w:val="00582A97"/>
    <w:pPr>
      <w:keepNext/>
      <w:keepLines/>
      <w:spacing w:before="40" w:after="0"/>
      <w:outlineLvl w:val="3"/>
    </w:pPr>
    <w:rPr>
      <w:rFonts w:asciiTheme="majorHAnsi" w:eastAsiaTheme="majorEastAsia" w:hAnsiTheme="majorHAnsi" w:cstheme="majorBid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semiHidden/>
    <w:qFormat/>
    <w:rsid w:val="00582A97"/>
    <w:pPr>
      <w:spacing w:after="0" w:line="240" w:lineRule="auto"/>
    </w:pPr>
    <w:rPr>
      <w:sz w:val="24"/>
    </w:rPr>
  </w:style>
  <w:style w:type="character" w:customStyle="1" w:styleId="Heading1Char">
    <w:name w:val="Heading 1 Char"/>
    <w:basedOn w:val="DefaultParagraphFont"/>
    <w:link w:val="Heading1"/>
    <w:uiPriority w:val="2"/>
    <w:rsid w:val="00550BDE"/>
    <w:rPr>
      <w:rFonts w:asciiTheme="majorHAnsi" w:eastAsiaTheme="majorEastAsia" w:hAnsiTheme="majorHAnsi" w:cstheme="majorBidi"/>
      <w:b/>
      <w:color w:val="7A7392"/>
      <w:sz w:val="40"/>
      <w:szCs w:val="32"/>
    </w:rPr>
  </w:style>
  <w:style w:type="character" w:customStyle="1" w:styleId="Heading2Char">
    <w:name w:val="Heading 2 Char"/>
    <w:basedOn w:val="DefaultParagraphFont"/>
    <w:link w:val="Heading2"/>
    <w:uiPriority w:val="3"/>
    <w:rsid w:val="00AF736F"/>
    <w:rPr>
      <w:rFonts w:asciiTheme="majorHAnsi" w:eastAsiaTheme="majorEastAsia" w:hAnsiTheme="majorHAnsi" w:cstheme="majorBidi"/>
      <w:b/>
      <w:color w:val="7A7392"/>
      <w:sz w:val="36"/>
      <w:szCs w:val="26"/>
    </w:rPr>
  </w:style>
  <w:style w:type="character" w:customStyle="1" w:styleId="Heading3Char">
    <w:name w:val="Heading 3 Char"/>
    <w:basedOn w:val="DefaultParagraphFont"/>
    <w:link w:val="Heading3"/>
    <w:uiPriority w:val="4"/>
    <w:rsid w:val="00AF736F"/>
    <w:rPr>
      <w:rFonts w:asciiTheme="majorHAnsi" w:eastAsiaTheme="majorEastAsia" w:hAnsiTheme="majorHAnsi" w:cstheme="majorBidi"/>
      <w:b/>
      <w:color w:val="7A7392"/>
      <w:sz w:val="32"/>
      <w:szCs w:val="24"/>
    </w:rPr>
  </w:style>
  <w:style w:type="character" w:customStyle="1" w:styleId="Heading4Char">
    <w:name w:val="Heading 4 Char"/>
    <w:basedOn w:val="DefaultParagraphFont"/>
    <w:link w:val="Heading4"/>
    <w:uiPriority w:val="9"/>
    <w:rsid w:val="00582A97"/>
    <w:rPr>
      <w:rFonts w:asciiTheme="majorHAnsi" w:eastAsiaTheme="majorEastAsia" w:hAnsiTheme="majorHAnsi" w:cstheme="majorBidi"/>
      <w:iCs/>
      <w:color w:val="2F5496" w:themeColor="accent1" w:themeShade="BF"/>
      <w:sz w:val="24"/>
    </w:rPr>
  </w:style>
  <w:style w:type="paragraph" w:styleId="Title">
    <w:name w:val="Title"/>
    <w:basedOn w:val="Heading1"/>
    <w:next w:val="Subtitle"/>
    <w:link w:val="TitleChar"/>
    <w:qFormat/>
    <w:rsid w:val="00550BDE"/>
    <w:pPr>
      <w:pBdr>
        <w:top w:val="single" w:sz="4" w:space="31" w:color="7A7392"/>
        <w:left w:val="single" w:sz="4" w:space="4" w:color="7A7392"/>
        <w:bottom w:val="single" w:sz="4" w:space="31" w:color="7A7392"/>
        <w:right w:val="single" w:sz="4" w:space="4" w:color="7A7392"/>
      </w:pBdr>
      <w:shd w:val="clear" w:color="auto" w:fill="7A7392"/>
      <w:spacing w:before="3960" w:after="0"/>
    </w:pPr>
    <w:rPr>
      <w:rFonts w:ascii="Calibri Light" w:hAnsi="Calibri Light" w:cstheme="minorHAnsi"/>
      <w:color w:val="FFFFFF" w:themeColor="background1"/>
      <w:sz w:val="72"/>
    </w:rPr>
  </w:style>
  <w:style w:type="character" w:customStyle="1" w:styleId="TitleChar">
    <w:name w:val="Title Char"/>
    <w:basedOn w:val="DefaultParagraphFont"/>
    <w:link w:val="Title"/>
    <w:rsid w:val="00550BDE"/>
    <w:rPr>
      <w:rFonts w:ascii="Calibri Light" w:eastAsiaTheme="majorEastAsia" w:hAnsi="Calibri Light" w:cstheme="minorHAnsi"/>
      <w:b/>
      <w:color w:val="FFFFFF" w:themeColor="background1"/>
      <w:sz w:val="72"/>
      <w:szCs w:val="32"/>
      <w:shd w:val="clear" w:color="auto" w:fill="7A7392"/>
    </w:rPr>
  </w:style>
  <w:style w:type="paragraph" w:styleId="Subtitle">
    <w:name w:val="Subtitle"/>
    <w:basedOn w:val="Normal"/>
    <w:next w:val="Normal"/>
    <w:link w:val="SubtitleChar"/>
    <w:uiPriority w:val="1"/>
    <w:qFormat/>
    <w:rsid w:val="00031E07"/>
    <w:pPr>
      <w:pBdr>
        <w:top w:val="single" w:sz="4" w:space="31" w:color="7A7392"/>
        <w:left w:val="single" w:sz="4" w:space="4" w:color="7A7392"/>
        <w:bottom w:val="single" w:sz="4" w:space="18" w:color="7A7392"/>
        <w:right w:val="single" w:sz="4" w:space="4" w:color="7A7392"/>
      </w:pBdr>
      <w:shd w:val="clear" w:color="auto" w:fill="7A7392"/>
      <w:spacing w:after="3960" w:line="300" w:lineRule="exact"/>
    </w:pPr>
    <w:rPr>
      <w:rFonts w:ascii="Calibri" w:hAnsi="Calibri" w:cstheme="minorHAnsi"/>
      <w:b/>
      <w:color w:val="FFFFFF" w:themeColor="background1"/>
      <w:sz w:val="36"/>
      <w:szCs w:val="28"/>
      <w:lang w:val="en-US"/>
    </w:rPr>
  </w:style>
  <w:style w:type="character" w:customStyle="1" w:styleId="SubtitleChar">
    <w:name w:val="Subtitle Char"/>
    <w:basedOn w:val="DefaultParagraphFont"/>
    <w:link w:val="Subtitle"/>
    <w:uiPriority w:val="1"/>
    <w:rsid w:val="00031E07"/>
    <w:rPr>
      <w:rFonts w:ascii="Calibri" w:hAnsi="Calibri" w:cstheme="minorHAnsi"/>
      <w:b/>
      <w:color w:val="FFFFFF" w:themeColor="background1"/>
      <w:sz w:val="36"/>
      <w:szCs w:val="28"/>
      <w:shd w:val="clear" w:color="auto" w:fill="7A7392"/>
      <w:lang w:val="en-US"/>
    </w:rPr>
  </w:style>
  <w:style w:type="character" w:styleId="Emphasis">
    <w:name w:val="Emphasis"/>
    <w:basedOn w:val="DefaultParagraphFont"/>
    <w:uiPriority w:val="20"/>
    <w:rsid w:val="00123E3A"/>
    <w:rPr>
      <w:b/>
      <w:i w:val="0"/>
      <w:iCs/>
    </w:rPr>
  </w:style>
  <w:style w:type="paragraph" w:customStyle="1" w:styleId="IntenseReference1">
    <w:name w:val="Intense Reference1"/>
    <w:basedOn w:val="Normal"/>
    <w:next w:val="Normal"/>
    <w:uiPriority w:val="10"/>
    <w:qFormat/>
    <w:rsid w:val="00AF736F"/>
    <w:rPr>
      <w:b/>
      <w:color w:val="7A7392"/>
    </w:rPr>
  </w:style>
  <w:style w:type="character" w:styleId="Strong">
    <w:name w:val="Strong"/>
    <w:basedOn w:val="DefaultParagraphFont"/>
    <w:uiPriority w:val="22"/>
    <w:rsid w:val="00582A97"/>
    <w:rPr>
      <w:b/>
      <w:bCs/>
    </w:rPr>
  </w:style>
  <w:style w:type="paragraph" w:styleId="Quote">
    <w:name w:val="Quote"/>
    <w:basedOn w:val="Normal"/>
    <w:next w:val="Normal"/>
    <w:link w:val="QuoteChar"/>
    <w:uiPriority w:val="11"/>
    <w:qFormat/>
    <w:rsid w:val="00021A08"/>
    <w:pPr>
      <w:spacing w:before="200"/>
      <w:ind w:left="864" w:right="864"/>
      <w:jc w:val="center"/>
    </w:pPr>
    <w:rPr>
      <w:b/>
      <w:iCs/>
    </w:rPr>
  </w:style>
  <w:style w:type="character" w:customStyle="1" w:styleId="QuoteChar">
    <w:name w:val="Quote Char"/>
    <w:basedOn w:val="DefaultParagraphFont"/>
    <w:link w:val="Quote"/>
    <w:uiPriority w:val="11"/>
    <w:rsid w:val="00DA6D27"/>
    <w:rPr>
      <w:b/>
      <w:iCs/>
      <w:sz w:val="24"/>
    </w:rPr>
  </w:style>
  <w:style w:type="paragraph" w:styleId="IntenseQuote">
    <w:name w:val="Intense Quote"/>
    <w:basedOn w:val="Normal"/>
    <w:next w:val="Normal"/>
    <w:link w:val="IntenseQuoteChar"/>
    <w:uiPriority w:val="30"/>
    <w:qFormat/>
    <w:rsid w:val="00AF736F"/>
    <w:pPr>
      <w:spacing w:before="360" w:after="360"/>
      <w:ind w:left="862" w:right="862"/>
      <w:jc w:val="center"/>
    </w:pPr>
    <w:rPr>
      <w:b/>
      <w:iCs/>
      <w:color w:val="7A7392"/>
    </w:rPr>
  </w:style>
  <w:style w:type="character" w:customStyle="1" w:styleId="IntenseQuoteChar">
    <w:name w:val="Intense Quote Char"/>
    <w:basedOn w:val="DefaultParagraphFont"/>
    <w:link w:val="IntenseQuote"/>
    <w:uiPriority w:val="30"/>
    <w:rsid w:val="00AF736F"/>
    <w:rPr>
      <w:b/>
      <w:iCs/>
      <w:color w:val="7A7392"/>
      <w:sz w:val="24"/>
    </w:rPr>
  </w:style>
  <w:style w:type="character" w:styleId="SubtleReference">
    <w:name w:val="Subtle Reference"/>
    <w:basedOn w:val="DefaultParagraphFont"/>
    <w:uiPriority w:val="31"/>
    <w:qFormat/>
    <w:rsid w:val="00BF209C"/>
    <w:rPr>
      <w:caps w:val="0"/>
      <w:smallCaps w:val="0"/>
      <w:color w:val="000000" w:themeColor="text1"/>
    </w:rPr>
  </w:style>
  <w:style w:type="paragraph" w:customStyle="1" w:styleId="BookTitle1">
    <w:name w:val="Book Title1"/>
    <w:basedOn w:val="Normal"/>
    <w:next w:val="Normal"/>
    <w:uiPriority w:val="13"/>
    <w:qFormat/>
    <w:rsid w:val="00123E3A"/>
    <w:rPr>
      <w:b/>
    </w:rPr>
  </w:style>
  <w:style w:type="paragraph" w:styleId="ListParagraph">
    <w:name w:val="List Paragraph"/>
    <w:basedOn w:val="Normal"/>
    <w:link w:val="ListParagraphChar"/>
    <w:uiPriority w:val="34"/>
    <w:rsid w:val="00582A97"/>
    <w:pPr>
      <w:ind w:left="720"/>
      <w:contextualSpacing/>
    </w:pPr>
  </w:style>
  <w:style w:type="paragraph" w:customStyle="1" w:styleId="Frontcoverheading">
    <w:name w:val="Front cover heading"/>
    <w:basedOn w:val="Normal"/>
    <w:semiHidden/>
    <w:rsid w:val="00CE4102"/>
    <w:pPr>
      <w:spacing w:after="0" w:line="840" w:lineRule="exact"/>
    </w:pPr>
    <w:rPr>
      <w:rFonts w:ascii="Georgia" w:hAnsi="Georgia" w:cs="Arial"/>
      <w:bCs/>
      <w:color w:val="FFFFFF" w:themeColor="background1"/>
      <w:sz w:val="72"/>
      <w:szCs w:val="72"/>
      <w:lang w:val="en-US"/>
    </w:rPr>
  </w:style>
  <w:style w:type="paragraph" w:customStyle="1" w:styleId="Frontcoversubtitle">
    <w:name w:val="Front cover subtitle"/>
    <w:basedOn w:val="Subtitle"/>
    <w:semiHidden/>
    <w:rsid w:val="00CE4102"/>
    <w:rPr>
      <w:rFonts w:ascii="Tahoma" w:hAnsi="Tahoma" w:cs="Tahoma"/>
      <w:b w:val="0"/>
    </w:rPr>
  </w:style>
  <w:style w:type="paragraph" w:styleId="Header">
    <w:name w:val="header"/>
    <w:basedOn w:val="Normal"/>
    <w:link w:val="HeaderChar"/>
    <w:uiPriority w:val="99"/>
    <w:unhideWhenUsed/>
    <w:rsid w:val="00B448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4831"/>
    <w:rPr>
      <w:sz w:val="24"/>
    </w:rPr>
  </w:style>
  <w:style w:type="paragraph" w:styleId="Footer">
    <w:name w:val="footer"/>
    <w:basedOn w:val="Normal"/>
    <w:link w:val="FooterChar"/>
    <w:uiPriority w:val="99"/>
    <w:unhideWhenUsed/>
    <w:rsid w:val="00B448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4831"/>
    <w:rPr>
      <w:sz w:val="24"/>
    </w:rPr>
  </w:style>
  <w:style w:type="paragraph" w:customStyle="1" w:styleId="ContentsList">
    <w:name w:val="Contents List"/>
    <w:basedOn w:val="Normal"/>
    <w:uiPriority w:val="13"/>
    <w:rsid w:val="00AC38F9"/>
    <w:pPr>
      <w:spacing w:after="0" w:line="440" w:lineRule="exact"/>
    </w:pPr>
    <w:rPr>
      <w:rFonts w:ascii="Tahoma" w:hAnsi="Tahoma" w:cs="Tahoma"/>
      <w:sz w:val="22"/>
      <w:lang w:val="en-US"/>
    </w:rPr>
  </w:style>
  <w:style w:type="paragraph" w:customStyle="1" w:styleId="Bulletpoints">
    <w:name w:val="Bullet points"/>
    <w:basedOn w:val="ListParagraph"/>
    <w:link w:val="BulletpointsChar"/>
    <w:uiPriority w:val="6"/>
    <w:qFormat/>
    <w:rsid w:val="00384A75"/>
    <w:pPr>
      <w:numPr>
        <w:numId w:val="1"/>
      </w:numPr>
      <w:spacing w:line="360" w:lineRule="auto"/>
      <w:ind w:left="357" w:hanging="357"/>
    </w:pPr>
  </w:style>
  <w:style w:type="paragraph" w:customStyle="1" w:styleId="Footnotestyle">
    <w:name w:val="Footnote style"/>
    <w:basedOn w:val="Normal"/>
    <w:uiPriority w:val="12"/>
    <w:qFormat/>
    <w:rsid w:val="00320C78"/>
    <w:pPr>
      <w:spacing w:after="0" w:line="240" w:lineRule="auto"/>
    </w:pPr>
    <w:rPr>
      <w:rFonts w:cs="Tahoma"/>
      <w:sz w:val="18"/>
      <w:szCs w:val="13"/>
      <w:lang w:val="en-US"/>
    </w:rPr>
  </w:style>
  <w:style w:type="character" w:customStyle="1" w:styleId="ListParagraphChar">
    <w:name w:val="List Paragraph Char"/>
    <w:basedOn w:val="DefaultParagraphFont"/>
    <w:link w:val="ListParagraph"/>
    <w:uiPriority w:val="34"/>
    <w:rsid w:val="00BF209C"/>
    <w:rPr>
      <w:sz w:val="24"/>
    </w:rPr>
  </w:style>
  <w:style w:type="character" w:customStyle="1" w:styleId="BulletpointsChar">
    <w:name w:val="Bullet points Char"/>
    <w:basedOn w:val="ListParagraphChar"/>
    <w:link w:val="Bulletpoints"/>
    <w:uiPriority w:val="6"/>
    <w:rsid w:val="00DA6D27"/>
    <w:rPr>
      <w:sz w:val="24"/>
    </w:rPr>
  </w:style>
  <w:style w:type="character" w:styleId="Hyperlink">
    <w:name w:val="Hyperlink"/>
    <w:basedOn w:val="DefaultParagraphFont"/>
    <w:uiPriority w:val="99"/>
    <w:unhideWhenUsed/>
    <w:rsid w:val="00021A08"/>
    <w:rPr>
      <w:color w:val="0563C1" w:themeColor="hyperlink"/>
      <w:u w:val="single"/>
    </w:rPr>
  </w:style>
  <w:style w:type="character" w:customStyle="1" w:styleId="UnresolvedMention1">
    <w:name w:val="Unresolved Mention1"/>
    <w:basedOn w:val="DefaultParagraphFont"/>
    <w:uiPriority w:val="99"/>
    <w:semiHidden/>
    <w:unhideWhenUsed/>
    <w:rsid w:val="00021A08"/>
    <w:rPr>
      <w:color w:val="605E5C"/>
      <w:shd w:val="clear" w:color="auto" w:fill="E1DFDD"/>
    </w:rPr>
  </w:style>
  <w:style w:type="paragraph" w:styleId="TOC1">
    <w:name w:val="toc 1"/>
    <w:basedOn w:val="Normal"/>
    <w:next w:val="Normal"/>
    <w:autoRedefine/>
    <w:uiPriority w:val="39"/>
    <w:unhideWhenUsed/>
    <w:rsid w:val="006D33C8"/>
    <w:pPr>
      <w:spacing w:before="240" w:after="120"/>
    </w:pPr>
    <w:rPr>
      <w:rFonts w:cstheme="minorHAnsi"/>
      <w:b/>
      <w:bCs/>
      <w:sz w:val="20"/>
      <w:szCs w:val="20"/>
    </w:rPr>
  </w:style>
  <w:style w:type="paragraph" w:styleId="TOC2">
    <w:name w:val="toc 2"/>
    <w:basedOn w:val="Normal"/>
    <w:next w:val="Normal"/>
    <w:autoRedefine/>
    <w:uiPriority w:val="39"/>
    <w:unhideWhenUsed/>
    <w:rsid w:val="006B3835"/>
    <w:pPr>
      <w:spacing w:before="120" w:after="0"/>
      <w:ind w:left="240"/>
    </w:pPr>
    <w:rPr>
      <w:rFonts w:cstheme="minorHAnsi"/>
      <w:i/>
      <w:iCs/>
      <w:sz w:val="20"/>
      <w:szCs w:val="20"/>
    </w:rPr>
  </w:style>
  <w:style w:type="paragraph" w:styleId="TOC3">
    <w:name w:val="toc 3"/>
    <w:basedOn w:val="Normal"/>
    <w:next w:val="Normal"/>
    <w:autoRedefine/>
    <w:uiPriority w:val="39"/>
    <w:unhideWhenUsed/>
    <w:rsid w:val="006B3835"/>
    <w:pPr>
      <w:spacing w:after="0"/>
      <w:ind w:left="480"/>
    </w:pPr>
    <w:rPr>
      <w:rFonts w:cstheme="minorHAnsi"/>
      <w:sz w:val="20"/>
      <w:szCs w:val="20"/>
    </w:rPr>
  </w:style>
  <w:style w:type="character" w:styleId="FootnoteReference">
    <w:name w:val="footnote reference"/>
    <w:basedOn w:val="DefaultParagraphFont"/>
    <w:uiPriority w:val="99"/>
    <w:semiHidden/>
    <w:unhideWhenUsed/>
    <w:rsid w:val="006B3835"/>
    <w:rPr>
      <w:vertAlign w:val="superscript"/>
    </w:rPr>
  </w:style>
  <w:style w:type="table" w:styleId="TableGrid">
    <w:name w:val="Table Grid"/>
    <w:basedOn w:val="TableNormal"/>
    <w:uiPriority w:val="39"/>
    <w:rsid w:val="00166B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DF1F0F"/>
    <w:pPr>
      <w:spacing w:after="0" w:line="240" w:lineRule="auto"/>
    </w:pPr>
    <w:tblPr>
      <w:tblBorders>
        <w:top w:val="single" w:sz="4" w:space="0" w:color="1D818D"/>
        <w:left w:val="single" w:sz="4" w:space="0" w:color="1D818D"/>
        <w:bottom w:val="single" w:sz="4" w:space="0" w:color="1D818D"/>
        <w:right w:val="single" w:sz="4" w:space="0" w:color="1D818D"/>
        <w:insideH w:val="single" w:sz="4" w:space="0" w:color="1D818D"/>
        <w:insideV w:val="single" w:sz="4" w:space="0" w:color="1D818D"/>
      </w:tblBorders>
    </w:tblPr>
    <w:tcPr>
      <w:shd w:val="clear" w:color="auto" w:fill="auto"/>
    </w:tcPr>
    <w:tblStylePr w:type="firstRow">
      <w:rPr>
        <w:b/>
        <w:bCs/>
        <w:color w:val="FFFFFF" w:themeColor="background1"/>
      </w:rPr>
      <w:tblPr/>
      <w:trPr>
        <w:tblHeader/>
      </w:trPr>
      <w:tcPr>
        <w:shd w:val="clear" w:color="auto" w:fill="1D818D"/>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style>
  <w:style w:type="table" w:customStyle="1" w:styleId="Style1">
    <w:name w:val="Style1"/>
    <w:basedOn w:val="TableNormal"/>
    <w:uiPriority w:val="99"/>
    <w:rsid w:val="00982C3E"/>
    <w:pPr>
      <w:spacing w:after="0" w:line="240" w:lineRule="auto"/>
    </w:pPr>
    <w:tblPr>
      <w:tblBorders>
        <w:top w:val="single" w:sz="4" w:space="0" w:color="7A7392"/>
        <w:left w:val="single" w:sz="4" w:space="0" w:color="7A7392"/>
        <w:bottom w:val="single" w:sz="4" w:space="0" w:color="7A7392"/>
        <w:right w:val="single" w:sz="4" w:space="0" w:color="7A7392"/>
        <w:insideH w:val="single" w:sz="4" w:space="0" w:color="7A7392"/>
        <w:insideV w:val="single" w:sz="4" w:space="0" w:color="7A7392"/>
      </w:tblBorders>
    </w:tblPr>
    <w:tblStylePr w:type="firstRow">
      <w:rPr>
        <w:rFonts w:asciiTheme="minorHAnsi" w:hAnsiTheme="minorHAnsi"/>
        <w:b/>
        <w:color w:val="FFFFFF" w:themeColor="background1"/>
        <w:sz w:val="22"/>
      </w:rPr>
      <w:tblPr/>
      <w:tcPr>
        <w:shd w:val="clear" w:color="auto" w:fill="7A7392"/>
      </w:tcPr>
    </w:tblStylePr>
  </w:style>
  <w:style w:type="paragraph" w:customStyle="1" w:styleId="Tableheaders">
    <w:name w:val="Table headers"/>
    <w:basedOn w:val="Normal"/>
    <w:link w:val="TableheadersChar"/>
    <w:uiPriority w:val="14"/>
    <w:semiHidden/>
    <w:unhideWhenUsed/>
    <w:rsid w:val="00166B91"/>
    <w:pPr>
      <w:spacing w:after="0" w:line="240" w:lineRule="auto"/>
    </w:pPr>
  </w:style>
  <w:style w:type="character" w:customStyle="1" w:styleId="TableheadersChar">
    <w:name w:val="Table headers Char"/>
    <w:basedOn w:val="DefaultParagraphFont"/>
    <w:link w:val="Tableheaders"/>
    <w:uiPriority w:val="14"/>
    <w:semiHidden/>
    <w:rsid w:val="00DA6D27"/>
    <w:rPr>
      <w:sz w:val="24"/>
    </w:rPr>
  </w:style>
  <w:style w:type="character" w:styleId="SubtleEmphasis">
    <w:name w:val="Subtle Emphasis"/>
    <w:aliases w:val="Subtle Emphasis - old"/>
    <w:uiPriority w:val="19"/>
    <w:rsid w:val="00C40F45"/>
    <w:rPr>
      <w:i/>
      <w:color w:val="000000" w:themeColor="text1"/>
    </w:rPr>
  </w:style>
  <w:style w:type="paragraph" w:customStyle="1" w:styleId="SubtleEmphasis1">
    <w:name w:val="Subtle Emphasis1"/>
    <w:basedOn w:val="Normal"/>
    <w:next w:val="Normal"/>
    <w:uiPriority w:val="9"/>
    <w:qFormat/>
    <w:rsid w:val="00943228"/>
    <w:rPr>
      <w:i/>
    </w:rPr>
  </w:style>
  <w:style w:type="paragraph" w:customStyle="1" w:styleId="BoldEmphasis">
    <w:name w:val="Bold Emphasis"/>
    <w:basedOn w:val="Normal"/>
    <w:next w:val="Normal"/>
    <w:uiPriority w:val="8"/>
    <w:qFormat/>
    <w:rsid w:val="00123E3A"/>
    <w:rPr>
      <w:b/>
    </w:rPr>
  </w:style>
  <w:style w:type="paragraph" w:customStyle="1" w:styleId="IntenseEmphasis1">
    <w:name w:val="Intense Emphasis1"/>
    <w:basedOn w:val="Normal"/>
    <w:next w:val="Normal"/>
    <w:uiPriority w:val="7"/>
    <w:qFormat/>
    <w:rsid w:val="00AF736F"/>
    <w:rPr>
      <w:b/>
      <w:color w:val="7A7392"/>
    </w:rPr>
  </w:style>
  <w:style w:type="paragraph" w:styleId="Caption">
    <w:name w:val="caption"/>
    <w:basedOn w:val="Normal"/>
    <w:next w:val="Normal"/>
    <w:uiPriority w:val="35"/>
    <w:unhideWhenUsed/>
    <w:qFormat/>
    <w:rsid w:val="004C1474"/>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C12067"/>
    <w:pPr>
      <w:spacing w:after="0"/>
      <w:outlineLvl w:val="9"/>
    </w:pPr>
    <w:rPr>
      <w:b w:val="0"/>
      <w:color w:val="2F5496" w:themeColor="accent1" w:themeShade="BF"/>
      <w:sz w:val="32"/>
      <w:lang w:val="en-US"/>
    </w:rPr>
  </w:style>
  <w:style w:type="paragraph" w:styleId="TOC4">
    <w:name w:val="toc 4"/>
    <w:basedOn w:val="Normal"/>
    <w:next w:val="Normal"/>
    <w:autoRedefine/>
    <w:uiPriority w:val="39"/>
    <w:unhideWhenUsed/>
    <w:rsid w:val="00AC13ED"/>
    <w:pPr>
      <w:spacing w:after="0"/>
      <w:ind w:left="720"/>
    </w:pPr>
    <w:rPr>
      <w:rFonts w:cstheme="minorHAnsi"/>
      <w:sz w:val="20"/>
      <w:szCs w:val="20"/>
    </w:rPr>
  </w:style>
  <w:style w:type="paragraph" w:styleId="TOC5">
    <w:name w:val="toc 5"/>
    <w:basedOn w:val="Normal"/>
    <w:next w:val="Normal"/>
    <w:autoRedefine/>
    <w:uiPriority w:val="39"/>
    <w:unhideWhenUsed/>
    <w:rsid w:val="00AC13ED"/>
    <w:pPr>
      <w:spacing w:after="0"/>
      <w:ind w:left="960"/>
    </w:pPr>
    <w:rPr>
      <w:rFonts w:cstheme="minorHAnsi"/>
      <w:sz w:val="20"/>
      <w:szCs w:val="20"/>
    </w:rPr>
  </w:style>
  <w:style w:type="paragraph" w:styleId="TOC6">
    <w:name w:val="toc 6"/>
    <w:basedOn w:val="Normal"/>
    <w:next w:val="Normal"/>
    <w:autoRedefine/>
    <w:uiPriority w:val="39"/>
    <w:unhideWhenUsed/>
    <w:rsid w:val="00AC13ED"/>
    <w:pPr>
      <w:spacing w:after="0"/>
      <w:ind w:left="1200"/>
    </w:pPr>
    <w:rPr>
      <w:rFonts w:cstheme="minorHAnsi"/>
      <w:sz w:val="20"/>
      <w:szCs w:val="20"/>
    </w:rPr>
  </w:style>
  <w:style w:type="paragraph" w:styleId="TOC7">
    <w:name w:val="toc 7"/>
    <w:basedOn w:val="Normal"/>
    <w:next w:val="Normal"/>
    <w:autoRedefine/>
    <w:uiPriority w:val="39"/>
    <w:unhideWhenUsed/>
    <w:rsid w:val="00AC13ED"/>
    <w:pPr>
      <w:spacing w:after="0"/>
      <w:ind w:left="1440"/>
    </w:pPr>
    <w:rPr>
      <w:rFonts w:cstheme="minorHAnsi"/>
      <w:sz w:val="20"/>
      <w:szCs w:val="20"/>
    </w:rPr>
  </w:style>
  <w:style w:type="paragraph" w:styleId="TOC8">
    <w:name w:val="toc 8"/>
    <w:basedOn w:val="Normal"/>
    <w:next w:val="Normal"/>
    <w:autoRedefine/>
    <w:uiPriority w:val="39"/>
    <w:unhideWhenUsed/>
    <w:rsid w:val="00AC13ED"/>
    <w:pPr>
      <w:spacing w:after="0"/>
      <w:ind w:left="1680"/>
    </w:pPr>
    <w:rPr>
      <w:rFonts w:cstheme="minorHAnsi"/>
      <w:sz w:val="20"/>
      <w:szCs w:val="20"/>
    </w:rPr>
  </w:style>
  <w:style w:type="paragraph" w:styleId="TOC9">
    <w:name w:val="toc 9"/>
    <w:basedOn w:val="Normal"/>
    <w:next w:val="Normal"/>
    <w:autoRedefine/>
    <w:uiPriority w:val="39"/>
    <w:unhideWhenUsed/>
    <w:rsid w:val="00AC13ED"/>
    <w:pPr>
      <w:spacing w:after="0"/>
      <w:ind w:left="1920"/>
    </w:pPr>
    <w:rPr>
      <w:rFonts w:cstheme="minorHAnsi"/>
      <w:sz w:val="20"/>
      <w:szCs w:val="20"/>
    </w:rPr>
  </w:style>
  <w:style w:type="paragraph" w:customStyle="1" w:styleId="SourceCode">
    <w:name w:val="Source Code"/>
    <w:basedOn w:val="Normal"/>
    <w:pPr>
      <w:shd w:val="clear" w:color="auto" w:fill="F1F3F5"/>
      <w:wordWrap w:val="0"/>
    </w:pPr>
  </w:style>
  <w:style w:type="character" w:customStyle="1" w:styleId="KeywordTok">
    <w:name w:val="KeywordTok"/>
    <w:rPr>
      <w:b/>
      <w:color w:val="003B4F"/>
      <w:shd w:val="clear" w:color="auto" w:fill="F1F3F5"/>
    </w:rPr>
  </w:style>
  <w:style w:type="character" w:customStyle="1" w:styleId="DataTypeTok">
    <w:name w:val="DataTypeTok"/>
    <w:rPr>
      <w:color w:val="AD0000"/>
      <w:shd w:val="clear" w:color="auto" w:fill="F1F3F5"/>
    </w:rPr>
  </w:style>
  <w:style w:type="character" w:customStyle="1" w:styleId="DecValTok">
    <w:name w:val="DecValTok"/>
    <w:rPr>
      <w:color w:val="AD0000"/>
      <w:shd w:val="clear" w:color="auto" w:fill="F1F3F5"/>
    </w:rPr>
  </w:style>
  <w:style w:type="character" w:customStyle="1" w:styleId="BaseNTok">
    <w:name w:val="BaseNTok"/>
    <w:rPr>
      <w:color w:val="AD0000"/>
      <w:shd w:val="clear" w:color="auto" w:fill="F1F3F5"/>
    </w:rPr>
  </w:style>
  <w:style w:type="character" w:customStyle="1" w:styleId="FloatTok">
    <w:name w:val="FloatTok"/>
    <w:rPr>
      <w:color w:val="AD0000"/>
      <w:shd w:val="clear" w:color="auto" w:fill="F1F3F5"/>
    </w:rPr>
  </w:style>
  <w:style w:type="character" w:customStyle="1" w:styleId="ConstantTok">
    <w:name w:val="ConstantTok"/>
    <w:rPr>
      <w:color w:val="8F5902"/>
      <w:shd w:val="clear" w:color="auto" w:fill="F1F3F5"/>
    </w:rPr>
  </w:style>
  <w:style w:type="character" w:customStyle="1" w:styleId="CharTok">
    <w:name w:val="CharTok"/>
    <w:rPr>
      <w:color w:val="20794D"/>
      <w:shd w:val="clear" w:color="auto" w:fill="F1F3F5"/>
    </w:rPr>
  </w:style>
  <w:style w:type="character" w:customStyle="1" w:styleId="SpecialCharTok">
    <w:name w:val="SpecialCharTok"/>
    <w:rPr>
      <w:color w:val="5E5E5E"/>
      <w:shd w:val="clear" w:color="auto" w:fill="F1F3F5"/>
    </w:rPr>
  </w:style>
  <w:style w:type="character" w:customStyle="1" w:styleId="StringTok">
    <w:name w:val="StringTok"/>
    <w:rPr>
      <w:color w:val="20794D"/>
      <w:shd w:val="clear" w:color="auto" w:fill="F1F3F5"/>
    </w:rPr>
  </w:style>
  <w:style w:type="character" w:customStyle="1" w:styleId="VerbatimStringTok">
    <w:name w:val="VerbatimStringTok"/>
    <w:rPr>
      <w:color w:val="20794D"/>
      <w:shd w:val="clear" w:color="auto" w:fill="F1F3F5"/>
    </w:rPr>
  </w:style>
  <w:style w:type="character" w:customStyle="1" w:styleId="SpecialStringTok">
    <w:name w:val="SpecialStringTok"/>
    <w:rPr>
      <w:color w:val="20794D"/>
      <w:shd w:val="clear" w:color="auto" w:fill="F1F3F5"/>
    </w:rPr>
  </w:style>
  <w:style w:type="character" w:customStyle="1" w:styleId="ImportTok">
    <w:name w:val="ImportTok"/>
    <w:rPr>
      <w:color w:val="00769E"/>
      <w:shd w:val="clear" w:color="auto" w:fill="F1F3F5"/>
    </w:rPr>
  </w:style>
  <w:style w:type="character" w:customStyle="1" w:styleId="CommentTok">
    <w:name w:val="CommentTok"/>
    <w:rPr>
      <w:color w:val="5E5E5E"/>
      <w:shd w:val="clear" w:color="auto" w:fill="F1F3F5"/>
    </w:rPr>
  </w:style>
  <w:style w:type="character" w:customStyle="1" w:styleId="DocumentationTok">
    <w:name w:val="DocumentationTok"/>
    <w:rPr>
      <w:i/>
      <w:color w:val="5E5E5E"/>
      <w:shd w:val="clear" w:color="auto" w:fill="F1F3F5"/>
    </w:rPr>
  </w:style>
  <w:style w:type="character" w:customStyle="1" w:styleId="AnnotationTok">
    <w:name w:val="AnnotationTok"/>
    <w:rPr>
      <w:color w:val="5E5E5E"/>
      <w:shd w:val="clear" w:color="auto" w:fill="F1F3F5"/>
    </w:rPr>
  </w:style>
  <w:style w:type="character" w:customStyle="1" w:styleId="CommentVarTok">
    <w:name w:val="CommentVarTok"/>
    <w:rPr>
      <w:i/>
      <w:color w:val="5E5E5E"/>
      <w:shd w:val="clear" w:color="auto" w:fill="F1F3F5"/>
    </w:rPr>
  </w:style>
  <w:style w:type="character" w:customStyle="1" w:styleId="OtherTok">
    <w:name w:val="OtherTok"/>
    <w:rPr>
      <w:color w:val="003B4F"/>
      <w:shd w:val="clear" w:color="auto" w:fill="F1F3F5"/>
    </w:rPr>
  </w:style>
  <w:style w:type="character" w:customStyle="1" w:styleId="FunctionTok">
    <w:name w:val="FunctionTok"/>
    <w:rPr>
      <w:color w:val="4758AB"/>
      <w:shd w:val="clear" w:color="auto" w:fill="F1F3F5"/>
    </w:rPr>
  </w:style>
  <w:style w:type="character" w:customStyle="1" w:styleId="VariableTok">
    <w:name w:val="VariableTok"/>
    <w:rPr>
      <w:color w:val="111111"/>
      <w:shd w:val="clear" w:color="auto" w:fill="F1F3F5"/>
    </w:rPr>
  </w:style>
  <w:style w:type="character" w:customStyle="1" w:styleId="ControlFlowTok">
    <w:name w:val="ControlFlowTok"/>
    <w:rPr>
      <w:b/>
      <w:color w:val="003B4F"/>
      <w:shd w:val="clear" w:color="auto" w:fill="F1F3F5"/>
    </w:rPr>
  </w:style>
  <w:style w:type="character" w:customStyle="1" w:styleId="OperatorTok">
    <w:name w:val="OperatorTok"/>
    <w:rPr>
      <w:color w:val="5E5E5E"/>
      <w:shd w:val="clear" w:color="auto" w:fill="F1F3F5"/>
    </w:rPr>
  </w:style>
  <w:style w:type="character" w:customStyle="1" w:styleId="BuiltInTok">
    <w:name w:val="BuiltInTok"/>
    <w:rPr>
      <w:color w:val="003B4F"/>
      <w:shd w:val="clear" w:color="auto" w:fill="F1F3F5"/>
    </w:rPr>
  </w:style>
  <w:style w:type="character" w:customStyle="1" w:styleId="ExtensionTok">
    <w:name w:val="ExtensionTok"/>
    <w:rPr>
      <w:color w:val="003B4F"/>
      <w:shd w:val="clear" w:color="auto" w:fill="F1F3F5"/>
    </w:rPr>
  </w:style>
  <w:style w:type="character" w:customStyle="1" w:styleId="PreprocessorTok">
    <w:name w:val="PreprocessorTok"/>
    <w:rPr>
      <w:color w:val="AD0000"/>
      <w:shd w:val="clear" w:color="auto" w:fill="F1F3F5"/>
    </w:rPr>
  </w:style>
  <w:style w:type="character" w:customStyle="1" w:styleId="AttributeTok">
    <w:name w:val="AttributeTok"/>
    <w:rPr>
      <w:color w:val="657422"/>
      <w:shd w:val="clear" w:color="auto" w:fill="F1F3F5"/>
    </w:rPr>
  </w:style>
  <w:style w:type="character" w:customStyle="1" w:styleId="RegionMarkerTok">
    <w:name w:val="RegionMarkerTok"/>
    <w:rPr>
      <w:color w:val="003B4F"/>
      <w:shd w:val="clear" w:color="auto" w:fill="F1F3F5"/>
    </w:rPr>
  </w:style>
  <w:style w:type="character" w:customStyle="1" w:styleId="InformationTok">
    <w:name w:val="InformationTok"/>
    <w:rPr>
      <w:color w:val="5E5E5E"/>
      <w:shd w:val="clear" w:color="auto" w:fill="F1F3F5"/>
    </w:rPr>
  </w:style>
  <w:style w:type="character" w:customStyle="1" w:styleId="WarningTok">
    <w:name w:val="WarningTok"/>
    <w:rPr>
      <w:i/>
      <w:color w:val="5E5E5E"/>
      <w:shd w:val="clear" w:color="auto" w:fill="F1F3F5"/>
    </w:rPr>
  </w:style>
  <w:style w:type="character" w:customStyle="1" w:styleId="AlertTok">
    <w:name w:val="AlertTok"/>
    <w:rPr>
      <w:color w:val="AD0000"/>
      <w:shd w:val="clear" w:color="auto" w:fill="F1F3F5"/>
    </w:rPr>
  </w:style>
  <w:style w:type="character" w:customStyle="1" w:styleId="ErrorTok">
    <w:name w:val="ErrorTok"/>
    <w:rPr>
      <w:color w:val="AD0000"/>
      <w:shd w:val="clear" w:color="auto" w:fill="F1F3F5"/>
    </w:rPr>
  </w:style>
  <w:style w:type="character" w:customStyle="1" w:styleId="NormalTok">
    <w:name w:val="NormalTok"/>
    <w:rPr>
      <w:color w:val="003B4F"/>
      <w:shd w:val="clear" w:color="auto" w:fill="F1F3F5"/>
    </w:rPr>
  </w:style>
  <w:style w:type="character" w:styleId="UnresolvedMention">
    <w:name w:val="Unresolved Mention"/>
    <w:basedOn w:val="DefaultParagraphFont"/>
    <w:uiPriority w:val="99"/>
    <w:semiHidden/>
    <w:unhideWhenUsed/>
    <w:rsid w:val="00AA23CB"/>
    <w:rPr>
      <w:color w:val="605E5C"/>
      <w:shd w:val="clear" w:color="auto" w:fill="E1DFDD"/>
    </w:rPr>
  </w:style>
  <w:style w:type="character" w:styleId="FollowedHyperlink">
    <w:name w:val="FollowedHyperlink"/>
    <w:basedOn w:val="DefaultParagraphFont"/>
    <w:uiPriority w:val="99"/>
    <w:semiHidden/>
    <w:unhideWhenUsed/>
    <w:rsid w:val="00007B7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275817">
      <w:bodyDiv w:val="1"/>
      <w:marLeft w:val="0"/>
      <w:marRight w:val="0"/>
      <w:marTop w:val="0"/>
      <w:marBottom w:val="0"/>
      <w:divBdr>
        <w:top w:val="none" w:sz="0" w:space="0" w:color="auto"/>
        <w:left w:val="none" w:sz="0" w:space="0" w:color="auto"/>
        <w:bottom w:val="none" w:sz="0" w:space="0" w:color="auto"/>
        <w:right w:val="none" w:sz="0" w:space="0" w:color="auto"/>
      </w:divBdr>
      <w:divsChild>
        <w:div w:id="1069772778">
          <w:marLeft w:val="0"/>
          <w:marRight w:val="0"/>
          <w:marTop w:val="0"/>
          <w:marBottom w:val="0"/>
          <w:divBdr>
            <w:top w:val="none" w:sz="0" w:space="0" w:color="auto"/>
            <w:left w:val="none" w:sz="0" w:space="0" w:color="auto"/>
            <w:bottom w:val="none" w:sz="0" w:space="0" w:color="auto"/>
            <w:right w:val="none" w:sz="0" w:space="0" w:color="auto"/>
          </w:divBdr>
          <w:divsChild>
            <w:div w:id="5184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94115">
      <w:bodyDiv w:val="1"/>
      <w:marLeft w:val="0"/>
      <w:marRight w:val="0"/>
      <w:marTop w:val="0"/>
      <w:marBottom w:val="0"/>
      <w:divBdr>
        <w:top w:val="none" w:sz="0" w:space="0" w:color="auto"/>
        <w:left w:val="none" w:sz="0" w:space="0" w:color="auto"/>
        <w:bottom w:val="none" w:sz="0" w:space="0" w:color="auto"/>
        <w:right w:val="none" w:sz="0" w:space="0" w:color="auto"/>
      </w:divBdr>
      <w:divsChild>
        <w:div w:id="804735806">
          <w:marLeft w:val="0"/>
          <w:marRight w:val="0"/>
          <w:marTop w:val="0"/>
          <w:marBottom w:val="0"/>
          <w:divBdr>
            <w:top w:val="none" w:sz="0" w:space="0" w:color="auto"/>
            <w:left w:val="none" w:sz="0" w:space="0" w:color="auto"/>
            <w:bottom w:val="none" w:sz="0" w:space="0" w:color="auto"/>
            <w:right w:val="none" w:sz="0" w:space="0" w:color="auto"/>
          </w:divBdr>
          <w:divsChild>
            <w:div w:id="70733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69244">
      <w:bodyDiv w:val="1"/>
      <w:marLeft w:val="0"/>
      <w:marRight w:val="0"/>
      <w:marTop w:val="0"/>
      <w:marBottom w:val="0"/>
      <w:divBdr>
        <w:top w:val="none" w:sz="0" w:space="0" w:color="auto"/>
        <w:left w:val="none" w:sz="0" w:space="0" w:color="auto"/>
        <w:bottom w:val="none" w:sz="0" w:space="0" w:color="auto"/>
        <w:right w:val="none" w:sz="0" w:space="0" w:color="auto"/>
      </w:divBdr>
      <w:divsChild>
        <w:div w:id="1372732868">
          <w:marLeft w:val="0"/>
          <w:marRight w:val="0"/>
          <w:marTop w:val="0"/>
          <w:marBottom w:val="0"/>
          <w:divBdr>
            <w:top w:val="none" w:sz="0" w:space="0" w:color="auto"/>
            <w:left w:val="none" w:sz="0" w:space="0" w:color="auto"/>
            <w:bottom w:val="none" w:sz="0" w:space="0" w:color="auto"/>
            <w:right w:val="none" w:sz="0" w:space="0" w:color="auto"/>
          </w:divBdr>
          <w:divsChild>
            <w:div w:id="203149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12251">
      <w:bodyDiv w:val="1"/>
      <w:marLeft w:val="0"/>
      <w:marRight w:val="0"/>
      <w:marTop w:val="0"/>
      <w:marBottom w:val="0"/>
      <w:divBdr>
        <w:top w:val="none" w:sz="0" w:space="0" w:color="auto"/>
        <w:left w:val="none" w:sz="0" w:space="0" w:color="auto"/>
        <w:bottom w:val="none" w:sz="0" w:space="0" w:color="auto"/>
        <w:right w:val="none" w:sz="0" w:space="0" w:color="auto"/>
      </w:divBdr>
      <w:divsChild>
        <w:div w:id="610745313">
          <w:marLeft w:val="0"/>
          <w:marRight w:val="0"/>
          <w:marTop w:val="0"/>
          <w:marBottom w:val="0"/>
          <w:divBdr>
            <w:top w:val="none" w:sz="0" w:space="0" w:color="auto"/>
            <w:left w:val="none" w:sz="0" w:space="0" w:color="auto"/>
            <w:bottom w:val="none" w:sz="0" w:space="0" w:color="auto"/>
            <w:right w:val="none" w:sz="0" w:space="0" w:color="auto"/>
          </w:divBdr>
          <w:divsChild>
            <w:div w:id="8740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42580">
      <w:bodyDiv w:val="1"/>
      <w:marLeft w:val="0"/>
      <w:marRight w:val="0"/>
      <w:marTop w:val="0"/>
      <w:marBottom w:val="0"/>
      <w:divBdr>
        <w:top w:val="none" w:sz="0" w:space="0" w:color="auto"/>
        <w:left w:val="none" w:sz="0" w:space="0" w:color="auto"/>
        <w:bottom w:val="none" w:sz="0" w:space="0" w:color="auto"/>
        <w:right w:val="none" w:sz="0" w:space="0" w:color="auto"/>
      </w:divBdr>
      <w:divsChild>
        <w:div w:id="1272275517">
          <w:marLeft w:val="0"/>
          <w:marRight w:val="0"/>
          <w:marTop w:val="0"/>
          <w:marBottom w:val="0"/>
          <w:divBdr>
            <w:top w:val="none" w:sz="0" w:space="0" w:color="auto"/>
            <w:left w:val="none" w:sz="0" w:space="0" w:color="auto"/>
            <w:bottom w:val="none" w:sz="0" w:space="0" w:color="auto"/>
            <w:right w:val="none" w:sz="0" w:space="0" w:color="auto"/>
          </w:divBdr>
          <w:divsChild>
            <w:div w:id="203785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27511">
      <w:bodyDiv w:val="1"/>
      <w:marLeft w:val="0"/>
      <w:marRight w:val="0"/>
      <w:marTop w:val="0"/>
      <w:marBottom w:val="0"/>
      <w:divBdr>
        <w:top w:val="none" w:sz="0" w:space="0" w:color="auto"/>
        <w:left w:val="none" w:sz="0" w:space="0" w:color="auto"/>
        <w:bottom w:val="none" w:sz="0" w:space="0" w:color="auto"/>
        <w:right w:val="none" w:sz="0" w:space="0" w:color="auto"/>
      </w:divBdr>
      <w:divsChild>
        <w:div w:id="1294018679">
          <w:marLeft w:val="0"/>
          <w:marRight w:val="0"/>
          <w:marTop w:val="0"/>
          <w:marBottom w:val="0"/>
          <w:divBdr>
            <w:top w:val="none" w:sz="0" w:space="0" w:color="auto"/>
            <w:left w:val="none" w:sz="0" w:space="0" w:color="auto"/>
            <w:bottom w:val="none" w:sz="0" w:space="0" w:color="auto"/>
            <w:right w:val="none" w:sz="0" w:space="0" w:color="auto"/>
          </w:divBdr>
          <w:divsChild>
            <w:div w:id="127312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image" Target="media/image10.png"/><Relationship Id="rId42" Type="http://schemas.openxmlformats.org/officeDocument/2006/relationships/hyperlink" Target="https://pypi.org/project/keyring/" TargetMode="External"/><Relationship Id="rId63" Type="http://schemas.openxmlformats.org/officeDocument/2006/relationships/hyperlink" Target="https://docs.python.org/3/library/os.html" TargetMode="External"/><Relationship Id="rId84" Type="http://schemas.openxmlformats.org/officeDocument/2006/relationships/hyperlink" Target="https://gist.github.com/zoonalink/4ba9fa5bf75ac21c1537d8176ee5c700" TargetMode="External"/><Relationship Id="rId138" Type="http://schemas.openxmlformats.org/officeDocument/2006/relationships/image" Target="media/image73.png"/><Relationship Id="rId107" Type="http://schemas.openxmlformats.org/officeDocument/2006/relationships/image" Target="media/image43.png"/><Relationship Id="rId11" Type="http://schemas.openxmlformats.org/officeDocument/2006/relationships/image" Target="media/image1.png"/><Relationship Id="rId32" Type="http://schemas.openxmlformats.org/officeDocument/2006/relationships/hyperlink" Target="https://uweacuk-my.sharepoint.com/personal/petter_lovehagen_uwe_ac_uk/Documents/Personal/data-science/graph-tt-quarto/_output/word/appendix-anonymise.qmd" TargetMode="External"/><Relationship Id="rId53" Type="http://schemas.openxmlformats.org/officeDocument/2006/relationships/hyperlink" Target="https://neo4j.com/developer/cypher/" TargetMode="External"/><Relationship Id="rId74" Type="http://schemas.openxmlformats.org/officeDocument/2006/relationships/hyperlink" Target="https://googleapis.dev/python/google-api-core/latest/index.html" TargetMode="External"/><Relationship Id="rId128" Type="http://schemas.openxmlformats.org/officeDocument/2006/relationships/image" Target="media/image63.png"/><Relationship Id="rId149" Type="http://schemas.openxmlformats.org/officeDocument/2006/relationships/image" Target="media/image75.png"/><Relationship Id="rId5" Type="http://schemas.openxmlformats.org/officeDocument/2006/relationships/footnotes" Target="footnotes.xml"/><Relationship Id="rId95" Type="http://schemas.openxmlformats.org/officeDocument/2006/relationships/hyperlink" Target="https://gist.github.com/zoonalink/818cae9f20db1f1417725a1f297ff061" TargetMode="External"/><Relationship Id="rId22" Type="http://schemas.openxmlformats.org/officeDocument/2006/relationships/image" Target="media/image11.png"/><Relationship Id="rId43" Type="http://schemas.openxmlformats.org/officeDocument/2006/relationships/image" Target="media/image27.png"/><Relationship Id="rId64" Type="http://schemas.openxmlformats.org/officeDocument/2006/relationships/hyperlink" Target="https://docs.python.org/3/library/glob.html" TargetMode="External"/><Relationship Id="rId118" Type="http://schemas.openxmlformats.org/officeDocument/2006/relationships/hyperlink" Target="https://uweacuk-my.sharepoint.com/personal/petter_lovehagen_uwe_ac_uk/Documents/Personal/data-science/graph-tt-quarto/_output/word/appendix-cypher5a.qmd" TargetMode="External"/><Relationship Id="rId139" Type="http://schemas.openxmlformats.org/officeDocument/2006/relationships/image" Target="media/image74.png"/><Relationship Id="rId80" Type="http://schemas.openxmlformats.org/officeDocument/2006/relationships/image" Target="media/image34.png"/><Relationship Id="rId85" Type="http://schemas.openxmlformats.org/officeDocument/2006/relationships/hyperlink" Target="https://gist.github.com/zoonalink/d3bafb3100a162c50694be699bfc8e3f" TargetMode="External"/><Relationship Id="rId150" Type="http://schemas.openxmlformats.org/officeDocument/2006/relationships/header" Target="header1.xml"/><Relationship Id="rId155" Type="http://schemas.openxmlformats.org/officeDocument/2006/relationships/footer" Target="footer3.xml"/><Relationship Id="rId12" Type="http://schemas.openxmlformats.org/officeDocument/2006/relationships/image" Target="media/image2.png"/><Relationship Id="rId17" Type="http://schemas.openxmlformats.org/officeDocument/2006/relationships/image" Target="media/image6.jp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https://graphviz.org/"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59.png"/><Relationship Id="rId129" Type="http://schemas.openxmlformats.org/officeDocument/2006/relationships/image" Target="media/image64.png"/><Relationship Id="rId54" Type="http://schemas.openxmlformats.org/officeDocument/2006/relationships/hyperlink" Target="https://docs.microsoft.com/en-us/windows-server/administration/windows-commands/windows-commands" TargetMode="External"/><Relationship Id="rId70" Type="http://schemas.openxmlformats.org/officeDocument/2006/relationships/hyperlink" Target="https://docs.python.org/3/library/time.html" TargetMode="External"/><Relationship Id="rId75" Type="http://schemas.openxmlformats.org/officeDocument/2006/relationships/hyperlink" Target="https://google-auth.readthedocs.io/en/latest/" TargetMode="External"/><Relationship Id="rId91" Type="http://schemas.openxmlformats.org/officeDocument/2006/relationships/hyperlink" Target="https://gist.github.com/zoonalink/d3bafb3100a162c50694be699bfc8e3f" TargetMode="External"/><Relationship Id="rId96" Type="http://schemas.openxmlformats.org/officeDocument/2006/relationships/hyperlink" Target="https://gist.github.com/zoonalink/4ba9fa5bf75ac21c1537d8176ee5c700" TargetMode="External"/><Relationship Id="rId140" Type="http://schemas.openxmlformats.org/officeDocument/2006/relationships/hyperlink" Target="https://people.uwe.ac.uk/Person/XiaodongLi" TargetMode="External"/><Relationship Id="rId145" Type="http://schemas.openxmlformats.org/officeDocument/2006/relationships/hyperlink" Target="https://scholar.google.co.uk/citations?user=2P4klJcAAAAJ&amp;hl=en"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hyperlink" Target="https://neo4j.com/cloud/platform/aura-graph-database/" TargetMode="External"/><Relationship Id="rId49" Type="http://schemas.openxmlformats.org/officeDocument/2006/relationships/image" Target="media/image32.png"/><Relationship Id="rId114" Type="http://schemas.openxmlformats.org/officeDocument/2006/relationships/image" Target="media/image50.png"/><Relationship Id="rId119" Type="http://schemas.openxmlformats.org/officeDocument/2006/relationships/image" Target="media/image54.png"/><Relationship Id="rId44" Type="http://schemas.openxmlformats.org/officeDocument/2006/relationships/hyperlink" Target="https://neo4j.com/docs/aura/aurads/importing-data/load-csv/" TargetMode="External"/><Relationship Id="rId60" Type="http://schemas.openxmlformats.org/officeDocument/2006/relationships/hyperlink" Target="https://mermaid-js.github.io/mermaid/" TargetMode="External"/><Relationship Id="rId65" Type="http://schemas.openxmlformats.org/officeDocument/2006/relationships/hyperlink" Target="https://docs.python.org/3/library/io.html" TargetMode="External"/><Relationship Id="rId81" Type="http://schemas.openxmlformats.org/officeDocument/2006/relationships/image" Target="media/image35.png"/><Relationship Id="rId86" Type="http://schemas.openxmlformats.org/officeDocument/2006/relationships/hyperlink" Target="https://gist.github.com/zoonalink/125673550192ff7515628b7d00879114" TargetMode="External"/><Relationship Id="rId130" Type="http://schemas.openxmlformats.org/officeDocument/2006/relationships/image" Target="media/image65.png"/><Relationship Id="rId135" Type="http://schemas.openxmlformats.org/officeDocument/2006/relationships/image" Target="media/image70.png"/><Relationship Id="rId151" Type="http://schemas.openxmlformats.org/officeDocument/2006/relationships/header" Target="header2.xml"/><Relationship Id="rId156"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45.png"/><Relationship Id="rId34" Type="http://schemas.openxmlformats.org/officeDocument/2006/relationships/image" Target="media/image19.png"/><Relationship Id="rId50" Type="http://schemas.openxmlformats.org/officeDocument/2006/relationships/hyperlink" Target="https://graphviz.org/" TargetMode="External"/><Relationship Id="rId55" Type="http://schemas.openxmlformats.org/officeDocument/2006/relationships/hyperlink" Target="https://code.visualstudio.com/" TargetMode="External"/><Relationship Id="rId76" Type="http://schemas.openxmlformats.org/officeDocument/2006/relationships/hyperlink" Target="https://docs.python.org/3/library/random.html" TargetMode="External"/><Relationship Id="rId97" Type="http://schemas.openxmlformats.org/officeDocument/2006/relationships/hyperlink" Target="https://gist.github.com/zoonalink/d3bafb3100a162c50694be699bfc8e3f" TargetMode="External"/><Relationship Id="rId104" Type="http://schemas.openxmlformats.org/officeDocument/2006/relationships/image" Target="media/image40.png"/><Relationship Id="rId120" Type="http://schemas.openxmlformats.org/officeDocument/2006/relationships/image" Target="media/image55.png"/><Relationship Id="rId125" Type="http://schemas.openxmlformats.org/officeDocument/2006/relationships/image" Target="media/image60.png"/><Relationship Id="rId141" Type="http://schemas.openxmlformats.org/officeDocument/2006/relationships/hyperlink" Target="https://people.uwe.ac.uk/Person/Paul2Matthews" TargetMode="External"/><Relationship Id="rId146" Type="http://schemas.openxmlformats.org/officeDocument/2006/relationships/hyperlink" Target="https://www.cso.ie/en/index.html" TargetMode="External"/><Relationship Id="rId7" Type="http://schemas.openxmlformats.org/officeDocument/2006/relationships/hyperlink" Target="https://people.uwe.ac.uk/Person/XiaodongLi" TargetMode="External"/><Relationship Id="rId71" Type="http://schemas.openxmlformats.org/officeDocument/2006/relationships/hyperlink" Target="https://keyring.readthedocs.io/en/latest/" TargetMode="External"/><Relationship Id="rId92" Type="http://schemas.openxmlformats.org/officeDocument/2006/relationships/hyperlink" Target="https://gist.github.com/zoonalink/125673550192ff7515628b7d00879114" TargetMode="Externa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hyperlink" Target="https://pandas.pydata.org/" TargetMode="External"/><Relationship Id="rId87" Type="http://schemas.openxmlformats.org/officeDocument/2006/relationships/hyperlink" Target="https://gist.github.com/zoonalink/450bff1a92d2efcde58ab4b9edc3e7ae" TargetMode="External"/><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6.png"/><Relationship Id="rId136" Type="http://schemas.openxmlformats.org/officeDocument/2006/relationships/image" Target="media/image71.png"/><Relationship Id="rId157" Type="http://schemas.openxmlformats.org/officeDocument/2006/relationships/theme" Target="theme/theme1.xml"/><Relationship Id="rId61" Type="http://schemas.openxmlformats.org/officeDocument/2006/relationships/hyperlink" Target="https://neo4j.com/labs/arrows/" TargetMode="External"/><Relationship Id="rId82" Type="http://schemas.openxmlformats.org/officeDocument/2006/relationships/image" Target="media/image36.png"/><Relationship Id="rId152"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hyperlink" Target="https://quarto.org/" TargetMode="External"/><Relationship Id="rId77" Type="http://schemas.openxmlformats.org/officeDocument/2006/relationships/hyperlink" Target="https://docs.python.org/3/library/hashlib.html" TargetMode="External"/><Relationship Id="rId100" Type="http://schemas.openxmlformats.org/officeDocument/2006/relationships/hyperlink" Target="https://gist.github.com/zoonalink/ce5e1f3e578a5eeed05144f3676af409" TargetMode="External"/><Relationship Id="rId105" Type="http://schemas.openxmlformats.org/officeDocument/2006/relationships/image" Target="media/image41.png"/><Relationship Id="rId126" Type="http://schemas.openxmlformats.org/officeDocument/2006/relationships/image" Target="media/image61.png"/><Relationship Id="rId147" Type="http://schemas.openxmlformats.org/officeDocument/2006/relationships/hyperlink" Target="https://people.uwe.ac.uk/Person/JasonAnquandah" TargetMode="External"/><Relationship Id="rId8" Type="http://schemas.openxmlformats.org/officeDocument/2006/relationships/hyperlink" Target="https://courses.uwe.ac.uk/INB112/data-science" TargetMode="External"/><Relationship Id="rId51" Type="http://schemas.openxmlformats.org/officeDocument/2006/relationships/hyperlink" Target="https://www.python.org/" TargetMode="External"/><Relationship Id="rId72" Type="http://schemas.openxmlformats.org/officeDocument/2006/relationships/hyperlink" Target="https://github.com/mkleehammer/pyodbc/wiki" TargetMode="External"/><Relationship Id="rId93" Type="http://schemas.openxmlformats.org/officeDocument/2006/relationships/hyperlink" Target="https://gist.github.com/zoonalink/450bff1a92d2efcde58ab4b9edc3e7ae" TargetMode="External"/><Relationship Id="rId98" Type="http://schemas.openxmlformats.org/officeDocument/2006/relationships/hyperlink" Target="https://gist.github.com/zoonalink/450bff1a92d2efcde58ab4b9edc3e7ae" TargetMode="External"/><Relationship Id="rId121" Type="http://schemas.openxmlformats.org/officeDocument/2006/relationships/image" Target="media/image56.png"/><Relationship Id="rId142" Type="http://schemas.openxmlformats.org/officeDocument/2006/relationships/hyperlink" Target="https://people.uwe.ac.uk/Person/PrakashChatterjee" TargetMode="External"/><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29.png"/><Relationship Id="rId67" Type="http://schemas.openxmlformats.org/officeDocument/2006/relationships/hyperlink" Target="https://docs.python.org/3/library/json.html" TargetMode="External"/><Relationship Id="rId116" Type="http://schemas.openxmlformats.org/officeDocument/2006/relationships/image" Target="media/image52.png"/><Relationship Id="rId137" Type="http://schemas.openxmlformats.org/officeDocument/2006/relationships/image" Target="media/image72.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hyperlink" Target="https://github.com/" TargetMode="External"/><Relationship Id="rId83" Type="http://schemas.openxmlformats.org/officeDocument/2006/relationships/hyperlink" Target="https://gist.github.com/zoonalink/818cae9f20db1f1417725a1f297ff061" TargetMode="External"/><Relationship Id="rId88" Type="http://schemas.openxmlformats.org/officeDocument/2006/relationships/hyperlink" Target="https://gist.github.com/zoonalink/ce5e1f3e578a5eeed05144f3676af409" TargetMode="External"/><Relationship Id="rId111" Type="http://schemas.openxmlformats.org/officeDocument/2006/relationships/image" Target="media/image47.png"/><Relationship Id="rId132" Type="http://schemas.openxmlformats.org/officeDocument/2006/relationships/image" Target="media/image67.png"/><Relationship Id="rId153" Type="http://schemas.openxmlformats.org/officeDocument/2006/relationships/footer" Target="footer2.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hyperlink" Target="https://jupyter.org/" TargetMode="External"/><Relationship Id="rId106" Type="http://schemas.openxmlformats.org/officeDocument/2006/relationships/image" Target="media/image42.png"/><Relationship Id="rId127" Type="http://schemas.openxmlformats.org/officeDocument/2006/relationships/image" Target="media/image62.png"/><Relationship Id="rId10" Type="http://schemas.openxmlformats.org/officeDocument/2006/relationships/hyperlink" Target="https://drive.google.com/file/d/1KizPZrvKS7GQEWIhdgN7oRs8bDX081V5/view?usp=sharing" TargetMode="External"/><Relationship Id="rId31" Type="http://schemas.openxmlformats.org/officeDocument/2006/relationships/image" Target="media/image17.png"/><Relationship Id="rId52" Type="http://schemas.openxmlformats.org/officeDocument/2006/relationships/hyperlink" Target="https://www.microsoft.com/en-us/sql-server/" TargetMode="External"/><Relationship Id="rId73" Type="http://schemas.openxmlformats.org/officeDocument/2006/relationships/hyperlink" Target="https://neo4j.com/docs/api/python-driver/current/" TargetMode="External"/><Relationship Id="rId78" Type="http://schemas.openxmlformats.org/officeDocument/2006/relationships/hyperlink" Target="https://faker.readthedocs.io/en/master/" TargetMode="External"/><Relationship Id="rId94" Type="http://schemas.openxmlformats.org/officeDocument/2006/relationships/hyperlink" Target="https://gist.github.com/zoonalink/ce5e1f3e578a5eeed05144f3676af409" TargetMode="External"/><Relationship Id="rId99" Type="http://schemas.openxmlformats.org/officeDocument/2006/relationships/hyperlink" Target="https://gist.github.com/zoonalink/125673550192ff7515628b7d00879114" TargetMode="External"/><Relationship Id="rId101" Type="http://schemas.openxmlformats.org/officeDocument/2006/relationships/image" Target="media/image37.png"/><Relationship Id="rId122" Type="http://schemas.openxmlformats.org/officeDocument/2006/relationships/image" Target="media/image57.png"/><Relationship Id="rId143" Type="http://schemas.openxmlformats.org/officeDocument/2006/relationships/hyperlink" Target="https://people.uwe.ac.uk/Person/David2Wyatt" TargetMode="External"/><Relationship Id="rId148" Type="http://schemas.openxmlformats.org/officeDocument/2006/relationships/hyperlink" Target="https://people.uwe.ac.uk/Person/MahmoudElbattah" TargetMode="External"/><Relationship Id="rId4" Type="http://schemas.openxmlformats.org/officeDocument/2006/relationships/webSettings" Target="webSettings.xml"/><Relationship Id="rId9" Type="http://schemas.openxmlformats.org/officeDocument/2006/relationships/hyperlink" Target="https://www.uwe.ac.uk/" TargetMode="External"/><Relationship Id="rId26" Type="http://schemas.openxmlformats.org/officeDocument/2006/relationships/hyperlink" Target="https://www.microsoft.com/en-us/sql-server/sql-server-2019" TargetMode="External"/><Relationship Id="rId47" Type="http://schemas.openxmlformats.org/officeDocument/2006/relationships/image" Target="media/image30.png"/><Relationship Id="rId68" Type="http://schemas.openxmlformats.org/officeDocument/2006/relationships/hyperlink" Target="https://docs.python.org/3/library/typing.html" TargetMode="External"/><Relationship Id="rId89" Type="http://schemas.openxmlformats.org/officeDocument/2006/relationships/hyperlink" Target="https://gist.github.com/zoonalink/818cae9f20db1f1417725a1f297ff061" TargetMode="External"/><Relationship Id="rId112" Type="http://schemas.openxmlformats.org/officeDocument/2006/relationships/image" Target="media/image48.png"/><Relationship Id="rId133" Type="http://schemas.openxmlformats.org/officeDocument/2006/relationships/image" Target="media/image68.png"/><Relationship Id="rId154" Type="http://schemas.openxmlformats.org/officeDocument/2006/relationships/header" Target="header3.xml"/><Relationship Id="rId16" Type="http://schemas.openxmlformats.org/officeDocument/2006/relationships/hyperlink" Target="https://uweacuk-my.sharepoint.com/personal/petter_lovehagen_uwe_ac_uk/Documents/Personal/data-science/graph-tt-quarto/_output/word/appendix-random-graph.qmd" TargetMode="External"/><Relationship Id="rId37" Type="http://schemas.openxmlformats.org/officeDocument/2006/relationships/image" Target="media/image22.png"/><Relationship Id="rId58" Type="http://schemas.openxmlformats.org/officeDocument/2006/relationships/hyperlink" Target="https://www.zotero.org/" TargetMode="External"/><Relationship Id="rId79" Type="http://schemas.openxmlformats.org/officeDocument/2006/relationships/image" Target="media/image33.png"/><Relationship Id="rId102" Type="http://schemas.openxmlformats.org/officeDocument/2006/relationships/image" Target="media/image38.png"/><Relationship Id="rId123" Type="http://schemas.openxmlformats.org/officeDocument/2006/relationships/image" Target="media/image58.png"/><Relationship Id="rId144" Type="http://schemas.openxmlformats.org/officeDocument/2006/relationships/hyperlink" Target="https://people.uwe.ac.uk/Person/HishamIhshaish" TargetMode="External"/><Relationship Id="rId90" Type="http://schemas.openxmlformats.org/officeDocument/2006/relationships/hyperlink" Target="https://gist.github.com/zoonalink/4ba9fa5bf75ac21c1537d8176ee5c700" TargetMode="External"/><Relationship Id="rId27" Type="http://schemas.openxmlformats.org/officeDocument/2006/relationships/hyperlink" Target="https://neo4j.com/" TargetMode="External"/><Relationship Id="rId48" Type="http://schemas.openxmlformats.org/officeDocument/2006/relationships/image" Target="media/image31.png"/><Relationship Id="rId69" Type="http://schemas.openxmlformats.org/officeDocument/2006/relationships/hyperlink" Target="https://docs.python.org/3/library/logging.html" TargetMode="External"/><Relationship Id="rId113" Type="http://schemas.openxmlformats.org/officeDocument/2006/relationships/image" Target="media/image49.png"/><Relationship Id="rId134" Type="http://schemas.openxmlformats.org/officeDocument/2006/relationships/image" Target="media/image69.png"/></Relationships>
</file>

<file path=word/_rels/footer3.xml.rels><?xml version="1.0" encoding="UTF-8" standalone="yes"?>
<Relationships xmlns="http://schemas.openxmlformats.org/package/2006/relationships"><Relationship Id="rId1" Type="http://schemas.openxmlformats.org/officeDocument/2006/relationships/image" Target="media/image76.jpeg"/></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Polynomial_time_reduction" TargetMode="External"/><Relationship Id="rId2" Type="http://schemas.openxmlformats.org/officeDocument/2006/relationships/hyperlink" Target="https://en.wikipedia.org/wiki/NP_(complexity)" TargetMode="External"/><Relationship Id="rId1" Type="http://schemas.openxmlformats.org/officeDocument/2006/relationships/hyperlink" Target="https://en.wikipedia.org/wiki/Computational_complexity_theory"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P:\Office%20Templates\UWE%20Lila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UWE Lilac</Template>
  <TotalTime>130</TotalTime>
  <Pages>171</Pages>
  <Words>29768</Words>
  <Characters>169684</Characters>
  <Application>Microsoft Office Word</Application>
  <DocSecurity>0</DocSecurity>
  <Lines>1414</Lines>
  <Paragraphs>398</Paragraphs>
  <ScaleCrop>false</ScaleCrop>
  <HeadingPairs>
    <vt:vector size="2" baseType="variant">
      <vt:variant>
        <vt:lpstr>Title</vt:lpstr>
      </vt:variant>
      <vt:variant>
        <vt:i4>1</vt:i4>
      </vt:variant>
    </vt:vector>
  </HeadingPairs>
  <TitlesOfParts>
    <vt:vector size="1" baseType="lpstr">
      <vt:lpstr>Graphing University Timetables</vt:lpstr>
    </vt:vector>
  </TitlesOfParts>
  <Company/>
  <LinksUpToDate>false</LinksUpToDate>
  <CharactersWithSpaces>199054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Graphing University Timetables</dc:title>
  <dc:creator>Petter Lovehagen</dc:creator>
  <cp:keywords/>
  <cp:lastModifiedBy>Petter Lovehagen</cp:lastModifiedBy>
  <cp:revision>102</cp:revision>
  <dcterms:created xsi:type="dcterms:W3CDTF">2024-08-22T10:09:00Z</dcterms:created>
  <dcterms:modified xsi:type="dcterms:W3CDTF">2024-08-22T12:28:00Z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2024-08-29</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pandoc-args">
    <vt:lpwstr/>
  </property>
  <property fmtid="{D5CDD505-2E9C-101B-9397-08002B2CF9AE}" pid="13" name="subtitle">
    <vt:lpwstr>A proof-of-concept data engineering project</vt:lpwstr>
  </property>
  <property fmtid="{D5CDD505-2E9C-101B-9397-08002B2CF9AE}" pid="14" name="template-partials">
    <vt:lpwstr/>
  </property>
  <property fmtid="{D5CDD505-2E9C-101B-9397-08002B2CF9AE}" pid="15" name="toc-level">
    <vt:lpwstr>2</vt:lpwstr>
  </property>
  <property fmtid="{D5CDD505-2E9C-101B-9397-08002B2CF9AE}" pid="16" name="toc-location">
    <vt:lpwstr>before-body</vt:lpwstr>
  </property>
  <property fmtid="{D5CDD505-2E9C-101B-9397-08002B2CF9AE}" pid="17" name="toc-title">
    <vt:lpwstr>Contents</vt:lpwstr>
  </property>
</Properties>
</file>